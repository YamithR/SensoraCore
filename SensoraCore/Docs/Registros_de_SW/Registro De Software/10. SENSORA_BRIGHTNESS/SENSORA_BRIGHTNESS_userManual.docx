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BF70FA" w14:textId="1FE37BF0" w:rsidR="001E59F3" w:rsidRPr="004C0AD1" w:rsidRDefault="005E3F23" w:rsidP="00A91D75"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5166" behindDoc="1" locked="0" layoutInCell="1" allowOverlap="1" wp14:anchorId="52C3484C" wp14:editId="65A2081F">
                <wp:simplePos x="0" y="0"/>
                <wp:positionH relativeFrom="column">
                  <wp:posOffset>1223948</wp:posOffset>
                </wp:positionH>
                <wp:positionV relativeFrom="page">
                  <wp:posOffset>1454785</wp:posOffset>
                </wp:positionV>
                <wp:extent cx="5040000" cy="5040000"/>
                <wp:effectExtent l="0" t="0" r="8255" b="8255"/>
                <wp:wrapNone/>
                <wp:docPr id="1012461160" name="Rectángulo: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0000" cy="5040000"/>
                        </a:xfrm>
                        <a:prstGeom prst="roundRect">
                          <a:avLst>
                            <a:gd name="adj" fmla="val 3254"/>
                          </a:avLst>
                        </a:prstGeom>
                        <a:blipFill>
                          <a:blip r:embed="rId9"/>
                          <a:srcRect/>
                          <a:stretch>
                            <a:fillRect l="-4260" t="-4260" r="-4598" b="-4598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EBB0CD" id="Rectángulo: esquinas redondeadas 18" o:spid="_x0000_s1026" style="position:absolute;margin-left:96.35pt;margin-top:114.55pt;width:396.85pt;height:396.85pt;z-index:-2516613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213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" stroked="f" strokeweight="2pt">
                <v:fill r:id="rId10" o:title="" recolor="t" rotate="t" type="frame"/>
                <w10:wrap anchory="page"/>
              </v:roundrect>
            </w:pict>
          </mc:Fallback>
        </mc:AlternateContent>
      </w:r>
      <w:r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4141" behindDoc="1" locked="0" layoutInCell="1" allowOverlap="1" wp14:anchorId="634C7FE2" wp14:editId="19B61E41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6225871" cy="5247861"/>
                <wp:effectExtent l="0" t="0" r="381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5871" cy="5247861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CBF71" id="Rectángulo 2" o:spid="_x0000_s1026" alt="rectángulo de color" style="position:absolute;margin-left:0;margin-top:0;width:490.25pt;height:413.2pt;z-index:-251662339;visibility:visible;mso-wrap-style:square;mso-width-percent:0;mso-height-percent:0;mso-wrap-distance-left:9pt;mso-wrap-distance-top:0;mso-wrap-distance-right:9pt;mso-wrap-distance-bottom:0;mso-position-horizontal:left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" fillcolor="#7dc6f3 [3205]" stroked="f">
                <w10:wrap anchorx="page" anchory="page"/>
              </v:rect>
            </w:pict>
          </mc:Fallback>
        </mc:AlternateContent>
      </w:r>
      <w:r w:rsidR="00C12634"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71551" behindDoc="1" locked="0" layoutInCell="1" allowOverlap="1" wp14:anchorId="0135EF20" wp14:editId="35732017">
                <wp:simplePos x="0" y="0"/>
                <wp:positionH relativeFrom="page">
                  <wp:align>left</wp:align>
                </wp:positionH>
                <wp:positionV relativeFrom="page">
                  <wp:posOffset>5821874</wp:posOffset>
                </wp:positionV>
                <wp:extent cx="4686935" cy="1570990"/>
                <wp:effectExtent l="0" t="0" r="0" b="0"/>
                <wp:wrapNone/>
                <wp:docPr id="4" name="Rectángulo: Una sola esquina cortada 4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686935" cy="1570990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rgbClr val="152736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AC139" id="Rectángulo: Una sola esquina cortada 4" o:spid="_x0000_s1026" alt="rectángulo de color" style="position:absolute;margin-left:0;margin-top:458.4pt;width:369.05pt;height:123.7pt;flip:y;z-index:-251644929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" path="m,l3935703,r751232,751232l4686935,1570990,,1570990,,xe" fillcolor="#152736" stroked="f">
                <v:path arrowok="t" o:connecttype="custom" o:connectlocs="0,0;3935703,0;4686935,751232;4686935,1570990;0,1570990;0,0" o:connectangles="0,0,0,0,0,0"/>
                <w10:wrap anchorx="page" anchory="page"/>
              </v:shape>
            </w:pict>
          </mc:Fallback>
        </mc:AlternateContent>
      </w:r>
      <w:r w:rsidR="006D0FA5"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6875EB" wp14:editId="618DED11">
                <wp:simplePos x="0" y="0"/>
                <wp:positionH relativeFrom="column">
                  <wp:posOffset>-51036</wp:posOffset>
                </wp:positionH>
                <wp:positionV relativeFrom="paragraph">
                  <wp:posOffset>7623544</wp:posOffset>
                </wp:positionV>
                <wp:extent cx="4051004" cy="309093"/>
                <wp:effectExtent l="0" t="0" r="0" b="1524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004" cy="3090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2B6351" w14:textId="062225DB" w:rsidR="00A91D75" w:rsidRPr="006D0FA5" w:rsidRDefault="006D0FA5" w:rsidP="00A91D75">
                            <w:pPr>
                              <w:pStyle w:val="Subttulo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 w:bidi="es-ES"/>
                              </w:rPr>
                              <w:t>Universidad Autónoma del Caribe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66875EB" id="_x0000_t202" coordsize="21600,21600" o:spt="202" path="m,l,21600r21600,l21600,xe">
                <v:stroke joinstyle="miter"/>
                <v:path gradientshapeok="t" o:connecttype="rect"/>
              </v:shapetype>
              <v:shape id="Cuadro de texto 6" o:spid="_x0000_s1026" type="#_x0000_t202" style="position:absolute;margin-left:-4pt;margin-top:600.3pt;width:319pt;height:24.3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" filled="f" stroked="f" strokeweight=".5pt">
                <v:textbox inset=",,,0">
                  <w:txbxContent>
                    <w:p w14:paraId="2C2B6351" w14:textId="062225DB" w:rsidR="00A91D75" w:rsidRPr="006D0FA5" w:rsidRDefault="006D0FA5" w:rsidP="00A91D75">
                      <w:pPr>
                        <w:pStyle w:val="Subttulo"/>
                        <w:rPr>
                          <w:lang w:val="es-MX"/>
                        </w:rPr>
                      </w:pPr>
                      <w:r>
                        <w:rPr>
                          <w:lang w:val="es-MX" w:bidi="es-ES"/>
                        </w:rPr>
                        <w:t>Universidad Autónoma del Caribe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14:paraId="51004067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C7687C" w14:textId="266F43E8" w:rsidR="00A91D75" w:rsidRPr="004C0AD1" w:rsidRDefault="00EC0D1D" w:rsidP="00EC0D1D">
            <w:pPr>
              <w:pStyle w:val="Ttulo"/>
              <w:framePr w:hSpace="0" w:wrap="auto" w:vAnchor="margin" w:xAlign="left" w:yAlign="inline"/>
            </w:pPr>
            <w:r>
              <w:t>MANUAL DE USUARIO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560"/>
        <w:gridCol w:w="3013"/>
        <w:gridCol w:w="3417"/>
      </w:tblGrid>
      <w:tr w:rsidR="006D0FA5" w:rsidRPr="004C0AD1" w14:paraId="37414AE3" w14:textId="77777777" w:rsidTr="00C6323A">
        <w:trPr>
          <w:trHeight w:val="358"/>
        </w:trPr>
        <w:tc>
          <w:tcPr>
            <w:tcW w:w="3567" w:type="dxa"/>
          </w:tcPr>
          <w:p w14:paraId="11B383B7" w14:textId="61AA255F" w:rsidR="00A91D75" w:rsidRPr="004C0AD1" w:rsidRDefault="00A91D75" w:rsidP="00A91D75"/>
        </w:tc>
        <w:tc>
          <w:tcPr>
            <w:tcW w:w="2940" w:type="dxa"/>
            <w:vAlign w:val="bottom"/>
          </w:tcPr>
          <w:p w14:paraId="2ED0C438" w14:textId="77777777" w:rsidR="00A91D75" w:rsidRPr="004C0AD1" w:rsidRDefault="00A91D75" w:rsidP="00A91D75"/>
        </w:tc>
        <w:tc>
          <w:tcPr>
            <w:tcW w:w="3483" w:type="dxa"/>
            <w:vAlign w:val="bottom"/>
          </w:tcPr>
          <w:p w14:paraId="1A046FCA" w14:textId="77777777" w:rsidR="00A91D75" w:rsidRPr="004C0AD1" w:rsidRDefault="00A91D75" w:rsidP="00A91D75">
            <w:pPr>
              <w:jc w:val="right"/>
            </w:pPr>
          </w:p>
        </w:tc>
      </w:tr>
      <w:tr w:rsidR="006D0FA5" w:rsidRPr="004C0AD1" w14:paraId="357DD183" w14:textId="77777777" w:rsidTr="00C6323A">
        <w:trPr>
          <w:trHeight w:val="1197"/>
        </w:trPr>
        <w:tc>
          <w:tcPr>
            <w:tcW w:w="3567" w:type="dxa"/>
          </w:tcPr>
          <w:p w14:paraId="5EE2AA46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0871641F" wp14:editId="011AB1B0">
                      <wp:extent cx="2028825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28825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FF1B9F1" w14:textId="78F52002" w:rsidR="00A91D75" w:rsidRDefault="006D0FA5" w:rsidP="00A91D75">
                                  <w:pPr>
                                    <w:rPr>
                                      <w:lang w:val="es-MX" w:bidi="es-ES"/>
                                    </w:rPr>
                                  </w:pPr>
                                  <w:r>
                                    <w:rPr>
                                      <w:lang w:val="es-MX" w:bidi="es-ES"/>
                                    </w:rPr>
                                    <w:t>Yamith J. Romero Aldana</w:t>
                                  </w:r>
                                </w:p>
                                <w:p w14:paraId="36389CAE" w14:textId="5AB59AC2" w:rsidR="006D0FA5" w:rsidRDefault="006D0FA5" w:rsidP="00A91D75">
                                  <w:pPr>
                                    <w:rPr>
                                      <w:lang w:val="es-MX" w:bidi="es-ES"/>
                                    </w:rPr>
                                  </w:pPr>
                                  <w:r>
                                    <w:rPr>
                                      <w:lang w:val="es-MX" w:bidi="es-ES"/>
                                    </w:rPr>
                                    <w:t>Elian D. Ruidiaz Marino</w:t>
                                  </w:r>
                                </w:p>
                                <w:p w14:paraId="6358DE75" w14:textId="77777777" w:rsidR="006D0FA5" w:rsidRPr="006D0FA5" w:rsidRDefault="006D0FA5" w:rsidP="00A91D75">
                                  <w:pPr>
                                    <w:rPr>
                                      <w:lang w:val="es-MX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871641F" id="Cuadro de texto 7" o:spid="_x0000_s1027" type="#_x0000_t202" style="width:159.7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" filled="f" stroked="f" strokeweight=".5pt">
                      <v:textbox>
                        <w:txbxContent>
                          <w:p w14:paraId="2FF1B9F1" w14:textId="78F52002" w:rsidR="00A91D75" w:rsidRDefault="006D0FA5" w:rsidP="00A91D75">
                            <w:pPr>
                              <w:rPr>
                                <w:lang w:val="es-MX" w:bidi="es-ES"/>
                              </w:rPr>
                            </w:pPr>
                            <w:r>
                              <w:rPr>
                                <w:lang w:val="es-MX" w:bidi="es-ES"/>
                              </w:rPr>
                              <w:t>Yamith J. Romero Aldana</w:t>
                            </w:r>
                          </w:p>
                          <w:p w14:paraId="36389CAE" w14:textId="5AB59AC2" w:rsidR="006D0FA5" w:rsidRDefault="006D0FA5" w:rsidP="00A91D75">
                            <w:pPr>
                              <w:rPr>
                                <w:lang w:val="es-MX" w:bidi="es-ES"/>
                              </w:rPr>
                            </w:pPr>
                            <w:r>
                              <w:rPr>
                                <w:lang w:val="es-MX" w:bidi="es-ES"/>
                              </w:rPr>
                              <w:t>Elian D. Ruidiaz Marino</w:t>
                            </w:r>
                          </w:p>
                          <w:p w14:paraId="6358DE75" w14:textId="77777777" w:rsidR="006D0FA5" w:rsidRPr="006D0FA5" w:rsidRDefault="006D0FA5" w:rsidP="00A91D75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38AB2808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781F57CB" wp14:editId="6578030D">
                      <wp:extent cx="1913861" cy="1063255"/>
                      <wp:effectExtent l="0" t="0" r="0" b="3810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13861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AF48F85" w14:textId="77777777" w:rsidR="006D0FA5" w:rsidRDefault="006D0FA5" w:rsidP="00A91D75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Saul A. Pérez Pérez</w:t>
                                  </w:r>
                                </w:p>
                                <w:p w14:paraId="28041FE8" w14:textId="77777777" w:rsidR="006D0FA5" w:rsidRDefault="006D0FA5" w:rsidP="00A91D75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Carlos G. Díaz Sáenz</w:t>
                                  </w:r>
                                </w:p>
                                <w:p w14:paraId="24B520A0" w14:textId="6258543C" w:rsidR="00A91D75" w:rsidRPr="00A91D75" w:rsidRDefault="006D0FA5" w:rsidP="00A91D75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Pablo D. Bonaveri</w:t>
                                  </w:r>
                                  <w:r w:rsidR="00A91D75">
                                    <w:rPr>
                                      <w:lang w:bidi="es-ES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81F57CB" id="Cuadro de texto 14" o:spid="_x0000_s1028" type="#_x0000_t202" style="width:150.7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" filled="f" stroked="f" strokeweight=".5pt">
                      <v:textbox>
                        <w:txbxContent>
                          <w:p w14:paraId="2AF48F85" w14:textId="77777777" w:rsidR="006D0FA5" w:rsidRDefault="006D0FA5" w:rsidP="00A91D75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Saul A. Pérez Pérez</w:t>
                            </w:r>
                          </w:p>
                          <w:p w14:paraId="28041FE8" w14:textId="77777777" w:rsidR="006D0FA5" w:rsidRDefault="006D0FA5" w:rsidP="00A91D75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Carlos G. Díaz Sáenz</w:t>
                            </w:r>
                          </w:p>
                          <w:p w14:paraId="24B520A0" w14:textId="6258543C" w:rsidR="00A91D75" w:rsidRPr="00A91D75" w:rsidRDefault="006D0FA5" w:rsidP="00A91D75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Pablo D. Bonaveri</w:t>
                            </w:r>
                            <w:r w:rsidR="00A91D75">
                              <w:rPr>
                                <w:lang w:bidi="es-ES"/>
                              </w:rPr>
                              <w:t xml:space="preserve">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14:paraId="192B8444" w14:textId="77777777" w:rsidR="00A91D75" w:rsidRPr="004C0AD1" w:rsidRDefault="004C0AD1" w:rsidP="00A91D75">
            <w:pPr>
              <w:jc w:val="right"/>
            </w:pPr>
            <w:r w:rsidRPr="004C0AD1">
              <w:rPr>
                <w:noProof/>
                <w:lang w:bidi="es-ES"/>
              </w:rPr>
              <w:drawing>
                <wp:anchor distT="0" distB="0" distL="114300" distR="114300" simplePos="0" relativeHeight="251660288" behindDoc="0" locked="0" layoutInCell="1" allowOverlap="1" wp14:anchorId="4819FC4A" wp14:editId="23EBAF5E">
                  <wp:simplePos x="0" y="0"/>
                  <wp:positionH relativeFrom="column">
                    <wp:posOffset>330200</wp:posOffset>
                  </wp:positionH>
                  <wp:positionV relativeFrom="paragraph">
                    <wp:posOffset>-880745</wp:posOffset>
                  </wp:positionV>
                  <wp:extent cx="765175" cy="1019810"/>
                  <wp:effectExtent l="0" t="0" r="0" b="0"/>
                  <wp:wrapNone/>
                  <wp:docPr id="12" name="Gráfico 20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D65186-AB5A-4584-87C3-0FAA2992263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áfico 201">
                            <a:extLst>
                              <a:ext uri="{FF2B5EF4-FFF2-40B4-BE49-F238E27FC236}">
                                <a16:creationId xmlns:a16="http://schemas.microsoft.com/office/drawing/2014/main" id="{F3D65186-AB5A-4584-87C3-0FAA2992263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175" cy="1019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Content>
        <w:p w14:paraId="36DB59E5" w14:textId="58C8DE4D" w:rsidR="00E523C3" w:rsidRPr="004C0AD1" w:rsidRDefault="00D476F7" w:rsidP="00E523C3">
          <w:pPr>
            <w:pStyle w:val="TtuloTDC"/>
          </w:pPr>
          <w:r w:rsidRPr="004C0AD1">
            <w:rPr>
              <w:lang w:bidi="es-ES"/>
            </w:rPr>
            <w:t>TABLA DE CONTENIDO</w:t>
          </w:r>
        </w:p>
        <w:p w14:paraId="602CCFFD" w14:textId="34752936" w:rsidR="00807594" w:rsidRDefault="00E523C3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r w:rsidRPr="004C0AD1">
            <w:rPr>
              <w:noProof w:val="0"/>
              <w:lang w:bidi="es-ES"/>
            </w:rPr>
            <w:fldChar w:fldCharType="begin"/>
          </w:r>
          <w:r w:rsidRPr="004C0AD1">
            <w:rPr>
              <w:noProof w:val="0"/>
              <w:lang w:bidi="es-ES"/>
            </w:rPr>
            <w:instrText xml:space="preserve"> TOC \o "1-3" \h \z \u </w:instrText>
          </w:r>
          <w:r w:rsidRPr="004C0AD1">
            <w:rPr>
              <w:noProof w:val="0"/>
              <w:lang w:bidi="es-ES"/>
            </w:rPr>
            <w:fldChar w:fldCharType="separate"/>
          </w:r>
          <w:hyperlink w:anchor="_Toc208241195" w:history="1">
            <w:r w:rsidR="00807594" w:rsidRPr="00D770C3">
              <w:rPr>
                <w:rStyle w:val="Hipervnculo"/>
                <w:lang w:bidi="es-ES"/>
              </w:rPr>
              <w:t>INTRODUCCIÓN</w:t>
            </w:r>
            <w:r w:rsidR="00807594">
              <w:rPr>
                <w:webHidden/>
              </w:rPr>
              <w:tab/>
            </w:r>
            <w:r w:rsidR="00807594">
              <w:rPr>
                <w:webHidden/>
              </w:rPr>
              <w:fldChar w:fldCharType="begin"/>
            </w:r>
            <w:r w:rsidR="00807594">
              <w:rPr>
                <w:webHidden/>
              </w:rPr>
              <w:instrText xml:space="preserve"> PAGEREF _Toc208241195 \h </w:instrText>
            </w:r>
            <w:r w:rsidR="00807594">
              <w:rPr>
                <w:webHidden/>
              </w:rPr>
            </w:r>
            <w:r w:rsidR="00807594">
              <w:rPr>
                <w:webHidden/>
              </w:rPr>
              <w:fldChar w:fldCharType="separate"/>
            </w:r>
            <w:r w:rsidR="00807594">
              <w:rPr>
                <w:webHidden/>
              </w:rPr>
              <w:t>3</w:t>
            </w:r>
            <w:r w:rsidR="00807594">
              <w:rPr>
                <w:webHidden/>
              </w:rPr>
              <w:fldChar w:fldCharType="end"/>
            </w:r>
          </w:hyperlink>
        </w:p>
        <w:p w14:paraId="3233F900" w14:textId="503E60A7" w:rsidR="00807594" w:rsidRDefault="00807594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41196" w:history="1">
            <w:r w:rsidRPr="00D770C3">
              <w:rPr>
                <w:rStyle w:val="Hipervnculo"/>
                <w:noProof/>
                <w:lang w:bidi="es-ES"/>
              </w:rPr>
              <w:t>Información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_Toc208241196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43FEE" w14:textId="487FC46B" w:rsidR="00807594" w:rsidRDefault="00807594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41197" w:history="1">
            <w:r w:rsidRPr="00D770C3">
              <w:rPr>
                <w:rStyle w:val="Hipervnculo"/>
                <w:noProof/>
              </w:rPr>
              <w:t>Descripción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_Toc208241197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55983" w14:textId="3C509D9B" w:rsidR="00807594" w:rsidRDefault="00807594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41198" w:history="1">
            <w:r w:rsidRPr="00D770C3">
              <w:rPr>
                <w:rStyle w:val="Hipervnculo"/>
                <w:lang w:bidi="es-ES"/>
              </w:rPr>
              <w:t>CARACTERISTICAS TECNICAS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_Toc208241198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1F7DE70" w14:textId="53C77312" w:rsidR="00807594" w:rsidRDefault="00807594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41199" w:history="1">
            <w:r w:rsidRPr="00D770C3">
              <w:rPr>
                <w:rStyle w:val="Hipervnculo"/>
                <w:lang w:val="es-CO" w:bidi="es-ES"/>
              </w:rPr>
              <w:t>HARDWARE COMPATIBLE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_Toc208241199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D1D6572" w14:textId="15BB62E0" w:rsidR="00807594" w:rsidRDefault="00807594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41200" w:history="1">
            <w:r w:rsidRPr="00D770C3">
              <w:rPr>
                <w:rStyle w:val="Hipervnculo"/>
                <w:lang w:bidi="es-ES"/>
              </w:rPr>
              <w:t>REQUERIMIENTOS DE INSTALACIÓN Y CONFIGURACIÓN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_Toc208241200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BC9C2CB" w14:textId="5FBED528" w:rsidR="00807594" w:rsidRDefault="00807594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41201" w:history="1">
            <w:r w:rsidRPr="00D770C3">
              <w:rPr>
                <w:rStyle w:val="Hipervnculo"/>
                <w:noProof/>
                <w:lang w:val="es-CO" w:bidi="es-ES"/>
              </w:rPr>
              <w:t>Requisitos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_Toc208241201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2D3AB" w14:textId="3B8F1B5A" w:rsidR="00807594" w:rsidRDefault="00807594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41202" w:history="1">
            <w:r w:rsidRPr="00D770C3">
              <w:rPr>
                <w:rStyle w:val="Hipervnculo"/>
                <w:noProof/>
                <w:lang w:val="es-CO" w:bidi="es-ES"/>
              </w:rPr>
              <w:t>Dependencias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_Toc208241202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F0C95" w14:textId="6B3210E8" w:rsidR="00807594" w:rsidRDefault="00807594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41203" w:history="1">
            <w:r w:rsidRPr="00D770C3">
              <w:rPr>
                <w:rStyle w:val="Hipervnculo"/>
                <w:noProof/>
                <w:lang w:val="es-CO" w:bidi="es-ES"/>
              </w:rPr>
              <w:t>Proceso de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_Toc208241203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27238" w14:textId="1F015537" w:rsidR="00807594" w:rsidRDefault="00807594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41204" w:history="1">
            <w:r w:rsidRPr="00D770C3">
              <w:rPr>
                <w:rStyle w:val="Hipervnculo"/>
                <w:lang w:bidi="es-ES"/>
              </w:rPr>
              <w:t>INICIO RÁPIDO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_Toc208241204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DF489C3" w14:textId="4EA28947" w:rsidR="00807594" w:rsidRDefault="00807594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41205" w:history="1">
            <w:r w:rsidRPr="00D770C3">
              <w:rPr>
                <w:rStyle w:val="Hipervnculo"/>
                <w:rFonts w:asciiTheme="majorHAnsi" w:eastAsia="Times New Roman" w:hAnsiTheme="majorHAnsi" w:cstheme="minorHAnsi"/>
                <w:b/>
                <w:bCs/>
                <w:noProof/>
                <w:lang w:val="es-CO" w:eastAsia="es-CO"/>
              </w:rPr>
              <w:t>Inicio del Siste</w:t>
            </w:r>
            <w:r w:rsidRPr="00D770C3">
              <w:rPr>
                <w:rStyle w:val="Hipervnculo"/>
                <w:rFonts w:asciiTheme="majorHAnsi" w:eastAsia="Times New Roman" w:hAnsiTheme="majorHAnsi" w:cstheme="minorHAnsi"/>
                <w:b/>
                <w:bCs/>
                <w:noProof/>
                <w:lang w:val="es-CO" w:eastAsia="es-CO"/>
              </w:rPr>
              <w:t>m</w:t>
            </w:r>
            <w:r w:rsidRPr="00D770C3">
              <w:rPr>
                <w:rStyle w:val="Hipervnculo"/>
                <w:rFonts w:asciiTheme="majorHAnsi" w:eastAsia="Times New Roman" w:hAnsiTheme="majorHAnsi" w:cstheme="minorHAnsi"/>
                <w:b/>
                <w:bCs/>
                <w:noProof/>
                <w:lang w:val="es-CO" w:eastAsia="es-CO"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_Toc208241205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5D942" w14:textId="60F2EA0F" w:rsidR="00807594" w:rsidRDefault="00807594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41206" w:history="1">
            <w:r w:rsidRPr="00D770C3">
              <w:rPr>
                <w:rStyle w:val="Hipervnculo"/>
                <w:lang w:bidi="es-ES"/>
              </w:rPr>
              <w:t>ALGORITMOS IMPLEMENTADOS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_Toc208241206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D7C5D2B" w14:textId="3BDF13DC" w:rsidR="00807594" w:rsidRDefault="00807594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41207" w:history="1">
            <w:r w:rsidRPr="00D770C3">
              <w:rPr>
                <w:rStyle w:val="Hipervnculo"/>
                <w:lang w:val="es-CO"/>
              </w:rPr>
              <w:t>APLICACIONES EDUCATIVAS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_Toc208241207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70F0A31" w14:textId="29F60C03" w:rsidR="00807594" w:rsidRDefault="00807594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41208" w:history="1">
            <w:r w:rsidRPr="00D770C3">
              <w:rPr>
                <w:rStyle w:val="Hipervnculo"/>
                <w:lang w:val="es-CO"/>
              </w:rPr>
              <w:t>APÉNDICES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_Toc208241208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90B300C" w14:textId="4706F642" w:rsidR="00E523C3" w:rsidRPr="004C0AD1" w:rsidRDefault="00E523C3">
          <w:r w:rsidRPr="004C0AD1">
            <w:rPr>
              <w:b/>
              <w:lang w:bidi="es-ES"/>
            </w:rPr>
            <w:fldChar w:fldCharType="end"/>
          </w:r>
        </w:p>
      </w:sdtContent>
    </w:sdt>
    <w:p w14:paraId="7D3F19A5" w14:textId="131E39D5" w:rsidR="00184B35" w:rsidRDefault="00BD47EC" w:rsidP="00E523C3">
      <w:pPr>
        <w:pStyle w:val="Ttulo1"/>
        <w:rPr>
          <w:caps w:val="0"/>
          <w:lang w:bidi="es-ES"/>
        </w:rPr>
      </w:pPr>
      <w:bookmarkStart w:id="0" w:name="_Hlk501114800"/>
      <w:bookmarkStart w:id="1" w:name="_Toc208241195"/>
      <w:r>
        <w:rPr>
          <w:caps w:val="0"/>
          <w:lang w:bidi="es-ES"/>
        </w:rPr>
        <w:lastRenderedPageBreak/>
        <w:t>INTRODUCCIÓN</w:t>
      </w:r>
      <w:bookmarkEnd w:id="1"/>
    </w:p>
    <w:p w14:paraId="7D1E7676" w14:textId="46B39446" w:rsidR="000B6854" w:rsidRDefault="000B6854" w:rsidP="000B6854">
      <w:pPr>
        <w:pStyle w:val="Ttulo2"/>
        <w:rPr>
          <w:lang w:bidi="es-ES"/>
        </w:rPr>
      </w:pPr>
      <w:bookmarkStart w:id="2" w:name="_Toc208241196"/>
      <w:r>
        <w:rPr>
          <w:lang w:bidi="es-ES"/>
        </w:rPr>
        <w:t>Información General</w:t>
      </w:r>
      <w:bookmarkEnd w:id="2"/>
    </w:p>
    <w:bookmarkEnd w:id="0"/>
    <w:p w14:paraId="77B5D13C" w14:textId="18B0289B" w:rsidR="007C1121" w:rsidRPr="00B04DE4" w:rsidRDefault="000B6854" w:rsidP="000B6854">
      <w:pPr>
        <w:rPr>
          <w:lang w:val="es-CO" w:bidi="es-ES"/>
        </w:rPr>
      </w:pPr>
      <w:r w:rsidRPr="000B6854">
        <w:rPr>
          <w:b/>
          <w:bCs/>
          <w:lang w:bidi="es-ES"/>
        </w:rPr>
        <w:t>Nombre del Software: </w:t>
      </w:r>
      <w:r w:rsidR="00B04DE4" w:rsidRPr="00B04DE4">
        <w:rPr>
          <w:lang w:bidi="es-ES"/>
        </w:rPr>
        <w:t>SENSORA_BRIGHTNESS</w:t>
      </w:r>
    </w:p>
    <w:p w14:paraId="678D6889" w14:textId="564A33E6" w:rsidR="000B6854" w:rsidRPr="000B6854" w:rsidRDefault="000B6854" w:rsidP="000B6854">
      <w:r w:rsidRPr="000B6854">
        <w:rPr>
          <w:b/>
          <w:bCs/>
          <w:lang w:bidi="es-ES"/>
        </w:rPr>
        <w:t>Fecha de Desarrollo:</w:t>
      </w:r>
      <w:r w:rsidRPr="000B6854">
        <w:rPr>
          <w:lang w:bidi="es-ES"/>
        </w:rPr>
        <w:t> 2025</w:t>
      </w:r>
      <w:r w:rsidRPr="000B6854">
        <w:rPr>
          <w:lang w:bidi="es-ES"/>
        </w:rPr>
        <w:br/>
      </w:r>
      <w:r w:rsidRPr="000B6854">
        <w:rPr>
          <w:b/>
          <w:bCs/>
          <w:lang w:bidi="es-ES"/>
        </w:rPr>
        <w:t>Plataforma:</w:t>
      </w:r>
      <w:r w:rsidRPr="000B6854">
        <w:rPr>
          <w:lang w:bidi="es-ES"/>
        </w:rPr>
        <w:t> Python 3.x con PySide6</w:t>
      </w:r>
      <w:r w:rsidRPr="000B6854">
        <w:rPr>
          <w:lang w:bidi="es-ES"/>
        </w:rPr>
        <w:br/>
      </w:r>
      <w:r w:rsidRPr="000B6854">
        <w:rPr>
          <w:b/>
          <w:bCs/>
          <w:lang w:bidi="es-ES"/>
        </w:rPr>
        <w:t>Categoría:</w:t>
      </w:r>
      <w:r w:rsidRPr="000B6854">
        <w:rPr>
          <w:lang w:bidi="es-ES"/>
        </w:rPr>
        <w:t> Software Educativo/Módulo Didáctico</w:t>
      </w:r>
    </w:p>
    <w:p w14:paraId="22E72143" w14:textId="20F163C6" w:rsidR="00E523C3" w:rsidRPr="004C0AD1" w:rsidRDefault="00BD47EC" w:rsidP="00E523C3">
      <w:pPr>
        <w:pStyle w:val="Ttulo2"/>
      </w:pPr>
      <w:bookmarkStart w:id="3" w:name="_Toc208241197"/>
      <w:r>
        <w:t>Descripción General</w:t>
      </w:r>
      <w:bookmarkEnd w:id="3"/>
    </w:p>
    <w:p w14:paraId="752E024C" w14:textId="77777777" w:rsidR="00B04DE4" w:rsidRPr="00B04DE4" w:rsidRDefault="00B04DE4" w:rsidP="00B04DE4">
      <w:pPr>
        <w:jc w:val="both"/>
        <w:rPr>
          <w:lang w:val="es-CO"/>
        </w:rPr>
      </w:pPr>
      <w:r w:rsidRPr="00B04DE4">
        <w:rPr>
          <w:lang w:val="es-CO"/>
        </w:rPr>
        <w:t>SENSORA_BRIGHTNESS es un módulo software especializado diseñado para el monitoreo en tiempo real de niveles de luminosidad mediante sensores de fotorresistencia (LDR - Light Dependent Resistor). Este software forma parte del ecosistema SensoraCore, una plataforma integral de módulos didácticos para el aprendizaje de sistemas embebidos, sensores analógicos y adquisición de datos.</w:t>
      </w:r>
    </w:p>
    <w:p w14:paraId="6188681B" w14:textId="3CBCDC86" w:rsidR="00B04DE4" w:rsidRPr="00B04DE4" w:rsidRDefault="00B04DE4" w:rsidP="00F479DB">
      <w:pPr>
        <w:jc w:val="both"/>
        <w:rPr>
          <w:lang w:val="es-CO"/>
        </w:rPr>
      </w:pPr>
      <w:r w:rsidRPr="00B04DE4">
        <w:rPr>
          <w:lang w:val="es-CO"/>
        </w:rPr>
        <w:t>El software proporciona una interfaz gráfica intuitiva que permite a estudiantes y profesionales monitorear la intensidad lumínica, visualizar datos en formato numérico y de barras de progreso, facilitando el entendimiento práctico de conceptos como conversión analógico-digital, caracterización de sensores ópticos y sistemas de medición luminosa.</w:t>
      </w:r>
    </w:p>
    <w:p w14:paraId="1EA0B9FF" w14:textId="6EFAD35B" w:rsidR="00D476F7" w:rsidRPr="004C0AD1" w:rsidRDefault="00BD47EC" w:rsidP="00D476F7">
      <w:pPr>
        <w:pStyle w:val="Ttulo1"/>
      </w:pPr>
      <w:bookmarkStart w:id="4" w:name="_Toc208241198"/>
      <w:r>
        <w:rPr>
          <w:lang w:bidi="es-ES"/>
        </w:rPr>
        <w:lastRenderedPageBreak/>
        <w:t>CARACTERISTICAS TECNICAS</w:t>
      </w:r>
      <w:bookmarkEnd w:id="4"/>
    </w:p>
    <w:p w14:paraId="0ECD072C" w14:textId="77777777" w:rsidR="00E37ECD" w:rsidRPr="00E37ECD" w:rsidRDefault="00E37ECD" w:rsidP="00E37ECD">
      <w:pPr>
        <w:rPr>
          <w:rFonts w:eastAsia="Times New Roman" w:cstheme="minorHAnsi"/>
          <w:b/>
          <w:bCs/>
          <w:szCs w:val="24"/>
          <w:lang w:val="es-CO" w:eastAsia="es-CO"/>
        </w:rPr>
      </w:pPr>
      <w:r w:rsidRPr="00E37ECD">
        <w:rPr>
          <w:rFonts w:eastAsia="Times New Roman" w:cstheme="minorHAnsi"/>
          <w:b/>
          <w:bCs/>
          <w:szCs w:val="24"/>
          <w:lang w:val="es-CO" w:eastAsia="es-CO"/>
        </w:rPr>
        <w:t>Arquitectura del Software</w:t>
      </w:r>
    </w:p>
    <w:p w14:paraId="1D239B29" w14:textId="77777777" w:rsidR="00B04DE4" w:rsidRPr="00B04DE4" w:rsidRDefault="00B04DE4" w:rsidP="00B04DE4">
      <w:pPr>
        <w:numPr>
          <w:ilvl w:val="0"/>
          <w:numId w:val="187"/>
        </w:numPr>
        <w:rPr>
          <w:rFonts w:eastAsia="Times New Roman" w:cstheme="minorHAnsi"/>
          <w:szCs w:val="24"/>
          <w:lang w:val="es-CO" w:eastAsia="es-CO"/>
        </w:rPr>
      </w:pPr>
      <w:r w:rsidRPr="00B04DE4">
        <w:rPr>
          <w:rFonts w:eastAsia="Times New Roman" w:cstheme="minorHAnsi"/>
          <w:szCs w:val="24"/>
          <w:lang w:val="es-CO" w:eastAsia="es-CO"/>
        </w:rPr>
        <w:t>Lenguaje de Programación: Python 3.8+</w:t>
      </w:r>
    </w:p>
    <w:p w14:paraId="7A0424E5" w14:textId="77777777" w:rsidR="00B04DE4" w:rsidRPr="00B04DE4" w:rsidRDefault="00B04DE4" w:rsidP="00B04DE4">
      <w:pPr>
        <w:numPr>
          <w:ilvl w:val="0"/>
          <w:numId w:val="187"/>
        </w:numPr>
        <w:rPr>
          <w:rFonts w:eastAsia="Times New Roman" w:cstheme="minorHAnsi"/>
          <w:szCs w:val="24"/>
          <w:lang w:val="es-CO" w:eastAsia="es-CO"/>
        </w:rPr>
      </w:pPr>
      <w:r w:rsidRPr="00B04DE4">
        <w:rPr>
          <w:rFonts w:eastAsia="Times New Roman" w:cstheme="minorHAnsi"/>
          <w:szCs w:val="24"/>
          <w:lang w:val="es-CO" w:eastAsia="es-CO"/>
        </w:rPr>
        <w:t>Framework GUI: PySide6 (Qt6) con widgets especializados</w:t>
      </w:r>
    </w:p>
    <w:p w14:paraId="0C085D74" w14:textId="77777777" w:rsidR="00B04DE4" w:rsidRPr="00B04DE4" w:rsidRDefault="00B04DE4" w:rsidP="00B04DE4">
      <w:pPr>
        <w:numPr>
          <w:ilvl w:val="0"/>
          <w:numId w:val="187"/>
        </w:numPr>
        <w:rPr>
          <w:rFonts w:eastAsia="Times New Roman" w:cstheme="minorHAnsi"/>
          <w:szCs w:val="24"/>
          <w:lang w:val="es-CO" w:eastAsia="es-CO"/>
        </w:rPr>
      </w:pPr>
      <w:r w:rsidRPr="00B04DE4">
        <w:rPr>
          <w:rFonts w:eastAsia="Times New Roman" w:cstheme="minorHAnsi"/>
          <w:szCs w:val="24"/>
          <w:lang w:val="es-CO" w:eastAsia="es-CO"/>
        </w:rPr>
        <w:t>Comunicación: Sockets TCP (puerto 8080) hacia firmware MicroPython en ESP32</w:t>
      </w:r>
    </w:p>
    <w:p w14:paraId="37F5F326" w14:textId="77777777" w:rsidR="00B04DE4" w:rsidRPr="00B04DE4" w:rsidRDefault="00B04DE4" w:rsidP="00B04DE4">
      <w:pPr>
        <w:numPr>
          <w:ilvl w:val="0"/>
          <w:numId w:val="187"/>
        </w:numPr>
        <w:rPr>
          <w:rFonts w:eastAsia="Times New Roman" w:cstheme="minorHAnsi"/>
          <w:szCs w:val="24"/>
          <w:lang w:val="es-CO" w:eastAsia="es-CO"/>
        </w:rPr>
      </w:pPr>
      <w:r w:rsidRPr="00B04DE4">
        <w:rPr>
          <w:rFonts w:eastAsia="Times New Roman" w:cstheme="minorHAnsi"/>
          <w:szCs w:val="24"/>
          <w:lang w:val="es-CO" w:eastAsia="es-CO"/>
        </w:rPr>
        <w:t>Visualización: </w:t>
      </w:r>
      <w:proofErr w:type="spellStart"/>
      <w:r w:rsidRPr="00B04DE4">
        <w:rPr>
          <w:rFonts w:eastAsia="Times New Roman" w:cstheme="minorHAnsi"/>
          <w:szCs w:val="24"/>
          <w:lang w:val="es-CO" w:eastAsia="es-CO"/>
        </w:rPr>
        <w:t>QLCDNumber</w:t>
      </w:r>
      <w:proofErr w:type="spellEnd"/>
      <w:r w:rsidRPr="00B04DE4">
        <w:rPr>
          <w:rFonts w:eastAsia="Times New Roman" w:cstheme="minorHAnsi"/>
          <w:szCs w:val="24"/>
          <w:lang w:val="es-CO" w:eastAsia="es-CO"/>
        </w:rPr>
        <w:t xml:space="preserve">, </w:t>
      </w:r>
      <w:proofErr w:type="spellStart"/>
      <w:r w:rsidRPr="00B04DE4">
        <w:rPr>
          <w:rFonts w:eastAsia="Times New Roman" w:cstheme="minorHAnsi"/>
          <w:szCs w:val="24"/>
          <w:lang w:val="es-CO" w:eastAsia="es-CO"/>
        </w:rPr>
        <w:t>QProgressBar</w:t>
      </w:r>
      <w:proofErr w:type="spellEnd"/>
      <w:r w:rsidRPr="00B04DE4">
        <w:rPr>
          <w:rFonts w:eastAsia="Times New Roman" w:cstheme="minorHAnsi"/>
          <w:szCs w:val="24"/>
          <w:lang w:val="es-CO" w:eastAsia="es-CO"/>
        </w:rPr>
        <w:t xml:space="preserve"> y </w:t>
      </w:r>
      <w:proofErr w:type="spellStart"/>
      <w:r w:rsidRPr="00B04DE4">
        <w:rPr>
          <w:rFonts w:eastAsia="Times New Roman" w:cstheme="minorHAnsi"/>
          <w:szCs w:val="24"/>
          <w:lang w:val="es-CO" w:eastAsia="es-CO"/>
        </w:rPr>
        <w:t>QLabel</w:t>
      </w:r>
      <w:proofErr w:type="spellEnd"/>
      <w:r w:rsidRPr="00B04DE4">
        <w:rPr>
          <w:rFonts w:eastAsia="Times New Roman" w:cstheme="minorHAnsi"/>
          <w:szCs w:val="24"/>
          <w:lang w:val="es-CO" w:eastAsia="es-CO"/>
        </w:rPr>
        <w:t xml:space="preserve"> para datos múltiples</w:t>
      </w:r>
    </w:p>
    <w:p w14:paraId="717DC1A2" w14:textId="77777777" w:rsidR="00B04DE4" w:rsidRPr="00B04DE4" w:rsidRDefault="00B04DE4" w:rsidP="00B04DE4">
      <w:pPr>
        <w:numPr>
          <w:ilvl w:val="0"/>
          <w:numId w:val="187"/>
        </w:numPr>
        <w:rPr>
          <w:rFonts w:eastAsia="Times New Roman" w:cstheme="minorHAnsi"/>
          <w:szCs w:val="24"/>
          <w:lang w:val="es-CO" w:eastAsia="es-CO"/>
        </w:rPr>
      </w:pPr>
      <w:r w:rsidRPr="00B04DE4">
        <w:rPr>
          <w:rFonts w:eastAsia="Times New Roman" w:cstheme="minorHAnsi"/>
          <w:szCs w:val="24"/>
          <w:lang w:val="es-CO" w:eastAsia="es-CO"/>
        </w:rPr>
        <w:t>Exportación: </w:t>
      </w:r>
      <w:proofErr w:type="spellStart"/>
      <w:r w:rsidRPr="00B04DE4">
        <w:rPr>
          <w:rFonts w:eastAsia="Times New Roman" w:cstheme="minorHAnsi"/>
          <w:szCs w:val="24"/>
          <w:lang w:val="es-CO" w:eastAsia="es-CO"/>
        </w:rPr>
        <w:t>openpyxl</w:t>
      </w:r>
      <w:proofErr w:type="spellEnd"/>
      <w:r w:rsidRPr="00B04DE4">
        <w:rPr>
          <w:rFonts w:eastAsia="Times New Roman" w:cstheme="minorHAnsi"/>
          <w:szCs w:val="24"/>
          <w:lang w:val="es-CO" w:eastAsia="es-CO"/>
        </w:rPr>
        <w:t xml:space="preserve"> para generación de archivos Excel</w:t>
      </w:r>
    </w:p>
    <w:p w14:paraId="24C9D316" w14:textId="77777777" w:rsidR="00E37ECD" w:rsidRPr="00E37ECD" w:rsidRDefault="00E37ECD" w:rsidP="00E37ECD">
      <w:pPr>
        <w:rPr>
          <w:rFonts w:eastAsia="Times New Roman" w:cstheme="minorHAnsi"/>
          <w:b/>
          <w:bCs/>
          <w:szCs w:val="24"/>
          <w:lang w:val="es-CO" w:eastAsia="es-CO"/>
        </w:rPr>
      </w:pPr>
      <w:r w:rsidRPr="00E37ECD">
        <w:rPr>
          <w:rFonts w:eastAsia="Times New Roman" w:cstheme="minorHAnsi"/>
          <w:b/>
          <w:bCs/>
          <w:szCs w:val="24"/>
          <w:lang w:val="es-CO" w:eastAsia="es-CO"/>
        </w:rPr>
        <w:t>Componentes Principales</w:t>
      </w:r>
    </w:p>
    <w:p w14:paraId="000B077B" w14:textId="77777777" w:rsidR="00B04DE4" w:rsidRPr="00B04DE4" w:rsidRDefault="00B04DE4" w:rsidP="00B04DE4">
      <w:pPr>
        <w:rPr>
          <w:lang w:val="es-CO" w:eastAsia="es-CO"/>
        </w:rPr>
      </w:pPr>
      <w:r w:rsidRPr="00B04DE4">
        <w:rPr>
          <w:lang w:val="es-CO" w:eastAsia="es-CO"/>
        </w:rPr>
        <w:t>Interfaz de Usuario (brightness_ui.py)</w:t>
      </w:r>
    </w:p>
    <w:p w14:paraId="22F815C7" w14:textId="50EBF730" w:rsidR="00B04DE4" w:rsidRPr="00B04DE4" w:rsidRDefault="00B04DE4" w:rsidP="00B04DE4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776C814" wp14:editId="3A1BCD44">
                <wp:simplePos x="0" y="0"/>
                <wp:positionH relativeFrom="margin">
                  <wp:align>right</wp:align>
                </wp:positionH>
                <wp:positionV relativeFrom="paragraph">
                  <wp:posOffset>229125</wp:posOffset>
                </wp:positionV>
                <wp:extent cx="6119495" cy="1790700"/>
                <wp:effectExtent l="95250" t="38100" r="33655" b="95250"/>
                <wp:wrapTopAndBottom/>
                <wp:docPr id="1296240916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1790700"/>
                        </a:xfrm>
                        <a:prstGeom prst="roundRect">
                          <a:avLst>
                            <a:gd name="adj" fmla="val 5305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17D3F6" w14:textId="77777777" w:rsidR="00B04DE4" w:rsidRPr="00B04DE4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class</w:t>
                            </w:r>
                            <w:r w:rsidRPr="00B04DE4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</w:t>
                            </w:r>
                            <w:proofErr w:type="spellStart"/>
                            <w:r w:rsidRPr="00B04DE4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Ui_brightness</w:t>
                            </w:r>
                            <w:proofErr w:type="spellEnd"/>
                            <w:r w:rsidRPr="00B04DE4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:</w:t>
                            </w:r>
                          </w:p>
                          <w:p w14:paraId="742B822B" w14:textId="77777777" w:rsidR="00B04DE4" w:rsidRPr="00B04DE4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"""</w:t>
                            </w:r>
                          </w:p>
                          <w:p w14:paraId="442DAAED" w14:textId="77777777" w:rsidR="00B04DE4" w:rsidRPr="00B04DE4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Interfaz principal del módulo con:</w:t>
                            </w:r>
                          </w:p>
                          <w:p w14:paraId="270310F4" w14:textId="77777777" w:rsidR="00B04DE4" w:rsidRPr="00B04DE4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</w:t>
                            </w:r>
                            <w:proofErr w:type="spellStart"/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Display</w:t>
                            </w:r>
                            <w:proofErr w:type="spellEnd"/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LCD para porcentaje de luminosidad</w:t>
                            </w:r>
                          </w:p>
                          <w:p w14:paraId="3BAE25BA" w14:textId="77777777" w:rsidR="00B04DE4" w:rsidRPr="00B04DE4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Barra de progreso visual (0-100%)</w:t>
                            </w:r>
                          </w:p>
                          <w:p w14:paraId="22EA162E" w14:textId="77777777" w:rsidR="00B04DE4" w:rsidRPr="00B04DE4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</w:t>
                            </w:r>
                            <w:proofErr w:type="spellStart"/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Labels</w:t>
                            </w:r>
                            <w:proofErr w:type="spellEnd"/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de datos analógicos crudos</w:t>
                            </w:r>
                          </w:p>
                          <w:p w14:paraId="0961B2BD" w14:textId="77777777" w:rsidR="00B04DE4" w:rsidRPr="00B04DE4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Controles de monitoreo e inicio/pausa</w:t>
                            </w:r>
                          </w:p>
                          <w:p w14:paraId="4DCEE97C" w14:textId="32081058" w:rsidR="00B04DE4" w:rsidRPr="00416D52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"""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76C814" id="Rectángulo 3" o:spid="_x0000_s1029" style="position:absolute;margin-left:430.65pt;margin-top:18.05pt;width:481.85pt;height:141pt;z-index:2516889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34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" fillcolor="#23394c" stroked="f" strokeweight="2pt">
                <v:shadow on="t" color="black" opacity="26214f" origin=".5,-.5" offset="-.74836mm,.74836mm"/>
                <v:textbox>
                  <w:txbxContent>
                    <w:p w14:paraId="7317D3F6" w14:textId="77777777" w:rsidR="00B04DE4" w:rsidRPr="00B04DE4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class</w:t>
                      </w:r>
                      <w:r w:rsidRPr="00B04DE4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</w:t>
                      </w:r>
                      <w:proofErr w:type="spellStart"/>
                      <w:r w:rsidRPr="00B04DE4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Ui_brightness</w:t>
                      </w:r>
                      <w:proofErr w:type="spellEnd"/>
                      <w:r w:rsidRPr="00B04DE4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:</w:t>
                      </w:r>
                    </w:p>
                    <w:p w14:paraId="742B822B" w14:textId="77777777" w:rsidR="00B04DE4" w:rsidRPr="00B04DE4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"""</w:t>
                      </w:r>
                    </w:p>
                    <w:p w14:paraId="442DAAED" w14:textId="77777777" w:rsidR="00B04DE4" w:rsidRPr="00B04DE4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Interfaz principal del módulo con:</w:t>
                      </w:r>
                    </w:p>
                    <w:p w14:paraId="270310F4" w14:textId="77777777" w:rsidR="00B04DE4" w:rsidRPr="00B04DE4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</w:t>
                      </w:r>
                      <w:proofErr w:type="spellStart"/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Display</w:t>
                      </w:r>
                      <w:proofErr w:type="spellEnd"/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LCD para porcentaje de luminosidad</w:t>
                      </w:r>
                    </w:p>
                    <w:p w14:paraId="3BAE25BA" w14:textId="77777777" w:rsidR="00B04DE4" w:rsidRPr="00B04DE4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Barra de progreso visual (0-100%)</w:t>
                      </w:r>
                    </w:p>
                    <w:p w14:paraId="22EA162E" w14:textId="77777777" w:rsidR="00B04DE4" w:rsidRPr="00B04DE4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</w:t>
                      </w:r>
                      <w:proofErr w:type="spellStart"/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Labels</w:t>
                      </w:r>
                      <w:proofErr w:type="spellEnd"/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de datos analógicos crudos</w:t>
                      </w:r>
                    </w:p>
                    <w:p w14:paraId="0961B2BD" w14:textId="77777777" w:rsidR="00B04DE4" w:rsidRPr="00B04DE4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Controles de monitoreo e inicio/pausa</w:t>
                      </w:r>
                    </w:p>
                    <w:p w14:paraId="4DCEE97C" w14:textId="32081058" w:rsidR="00B04DE4" w:rsidRPr="00416D52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"""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06B6443" w14:textId="77777777" w:rsidR="00B04DE4" w:rsidRPr="00B04DE4" w:rsidRDefault="00B04DE4" w:rsidP="00B04DE4">
      <w:pPr>
        <w:rPr>
          <w:lang w:val="es-CO" w:eastAsia="es-CO"/>
        </w:rPr>
      </w:pPr>
      <w:r w:rsidRPr="00B04DE4">
        <w:rPr>
          <w:lang w:val="es-CO" w:eastAsia="es-CO"/>
        </w:rPr>
        <w:t>Hilo de Comunicación (_</w:t>
      </w:r>
      <w:proofErr w:type="spellStart"/>
      <w:r w:rsidRPr="00B04DE4">
        <w:rPr>
          <w:lang w:val="es-CO" w:eastAsia="es-CO"/>
        </w:rPr>
        <w:t>BrightnessThread</w:t>
      </w:r>
      <w:proofErr w:type="spellEnd"/>
    </w:p>
    <w:p w14:paraId="134A86B8" w14:textId="13193590" w:rsidR="00B04DE4" w:rsidRPr="00B04DE4" w:rsidRDefault="00B04DE4" w:rsidP="00B04DE4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92892C1" wp14:editId="3492CDDB">
                <wp:simplePos x="0" y="0"/>
                <wp:positionH relativeFrom="margin">
                  <wp:posOffset>0</wp:posOffset>
                </wp:positionH>
                <wp:positionV relativeFrom="paragraph">
                  <wp:posOffset>299720</wp:posOffset>
                </wp:positionV>
                <wp:extent cx="6119495" cy="1790700"/>
                <wp:effectExtent l="95250" t="38100" r="33655" b="95250"/>
                <wp:wrapTopAndBottom/>
                <wp:docPr id="90979867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1790700"/>
                        </a:xfrm>
                        <a:prstGeom prst="roundRect">
                          <a:avLst>
                            <a:gd name="adj" fmla="val 5305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D5C00" w14:textId="77777777" w:rsidR="00B04DE4" w:rsidRPr="00B04DE4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class</w:t>
                            </w:r>
                            <w:r w:rsidRPr="00B04DE4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</w:t>
                            </w:r>
                            <w:r w:rsidRPr="00B04DE4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_</w:t>
                            </w:r>
                            <w:proofErr w:type="spellStart"/>
                            <w:r w:rsidRPr="00B04DE4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BrightnessThread</w:t>
                            </w:r>
                            <w:proofErr w:type="spellEnd"/>
                            <w:r w:rsidRPr="00B04DE4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</w:t>
                            </w:r>
                            <w:proofErr w:type="spellStart"/>
                            <w:r w:rsidRPr="00B04DE4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QObject</w:t>
                            </w:r>
                            <w:proofErr w:type="spellEnd"/>
                            <w:r w:rsidRPr="00B04DE4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):</w:t>
                            </w:r>
                          </w:p>
                          <w:p w14:paraId="69CF2132" w14:textId="77777777" w:rsidR="00B04DE4" w:rsidRPr="00B04DE4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"""</w:t>
                            </w:r>
                          </w:p>
                          <w:p w14:paraId="4A397A04" w14:textId="77777777" w:rsidR="00B04DE4" w:rsidRPr="00B04DE4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Manejo asíncrono de comunicación con ESP32:</w:t>
                            </w:r>
                          </w:p>
                          <w:p w14:paraId="1A0AD927" w14:textId="77777777" w:rsidR="00B04DE4" w:rsidRPr="00B04DE4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Recepción de datos ADC y voltaje</w:t>
                            </w:r>
                          </w:p>
                          <w:p w14:paraId="2D395DA6" w14:textId="77777777" w:rsidR="00B04DE4" w:rsidRPr="00B04DE4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Configuración de intervalo de muestreo</w:t>
                            </w:r>
                          </w:p>
                          <w:p w14:paraId="0CCA70CA" w14:textId="77777777" w:rsidR="00B04DE4" w:rsidRPr="00B04DE4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Señales Qt para actualización de interfaz</w:t>
                            </w:r>
                          </w:p>
                          <w:p w14:paraId="4D55B3CC" w14:textId="77777777" w:rsidR="00B04DE4" w:rsidRPr="00B04DE4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Control de estados de conexión</w:t>
                            </w:r>
                          </w:p>
                          <w:p w14:paraId="5BBA33BB" w14:textId="5D3568FC" w:rsidR="00B04DE4" w:rsidRPr="00416D52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"""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2892C1" id="_x0000_s1030" style="position:absolute;margin-left:0;margin-top:23.6pt;width:481.85pt;height:141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34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" fillcolor="#23394c" stroked="f" strokeweight="2pt">
                <v:shadow on="t" color="black" opacity="26214f" origin=".5,-.5" offset="-.74836mm,.74836mm"/>
                <v:textbox>
                  <w:txbxContent>
                    <w:p w14:paraId="234D5C00" w14:textId="77777777" w:rsidR="00B04DE4" w:rsidRPr="00B04DE4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class</w:t>
                      </w:r>
                      <w:r w:rsidRPr="00B04DE4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</w:t>
                      </w:r>
                      <w:r w:rsidRPr="00B04DE4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_</w:t>
                      </w:r>
                      <w:proofErr w:type="spellStart"/>
                      <w:r w:rsidRPr="00B04DE4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BrightnessThread</w:t>
                      </w:r>
                      <w:proofErr w:type="spellEnd"/>
                      <w:r w:rsidRPr="00B04DE4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</w:t>
                      </w:r>
                      <w:proofErr w:type="spellStart"/>
                      <w:r w:rsidRPr="00B04DE4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QObject</w:t>
                      </w:r>
                      <w:proofErr w:type="spellEnd"/>
                      <w:r w:rsidRPr="00B04DE4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):</w:t>
                      </w:r>
                    </w:p>
                    <w:p w14:paraId="69CF2132" w14:textId="77777777" w:rsidR="00B04DE4" w:rsidRPr="00B04DE4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"""</w:t>
                      </w:r>
                    </w:p>
                    <w:p w14:paraId="4A397A04" w14:textId="77777777" w:rsidR="00B04DE4" w:rsidRPr="00B04DE4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Manejo asíncrono de comunicación con ESP32:</w:t>
                      </w:r>
                    </w:p>
                    <w:p w14:paraId="1A0AD927" w14:textId="77777777" w:rsidR="00B04DE4" w:rsidRPr="00B04DE4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Recepción de datos ADC y voltaje</w:t>
                      </w:r>
                    </w:p>
                    <w:p w14:paraId="2D395DA6" w14:textId="77777777" w:rsidR="00B04DE4" w:rsidRPr="00B04DE4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Configuración de intervalo de muestreo</w:t>
                      </w:r>
                    </w:p>
                    <w:p w14:paraId="0CCA70CA" w14:textId="77777777" w:rsidR="00B04DE4" w:rsidRPr="00B04DE4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Señales Qt para actualización de interfaz</w:t>
                      </w:r>
                    </w:p>
                    <w:p w14:paraId="4D55B3CC" w14:textId="77777777" w:rsidR="00B04DE4" w:rsidRPr="00B04DE4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Control de estados de conexión</w:t>
                      </w:r>
                    </w:p>
                    <w:p w14:paraId="5BBA33BB" w14:textId="5D3568FC" w:rsidR="00B04DE4" w:rsidRPr="00416D52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"""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B38D54E" w14:textId="64EA6AB7" w:rsidR="00B04DE4" w:rsidRPr="00B04DE4" w:rsidRDefault="00B04DE4" w:rsidP="00B04DE4">
      <w:r w:rsidRPr="00B04DE4">
        <w:rPr>
          <w:lang w:val="es-CO" w:eastAsia="es-CO"/>
        </w:rPr>
        <w:t>Lógica de Control (</w:t>
      </w:r>
      <w:proofErr w:type="spellStart"/>
      <w:r w:rsidRPr="00B04DE4">
        <w:rPr>
          <w:lang w:val="es-CO" w:eastAsia="es-CO"/>
        </w:rPr>
        <w:t>BrightnessLogic</w:t>
      </w:r>
      <w:proofErr w:type="spellEnd"/>
      <w:r w:rsidRPr="00B04DE4">
        <w:rPr>
          <w:lang w:val="es-CO" w:eastAsia="es-CO"/>
        </w:rPr>
        <w:t>)</w:t>
      </w:r>
    </w:p>
    <w:p w14:paraId="726B5028" w14:textId="5C4AAD62" w:rsidR="00B04DE4" w:rsidRPr="00B04DE4" w:rsidRDefault="00B04DE4" w:rsidP="00B04DE4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7EA7194" wp14:editId="38140099">
                <wp:simplePos x="0" y="0"/>
                <wp:positionH relativeFrom="margin">
                  <wp:posOffset>0</wp:posOffset>
                </wp:positionH>
                <wp:positionV relativeFrom="paragraph">
                  <wp:posOffset>300355</wp:posOffset>
                </wp:positionV>
                <wp:extent cx="6119495" cy="1790700"/>
                <wp:effectExtent l="95250" t="38100" r="33655" b="95250"/>
                <wp:wrapTopAndBottom/>
                <wp:docPr id="617697685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1790700"/>
                        </a:xfrm>
                        <a:prstGeom prst="roundRect">
                          <a:avLst>
                            <a:gd name="adj" fmla="val 5305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814B93" w14:textId="77777777" w:rsidR="00B04DE4" w:rsidRPr="00B04DE4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class</w:t>
                            </w:r>
                            <w:r w:rsidRPr="00B04DE4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B04DE4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BrightnessLogic</w:t>
                            </w:r>
                            <w:proofErr w:type="spellEnd"/>
                            <w:r w:rsidRPr="00B04DE4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B04DE4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QObject</w:t>
                            </w:r>
                            <w:proofErr w:type="spellEnd"/>
                            <w:r w:rsidRPr="00B04DE4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):</w:t>
                            </w:r>
                          </w:p>
                          <w:p w14:paraId="4F3D3991" w14:textId="77777777" w:rsidR="00B04DE4" w:rsidRPr="00B04DE4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"""</w:t>
                            </w:r>
                          </w:p>
                          <w:p w14:paraId="7AD6507B" w14:textId="77777777" w:rsidR="00B04DE4" w:rsidRPr="00B04DE4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Control principal del </w:t>
                            </w:r>
                            <w:proofErr w:type="spellStart"/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módulo</w:t>
                            </w:r>
                            <w:proofErr w:type="spellEnd"/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:</w:t>
                            </w:r>
                          </w:p>
                          <w:p w14:paraId="0ADA729A" w14:textId="77777777" w:rsidR="00B04DE4" w:rsidRPr="00B04DE4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- Gestión de estados de monitoreo</w:t>
                            </w:r>
                          </w:p>
                          <w:p w14:paraId="796B316B" w14:textId="77777777" w:rsidR="00B04DE4" w:rsidRPr="00B04DE4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Procesamiento de datos de luminosidad</w:t>
                            </w:r>
                          </w:p>
                          <w:p w14:paraId="2053CDE9" w14:textId="77777777" w:rsidR="00B04DE4" w:rsidRPr="00B04DE4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Actualización de </w:t>
                            </w:r>
                            <w:proofErr w:type="spellStart"/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displays</w:t>
                            </w:r>
                            <w:proofErr w:type="spellEnd"/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múltiples</w:t>
                            </w:r>
                          </w:p>
                          <w:p w14:paraId="4A0F16D2" w14:textId="77777777" w:rsidR="00B04DE4" w:rsidRPr="00B04DE4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Exportación de datos a Excel</w:t>
                            </w:r>
                          </w:p>
                          <w:p w14:paraId="51D57B54" w14:textId="6F8821FA" w:rsidR="00B04DE4" w:rsidRPr="00416D52" w:rsidRDefault="00B04DE4" w:rsidP="00B04DE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04DE4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"""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EA7194" id="_x0000_s1031" style="position:absolute;margin-left:0;margin-top:23.65pt;width:481.85pt;height:141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34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" fillcolor="#23394c" stroked="f" strokeweight="2pt">
                <v:shadow on="t" color="black" opacity="26214f" origin=".5,-.5" offset="-.74836mm,.74836mm"/>
                <v:textbox>
                  <w:txbxContent>
                    <w:p w14:paraId="64814B93" w14:textId="77777777" w:rsidR="00B04DE4" w:rsidRPr="00B04DE4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class</w:t>
                      </w:r>
                      <w:r w:rsidRPr="00B04DE4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B04DE4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BrightnessLogic</w:t>
                      </w:r>
                      <w:proofErr w:type="spellEnd"/>
                      <w:r w:rsidRPr="00B04DE4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B04DE4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QObject</w:t>
                      </w:r>
                      <w:proofErr w:type="spellEnd"/>
                      <w:r w:rsidRPr="00B04DE4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):</w:t>
                      </w:r>
                    </w:p>
                    <w:p w14:paraId="4F3D3991" w14:textId="77777777" w:rsidR="00B04DE4" w:rsidRPr="00B04DE4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"""</w:t>
                      </w:r>
                    </w:p>
                    <w:p w14:paraId="7AD6507B" w14:textId="77777777" w:rsidR="00B04DE4" w:rsidRPr="00B04DE4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 xml:space="preserve">    Control principal del </w:t>
                      </w:r>
                      <w:proofErr w:type="spellStart"/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módulo</w:t>
                      </w:r>
                      <w:proofErr w:type="spellEnd"/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:</w:t>
                      </w:r>
                    </w:p>
                    <w:p w14:paraId="0ADA729A" w14:textId="77777777" w:rsidR="00B04DE4" w:rsidRPr="00B04DE4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- Gestión de estados de monitoreo</w:t>
                      </w:r>
                    </w:p>
                    <w:p w14:paraId="796B316B" w14:textId="77777777" w:rsidR="00B04DE4" w:rsidRPr="00B04DE4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Procesamiento de datos de luminosidad</w:t>
                      </w:r>
                    </w:p>
                    <w:p w14:paraId="2053CDE9" w14:textId="77777777" w:rsidR="00B04DE4" w:rsidRPr="00B04DE4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Actualización de </w:t>
                      </w:r>
                      <w:proofErr w:type="spellStart"/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displays</w:t>
                      </w:r>
                      <w:proofErr w:type="spellEnd"/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múltiples</w:t>
                      </w:r>
                    </w:p>
                    <w:p w14:paraId="4A0F16D2" w14:textId="77777777" w:rsidR="00B04DE4" w:rsidRPr="00B04DE4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Exportación de datos a Excel</w:t>
                      </w:r>
                    </w:p>
                    <w:p w14:paraId="51D57B54" w14:textId="6F8821FA" w:rsidR="00B04DE4" w:rsidRPr="00416D52" w:rsidRDefault="00B04DE4" w:rsidP="00B04DE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B04DE4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"""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32D46AA" w14:textId="55D51293" w:rsidR="00FB6A61" w:rsidRPr="00FB6A61" w:rsidRDefault="00FB6A61" w:rsidP="00FB6A61">
      <w:pPr>
        <w:pStyle w:val="Ttulo1"/>
        <w:rPr>
          <w:b w:val="0"/>
          <w:bCs w:val="0"/>
          <w:lang w:val="es-CO" w:bidi="es-ES"/>
        </w:rPr>
      </w:pPr>
      <w:bookmarkStart w:id="5" w:name="_Toc208241199"/>
      <w:r w:rsidRPr="00FB6A61">
        <w:rPr>
          <w:lang w:val="es-CO" w:bidi="es-ES"/>
        </w:rPr>
        <w:lastRenderedPageBreak/>
        <w:t>HARDWARE COMPATIBLE</w:t>
      </w:r>
      <w:bookmarkEnd w:id="5"/>
    </w:p>
    <w:p w14:paraId="4AFC9D42" w14:textId="01FF20C0" w:rsidR="00FB6A61" w:rsidRPr="00A36632" w:rsidRDefault="00FB6A61" w:rsidP="00A36632">
      <w:pPr>
        <w:rPr>
          <w:rFonts w:asciiTheme="majorHAnsi" w:hAnsiTheme="majorHAnsi"/>
          <w:b/>
          <w:bCs/>
          <w:sz w:val="28"/>
          <w:szCs w:val="22"/>
          <w:lang w:val="es-CO" w:bidi="es-ES"/>
        </w:rPr>
      </w:pPr>
      <w:r w:rsidRPr="00A36632">
        <w:rPr>
          <w:rFonts w:asciiTheme="majorHAnsi" w:hAnsiTheme="majorHAnsi"/>
          <w:b/>
          <w:bCs/>
          <w:sz w:val="28"/>
          <w:szCs w:val="22"/>
          <w:lang w:val="es-CO" w:bidi="es-ES"/>
        </w:rPr>
        <w:t>Microcontrolador Principal</w:t>
      </w:r>
    </w:p>
    <w:p w14:paraId="341DB20A" w14:textId="77777777" w:rsidR="004B4E46" w:rsidRPr="004B4E46" w:rsidRDefault="004B4E46" w:rsidP="004B4E46">
      <w:pPr>
        <w:pStyle w:val="Listaconnmeros"/>
      </w:pPr>
      <w:r w:rsidRPr="004B4E46">
        <w:rPr>
          <w:b/>
          <w:bCs/>
        </w:rPr>
        <w:t>Modelo</w:t>
      </w:r>
      <w:r w:rsidRPr="004B4E46">
        <w:t>: ESP32 DevKit V1</w:t>
      </w:r>
    </w:p>
    <w:p w14:paraId="7243F48F" w14:textId="77777777" w:rsidR="004B4E46" w:rsidRPr="004B4E46" w:rsidRDefault="004B4E46" w:rsidP="004B4E46">
      <w:pPr>
        <w:pStyle w:val="Listaconnmeros"/>
      </w:pPr>
      <w:r w:rsidRPr="004B4E46">
        <w:rPr>
          <w:b/>
          <w:bCs/>
        </w:rPr>
        <w:t>Conectividad</w:t>
      </w:r>
      <w:r w:rsidRPr="004B4E46">
        <w:t>: WiFi integrado para comunicación TCP</w:t>
      </w:r>
    </w:p>
    <w:p w14:paraId="1909B30A" w14:textId="24264726" w:rsidR="00880265" w:rsidRPr="00880265" w:rsidRDefault="00E37ECD" w:rsidP="009B47C4">
      <w:pPr>
        <w:pStyle w:val="Listaconnmeros2"/>
        <w:rPr>
          <w:rFonts w:asciiTheme="majorHAnsi" w:hAnsiTheme="majorHAnsi"/>
          <w:b/>
          <w:bCs/>
          <w:sz w:val="28"/>
          <w:szCs w:val="22"/>
          <w:lang w:val="es-CO" w:bidi="es-ES"/>
        </w:rPr>
      </w:pPr>
      <w:r w:rsidRPr="00880265">
        <w:rPr>
          <w:b/>
          <w:bCs/>
        </w:rPr>
        <w:t>GPIO</w:t>
      </w:r>
      <w:r>
        <w:t xml:space="preserve">: </w:t>
      </w:r>
      <w:r w:rsidR="00880265" w:rsidRPr="00880265">
        <w:t>Pin analógico ADC </w:t>
      </w:r>
    </w:p>
    <w:p w14:paraId="6E4677D4" w14:textId="77777777" w:rsidR="00880265" w:rsidRPr="00880265" w:rsidRDefault="00880265" w:rsidP="00880265">
      <w:pPr>
        <w:rPr>
          <w:b/>
          <w:bCs/>
          <w:lang w:val="es-CO"/>
        </w:rPr>
      </w:pPr>
      <w:r w:rsidRPr="00880265">
        <w:rPr>
          <w:b/>
          <w:bCs/>
          <w:lang w:val="es-CO"/>
        </w:rPr>
        <w:t>Sensor Requerido</w:t>
      </w:r>
    </w:p>
    <w:p w14:paraId="206FFAAD" w14:textId="77777777" w:rsidR="00880265" w:rsidRPr="00880265" w:rsidRDefault="00880265" w:rsidP="00880265">
      <w:pPr>
        <w:numPr>
          <w:ilvl w:val="0"/>
          <w:numId w:val="188"/>
        </w:numPr>
        <w:rPr>
          <w:lang w:val="es-CO"/>
        </w:rPr>
      </w:pPr>
      <w:r w:rsidRPr="00880265">
        <w:rPr>
          <w:lang w:val="es-CO"/>
        </w:rPr>
        <w:t>Tipo: Fotorresistencia (LDR - Light Dependent Resistor)</w:t>
      </w:r>
    </w:p>
    <w:p w14:paraId="02F07FAA" w14:textId="77777777" w:rsidR="00880265" w:rsidRPr="00880265" w:rsidRDefault="00880265" w:rsidP="00880265">
      <w:pPr>
        <w:numPr>
          <w:ilvl w:val="0"/>
          <w:numId w:val="188"/>
        </w:numPr>
        <w:rPr>
          <w:lang w:val="es-CO"/>
        </w:rPr>
      </w:pPr>
      <w:r w:rsidRPr="00880265">
        <w:rPr>
          <w:lang w:val="es-CO"/>
        </w:rPr>
        <w:t>Rango Resistivo: 1kΩ-10MΩ (según iluminación)</w:t>
      </w:r>
    </w:p>
    <w:p w14:paraId="5F5E54CD" w14:textId="77777777" w:rsidR="00880265" w:rsidRPr="00880265" w:rsidRDefault="00880265" w:rsidP="00880265">
      <w:pPr>
        <w:numPr>
          <w:ilvl w:val="0"/>
          <w:numId w:val="188"/>
        </w:numPr>
        <w:rPr>
          <w:lang w:val="es-CO"/>
        </w:rPr>
      </w:pPr>
      <w:r w:rsidRPr="00880265">
        <w:rPr>
          <w:lang w:val="es-CO"/>
        </w:rPr>
        <w:t>Tiempo de Respuesta: &lt; 100ms para cambios graduales</w:t>
      </w:r>
    </w:p>
    <w:p w14:paraId="40E83795" w14:textId="77777777" w:rsidR="00880265" w:rsidRPr="00880265" w:rsidRDefault="00880265" w:rsidP="00880265">
      <w:pPr>
        <w:numPr>
          <w:ilvl w:val="0"/>
          <w:numId w:val="188"/>
        </w:numPr>
        <w:rPr>
          <w:lang w:val="es-CO"/>
        </w:rPr>
      </w:pPr>
      <w:r w:rsidRPr="00880265">
        <w:rPr>
          <w:lang w:val="es-CO"/>
        </w:rPr>
        <w:t>Conexión: Divisor de voltaje con resistencia fija</w:t>
      </w:r>
    </w:p>
    <w:p w14:paraId="11087FD3" w14:textId="4F5A9583" w:rsidR="00D83520" w:rsidRDefault="00A36632" w:rsidP="00D83520">
      <w:pPr>
        <w:rPr>
          <w:lang w:val="es-CO" w:bidi="es-ES"/>
        </w:rPr>
      </w:pPr>
      <w:r>
        <w:rPr>
          <w:lang w:val="es-CO" w:bidi="es-ES"/>
        </w:rPr>
        <w:t>Diagrama de Conexiones</w:t>
      </w:r>
    </w:p>
    <w:p w14:paraId="7D2DD50B" w14:textId="6126B3E1" w:rsidR="00416D52" w:rsidRDefault="00A36632" w:rsidP="00D83520">
      <w:pPr>
        <w:rPr>
          <w:lang w:val="es-CO" w:bidi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2239169" wp14:editId="64C563B1">
                <wp:simplePos x="0" y="0"/>
                <wp:positionH relativeFrom="margin">
                  <wp:align>right</wp:align>
                </wp:positionH>
                <wp:positionV relativeFrom="paragraph">
                  <wp:posOffset>239257</wp:posOffset>
                </wp:positionV>
                <wp:extent cx="6119495" cy="2458085"/>
                <wp:effectExtent l="95250" t="38100" r="33655" b="94615"/>
                <wp:wrapTopAndBottom/>
                <wp:docPr id="1365623370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2458609"/>
                        </a:xfrm>
                        <a:prstGeom prst="roundRect">
                          <a:avLst>
                            <a:gd name="adj" fmla="val 5305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64E5B" w14:textId="77777777" w:rsidR="00880265" w:rsidRPr="00880265" w:rsidRDefault="00880265" w:rsidP="00880265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880265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┌─────────────────────────────────┐</w:t>
                            </w:r>
                          </w:p>
                          <w:p w14:paraId="7A18C15C" w14:textId="77777777" w:rsidR="00880265" w:rsidRPr="00880265" w:rsidRDefault="00880265" w:rsidP="00880265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880265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ESP32 DevKit V1                │</w:t>
                            </w:r>
                          </w:p>
                          <w:p w14:paraId="22BEF17E" w14:textId="77777777" w:rsidR="00880265" w:rsidRPr="00880265" w:rsidRDefault="00880265" w:rsidP="00880265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880265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                               │</w:t>
                            </w:r>
                          </w:p>
                          <w:p w14:paraId="1243270C" w14:textId="77777777" w:rsidR="00880265" w:rsidRPr="00880265" w:rsidRDefault="00880265" w:rsidP="00880265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880265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3V3  ○ ←── VCC (+)             │</w:t>
                            </w:r>
                          </w:p>
                          <w:p w14:paraId="353DBAA5" w14:textId="77777777" w:rsidR="00880265" w:rsidRPr="00880265" w:rsidRDefault="00880265" w:rsidP="00880265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880265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D34  ○ ←── Señal (LDR + R)     │</w:t>
                            </w:r>
                          </w:p>
                          <w:p w14:paraId="1C2E2A21" w14:textId="77777777" w:rsidR="00880265" w:rsidRPr="00880265" w:rsidRDefault="00880265" w:rsidP="00880265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880265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GND  ○ ←── GND (-)             │</w:t>
                            </w:r>
                          </w:p>
                          <w:p w14:paraId="3212F3D4" w14:textId="77777777" w:rsidR="00880265" w:rsidRPr="00880265" w:rsidRDefault="00880265" w:rsidP="00880265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880265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                               │</w:t>
                            </w:r>
                          </w:p>
                          <w:p w14:paraId="1C20DC91" w14:textId="77777777" w:rsidR="00880265" w:rsidRPr="00880265" w:rsidRDefault="00880265" w:rsidP="00880265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880265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Circuito Divisor:              │</w:t>
                            </w:r>
                          </w:p>
                          <w:p w14:paraId="33BA6445" w14:textId="77777777" w:rsidR="00880265" w:rsidRPr="00880265" w:rsidRDefault="00880265" w:rsidP="00880265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880265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3V3 ── LDR ── D34 ── R ── GND  │</w:t>
                            </w:r>
                          </w:p>
                          <w:p w14:paraId="10A56A62" w14:textId="77777777" w:rsidR="00880265" w:rsidRPr="00880265" w:rsidRDefault="00880265" w:rsidP="00880265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880265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                               │</w:t>
                            </w:r>
                          </w:p>
                          <w:p w14:paraId="48BAC676" w14:textId="711B4C87" w:rsidR="00416D52" w:rsidRPr="00416D52" w:rsidRDefault="00880265" w:rsidP="00C105ED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880265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└─────────────────────────────────┘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239169" id="_x0000_s1032" style="position:absolute;margin-left:430.65pt;margin-top:18.85pt;width:481.85pt;height:193.55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34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" fillcolor="#23394c" stroked="f" strokeweight="2pt">
                <v:shadow on="t" color="black" opacity="26214f" origin=".5,-.5" offset="-.74836mm,.74836mm"/>
                <v:textbox>
                  <w:txbxContent>
                    <w:p w14:paraId="0FA64E5B" w14:textId="77777777" w:rsidR="00880265" w:rsidRPr="00880265" w:rsidRDefault="00880265" w:rsidP="00880265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880265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┌─────────────────────────────────┐</w:t>
                      </w:r>
                    </w:p>
                    <w:p w14:paraId="7A18C15C" w14:textId="77777777" w:rsidR="00880265" w:rsidRPr="00880265" w:rsidRDefault="00880265" w:rsidP="00880265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880265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ESP32 DevKit V1                │</w:t>
                      </w:r>
                    </w:p>
                    <w:p w14:paraId="22BEF17E" w14:textId="77777777" w:rsidR="00880265" w:rsidRPr="00880265" w:rsidRDefault="00880265" w:rsidP="00880265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880265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                               │</w:t>
                      </w:r>
                    </w:p>
                    <w:p w14:paraId="1243270C" w14:textId="77777777" w:rsidR="00880265" w:rsidRPr="00880265" w:rsidRDefault="00880265" w:rsidP="00880265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880265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3V3  ○ ←── VCC (+)             │</w:t>
                      </w:r>
                    </w:p>
                    <w:p w14:paraId="353DBAA5" w14:textId="77777777" w:rsidR="00880265" w:rsidRPr="00880265" w:rsidRDefault="00880265" w:rsidP="00880265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880265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D34  ○ ←── Señal (LDR + R)     │</w:t>
                      </w:r>
                    </w:p>
                    <w:p w14:paraId="1C2E2A21" w14:textId="77777777" w:rsidR="00880265" w:rsidRPr="00880265" w:rsidRDefault="00880265" w:rsidP="00880265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880265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GND  ○ ←── GND (-)             │</w:t>
                      </w:r>
                    </w:p>
                    <w:p w14:paraId="3212F3D4" w14:textId="77777777" w:rsidR="00880265" w:rsidRPr="00880265" w:rsidRDefault="00880265" w:rsidP="00880265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880265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                               │</w:t>
                      </w:r>
                    </w:p>
                    <w:p w14:paraId="1C20DC91" w14:textId="77777777" w:rsidR="00880265" w:rsidRPr="00880265" w:rsidRDefault="00880265" w:rsidP="00880265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880265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Circuito Divisor:              │</w:t>
                      </w:r>
                    </w:p>
                    <w:p w14:paraId="33BA6445" w14:textId="77777777" w:rsidR="00880265" w:rsidRPr="00880265" w:rsidRDefault="00880265" w:rsidP="00880265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880265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3V3 ── LDR ── D34 ── R ── GND  │</w:t>
                      </w:r>
                    </w:p>
                    <w:p w14:paraId="10A56A62" w14:textId="77777777" w:rsidR="00880265" w:rsidRPr="00880265" w:rsidRDefault="00880265" w:rsidP="00880265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880265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                               │</w:t>
                      </w:r>
                    </w:p>
                    <w:p w14:paraId="48BAC676" w14:textId="711B4C87" w:rsidR="00416D52" w:rsidRPr="00416D52" w:rsidRDefault="00880265" w:rsidP="00C105ED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880265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└─────────────────────────────────┘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7746F500" w14:textId="45F14F49" w:rsidR="00EA03F0" w:rsidRDefault="00FB6A61" w:rsidP="002063EE">
      <w:pPr>
        <w:pStyle w:val="Ttulo1"/>
        <w:rPr>
          <w:lang w:bidi="es-ES"/>
        </w:rPr>
      </w:pPr>
      <w:bookmarkStart w:id="6" w:name="_Toc208241200"/>
      <w:r>
        <w:rPr>
          <w:lang w:bidi="es-ES"/>
        </w:rPr>
        <w:lastRenderedPageBreak/>
        <w:t xml:space="preserve">REQUERIMIENTOS DE </w:t>
      </w:r>
      <w:r w:rsidRPr="00FB6A61">
        <w:rPr>
          <w:lang w:bidi="es-ES"/>
        </w:rPr>
        <w:t>INSTALACIÓN Y CONFIGURACIÓN</w:t>
      </w:r>
      <w:bookmarkEnd w:id="6"/>
    </w:p>
    <w:p w14:paraId="49B26296" w14:textId="5A5806D0" w:rsidR="00FB6A61" w:rsidRPr="00FB6A61" w:rsidRDefault="00FB6A61" w:rsidP="00FB6A61">
      <w:pPr>
        <w:pStyle w:val="Ttulo2"/>
        <w:rPr>
          <w:lang w:val="es-CO" w:bidi="es-ES"/>
        </w:rPr>
      </w:pPr>
      <w:bookmarkStart w:id="7" w:name="_Toc208241201"/>
      <w:r w:rsidRPr="00FB6A61">
        <w:rPr>
          <w:lang w:val="es-CO" w:bidi="es-ES"/>
        </w:rPr>
        <w:t>Requisitos del Sistema</w:t>
      </w:r>
      <w:bookmarkEnd w:id="7"/>
    </w:p>
    <w:p w14:paraId="5B7CE557" w14:textId="0E7BCB12" w:rsidR="00FB6A61" w:rsidRPr="00FB6A61" w:rsidRDefault="00FB6A61">
      <w:pPr>
        <w:numPr>
          <w:ilvl w:val="0"/>
          <w:numId w:val="10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Sistema Operativo:</w:t>
      </w:r>
      <w:r w:rsidRPr="00FB6A61">
        <w:rPr>
          <w:lang w:val="es-CO" w:bidi="es-ES"/>
        </w:rPr>
        <w:t> Windows 10/11</w:t>
      </w:r>
    </w:p>
    <w:p w14:paraId="61771411" w14:textId="77777777" w:rsidR="00FB6A61" w:rsidRPr="00FB6A61" w:rsidRDefault="00FB6A61">
      <w:pPr>
        <w:numPr>
          <w:ilvl w:val="0"/>
          <w:numId w:val="10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Python:</w:t>
      </w:r>
      <w:r w:rsidRPr="00FB6A61">
        <w:rPr>
          <w:lang w:val="es-CO" w:bidi="es-ES"/>
        </w:rPr>
        <w:t> Versión 3.8 o superior</w:t>
      </w:r>
    </w:p>
    <w:p w14:paraId="3049CBBC" w14:textId="77777777" w:rsidR="00FB6A61" w:rsidRPr="00FB6A61" w:rsidRDefault="00FB6A61">
      <w:pPr>
        <w:numPr>
          <w:ilvl w:val="0"/>
          <w:numId w:val="10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RAM:</w:t>
      </w:r>
      <w:r w:rsidRPr="00FB6A61">
        <w:rPr>
          <w:lang w:val="es-CO" w:bidi="es-ES"/>
        </w:rPr>
        <w:t> Mínimo 2GB, recomendado 4GB</w:t>
      </w:r>
    </w:p>
    <w:p w14:paraId="66F220D0" w14:textId="31E7BA90" w:rsidR="00FB6A61" w:rsidRPr="00FB6A61" w:rsidRDefault="00672C1A" w:rsidP="00FB6A61">
      <w:pPr>
        <w:pStyle w:val="Ttulo2"/>
        <w:rPr>
          <w:lang w:val="es-CO" w:bidi="es-ES"/>
        </w:rPr>
      </w:pPr>
      <w:bookmarkStart w:id="8" w:name="_Toc208241202"/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97AC57" wp14:editId="53152A99">
                <wp:simplePos x="0" y="0"/>
                <wp:positionH relativeFrom="margin">
                  <wp:align>right</wp:align>
                </wp:positionH>
                <wp:positionV relativeFrom="page">
                  <wp:posOffset>3347085</wp:posOffset>
                </wp:positionV>
                <wp:extent cx="6067425" cy="1609725"/>
                <wp:effectExtent l="95250" t="38100" r="47625" b="104775"/>
                <wp:wrapTopAndBottom/>
                <wp:docPr id="1501621787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7425" cy="1609830"/>
                        </a:xfrm>
                        <a:prstGeom prst="roundRect">
                          <a:avLst>
                            <a:gd name="adj" fmla="val 7478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CE7AF7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# requirements.txt</w:t>
                            </w:r>
                          </w:p>
                          <w:p w14:paraId="7E500B9A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PyQt5&gt;=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5.15.0</w:t>
                            </w:r>
                          </w:p>
                          <w:p w14:paraId="5FDA03C9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matplotlib&gt;=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3.5.0</w:t>
                            </w:r>
                          </w:p>
                          <w:p w14:paraId="49D02523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numpy&gt;=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1.21.0</w:t>
                            </w:r>
                          </w:p>
                          <w:p w14:paraId="512D97DD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proofErr w:type="spellStart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scipy</w:t>
                            </w:r>
                            <w:proofErr w:type="spellEnd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1.7.0</w:t>
                            </w:r>
                          </w:p>
                          <w:p w14:paraId="5D27E58E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proofErr w:type="spellStart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openpyxl</w:t>
                            </w:r>
                            <w:proofErr w:type="spellEnd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3.0.9</w:t>
                            </w:r>
                          </w:p>
                          <w:p w14:paraId="5E9E647B" w14:textId="77777777" w:rsid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proofErr w:type="spellStart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pyserial</w:t>
                            </w:r>
                            <w:proofErr w:type="spellEnd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3.5</w:t>
                            </w:r>
                          </w:p>
                          <w:p w14:paraId="099C0CC4" w14:textId="05B12730" w:rsidR="00AC6AA2" w:rsidRPr="00FB6A61" w:rsidRDefault="00AC6AA2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AC6AA2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pandas&gt;=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1.3.0</w:t>
                            </w:r>
                          </w:p>
                          <w:p w14:paraId="759CE20E" w14:textId="77777777" w:rsidR="00FB6A61" w:rsidRDefault="00FB6A61" w:rsidP="00FB6A6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97AC57" id="_x0000_s1033" style="position:absolute;margin-left:426.55pt;margin-top:263.55pt;width:477.75pt;height:126.75pt;z-index:251672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middle" arcsize="490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" fillcolor="#23394c" stroked="f" strokeweight="2pt">
                <v:shadow on="t" color="black" opacity="26214f" origin=".5,-.5" offset="-.74836mm,.74836mm"/>
                <v:textbox>
                  <w:txbxContent>
                    <w:p w14:paraId="1ACE7AF7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# requirements.txt</w:t>
                      </w:r>
                    </w:p>
                    <w:p w14:paraId="7E500B9A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PyQt5&gt;=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5.15.0</w:t>
                      </w:r>
                    </w:p>
                    <w:p w14:paraId="5FDA03C9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matplotlib&gt;=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3.5.0</w:t>
                      </w:r>
                    </w:p>
                    <w:p w14:paraId="49D02523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numpy&gt;=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1.21.0</w:t>
                      </w:r>
                    </w:p>
                    <w:p w14:paraId="512D97DD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proofErr w:type="spellStart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scipy</w:t>
                      </w:r>
                      <w:proofErr w:type="spellEnd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1.7.0</w:t>
                      </w:r>
                    </w:p>
                    <w:p w14:paraId="5D27E58E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proofErr w:type="spellStart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openpyxl</w:t>
                      </w:r>
                      <w:proofErr w:type="spellEnd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3.0.9</w:t>
                      </w:r>
                    </w:p>
                    <w:p w14:paraId="5E9E647B" w14:textId="77777777" w:rsid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</w:pPr>
                      <w:proofErr w:type="spellStart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pyserial</w:t>
                      </w:r>
                      <w:proofErr w:type="spellEnd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3.5</w:t>
                      </w:r>
                    </w:p>
                    <w:p w14:paraId="099C0CC4" w14:textId="05B12730" w:rsidR="00AC6AA2" w:rsidRPr="00FB6A61" w:rsidRDefault="00AC6AA2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AC6AA2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pandas&gt;=</w:t>
                      </w:r>
                      <w:r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1.3.0</w:t>
                      </w:r>
                    </w:p>
                    <w:p w14:paraId="759CE20E" w14:textId="77777777" w:rsidR="00FB6A61" w:rsidRDefault="00FB6A61" w:rsidP="00FB6A61">
                      <w:pPr>
                        <w:jc w:val="center"/>
                      </w:pPr>
                    </w:p>
                  </w:txbxContent>
                </v:textbox>
                <w10:wrap type="topAndBottom" anchorx="margin" anchory="page"/>
              </v:roundrect>
            </w:pict>
          </mc:Fallback>
        </mc:AlternateContent>
      </w:r>
      <w:r w:rsidR="00FB6A61" w:rsidRPr="00FB6A61">
        <w:rPr>
          <w:lang w:val="es-CO" w:bidi="es-ES"/>
        </w:rPr>
        <w:t>Dependencias de Software</w:t>
      </w:r>
      <w:bookmarkEnd w:id="8"/>
    </w:p>
    <w:p w14:paraId="51432C45" w14:textId="0921EF1F" w:rsidR="00672C1A" w:rsidRPr="00672C1A" w:rsidRDefault="00672C1A" w:rsidP="00672C1A">
      <w:pPr>
        <w:pStyle w:val="Ttulo2"/>
        <w:rPr>
          <w:lang w:val="es-CO" w:bidi="es-ES"/>
        </w:rPr>
      </w:pPr>
      <w:bookmarkStart w:id="9" w:name="_Toc208241203"/>
      <w:r w:rsidRPr="00672C1A">
        <w:rPr>
          <w:lang w:val="es-CO" w:bidi="es-ES"/>
        </w:rPr>
        <w:t>Proceso de Instalación</w:t>
      </w:r>
      <w:bookmarkEnd w:id="9"/>
    </w:p>
    <w:p w14:paraId="19062F4E" w14:textId="77777777" w:rsidR="00672C1A" w:rsidRPr="00672C1A" w:rsidRDefault="00672C1A">
      <w:pPr>
        <w:numPr>
          <w:ilvl w:val="0"/>
          <w:numId w:val="11"/>
        </w:numPr>
        <w:rPr>
          <w:lang w:val="es-CO" w:bidi="es-ES"/>
        </w:rPr>
      </w:pPr>
      <w:r w:rsidRPr="00672C1A">
        <w:rPr>
          <w:b/>
          <w:bCs/>
          <w:lang w:val="es-CO" w:bidi="es-ES"/>
        </w:rPr>
        <w:t>Clonar Repositorio:</w:t>
      </w:r>
      <w:r w:rsidRPr="00672C1A">
        <w:rPr>
          <w:lang w:val="es-CO" w:bidi="es-ES"/>
        </w:rPr>
        <w:t> Descargar código fuente</w:t>
      </w:r>
    </w:p>
    <w:p w14:paraId="1D518DD1" w14:textId="77777777" w:rsidR="00672C1A" w:rsidRPr="00672C1A" w:rsidRDefault="00672C1A">
      <w:pPr>
        <w:pStyle w:val="Prrafodelista"/>
        <w:numPr>
          <w:ilvl w:val="0"/>
          <w:numId w:val="11"/>
        </w:numPr>
        <w:rPr>
          <w:rFonts w:ascii="Consolas" w:hAnsi="Consolas"/>
          <w:color w:val="ECBD17" w:themeColor="accent3" w:themeShade="BF"/>
          <w:lang w:val="es-CO" w:bidi="es-ES"/>
        </w:rPr>
      </w:pPr>
      <w:r w:rsidRPr="00672C1A">
        <w:rPr>
          <w:b/>
          <w:bCs/>
          <w:lang w:val="es-CO" w:bidi="es-ES"/>
        </w:rPr>
        <w:t>Instalar Dependencias:</w:t>
      </w:r>
      <w:r w:rsidRPr="00672C1A">
        <w:rPr>
          <w:lang w:val="es-CO" w:bidi="es-ES"/>
        </w:rPr>
        <w:t> </w:t>
      </w:r>
      <w:proofErr w:type="spellStart"/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>pip</w:t>
      </w:r>
      <w:proofErr w:type="spellEnd"/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 xml:space="preserve"> </w:t>
      </w:r>
      <w:proofErr w:type="spellStart"/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>install</w:t>
      </w:r>
      <w:proofErr w:type="spellEnd"/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 xml:space="preserve"> -r requirements.txt</w:t>
      </w:r>
    </w:p>
    <w:p w14:paraId="5CBA5388" w14:textId="77777777" w:rsidR="00672C1A" w:rsidRPr="00672C1A" w:rsidRDefault="00672C1A">
      <w:pPr>
        <w:numPr>
          <w:ilvl w:val="0"/>
          <w:numId w:val="11"/>
        </w:numPr>
        <w:rPr>
          <w:lang w:val="es-CO" w:bidi="es-ES"/>
        </w:rPr>
      </w:pPr>
      <w:r w:rsidRPr="00672C1A">
        <w:rPr>
          <w:b/>
          <w:bCs/>
          <w:lang w:val="es-CO" w:bidi="es-ES"/>
        </w:rPr>
        <w:t>Configurar ESP32:</w:t>
      </w:r>
      <w:r w:rsidRPr="00672C1A">
        <w:rPr>
          <w:lang w:val="es-CO" w:bidi="es-ES"/>
        </w:rPr>
        <w:t> Flashear firmware compatible</w:t>
      </w:r>
    </w:p>
    <w:p w14:paraId="7323629E" w14:textId="77777777" w:rsidR="00672C1A" w:rsidRPr="00672C1A" w:rsidRDefault="00672C1A">
      <w:pPr>
        <w:numPr>
          <w:ilvl w:val="0"/>
          <w:numId w:val="11"/>
        </w:numPr>
        <w:rPr>
          <w:lang w:val="es-CO" w:bidi="es-ES"/>
        </w:rPr>
      </w:pPr>
      <w:r w:rsidRPr="00672C1A">
        <w:rPr>
          <w:b/>
          <w:bCs/>
          <w:lang w:val="es-CO" w:bidi="es-ES"/>
        </w:rPr>
        <w:t>Ejecutar Software:</w:t>
      </w:r>
      <w:r w:rsidRPr="00672C1A">
        <w:rPr>
          <w:lang w:val="es-CO" w:bidi="es-ES"/>
        </w:rPr>
        <w:t> </w:t>
      </w:r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>python main.py</w:t>
      </w:r>
    </w:p>
    <w:p w14:paraId="7DD2A099" w14:textId="7A3E6E3F" w:rsidR="00FB6A61" w:rsidRDefault="0004761A" w:rsidP="00672C1A">
      <w:pPr>
        <w:pStyle w:val="Ttulo1"/>
        <w:rPr>
          <w:lang w:bidi="es-ES"/>
        </w:rPr>
      </w:pPr>
      <w:bookmarkStart w:id="10" w:name="_Toc208241204"/>
      <w:r>
        <w:rPr>
          <w:caps w:val="0"/>
          <w:lang w:bidi="es-ES"/>
        </w:rPr>
        <w:lastRenderedPageBreak/>
        <w:t>INICIO RÁPIDO</w:t>
      </w:r>
      <w:bookmarkEnd w:id="10"/>
    </w:p>
    <w:p w14:paraId="553546F4" w14:textId="77777777" w:rsidR="00C01C8F" w:rsidRPr="00C01C8F" w:rsidRDefault="00C01C8F" w:rsidP="00C01C8F">
      <w:pPr>
        <w:spacing w:before="360" w:after="240"/>
        <w:contextualSpacing w:val="0"/>
        <w:outlineLvl w:val="2"/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</w:pPr>
      <w:bookmarkStart w:id="11" w:name="_Toc208241205"/>
      <w:r w:rsidRPr="00C01C8F"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  <w:t>Inicio del Sistema</w:t>
      </w:r>
      <w:bookmarkEnd w:id="11"/>
    </w:p>
    <w:p w14:paraId="77EFF433" w14:textId="77777777" w:rsidR="00C01C8F" w:rsidRPr="00C01C8F" w:rsidRDefault="00C01C8F" w:rsidP="00C01C8F">
      <w:pPr>
        <w:numPr>
          <w:ilvl w:val="0"/>
          <w:numId w:val="178"/>
        </w:numPr>
        <w:spacing w:after="168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b/>
          <w:bCs/>
          <w:szCs w:val="24"/>
          <w:lang w:val="es-CO" w:eastAsia="es-CO"/>
        </w:rPr>
        <w:t>Verificación de Hardware</w:t>
      </w:r>
      <w:r w:rsidRPr="00C01C8F">
        <w:rPr>
          <w:rFonts w:eastAsia="Times New Roman" w:cstheme="minorHAnsi"/>
          <w:szCs w:val="24"/>
          <w:lang w:val="es-CO" w:eastAsia="es-CO"/>
        </w:rPr>
        <w:t>:</w:t>
      </w:r>
    </w:p>
    <w:p w14:paraId="182534C7" w14:textId="77777777" w:rsidR="00880265" w:rsidRPr="00880265" w:rsidRDefault="00880265" w:rsidP="00880265">
      <w:pPr>
        <w:numPr>
          <w:ilvl w:val="1"/>
          <w:numId w:val="178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880265">
        <w:rPr>
          <w:rFonts w:eastAsia="Times New Roman" w:cstheme="minorHAnsi"/>
          <w:szCs w:val="24"/>
          <w:lang w:val="es-CO" w:eastAsia="es-CO"/>
        </w:rPr>
        <w:t>Conectar ESP32 al puerto USB</w:t>
      </w:r>
    </w:p>
    <w:p w14:paraId="66667D66" w14:textId="77777777" w:rsidR="00880265" w:rsidRPr="00880265" w:rsidRDefault="00880265" w:rsidP="00880265">
      <w:pPr>
        <w:numPr>
          <w:ilvl w:val="1"/>
          <w:numId w:val="178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880265">
        <w:rPr>
          <w:rFonts w:eastAsia="Times New Roman" w:cstheme="minorHAnsi"/>
          <w:szCs w:val="24"/>
          <w:lang w:val="es-CO" w:eastAsia="es-CO"/>
        </w:rPr>
        <w:t>Verificar conexiones de LDR en configuración divisor de voltaje</w:t>
      </w:r>
    </w:p>
    <w:p w14:paraId="04E59A5C" w14:textId="77777777" w:rsidR="00880265" w:rsidRPr="00880265" w:rsidRDefault="00880265" w:rsidP="00880265">
      <w:pPr>
        <w:numPr>
          <w:ilvl w:val="1"/>
          <w:numId w:val="178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880265">
        <w:rPr>
          <w:rFonts w:eastAsia="Times New Roman" w:cstheme="minorHAnsi"/>
          <w:szCs w:val="24"/>
          <w:lang w:val="es-CO" w:eastAsia="es-CO"/>
        </w:rPr>
        <w:t>Ejecutar aplicación SensoraCore</w:t>
      </w:r>
    </w:p>
    <w:p w14:paraId="775F68E6" w14:textId="77777777" w:rsidR="00880265" w:rsidRPr="00880265" w:rsidRDefault="00880265" w:rsidP="00880265">
      <w:pPr>
        <w:numPr>
          <w:ilvl w:val="1"/>
          <w:numId w:val="178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880265">
        <w:rPr>
          <w:rFonts w:eastAsia="Times New Roman" w:cstheme="minorHAnsi"/>
          <w:szCs w:val="24"/>
          <w:lang w:val="es-CO" w:eastAsia="es-CO"/>
        </w:rPr>
        <w:t>Seleccionar módulo "Monitoreo de Brillo"</w:t>
      </w:r>
    </w:p>
    <w:p w14:paraId="0BC86643" w14:textId="77777777" w:rsidR="00C01C8F" w:rsidRPr="00C01C8F" w:rsidRDefault="00C01C8F" w:rsidP="00C01C8F">
      <w:pPr>
        <w:numPr>
          <w:ilvl w:val="0"/>
          <w:numId w:val="178"/>
        </w:numPr>
        <w:spacing w:after="168"/>
        <w:contextualSpacing w:val="0"/>
        <w:rPr>
          <w:rFonts w:eastAsia="Times New Roman" w:cstheme="minorHAnsi"/>
          <w:szCs w:val="24"/>
          <w:lang w:val="es-CO" w:eastAsia="es-CO"/>
        </w:rPr>
      </w:pPr>
      <w:r w:rsidRPr="00C01C8F">
        <w:rPr>
          <w:rFonts w:eastAsia="Times New Roman" w:cstheme="minorHAnsi"/>
          <w:b/>
          <w:bCs/>
          <w:szCs w:val="24"/>
          <w:lang w:val="es-CO" w:eastAsia="es-CO"/>
        </w:rPr>
        <w:t>Configuración de Comunicación</w:t>
      </w:r>
      <w:r w:rsidRPr="00C01C8F">
        <w:rPr>
          <w:rFonts w:eastAsia="Times New Roman" w:cstheme="minorHAnsi"/>
          <w:szCs w:val="24"/>
          <w:lang w:val="es-CO" w:eastAsia="es-CO"/>
        </w:rPr>
        <w:t>:</w:t>
      </w:r>
    </w:p>
    <w:p w14:paraId="2A2B87BB" w14:textId="77777777" w:rsidR="00880265" w:rsidRPr="00880265" w:rsidRDefault="00880265" w:rsidP="00880265">
      <w:pPr>
        <w:numPr>
          <w:ilvl w:val="1"/>
          <w:numId w:val="178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880265">
        <w:rPr>
          <w:rFonts w:eastAsia="Times New Roman" w:cstheme="minorHAnsi"/>
          <w:szCs w:val="24"/>
          <w:lang w:val="es-CO" w:eastAsia="es-CO"/>
        </w:rPr>
        <w:t>Hacer clic en "Iniciar Monitoreo"</w:t>
      </w:r>
    </w:p>
    <w:p w14:paraId="6302D69D" w14:textId="77777777" w:rsidR="00880265" w:rsidRPr="00880265" w:rsidRDefault="00880265" w:rsidP="00880265">
      <w:pPr>
        <w:numPr>
          <w:ilvl w:val="1"/>
          <w:numId w:val="178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880265">
        <w:rPr>
          <w:rFonts w:eastAsia="Times New Roman" w:cstheme="minorHAnsi"/>
          <w:szCs w:val="24"/>
          <w:lang w:val="es-CO" w:eastAsia="es-CO"/>
        </w:rPr>
        <w:t>Verificar conexión TCP con ESP32</w:t>
      </w:r>
    </w:p>
    <w:p w14:paraId="7EF04263" w14:textId="77777777" w:rsidR="00880265" w:rsidRPr="00880265" w:rsidRDefault="00880265" w:rsidP="00880265">
      <w:pPr>
        <w:numPr>
          <w:ilvl w:val="1"/>
          <w:numId w:val="178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880265">
        <w:rPr>
          <w:rFonts w:eastAsia="Times New Roman" w:cstheme="minorHAnsi"/>
          <w:szCs w:val="24"/>
          <w:lang w:val="es-CO" w:eastAsia="es-CO"/>
        </w:rPr>
        <w:t>Observar actualización en tiempo real de:</w:t>
      </w:r>
    </w:p>
    <w:p w14:paraId="622FCBBF" w14:textId="77777777" w:rsidR="00880265" w:rsidRPr="00880265" w:rsidRDefault="00880265" w:rsidP="00880265">
      <w:pPr>
        <w:numPr>
          <w:ilvl w:val="2"/>
          <w:numId w:val="191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proofErr w:type="spellStart"/>
      <w:r w:rsidRPr="00880265">
        <w:rPr>
          <w:rFonts w:eastAsia="Times New Roman" w:cstheme="minorHAnsi"/>
          <w:szCs w:val="24"/>
          <w:lang w:val="es-CO" w:eastAsia="es-CO"/>
        </w:rPr>
        <w:t>Display</w:t>
      </w:r>
      <w:proofErr w:type="spellEnd"/>
      <w:r w:rsidRPr="00880265">
        <w:rPr>
          <w:rFonts w:eastAsia="Times New Roman" w:cstheme="minorHAnsi"/>
          <w:szCs w:val="24"/>
          <w:lang w:val="es-CO" w:eastAsia="es-CO"/>
        </w:rPr>
        <w:t xml:space="preserve"> LCD mostrando porcentaje de luminosidad</w:t>
      </w:r>
    </w:p>
    <w:p w14:paraId="5EA83AEC" w14:textId="77777777" w:rsidR="00880265" w:rsidRPr="00880265" w:rsidRDefault="00880265" w:rsidP="00880265">
      <w:pPr>
        <w:numPr>
          <w:ilvl w:val="2"/>
          <w:numId w:val="191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880265">
        <w:rPr>
          <w:rFonts w:eastAsia="Times New Roman" w:cstheme="minorHAnsi"/>
          <w:szCs w:val="24"/>
          <w:lang w:val="es-CO" w:eastAsia="es-CO"/>
        </w:rPr>
        <w:t>Barra de progreso visual</w:t>
      </w:r>
    </w:p>
    <w:p w14:paraId="76E95615" w14:textId="77777777" w:rsidR="00880265" w:rsidRPr="00880265" w:rsidRDefault="00880265" w:rsidP="00880265">
      <w:pPr>
        <w:numPr>
          <w:ilvl w:val="2"/>
          <w:numId w:val="191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880265">
        <w:rPr>
          <w:rFonts w:eastAsia="Times New Roman" w:cstheme="minorHAnsi"/>
          <w:szCs w:val="24"/>
          <w:lang w:val="es-CO" w:eastAsia="es-CO"/>
        </w:rPr>
        <w:t>Valores ADC crudos</w:t>
      </w:r>
    </w:p>
    <w:p w14:paraId="70986879" w14:textId="77777777" w:rsidR="00880265" w:rsidRPr="00880265" w:rsidRDefault="00880265" w:rsidP="00880265">
      <w:pPr>
        <w:numPr>
          <w:ilvl w:val="1"/>
          <w:numId w:val="178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880265">
        <w:rPr>
          <w:rFonts w:eastAsia="Times New Roman" w:cstheme="minorHAnsi"/>
          <w:szCs w:val="24"/>
          <w:lang w:val="es-CO" w:eastAsia="es-CO"/>
        </w:rPr>
        <w:t>Probar variaciones de luz (cubrir/iluminar sensor)</w:t>
      </w:r>
    </w:p>
    <w:p w14:paraId="33D3FEA6" w14:textId="2EDC307D" w:rsidR="002063EE" w:rsidRPr="004C0AD1" w:rsidRDefault="00FC4AC4" w:rsidP="00FC4AC4">
      <w:pPr>
        <w:pStyle w:val="Ttulo1"/>
      </w:pPr>
      <w:bookmarkStart w:id="12" w:name="_Toc208241206"/>
      <w:r>
        <w:rPr>
          <w:caps w:val="0"/>
          <w:lang w:bidi="es-ES"/>
        </w:rPr>
        <w:lastRenderedPageBreak/>
        <w:t>ALGORITMOS IMPLEMENTADOS</w:t>
      </w:r>
      <w:bookmarkEnd w:id="12"/>
    </w:p>
    <w:p w14:paraId="30298E16" w14:textId="0C12F225" w:rsidR="001852BE" w:rsidRDefault="00347330" w:rsidP="008D264A">
      <w:pPr>
        <w:rPr>
          <w:lang w:val="es-CO"/>
        </w:rPr>
      </w:pPr>
      <w:r>
        <w:rPr>
          <w:lang w:val="es-CO"/>
        </w:rPr>
        <w:t>Conversión ADC a porcentaje</w:t>
      </w:r>
    </w:p>
    <w:p w14:paraId="3BD47A6A" w14:textId="74DDE077" w:rsidR="001703F9" w:rsidRDefault="00F60852" w:rsidP="00347330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755F660" wp14:editId="5967F7C3">
                <wp:simplePos x="0" y="0"/>
                <wp:positionH relativeFrom="margin">
                  <wp:align>right</wp:align>
                </wp:positionH>
                <wp:positionV relativeFrom="paragraph">
                  <wp:posOffset>238125</wp:posOffset>
                </wp:positionV>
                <wp:extent cx="6119495" cy="1782445"/>
                <wp:effectExtent l="95250" t="38100" r="33655" b="103505"/>
                <wp:wrapTopAndBottom/>
                <wp:docPr id="206003483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5695" y="1620410"/>
                          <a:ext cx="6119495" cy="1782445"/>
                        </a:xfrm>
                        <a:prstGeom prst="roundRect">
                          <a:avLst>
                            <a:gd name="adj" fmla="val 6122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B30E83" w14:textId="77777777" w:rsidR="00347330" w:rsidRPr="00347330" w:rsidRDefault="00347330" w:rsidP="00347330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347330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def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_</w:t>
                            </w:r>
                            <w:proofErr w:type="spellStart"/>
                            <w:r w:rsidRPr="00347330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on_sample</w:t>
                            </w:r>
                            <w:proofErr w:type="spellEnd"/>
                            <w:r w:rsidRPr="00347330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 xml:space="preserve">self, </w:t>
                            </w:r>
                            <w:proofErr w:type="spellStart"/>
                            <w:r w:rsidRPr="00347330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adc</w:t>
                            </w:r>
                            <w:proofErr w:type="spellEnd"/>
                            <w:r w:rsidRPr="00347330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 xml:space="preserve">: 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int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volt: 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float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proofErr w:type="spellStart"/>
                            <w:r w:rsidRPr="00347330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ts</w:t>
                            </w:r>
                            <w:proofErr w:type="spellEnd"/>
                            <w:r w:rsidRPr="00347330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 xml:space="preserve">: 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float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):</w:t>
                            </w:r>
                          </w:p>
                          <w:p w14:paraId="3B408823" w14:textId="77777777" w:rsidR="00347330" w:rsidRPr="00347330" w:rsidRDefault="00347330" w:rsidP="00347330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347330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"""</w:t>
                            </w:r>
                          </w:p>
                          <w:p w14:paraId="35B38AAC" w14:textId="77777777" w:rsidR="00347330" w:rsidRPr="00347330" w:rsidRDefault="00347330" w:rsidP="00347330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347330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Convierte lectura ADC a porcentaje de luminosidad:</w:t>
                            </w:r>
                          </w:p>
                          <w:p w14:paraId="43DBA7CD" w14:textId="77777777" w:rsidR="00347330" w:rsidRPr="00347330" w:rsidRDefault="00347330" w:rsidP="00347330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347330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</w:t>
                            </w:r>
                            <w:proofErr w:type="spellStart"/>
                            <w:r w:rsidRPr="00347330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adc</w:t>
                            </w:r>
                            <w:proofErr w:type="spellEnd"/>
                            <w:r w:rsidRPr="00347330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: valor 0-4095 del conversor ADC</w:t>
                            </w:r>
                          </w:p>
                          <w:p w14:paraId="5CC1299B" w14:textId="77777777" w:rsidR="00347330" w:rsidRPr="00347330" w:rsidRDefault="00347330" w:rsidP="00347330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347330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porcentaje = (</w:t>
                            </w:r>
                            <w:proofErr w:type="spellStart"/>
                            <w:r w:rsidRPr="00347330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adc</w:t>
                            </w:r>
                            <w:proofErr w:type="spellEnd"/>
                            <w:r w:rsidRPr="00347330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* 100.0 / 4095.0)</w:t>
                            </w:r>
                          </w:p>
                          <w:p w14:paraId="7965F9BE" w14:textId="77777777" w:rsidR="00347330" w:rsidRPr="00347330" w:rsidRDefault="00347330" w:rsidP="00347330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347330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 xml:space="preserve">- </w:t>
                            </w:r>
                            <w:proofErr w:type="spellStart"/>
                            <w:r w:rsidRPr="00347330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rango</w:t>
                            </w:r>
                            <w:proofErr w:type="spellEnd"/>
                            <w:r w:rsidRPr="00347330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347330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resultante</w:t>
                            </w:r>
                            <w:proofErr w:type="spellEnd"/>
                            <w:r w:rsidRPr="00347330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: 0-100%</w:t>
                            </w:r>
                          </w:p>
                          <w:p w14:paraId="582AF771" w14:textId="77777777" w:rsidR="00347330" w:rsidRPr="00347330" w:rsidRDefault="00347330" w:rsidP="00347330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347330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"""</w:t>
                            </w:r>
                          </w:p>
                          <w:p w14:paraId="19770792" w14:textId="022CBEF9" w:rsidR="007808DC" w:rsidRPr="00347330" w:rsidRDefault="00347330" w:rsidP="00F608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347330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pct = 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int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round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max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0.0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min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100.0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, (</w:t>
                            </w:r>
                            <w:proofErr w:type="spellStart"/>
                            <w:r w:rsidRPr="00347330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adc</w:t>
                            </w:r>
                            <w:proofErr w:type="spellEnd"/>
                            <w:r w:rsidRPr="00347330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* 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100.0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/ 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4095.0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)))))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55F660" id="_x0000_s1034" style="position:absolute;margin-left:430.65pt;margin-top:18.75pt;width:481.85pt;height:140.35pt;z-index:251680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401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" fillcolor="#23394c" stroked="f" strokeweight="2pt">
                <v:shadow on="t" color="black" opacity="26214f" origin=".5,-.5" offset="-.74836mm,.74836mm"/>
                <v:textbox>
                  <w:txbxContent>
                    <w:p w14:paraId="47B30E83" w14:textId="77777777" w:rsidR="00347330" w:rsidRPr="00347330" w:rsidRDefault="00347330" w:rsidP="00347330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347330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def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_</w:t>
                      </w:r>
                      <w:proofErr w:type="spellStart"/>
                      <w:r w:rsidRPr="00347330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on_sample</w:t>
                      </w:r>
                      <w:proofErr w:type="spellEnd"/>
                      <w:r w:rsidRPr="00347330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 xml:space="preserve">self, </w:t>
                      </w:r>
                      <w:proofErr w:type="spellStart"/>
                      <w:r w:rsidRPr="00347330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adc</w:t>
                      </w:r>
                      <w:proofErr w:type="spellEnd"/>
                      <w:r w:rsidRPr="00347330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 xml:space="preserve">: 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int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 xml:space="preserve">, volt: 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float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proofErr w:type="spellStart"/>
                      <w:r w:rsidRPr="00347330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ts</w:t>
                      </w:r>
                      <w:proofErr w:type="spellEnd"/>
                      <w:r w:rsidRPr="00347330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 xml:space="preserve">: 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float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):</w:t>
                      </w:r>
                    </w:p>
                    <w:p w14:paraId="3B408823" w14:textId="77777777" w:rsidR="00347330" w:rsidRPr="00347330" w:rsidRDefault="00347330" w:rsidP="00347330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347330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"""</w:t>
                      </w:r>
                    </w:p>
                    <w:p w14:paraId="35B38AAC" w14:textId="77777777" w:rsidR="00347330" w:rsidRPr="00347330" w:rsidRDefault="00347330" w:rsidP="00347330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347330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Convierte lectura ADC a porcentaje de luminosidad:</w:t>
                      </w:r>
                    </w:p>
                    <w:p w14:paraId="43DBA7CD" w14:textId="77777777" w:rsidR="00347330" w:rsidRPr="00347330" w:rsidRDefault="00347330" w:rsidP="00347330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347330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</w:t>
                      </w:r>
                      <w:proofErr w:type="spellStart"/>
                      <w:r w:rsidRPr="00347330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adc</w:t>
                      </w:r>
                      <w:proofErr w:type="spellEnd"/>
                      <w:r w:rsidRPr="00347330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: valor 0-4095 del conversor ADC</w:t>
                      </w:r>
                    </w:p>
                    <w:p w14:paraId="5CC1299B" w14:textId="77777777" w:rsidR="00347330" w:rsidRPr="00347330" w:rsidRDefault="00347330" w:rsidP="00347330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347330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porcentaje = (</w:t>
                      </w:r>
                      <w:proofErr w:type="spellStart"/>
                      <w:r w:rsidRPr="00347330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adc</w:t>
                      </w:r>
                      <w:proofErr w:type="spellEnd"/>
                      <w:r w:rsidRPr="00347330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* 100.0 / 4095.0)</w:t>
                      </w:r>
                    </w:p>
                    <w:p w14:paraId="7965F9BE" w14:textId="77777777" w:rsidR="00347330" w:rsidRPr="00347330" w:rsidRDefault="00347330" w:rsidP="00347330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</w:pPr>
                      <w:r w:rsidRPr="00347330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 xml:space="preserve">- </w:t>
                      </w:r>
                      <w:proofErr w:type="spellStart"/>
                      <w:r w:rsidRPr="00347330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rango</w:t>
                      </w:r>
                      <w:proofErr w:type="spellEnd"/>
                      <w:r w:rsidRPr="00347330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347330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resultante</w:t>
                      </w:r>
                      <w:proofErr w:type="spellEnd"/>
                      <w:r w:rsidRPr="00347330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: 0-100%</w:t>
                      </w:r>
                    </w:p>
                    <w:p w14:paraId="582AF771" w14:textId="77777777" w:rsidR="00347330" w:rsidRPr="00347330" w:rsidRDefault="00347330" w:rsidP="00347330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347330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 xml:space="preserve">    """</w:t>
                      </w:r>
                    </w:p>
                    <w:p w14:paraId="19770792" w14:textId="022CBEF9" w:rsidR="007808DC" w:rsidRPr="00347330" w:rsidRDefault="00347330" w:rsidP="00F608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347330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pct = 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int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round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max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0.0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min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100.0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, (</w:t>
                      </w:r>
                      <w:proofErr w:type="spellStart"/>
                      <w:r w:rsidRPr="00347330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adc</w:t>
                      </w:r>
                      <w:proofErr w:type="spellEnd"/>
                      <w:r w:rsidRPr="00347330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* 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100.0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/ 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4095.0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)))))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4532923" w14:textId="55D1949D" w:rsidR="001703F9" w:rsidRPr="001703F9" w:rsidRDefault="00C01C8F" w:rsidP="001703F9">
      <w:pPr>
        <w:rPr>
          <w:lang w:val="es-CO"/>
        </w:rPr>
      </w:pPr>
      <w:r>
        <w:rPr>
          <w:lang w:val="es-CO"/>
        </w:rPr>
        <w:t>Gestión de Estados Visuales</w:t>
      </w:r>
    </w:p>
    <w:p w14:paraId="1643799B" w14:textId="3B6F27C9" w:rsidR="002665FD" w:rsidRDefault="002665FD" w:rsidP="008D264A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D2D5C06" wp14:editId="32563000">
                <wp:simplePos x="0" y="0"/>
                <wp:positionH relativeFrom="margin">
                  <wp:align>right</wp:align>
                </wp:positionH>
                <wp:positionV relativeFrom="paragraph">
                  <wp:posOffset>302122</wp:posOffset>
                </wp:positionV>
                <wp:extent cx="6119495" cy="1885950"/>
                <wp:effectExtent l="95250" t="38100" r="33655" b="95250"/>
                <wp:wrapTopAndBottom/>
                <wp:docPr id="1236093989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1885950"/>
                        </a:xfrm>
                        <a:prstGeom prst="roundRect">
                          <a:avLst>
                            <a:gd name="adj" fmla="val 3173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945571" w14:textId="77777777" w:rsidR="00347330" w:rsidRPr="00347330" w:rsidRDefault="00347330" w:rsidP="00347330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347330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def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_run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self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):</w:t>
                            </w:r>
                          </w:p>
                          <w:p w14:paraId="1B9ED87F" w14:textId="77777777" w:rsidR="00347330" w:rsidRPr="00347330" w:rsidRDefault="00347330" w:rsidP="00347330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347330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r w:rsidRPr="00347330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"""</w:t>
                            </w:r>
                          </w:p>
                          <w:p w14:paraId="37E45123" w14:textId="77777777" w:rsidR="00347330" w:rsidRPr="00347330" w:rsidRDefault="00347330" w:rsidP="00347330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347330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Bucle principal de comunicación:</w:t>
                            </w:r>
                          </w:p>
                          <w:p w14:paraId="4D096CC1" w14:textId="77777777" w:rsidR="00347330" w:rsidRPr="00347330" w:rsidRDefault="00347330" w:rsidP="00347330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347330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Envía comando MODO:BRIGHTNESS</w:t>
                            </w:r>
                          </w:p>
                          <w:p w14:paraId="7D9DF510" w14:textId="77777777" w:rsidR="00347330" w:rsidRPr="00347330" w:rsidRDefault="00347330" w:rsidP="00347330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347330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Configura intervalo con BR_START:&lt;ms&gt;</w:t>
                            </w:r>
                          </w:p>
                          <w:p w14:paraId="2FCF558F" w14:textId="77777777" w:rsidR="00347330" w:rsidRPr="00347330" w:rsidRDefault="00347330" w:rsidP="00347330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347330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Procesa flujo de datos formato SENSOR:LDR</w:t>
                            </w:r>
                          </w:p>
                          <w:p w14:paraId="40121468" w14:textId="77777777" w:rsidR="00347330" w:rsidRPr="00347330" w:rsidRDefault="00347330" w:rsidP="00347330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347330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Extrae ADC y VOLT de respuesta estructurada</w:t>
                            </w:r>
                          </w:p>
                          <w:p w14:paraId="3BFE423E" w14:textId="67637DC5" w:rsidR="00F60852" w:rsidRPr="00347330" w:rsidRDefault="00347330" w:rsidP="00347330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347330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"""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2D5C06" id="_x0000_s1035" style="position:absolute;margin-left:430.65pt;margin-top:23.8pt;width:481.85pt;height:148.5pt;z-index:251686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20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" fillcolor="#23394c" stroked="f" strokeweight="2pt">
                <v:shadow on="t" color="black" opacity="26214f" origin=".5,-.5" offset="-.74836mm,.74836mm"/>
                <v:textbox>
                  <w:txbxContent>
                    <w:p w14:paraId="7E945571" w14:textId="77777777" w:rsidR="00347330" w:rsidRPr="00347330" w:rsidRDefault="00347330" w:rsidP="00347330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347330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def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_run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self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):</w:t>
                      </w:r>
                    </w:p>
                    <w:p w14:paraId="1B9ED87F" w14:textId="77777777" w:rsidR="00347330" w:rsidRPr="00347330" w:rsidRDefault="00347330" w:rsidP="00347330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347330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r w:rsidRPr="00347330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"""</w:t>
                      </w:r>
                    </w:p>
                    <w:p w14:paraId="37E45123" w14:textId="77777777" w:rsidR="00347330" w:rsidRPr="00347330" w:rsidRDefault="00347330" w:rsidP="00347330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347330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Bucle principal de comunicación:</w:t>
                      </w:r>
                    </w:p>
                    <w:p w14:paraId="4D096CC1" w14:textId="77777777" w:rsidR="00347330" w:rsidRPr="00347330" w:rsidRDefault="00347330" w:rsidP="00347330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347330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Envía comando MODO:BRIGHTNESS</w:t>
                      </w:r>
                    </w:p>
                    <w:p w14:paraId="7D9DF510" w14:textId="77777777" w:rsidR="00347330" w:rsidRPr="00347330" w:rsidRDefault="00347330" w:rsidP="00347330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347330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Configura intervalo con BR_START:&lt;ms&gt;</w:t>
                      </w:r>
                    </w:p>
                    <w:p w14:paraId="2FCF558F" w14:textId="77777777" w:rsidR="00347330" w:rsidRPr="00347330" w:rsidRDefault="00347330" w:rsidP="00347330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347330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Procesa flujo de datos formato SENSOR:LDR</w:t>
                      </w:r>
                    </w:p>
                    <w:p w14:paraId="40121468" w14:textId="77777777" w:rsidR="00347330" w:rsidRPr="00347330" w:rsidRDefault="00347330" w:rsidP="00347330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347330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Extrae ADC y VOLT de respuesta estructurada</w:t>
                      </w:r>
                    </w:p>
                    <w:p w14:paraId="3BFE423E" w14:textId="67637DC5" w:rsidR="00F60852" w:rsidRPr="00347330" w:rsidRDefault="00347330" w:rsidP="00347330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347330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"""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2F2A17CB" w14:textId="2F41BD6E" w:rsidR="002834B2" w:rsidRDefault="002665FD" w:rsidP="008D264A">
      <w:pPr>
        <w:rPr>
          <w:lang w:val="es-CO"/>
        </w:rPr>
      </w:pPr>
      <w:r>
        <w:rPr>
          <w:lang w:val="es-CO"/>
        </w:rPr>
        <w:t>Actualización de Displays Múltiples</w:t>
      </w:r>
    </w:p>
    <w:p w14:paraId="74899C4C" w14:textId="1CCAC5A1" w:rsidR="002665FD" w:rsidRDefault="002665FD" w:rsidP="008D264A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A0C75E6" wp14:editId="50172D74">
                <wp:simplePos x="0" y="0"/>
                <wp:positionH relativeFrom="margin">
                  <wp:posOffset>-635</wp:posOffset>
                </wp:positionH>
                <wp:positionV relativeFrom="paragraph">
                  <wp:posOffset>299085</wp:posOffset>
                </wp:positionV>
                <wp:extent cx="6119495" cy="1663065"/>
                <wp:effectExtent l="95250" t="38100" r="33655" b="89535"/>
                <wp:wrapTopAndBottom/>
                <wp:docPr id="15773429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1663065"/>
                        </a:xfrm>
                        <a:prstGeom prst="roundRect">
                          <a:avLst>
                            <a:gd name="adj" fmla="val 3173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6F8683" w14:textId="77777777" w:rsidR="002665FD" w:rsidRPr="002665FD" w:rsidRDefault="002665FD" w:rsidP="002665FD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2665FD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def</w:t>
                            </w:r>
                            <w:r w:rsidRPr="002665FD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2665FD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_</w:t>
                            </w:r>
                            <w:proofErr w:type="spellStart"/>
                            <w:r w:rsidRPr="002665FD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on_sample</w:t>
                            </w:r>
                            <w:proofErr w:type="spellEnd"/>
                            <w:r w:rsidRPr="002665FD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2665FD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 xml:space="preserve">self, </w:t>
                            </w:r>
                            <w:proofErr w:type="spellStart"/>
                            <w:r w:rsidRPr="002665FD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adc</w:t>
                            </w:r>
                            <w:proofErr w:type="spellEnd"/>
                            <w:r w:rsidRPr="002665FD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 xml:space="preserve">: </w:t>
                            </w:r>
                            <w:r w:rsidRPr="002665FD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int</w:t>
                            </w:r>
                            <w:r w:rsidRPr="002665FD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volt: </w:t>
                            </w:r>
                            <w:r w:rsidRPr="002665FD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float</w:t>
                            </w:r>
                            <w:r w:rsidRPr="002665FD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proofErr w:type="spellStart"/>
                            <w:r w:rsidRPr="002665FD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ts</w:t>
                            </w:r>
                            <w:proofErr w:type="spellEnd"/>
                            <w:r w:rsidRPr="002665FD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 xml:space="preserve">: </w:t>
                            </w:r>
                            <w:r w:rsidRPr="002665FD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float</w:t>
                            </w:r>
                            <w:r w:rsidRPr="002665FD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):</w:t>
                            </w:r>
                          </w:p>
                          <w:p w14:paraId="56883351" w14:textId="77777777" w:rsidR="002665FD" w:rsidRPr="002665FD" w:rsidRDefault="002665FD" w:rsidP="002665FD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2665FD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r w:rsidRPr="002665FD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"""</w:t>
                            </w:r>
                          </w:p>
                          <w:p w14:paraId="4225A190" w14:textId="77777777" w:rsidR="002665FD" w:rsidRPr="002665FD" w:rsidRDefault="002665FD" w:rsidP="002665FD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2665FD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Sincroniza actualización de todos los </w:t>
                            </w:r>
                            <w:proofErr w:type="spellStart"/>
                            <w:r w:rsidRPr="002665FD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displays</w:t>
                            </w:r>
                            <w:proofErr w:type="spellEnd"/>
                            <w:r w:rsidRPr="002665FD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:</w:t>
                            </w:r>
                          </w:p>
                          <w:p w14:paraId="38B3E3CF" w14:textId="77777777" w:rsidR="002665FD" w:rsidRPr="002665FD" w:rsidRDefault="002665FD" w:rsidP="002665FD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2665FD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LCD: muestra porcentaje calculado</w:t>
                            </w:r>
                          </w:p>
                          <w:p w14:paraId="68375583" w14:textId="77777777" w:rsidR="002665FD" w:rsidRPr="002665FD" w:rsidRDefault="002665FD" w:rsidP="002665FD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2665FD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</w:t>
                            </w:r>
                            <w:proofErr w:type="spellStart"/>
                            <w:r w:rsidRPr="002665FD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ProgressBar</w:t>
                            </w:r>
                            <w:proofErr w:type="spellEnd"/>
                            <w:r w:rsidRPr="002665FD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: establece valor 0-100</w:t>
                            </w:r>
                          </w:p>
                          <w:p w14:paraId="2DD87036" w14:textId="77777777" w:rsidR="002665FD" w:rsidRPr="002665FD" w:rsidRDefault="002665FD" w:rsidP="002665FD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2665FD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</w:t>
                            </w:r>
                            <w:proofErr w:type="spellStart"/>
                            <w:r w:rsidRPr="002665FD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Label</w:t>
                            </w:r>
                            <w:proofErr w:type="spellEnd"/>
                            <w:r w:rsidRPr="002665FD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: muestra valor ADC crudo</w:t>
                            </w:r>
                          </w:p>
                          <w:p w14:paraId="565B5BB8" w14:textId="3C6C88CA" w:rsidR="002665FD" w:rsidRPr="002665FD" w:rsidRDefault="002665FD" w:rsidP="002665FD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2665FD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"""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0C75E6" id="_x0000_s1036" style="position:absolute;margin-left:-.05pt;margin-top:23.55pt;width:481.85pt;height:130.9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0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" fillcolor="#23394c" stroked="f" strokeweight="2pt">
                <v:shadow on="t" color="black" opacity="26214f" origin=".5,-.5" offset="-.74836mm,.74836mm"/>
                <v:textbox>
                  <w:txbxContent>
                    <w:p w14:paraId="496F8683" w14:textId="77777777" w:rsidR="002665FD" w:rsidRPr="002665FD" w:rsidRDefault="002665FD" w:rsidP="002665FD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2665FD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def</w:t>
                      </w:r>
                      <w:r w:rsidRPr="002665FD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2665FD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_</w:t>
                      </w:r>
                      <w:proofErr w:type="spellStart"/>
                      <w:r w:rsidRPr="002665FD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on_sample</w:t>
                      </w:r>
                      <w:proofErr w:type="spellEnd"/>
                      <w:r w:rsidRPr="002665FD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2665FD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 xml:space="preserve">self, </w:t>
                      </w:r>
                      <w:proofErr w:type="spellStart"/>
                      <w:r w:rsidRPr="002665FD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adc</w:t>
                      </w:r>
                      <w:proofErr w:type="spellEnd"/>
                      <w:r w:rsidRPr="002665FD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 xml:space="preserve">: </w:t>
                      </w:r>
                      <w:r w:rsidRPr="002665FD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int</w:t>
                      </w:r>
                      <w:r w:rsidRPr="002665FD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 xml:space="preserve">, volt: </w:t>
                      </w:r>
                      <w:r w:rsidRPr="002665FD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float</w:t>
                      </w:r>
                      <w:r w:rsidRPr="002665FD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proofErr w:type="spellStart"/>
                      <w:r w:rsidRPr="002665FD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ts</w:t>
                      </w:r>
                      <w:proofErr w:type="spellEnd"/>
                      <w:r w:rsidRPr="002665FD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 xml:space="preserve">: </w:t>
                      </w:r>
                      <w:r w:rsidRPr="002665FD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float</w:t>
                      </w:r>
                      <w:r w:rsidRPr="002665FD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):</w:t>
                      </w:r>
                    </w:p>
                    <w:p w14:paraId="56883351" w14:textId="77777777" w:rsidR="002665FD" w:rsidRPr="002665FD" w:rsidRDefault="002665FD" w:rsidP="002665FD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2665FD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r w:rsidRPr="002665FD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"""</w:t>
                      </w:r>
                    </w:p>
                    <w:p w14:paraId="4225A190" w14:textId="77777777" w:rsidR="002665FD" w:rsidRPr="002665FD" w:rsidRDefault="002665FD" w:rsidP="002665FD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2665FD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Sincroniza actualización de todos los </w:t>
                      </w:r>
                      <w:proofErr w:type="spellStart"/>
                      <w:r w:rsidRPr="002665FD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displays</w:t>
                      </w:r>
                      <w:proofErr w:type="spellEnd"/>
                      <w:r w:rsidRPr="002665FD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:</w:t>
                      </w:r>
                    </w:p>
                    <w:p w14:paraId="38B3E3CF" w14:textId="77777777" w:rsidR="002665FD" w:rsidRPr="002665FD" w:rsidRDefault="002665FD" w:rsidP="002665FD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2665FD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LCD: muestra porcentaje calculado</w:t>
                      </w:r>
                    </w:p>
                    <w:p w14:paraId="68375583" w14:textId="77777777" w:rsidR="002665FD" w:rsidRPr="002665FD" w:rsidRDefault="002665FD" w:rsidP="002665FD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2665FD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</w:t>
                      </w:r>
                      <w:proofErr w:type="spellStart"/>
                      <w:r w:rsidRPr="002665FD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ProgressBar</w:t>
                      </w:r>
                      <w:proofErr w:type="spellEnd"/>
                      <w:r w:rsidRPr="002665FD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: establece valor 0-100</w:t>
                      </w:r>
                    </w:p>
                    <w:p w14:paraId="2DD87036" w14:textId="77777777" w:rsidR="002665FD" w:rsidRPr="002665FD" w:rsidRDefault="002665FD" w:rsidP="002665FD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2665FD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</w:t>
                      </w:r>
                      <w:proofErr w:type="spellStart"/>
                      <w:r w:rsidRPr="002665FD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Label</w:t>
                      </w:r>
                      <w:proofErr w:type="spellEnd"/>
                      <w:r w:rsidRPr="002665FD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: muestra valor ADC crudo</w:t>
                      </w:r>
                    </w:p>
                    <w:p w14:paraId="565B5BB8" w14:textId="3C6C88CA" w:rsidR="002665FD" w:rsidRPr="002665FD" w:rsidRDefault="002665FD" w:rsidP="002665FD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2665FD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"""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2ABAC450" w14:textId="0D81F227" w:rsidR="00FC4AC4" w:rsidRPr="00FC4AC4" w:rsidRDefault="00FC4AC4" w:rsidP="00FC4AC4">
      <w:pPr>
        <w:pStyle w:val="Ttulo1"/>
        <w:rPr>
          <w:lang w:val="es-CO"/>
        </w:rPr>
      </w:pPr>
      <w:bookmarkStart w:id="13" w:name="_Toc208241207"/>
      <w:r w:rsidRPr="00FC4AC4">
        <w:rPr>
          <w:lang w:val="es-CO"/>
        </w:rPr>
        <w:lastRenderedPageBreak/>
        <w:t>APLICACIONES EDUCATIVAS</w:t>
      </w:r>
      <w:bookmarkEnd w:id="13"/>
    </w:p>
    <w:p w14:paraId="3648D532" w14:textId="7E5233FC" w:rsidR="002665FD" w:rsidRPr="002665FD" w:rsidRDefault="002665FD" w:rsidP="002665FD">
      <w:pPr>
        <w:spacing w:before="360" w:after="240"/>
        <w:contextualSpacing w:val="0"/>
        <w:outlineLvl w:val="3"/>
        <w:rPr>
          <w:rFonts w:eastAsia="Times New Roman" w:cstheme="minorHAnsi"/>
          <w:b/>
          <w:bCs/>
          <w:szCs w:val="24"/>
          <w:lang w:val="es-CO" w:eastAsia="es-CO"/>
        </w:rPr>
      </w:pPr>
      <w:r w:rsidRPr="002665FD">
        <w:rPr>
          <w:rFonts w:eastAsia="Times New Roman" w:cstheme="minorHAnsi"/>
          <w:b/>
          <w:bCs/>
          <w:szCs w:val="24"/>
          <w:lang w:val="es-CO" w:eastAsia="es-CO"/>
        </w:rPr>
        <w:t>Niveles Académicos</w:t>
      </w:r>
    </w:p>
    <w:p w14:paraId="2327AF31" w14:textId="77777777" w:rsidR="002665FD" w:rsidRPr="002665FD" w:rsidRDefault="002665FD" w:rsidP="002665FD">
      <w:pPr>
        <w:numPr>
          <w:ilvl w:val="0"/>
          <w:numId w:val="193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2665FD">
        <w:rPr>
          <w:rFonts w:eastAsia="Times New Roman" w:cstheme="minorHAnsi"/>
          <w:b/>
          <w:bCs/>
          <w:szCs w:val="24"/>
          <w:lang w:val="es-CO" w:eastAsia="es-CO"/>
        </w:rPr>
        <w:t>Educación Media:</w:t>
      </w:r>
      <w:r w:rsidRPr="002665FD">
        <w:rPr>
          <w:rFonts w:eastAsia="Times New Roman" w:cstheme="minorHAnsi"/>
          <w:szCs w:val="24"/>
          <w:lang w:val="es-CO" w:eastAsia="es-CO"/>
        </w:rPr>
        <w:t> Conceptos básicos de sensores ópticos</w:t>
      </w:r>
    </w:p>
    <w:p w14:paraId="44789DFA" w14:textId="77777777" w:rsidR="002665FD" w:rsidRPr="002665FD" w:rsidRDefault="002665FD" w:rsidP="002665FD">
      <w:pPr>
        <w:numPr>
          <w:ilvl w:val="0"/>
          <w:numId w:val="193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2665FD">
        <w:rPr>
          <w:rFonts w:eastAsia="Times New Roman" w:cstheme="minorHAnsi"/>
          <w:b/>
          <w:bCs/>
          <w:szCs w:val="24"/>
          <w:lang w:val="es-CO" w:eastAsia="es-CO"/>
        </w:rPr>
        <w:t>Técnico Superior:</w:t>
      </w:r>
      <w:r w:rsidRPr="002665FD">
        <w:rPr>
          <w:rFonts w:eastAsia="Times New Roman" w:cstheme="minorHAnsi"/>
          <w:szCs w:val="24"/>
          <w:lang w:val="es-CO" w:eastAsia="es-CO"/>
        </w:rPr>
        <w:t> Sistemas de adquisición de datos analógicos</w:t>
      </w:r>
    </w:p>
    <w:p w14:paraId="62515BFB" w14:textId="77777777" w:rsidR="002665FD" w:rsidRPr="002665FD" w:rsidRDefault="002665FD" w:rsidP="002665FD">
      <w:pPr>
        <w:numPr>
          <w:ilvl w:val="0"/>
          <w:numId w:val="193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2665FD">
        <w:rPr>
          <w:rFonts w:eastAsia="Times New Roman" w:cstheme="minorHAnsi"/>
          <w:b/>
          <w:bCs/>
          <w:szCs w:val="24"/>
          <w:lang w:val="es-CO" w:eastAsia="es-CO"/>
        </w:rPr>
        <w:t>Universitario:</w:t>
      </w:r>
      <w:r w:rsidRPr="002665FD">
        <w:rPr>
          <w:rFonts w:eastAsia="Times New Roman" w:cstheme="minorHAnsi"/>
          <w:szCs w:val="24"/>
          <w:lang w:val="es-CO" w:eastAsia="es-CO"/>
        </w:rPr>
        <w:t> Instrumentación y caracterización de sensores</w:t>
      </w:r>
    </w:p>
    <w:p w14:paraId="6642960E" w14:textId="77777777" w:rsidR="002665FD" w:rsidRPr="002665FD" w:rsidRDefault="002665FD" w:rsidP="002665FD">
      <w:pPr>
        <w:numPr>
          <w:ilvl w:val="0"/>
          <w:numId w:val="193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2665FD">
        <w:rPr>
          <w:rFonts w:eastAsia="Times New Roman" w:cstheme="minorHAnsi"/>
          <w:b/>
          <w:bCs/>
          <w:szCs w:val="24"/>
          <w:lang w:val="es-CO" w:eastAsia="es-CO"/>
        </w:rPr>
        <w:t>Posgrado:</w:t>
      </w:r>
      <w:r w:rsidRPr="002665FD">
        <w:rPr>
          <w:rFonts w:eastAsia="Times New Roman" w:cstheme="minorHAnsi"/>
          <w:szCs w:val="24"/>
          <w:lang w:val="es-CO" w:eastAsia="es-CO"/>
        </w:rPr>
        <w:t> Procesamiento de señales y calibración</w:t>
      </w:r>
    </w:p>
    <w:p w14:paraId="23838A2E" w14:textId="6D462363" w:rsidR="002665FD" w:rsidRPr="002665FD" w:rsidRDefault="002665FD" w:rsidP="002665FD">
      <w:pPr>
        <w:spacing w:before="360" w:after="240"/>
        <w:contextualSpacing w:val="0"/>
        <w:outlineLvl w:val="3"/>
        <w:rPr>
          <w:rFonts w:eastAsia="Times New Roman" w:cstheme="minorHAnsi"/>
          <w:b/>
          <w:bCs/>
          <w:szCs w:val="24"/>
          <w:lang w:val="es-CO" w:eastAsia="es-CO"/>
        </w:rPr>
      </w:pPr>
      <w:r w:rsidRPr="002665FD">
        <w:rPr>
          <w:rFonts w:eastAsia="Times New Roman" w:cstheme="minorHAnsi"/>
          <w:b/>
          <w:bCs/>
          <w:szCs w:val="24"/>
          <w:lang w:val="es-CO" w:eastAsia="es-CO"/>
        </w:rPr>
        <w:t>Conceptos Didácticos Cubiertos</w:t>
      </w:r>
    </w:p>
    <w:p w14:paraId="0858BA31" w14:textId="77777777" w:rsidR="002665FD" w:rsidRPr="002665FD" w:rsidRDefault="002665FD" w:rsidP="002665FD">
      <w:pPr>
        <w:numPr>
          <w:ilvl w:val="0"/>
          <w:numId w:val="194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2665FD">
        <w:rPr>
          <w:rFonts w:eastAsia="Times New Roman" w:cstheme="minorHAnsi"/>
          <w:b/>
          <w:bCs/>
          <w:szCs w:val="24"/>
          <w:lang w:val="es-CO" w:eastAsia="es-CO"/>
        </w:rPr>
        <w:t>Sensores Ópticos:</w:t>
      </w:r>
      <w:r w:rsidRPr="002665FD">
        <w:rPr>
          <w:rFonts w:eastAsia="Times New Roman" w:cstheme="minorHAnsi"/>
          <w:szCs w:val="24"/>
          <w:lang w:val="es-CO" w:eastAsia="es-CO"/>
        </w:rPr>
        <w:t> Fotorresistencias y su comportamiento</w:t>
      </w:r>
    </w:p>
    <w:p w14:paraId="4EEB951C" w14:textId="77777777" w:rsidR="002665FD" w:rsidRPr="002665FD" w:rsidRDefault="002665FD" w:rsidP="002665FD">
      <w:pPr>
        <w:numPr>
          <w:ilvl w:val="0"/>
          <w:numId w:val="194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2665FD">
        <w:rPr>
          <w:rFonts w:eastAsia="Times New Roman" w:cstheme="minorHAnsi"/>
          <w:b/>
          <w:bCs/>
          <w:szCs w:val="24"/>
          <w:lang w:val="es-CO" w:eastAsia="es-CO"/>
        </w:rPr>
        <w:t>Conversión A/D:</w:t>
      </w:r>
      <w:r w:rsidRPr="002665FD">
        <w:rPr>
          <w:rFonts w:eastAsia="Times New Roman" w:cstheme="minorHAnsi"/>
          <w:szCs w:val="24"/>
          <w:lang w:val="es-CO" w:eastAsia="es-CO"/>
        </w:rPr>
        <w:t> Cuantización y resolución de ADC</w:t>
      </w:r>
    </w:p>
    <w:p w14:paraId="3EC42C90" w14:textId="77777777" w:rsidR="002665FD" w:rsidRPr="002665FD" w:rsidRDefault="002665FD" w:rsidP="002665FD">
      <w:pPr>
        <w:numPr>
          <w:ilvl w:val="0"/>
          <w:numId w:val="194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2665FD">
        <w:rPr>
          <w:rFonts w:eastAsia="Times New Roman" w:cstheme="minorHAnsi"/>
          <w:b/>
          <w:bCs/>
          <w:szCs w:val="24"/>
          <w:lang w:val="es-CO" w:eastAsia="es-CO"/>
        </w:rPr>
        <w:t>Divisores de Voltaje:</w:t>
      </w:r>
      <w:r w:rsidRPr="002665FD">
        <w:rPr>
          <w:rFonts w:eastAsia="Times New Roman" w:cstheme="minorHAnsi"/>
          <w:szCs w:val="24"/>
          <w:lang w:val="es-CO" w:eastAsia="es-CO"/>
        </w:rPr>
        <w:t> Circuitos de acondicionamiento de señal</w:t>
      </w:r>
    </w:p>
    <w:p w14:paraId="06EE5E8B" w14:textId="77777777" w:rsidR="002665FD" w:rsidRPr="002665FD" w:rsidRDefault="002665FD" w:rsidP="002665FD">
      <w:pPr>
        <w:numPr>
          <w:ilvl w:val="0"/>
          <w:numId w:val="194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2665FD">
        <w:rPr>
          <w:rFonts w:eastAsia="Times New Roman" w:cstheme="minorHAnsi"/>
          <w:b/>
          <w:bCs/>
          <w:szCs w:val="24"/>
          <w:lang w:val="es-CO" w:eastAsia="es-CO"/>
        </w:rPr>
        <w:t>Comunicaciones:</w:t>
      </w:r>
      <w:r w:rsidRPr="002665FD">
        <w:rPr>
          <w:rFonts w:eastAsia="Times New Roman" w:cstheme="minorHAnsi"/>
          <w:szCs w:val="24"/>
          <w:lang w:val="es-CO" w:eastAsia="es-CO"/>
        </w:rPr>
        <w:t xml:space="preserve"> Protocolos TCP y </w:t>
      </w:r>
      <w:proofErr w:type="spellStart"/>
      <w:r w:rsidRPr="002665FD">
        <w:rPr>
          <w:rFonts w:eastAsia="Times New Roman" w:cstheme="minorHAnsi"/>
          <w:szCs w:val="24"/>
          <w:lang w:val="es-CO" w:eastAsia="es-CO"/>
        </w:rPr>
        <w:t>streaming</w:t>
      </w:r>
      <w:proofErr w:type="spellEnd"/>
      <w:r w:rsidRPr="002665FD">
        <w:rPr>
          <w:rFonts w:eastAsia="Times New Roman" w:cstheme="minorHAnsi"/>
          <w:szCs w:val="24"/>
          <w:lang w:val="es-CO" w:eastAsia="es-CO"/>
        </w:rPr>
        <w:t xml:space="preserve"> de datos</w:t>
      </w:r>
    </w:p>
    <w:p w14:paraId="01AD9FE4" w14:textId="77777777" w:rsidR="002665FD" w:rsidRPr="002665FD" w:rsidRDefault="002665FD" w:rsidP="002665FD">
      <w:pPr>
        <w:numPr>
          <w:ilvl w:val="0"/>
          <w:numId w:val="194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2665FD">
        <w:rPr>
          <w:rFonts w:eastAsia="Times New Roman" w:cstheme="minorHAnsi"/>
          <w:b/>
          <w:bCs/>
          <w:szCs w:val="24"/>
          <w:lang w:val="es-CO" w:eastAsia="es-CO"/>
        </w:rPr>
        <w:t>Visualización:</w:t>
      </w:r>
      <w:r w:rsidRPr="002665FD">
        <w:rPr>
          <w:rFonts w:eastAsia="Times New Roman" w:cstheme="minorHAnsi"/>
          <w:szCs w:val="24"/>
          <w:lang w:val="es-CO" w:eastAsia="es-CO"/>
        </w:rPr>
        <w:t> Múltiples formas de representar datos</w:t>
      </w:r>
    </w:p>
    <w:p w14:paraId="4A2E0A43" w14:textId="5EB13B95" w:rsidR="003E35F6" w:rsidRDefault="003E35F6" w:rsidP="00F60852">
      <w:pPr>
        <w:pStyle w:val="Prrafodelista"/>
        <w:numPr>
          <w:ilvl w:val="0"/>
          <w:numId w:val="148"/>
        </w:numPr>
        <w:spacing w:after="180" w:line="336" w:lineRule="auto"/>
        <w:contextualSpacing w:val="0"/>
      </w:pPr>
      <w:r>
        <w:br w:type="page"/>
      </w:r>
    </w:p>
    <w:p w14:paraId="4353B416" w14:textId="4EE40E32" w:rsidR="003E35F6" w:rsidRDefault="007E7A2D" w:rsidP="007E7A2D">
      <w:pPr>
        <w:pStyle w:val="Ttulo1"/>
        <w:rPr>
          <w:lang w:val="es-CO"/>
        </w:rPr>
      </w:pPr>
      <w:bookmarkStart w:id="14" w:name="_Toc208139764"/>
      <w:bookmarkStart w:id="15" w:name="_Toc208241208"/>
      <w:r>
        <w:rPr>
          <w:caps w:val="0"/>
          <w:lang w:val="es-CO"/>
        </w:rPr>
        <w:lastRenderedPageBreak/>
        <w:t>APÉNDICES</w:t>
      </w:r>
      <w:bookmarkEnd w:id="14"/>
      <w:bookmarkEnd w:id="15"/>
    </w:p>
    <w:p w14:paraId="7D309A3D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Apéndice A: Glosario de Términos</w:t>
      </w:r>
    </w:p>
    <w:p w14:paraId="4C9A1CBB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ADC (</w:t>
      </w:r>
      <w:proofErr w:type="spellStart"/>
      <w:r w:rsidRPr="00C778A1">
        <w:rPr>
          <w:b/>
          <w:bCs/>
          <w:lang w:val="es-CO"/>
        </w:rPr>
        <w:t>Analog</w:t>
      </w:r>
      <w:proofErr w:type="spellEnd"/>
      <w:r w:rsidRPr="00C778A1">
        <w:rPr>
          <w:b/>
          <w:bCs/>
          <w:lang w:val="es-CO"/>
        </w:rPr>
        <w:t>-</w:t>
      </w:r>
      <w:proofErr w:type="spellStart"/>
      <w:r w:rsidRPr="00C778A1">
        <w:rPr>
          <w:b/>
          <w:bCs/>
          <w:lang w:val="es-CO"/>
        </w:rPr>
        <w:t>to</w:t>
      </w:r>
      <w:proofErr w:type="spellEnd"/>
      <w:r w:rsidRPr="00C778A1">
        <w:rPr>
          <w:b/>
          <w:bCs/>
          <w:lang w:val="es-CO"/>
        </w:rPr>
        <w:t xml:space="preserve">-Digital </w:t>
      </w:r>
      <w:proofErr w:type="spellStart"/>
      <w:r w:rsidRPr="00C778A1">
        <w:rPr>
          <w:b/>
          <w:bCs/>
          <w:lang w:val="es-CO"/>
        </w:rPr>
        <w:t>Converter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Convertidor analógico-digital que transforma señales analógicas en valores digitales.</w:t>
      </w:r>
    </w:p>
    <w:p w14:paraId="4F4D1477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API (</w:t>
      </w:r>
      <w:proofErr w:type="spellStart"/>
      <w:r w:rsidRPr="00C778A1">
        <w:rPr>
          <w:b/>
          <w:bCs/>
          <w:lang w:val="es-CO"/>
        </w:rPr>
        <w:t>Application</w:t>
      </w:r>
      <w:proofErr w:type="spellEnd"/>
      <w:r w:rsidRPr="00C778A1">
        <w:rPr>
          <w:b/>
          <w:bCs/>
          <w:lang w:val="es-CO"/>
        </w:rPr>
        <w:t xml:space="preserve"> </w:t>
      </w:r>
      <w:proofErr w:type="spellStart"/>
      <w:r w:rsidRPr="00C778A1">
        <w:rPr>
          <w:b/>
          <w:bCs/>
          <w:lang w:val="es-CO"/>
        </w:rPr>
        <w:t>Programming</w:t>
      </w:r>
      <w:proofErr w:type="spellEnd"/>
      <w:r w:rsidRPr="00C778A1">
        <w:rPr>
          <w:b/>
          <w:bCs/>
          <w:lang w:val="es-CO"/>
        </w:rPr>
        <w:t xml:space="preserve"> Interface)</w:t>
      </w:r>
      <w:r w:rsidRPr="00C778A1">
        <w:rPr>
          <w:lang w:val="es-CO"/>
        </w:rPr>
        <w:t>: Interfaz de programación que define métodos de comunicación entre componentes de software.</w:t>
      </w:r>
    </w:p>
    <w:p w14:paraId="5B16ED99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ESP32</w:t>
      </w:r>
      <w:r w:rsidRPr="00C778A1">
        <w:rPr>
          <w:lang w:val="es-CO"/>
        </w:rPr>
        <w:t xml:space="preserve">: Microcontrolador de </w:t>
      </w:r>
      <w:proofErr w:type="spellStart"/>
      <w:r w:rsidRPr="00C778A1">
        <w:rPr>
          <w:lang w:val="es-CO"/>
        </w:rPr>
        <w:t>Espressif</w:t>
      </w:r>
      <w:proofErr w:type="spellEnd"/>
      <w:r w:rsidRPr="00C778A1">
        <w:rPr>
          <w:lang w:val="es-CO"/>
        </w:rPr>
        <w:t xml:space="preserve"> </w:t>
      </w:r>
      <w:proofErr w:type="spellStart"/>
      <w:r w:rsidRPr="00C778A1">
        <w:rPr>
          <w:lang w:val="es-CO"/>
        </w:rPr>
        <w:t>Systems</w:t>
      </w:r>
      <w:proofErr w:type="spellEnd"/>
      <w:r w:rsidRPr="00C778A1">
        <w:rPr>
          <w:lang w:val="es-CO"/>
        </w:rPr>
        <w:t xml:space="preserve"> con WiFi y Bluetooth integrados, base del sistema de instrumentación.</w:t>
      </w:r>
    </w:p>
    <w:p w14:paraId="19A5F4A8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 xml:space="preserve">GPIO (General </w:t>
      </w:r>
      <w:proofErr w:type="spellStart"/>
      <w:r w:rsidRPr="00C778A1">
        <w:rPr>
          <w:b/>
          <w:bCs/>
          <w:lang w:val="es-CO"/>
        </w:rPr>
        <w:t>Purpose</w:t>
      </w:r>
      <w:proofErr w:type="spellEnd"/>
      <w:r w:rsidRPr="00C778A1">
        <w:rPr>
          <w:b/>
          <w:bCs/>
          <w:lang w:val="es-CO"/>
        </w:rPr>
        <w:t xml:space="preserve"> Input/Output)</w:t>
      </w:r>
      <w:r w:rsidRPr="00C778A1">
        <w:rPr>
          <w:lang w:val="es-CO"/>
        </w:rPr>
        <w:t>: Pines de propósito general configurables como entrada o salida digital.</w:t>
      </w:r>
    </w:p>
    <w:p w14:paraId="0EA77DFE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GUI (</w:t>
      </w:r>
      <w:proofErr w:type="spellStart"/>
      <w:r w:rsidRPr="00C778A1">
        <w:rPr>
          <w:b/>
          <w:bCs/>
          <w:lang w:val="es-CO"/>
        </w:rPr>
        <w:t>Graphical</w:t>
      </w:r>
      <w:proofErr w:type="spellEnd"/>
      <w:r w:rsidRPr="00C778A1">
        <w:rPr>
          <w:b/>
          <w:bCs/>
          <w:lang w:val="es-CO"/>
        </w:rPr>
        <w:t xml:space="preserve"> </w:t>
      </w:r>
      <w:proofErr w:type="spellStart"/>
      <w:r w:rsidRPr="00C778A1">
        <w:rPr>
          <w:b/>
          <w:bCs/>
          <w:lang w:val="es-CO"/>
        </w:rPr>
        <w:t>User</w:t>
      </w:r>
      <w:proofErr w:type="spellEnd"/>
      <w:r w:rsidRPr="00C778A1">
        <w:rPr>
          <w:b/>
          <w:bCs/>
          <w:lang w:val="es-CO"/>
        </w:rPr>
        <w:t xml:space="preserve"> Interface)</w:t>
      </w:r>
      <w:r w:rsidRPr="00C778A1">
        <w:rPr>
          <w:lang w:val="es-CO"/>
        </w:rPr>
        <w:t>: Interfaz gráfica de usuario que permite interacción visual con la aplicación.</w:t>
      </w:r>
    </w:p>
    <w:p w14:paraId="4A992C26" w14:textId="77777777" w:rsidR="003E35F6" w:rsidRPr="00C778A1" w:rsidRDefault="003E35F6" w:rsidP="003E35F6">
      <w:pPr>
        <w:rPr>
          <w:lang w:val="es-CO"/>
        </w:rPr>
      </w:pPr>
      <w:proofErr w:type="spellStart"/>
      <w:r w:rsidRPr="00C778A1">
        <w:rPr>
          <w:b/>
          <w:bCs/>
          <w:lang w:val="es-CO"/>
        </w:rPr>
        <w:t>Handshake</w:t>
      </w:r>
      <w:proofErr w:type="spellEnd"/>
      <w:r w:rsidRPr="00C778A1">
        <w:rPr>
          <w:lang w:val="es-CO"/>
        </w:rPr>
        <w:t>: Proceso de establecimiento de comunicación entre dos dispositivos para verificar conectividad.</w:t>
      </w:r>
    </w:p>
    <w:p w14:paraId="713F9474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I2C (Inter-</w:t>
      </w:r>
      <w:proofErr w:type="spellStart"/>
      <w:r w:rsidRPr="00C778A1">
        <w:rPr>
          <w:b/>
          <w:bCs/>
          <w:lang w:val="es-CO"/>
        </w:rPr>
        <w:t>Integrated</w:t>
      </w:r>
      <w:proofErr w:type="spellEnd"/>
      <w:r w:rsidRPr="00C778A1">
        <w:rPr>
          <w:b/>
          <w:bCs/>
          <w:lang w:val="es-CO"/>
        </w:rPr>
        <w:t xml:space="preserve"> </w:t>
      </w:r>
      <w:proofErr w:type="spellStart"/>
      <w:r w:rsidRPr="00C778A1">
        <w:rPr>
          <w:b/>
          <w:bCs/>
          <w:lang w:val="es-CO"/>
        </w:rPr>
        <w:t>Circuit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Protocolo de comunicación serie síncrono para comunicación entre microcontroladores y sensores.</w:t>
      </w:r>
    </w:p>
    <w:p w14:paraId="2F2F2080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 xml:space="preserve">IoT (Internet of </w:t>
      </w:r>
      <w:proofErr w:type="spellStart"/>
      <w:r w:rsidRPr="00C778A1">
        <w:rPr>
          <w:b/>
          <w:bCs/>
          <w:lang w:val="es-CO"/>
        </w:rPr>
        <w:t>Things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Red de dispositivos físicos conectados que pueden intercambiar datos.</w:t>
      </w:r>
    </w:p>
    <w:p w14:paraId="3DFE99CE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Latencia</w:t>
      </w:r>
      <w:r w:rsidRPr="00C778A1">
        <w:rPr>
          <w:lang w:val="es-CO"/>
        </w:rPr>
        <w:t>: Tiempo de retardo entre el envío de un comando y la recepción de su respuesta.</w:t>
      </w:r>
    </w:p>
    <w:p w14:paraId="6B5F3C5D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LDR (Light Dependent Resistor)</w:t>
      </w:r>
      <w:r w:rsidRPr="00C778A1">
        <w:rPr>
          <w:lang w:val="es-CO"/>
        </w:rPr>
        <w:t>: Resistor dependiente de luz, sensor básico de luminosidad.</w:t>
      </w:r>
    </w:p>
    <w:p w14:paraId="3F9BB565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PID (</w:t>
      </w:r>
      <w:proofErr w:type="spellStart"/>
      <w:r w:rsidRPr="00C778A1">
        <w:rPr>
          <w:b/>
          <w:bCs/>
          <w:lang w:val="es-CO"/>
        </w:rPr>
        <w:t>Proportional</w:t>
      </w:r>
      <w:proofErr w:type="spellEnd"/>
      <w:r w:rsidRPr="00C778A1">
        <w:rPr>
          <w:b/>
          <w:bCs/>
          <w:lang w:val="es-CO"/>
        </w:rPr>
        <w:t>-Integral-Derivative)</w:t>
      </w:r>
      <w:r w:rsidRPr="00C778A1">
        <w:rPr>
          <w:lang w:val="es-CO"/>
        </w:rPr>
        <w:t>: Algoritmo de control automático usado en sistemas de regulación.</w:t>
      </w:r>
    </w:p>
    <w:p w14:paraId="538AB609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 xml:space="preserve">PWM (Pulse </w:t>
      </w:r>
      <w:proofErr w:type="spellStart"/>
      <w:r w:rsidRPr="00C778A1">
        <w:rPr>
          <w:b/>
          <w:bCs/>
          <w:lang w:val="es-CO"/>
        </w:rPr>
        <w:t>Width</w:t>
      </w:r>
      <w:proofErr w:type="spellEnd"/>
      <w:r w:rsidRPr="00C778A1">
        <w:rPr>
          <w:b/>
          <w:bCs/>
          <w:lang w:val="es-CO"/>
        </w:rPr>
        <w:t xml:space="preserve"> </w:t>
      </w:r>
      <w:proofErr w:type="spellStart"/>
      <w:r w:rsidRPr="00C778A1">
        <w:rPr>
          <w:b/>
          <w:bCs/>
          <w:lang w:val="es-CO"/>
        </w:rPr>
        <w:t>Modulation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Modulación por ancho de pulso, técnica para controlar potencia de salida.</w:t>
      </w:r>
    </w:p>
    <w:p w14:paraId="0B766904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Qt</w:t>
      </w:r>
      <w:r w:rsidRPr="00C778A1">
        <w:rPr>
          <w:lang w:val="es-CO"/>
        </w:rPr>
        <w:t>: Framework multiplataforma para desarrollo de interfaces gráficas de usuario.</w:t>
      </w:r>
    </w:p>
    <w:p w14:paraId="58A76796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SensoraCore</w:t>
      </w:r>
      <w:r w:rsidRPr="00C778A1">
        <w:rPr>
          <w:lang w:val="es-CO"/>
        </w:rPr>
        <w:t>: Nombre del sistema completo de instrumentación científica distribuida.</w:t>
      </w:r>
    </w:p>
    <w:p w14:paraId="293DDAFB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TCP/IP (</w:t>
      </w:r>
      <w:proofErr w:type="spellStart"/>
      <w:r w:rsidRPr="00C778A1">
        <w:rPr>
          <w:b/>
          <w:bCs/>
          <w:lang w:val="es-CO"/>
        </w:rPr>
        <w:t>Transmission</w:t>
      </w:r>
      <w:proofErr w:type="spellEnd"/>
      <w:r w:rsidRPr="00C778A1">
        <w:rPr>
          <w:b/>
          <w:bCs/>
          <w:lang w:val="es-CO"/>
        </w:rPr>
        <w:t xml:space="preserve"> Control </w:t>
      </w:r>
      <w:proofErr w:type="spellStart"/>
      <w:r w:rsidRPr="00C778A1">
        <w:rPr>
          <w:b/>
          <w:bCs/>
          <w:lang w:val="es-CO"/>
        </w:rPr>
        <w:t>Protocol</w:t>
      </w:r>
      <w:proofErr w:type="spellEnd"/>
      <w:r w:rsidRPr="00C778A1">
        <w:rPr>
          <w:b/>
          <w:bCs/>
          <w:lang w:val="es-CO"/>
        </w:rPr>
        <w:t xml:space="preserve">/Internet </w:t>
      </w:r>
      <w:proofErr w:type="spellStart"/>
      <w:r w:rsidRPr="00C778A1">
        <w:rPr>
          <w:b/>
          <w:bCs/>
          <w:lang w:val="es-CO"/>
        </w:rPr>
        <w:t>Protocol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Conjunto de protocolos de comunicación para redes.</w:t>
      </w:r>
    </w:p>
    <w:p w14:paraId="4506A1D4" w14:textId="77777777" w:rsidR="003E35F6" w:rsidRPr="00C778A1" w:rsidRDefault="003E35F6" w:rsidP="003E35F6">
      <w:pPr>
        <w:rPr>
          <w:lang w:val="es-CO"/>
        </w:rPr>
      </w:pPr>
      <w:proofErr w:type="spellStart"/>
      <w:r w:rsidRPr="00C778A1">
        <w:rPr>
          <w:b/>
          <w:bCs/>
          <w:lang w:val="es-CO"/>
        </w:rPr>
        <w:t>Timeout</w:t>
      </w:r>
      <w:proofErr w:type="spellEnd"/>
      <w:r w:rsidRPr="00C778A1">
        <w:rPr>
          <w:lang w:val="es-CO"/>
        </w:rPr>
        <w:t>: Tiempo máximo de espera antes de considerar una operación como fallida.</w:t>
      </w:r>
    </w:p>
    <w:p w14:paraId="2A7B2945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 xml:space="preserve">UART (Universal </w:t>
      </w:r>
      <w:proofErr w:type="spellStart"/>
      <w:r w:rsidRPr="00C778A1">
        <w:rPr>
          <w:b/>
          <w:bCs/>
          <w:lang w:val="es-CO"/>
        </w:rPr>
        <w:t>Asynchronous</w:t>
      </w:r>
      <w:proofErr w:type="spellEnd"/>
      <w:r w:rsidRPr="00C778A1">
        <w:rPr>
          <w:b/>
          <w:bCs/>
          <w:lang w:val="es-CO"/>
        </w:rPr>
        <w:t xml:space="preserve"> Receiver-</w:t>
      </w:r>
      <w:proofErr w:type="spellStart"/>
      <w:r w:rsidRPr="00C778A1">
        <w:rPr>
          <w:b/>
          <w:bCs/>
          <w:lang w:val="es-CO"/>
        </w:rPr>
        <w:t>Transmitter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Protocolo de comunicación serie asíncrono.</w:t>
      </w:r>
    </w:p>
    <w:p w14:paraId="51EAFB15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UI (</w:t>
      </w:r>
      <w:proofErr w:type="spellStart"/>
      <w:r w:rsidRPr="00C778A1">
        <w:rPr>
          <w:b/>
          <w:bCs/>
          <w:lang w:val="es-CO"/>
        </w:rPr>
        <w:t>User</w:t>
      </w:r>
      <w:proofErr w:type="spellEnd"/>
      <w:r w:rsidRPr="00C778A1">
        <w:rPr>
          <w:b/>
          <w:bCs/>
          <w:lang w:val="es-CO"/>
        </w:rPr>
        <w:t xml:space="preserve"> Interface)</w:t>
      </w:r>
      <w:r w:rsidRPr="00C778A1">
        <w:rPr>
          <w:lang w:val="es-CO"/>
        </w:rPr>
        <w:t>: Interfaz de usuario, punto de interacción entre humano y máquina.</w:t>
      </w:r>
    </w:p>
    <w:p w14:paraId="3EAF2541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WiFi</w:t>
      </w:r>
      <w:r w:rsidRPr="00C778A1">
        <w:rPr>
          <w:lang w:val="es-CO"/>
        </w:rPr>
        <w:t>: Tecnología de comunicación inalámbrica basada en estándares IEEE 802.11.</w:t>
      </w:r>
    </w:p>
    <w:p w14:paraId="6034F32C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Apéndice B: Referencias y Documentación Adicional</w:t>
      </w:r>
    </w:p>
    <w:p w14:paraId="6A61C08A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Documentación Técnica</w:t>
      </w:r>
    </w:p>
    <w:p w14:paraId="43245B01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lastRenderedPageBreak/>
        <w:t>Qt6 Documentation</w:t>
      </w:r>
      <w:r w:rsidRPr="00C778A1">
        <w:rPr>
          <w:lang w:val="en-US"/>
        </w:rPr>
        <w:t>: </w:t>
      </w:r>
      <w:hyperlink r:id="rId12" w:history="1">
        <w:r w:rsidRPr="00C778A1">
          <w:rPr>
            <w:rStyle w:val="Hipervnculo"/>
            <w:lang w:val="en-US"/>
          </w:rPr>
          <w:t>https://doc.qt.io/qt-6/</w:t>
        </w:r>
      </w:hyperlink>
    </w:p>
    <w:p w14:paraId="64C40C47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t>Python Official Documentation</w:t>
      </w:r>
      <w:r w:rsidRPr="00C778A1">
        <w:rPr>
          <w:lang w:val="en-US"/>
        </w:rPr>
        <w:t>: </w:t>
      </w:r>
      <w:hyperlink r:id="rId13" w:history="1">
        <w:r w:rsidRPr="00C778A1">
          <w:rPr>
            <w:rStyle w:val="Hipervnculo"/>
            <w:lang w:val="en-US"/>
          </w:rPr>
          <w:t>https://docs.python.org/3/</w:t>
        </w:r>
      </w:hyperlink>
    </w:p>
    <w:p w14:paraId="5017F49B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t>ESP32 Technical Reference</w:t>
      </w:r>
      <w:r w:rsidRPr="00C778A1">
        <w:rPr>
          <w:lang w:val="en-US"/>
        </w:rPr>
        <w:t>: </w:t>
      </w:r>
      <w:hyperlink r:id="rId14" w:history="1">
        <w:r w:rsidRPr="00C778A1">
          <w:rPr>
            <w:rStyle w:val="Hipervnculo"/>
            <w:lang w:val="en-US"/>
          </w:rPr>
          <w:t>https://docs.espressif.com/projects/esp-idf/</w:t>
        </w:r>
      </w:hyperlink>
    </w:p>
    <w:p w14:paraId="420FBEF7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t>PySide6 Reference</w:t>
      </w:r>
      <w:r w:rsidRPr="00C778A1">
        <w:rPr>
          <w:lang w:val="en-US"/>
        </w:rPr>
        <w:t>: </w:t>
      </w:r>
      <w:hyperlink r:id="rId15" w:history="1">
        <w:r w:rsidRPr="00C778A1">
          <w:rPr>
            <w:rStyle w:val="Hipervnculo"/>
            <w:lang w:val="en-US"/>
          </w:rPr>
          <w:t>https://doc.qt.io/qtforpython/</w:t>
        </w:r>
      </w:hyperlink>
    </w:p>
    <w:p w14:paraId="711DEFB5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Recursos de Desarrollo</w:t>
      </w:r>
    </w:p>
    <w:p w14:paraId="2481D4C3" w14:textId="77777777" w:rsidR="003E35F6" w:rsidRPr="00C778A1" w:rsidRDefault="003E35F6" w:rsidP="003E35F6">
      <w:pPr>
        <w:numPr>
          <w:ilvl w:val="0"/>
          <w:numId w:val="27"/>
        </w:numPr>
        <w:rPr>
          <w:lang w:val="en-US"/>
        </w:rPr>
      </w:pPr>
      <w:r w:rsidRPr="00C778A1">
        <w:rPr>
          <w:b/>
          <w:bCs/>
          <w:lang w:val="en-US"/>
        </w:rPr>
        <w:t>GitHub Repository</w:t>
      </w:r>
      <w:r w:rsidRPr="00C778A1">
        <w:rPr>
          <w:lang w:val="en-US"/>
        </w:rPr>
        <w:t>: </w:t>
      </w:r>
      <w:hyperlink r:id="rId16" w:history="1">
        <w:r w:rsidRPr="00C778A1">
          <w:rPr>
            <w:rStyle w:val="Hipervnculo"/>
            <w:lang w:val="en-US"/>
          </w:rPr>
          <w:t>https://github.com/YamithR/SensoraCore</w:t>
        </w:r>
      </w:hyperlink>
    </w:p>
    <w:p w14:paraId="23CC06CC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Contacto y Soporte</w:t>
      </w:r>
    </w:p>
    <w:p w14:paraId="652D7E4C" w14:textId="77777777" w:rsidR="003E35F6" w:rsidRPr="00C778A1" w:rsidRDefault="003E35F6" w:rsidP="003E35F6">
      <w:pPr>
        <w:numPr>
          <w:ilvl w:val="0"/>
          <w:numId w:val="28"/>
        </w:numPr>
        <w:rPr>
          <w:lang w:val="es-CO"/>
        </w:rPr>
      </w:pPr>
      <w:r w:rsidRPr="00C778A1">
        <w:rPr>
          <w:b/>
          <w:bCs/>
          <w:lang w:val="es-CO"/>
        </w:rPr>
        <w:t>Email de Soporte</w:t>
      </w:r>
      <w:r w:rsidRPr="00C778A1">
        <w:rPr>
          <w:lang w:val="es-CO"/>
        </w:rPr>
        <w:t>: </w:t>
      </w:r>
      <w:hyperlink r:id="rId17" w:history="1">
        <w:r w:rsidRPr="00C778A1">
          <w:rPr>
            <w:rStyle w:val="Hipervnculo"/>
            <w:lang w:val="es-CO"/>
          </w:rPr>
          <w:t>yamith.romero@uac.edu.co</w:t>
        </w:r>
      </w:hyperlink>
    </w:p>
    <w:p w14:paraId="1D5320AC" w14:textId="77777777" w:rsidR="003E35F6" w:rsidRPr="00C778A1" w:rsidRDefault="00000000" w:rsidP="003E35F6">
      <w:pPr>
        <w:rPr>
          <w:lang w:val="es-CO"/>
        </w:rPr>
      </w:pPr>
      <w:r>
        <w:rPr>
          <w:lang w:val="es-CO"/>
        </w:rPr>
        <w:pict w14:anchorId="0252F37D">
          <v:rect id="_x0000_i1025" style="width:0;height:.75pt" o:hralign="center" o:hrstd="t" o:hrnoshade="t" o:hr="t" fillcolor="#dadada" stroked="f"/>
        </w:pict>
      </w:r>
    </w:p>
    <w:p w14:paraId="5047A390" w14:textId="7636A1B2" w:rsidR="00D55CBC" w:rsidRPr="0068418C" w:rsidRDefault="003E35F6" w:rsidP="00D55CBC">
      <w:pPr>
        <w:rPr>
          <w:sz w:val="22"/>
          <w:szCs w:val="18"/>
          <w:lang w:val="es-CO"/>
        </w:rPr>
      </w:pPr>
      <w:r w:rsidRPr="00C778A1">
        <w:rPr>
          <w:sz w:val="22"/>
          <w:szCs w:val="18"/>
          <w:lang w:val="es-CO"/>
        </w:rPr>
        <w:t>Copyright © 2025 SensoraCore Project.</w:t>
      </w:r>
      <w:r w:rsidRPr="00C778A1">
        <w:rPr>
          <w:b/>
          <w:bCs/>
          <w:sz w:val="22"/>
          <w:szCs w:val="18"/>
          <w:lang w:val="es-CO"/>
        </w:rPr>
        <w:t xml:space="preserve"> Versión del documento: 3.2 | Fecha: Agosto 2025</w:t>
      </w:r>
      <w:r>
        <w:rPr>
          <w:b/>
          <w:bCs/>
          <w:sz w:val="22"/>
          <w:szCs w:val="18"/>
          <w:lang w:val="es-CO"/>
        </w:rPr>
        <w:t xml:space="preserve"> </w:t>
      </w:r>
      <w:r w:rsidRPr="00C778A1">
        <w:rPr>
          <w:sz w:val="22"/>
          <w:szCs w:val="18"/>
          <w:lang w:val="es-CO"/>
        </w:rPr>
        <w:t>Para la versión más actualizada de este manual, visite: </w:t>
      </w:r>
      <w:hyperlink r:id="rId18" w:history="1">
        <w:r w:rsidRPr="00C778A1">
          <w:rPr>
            <w:rStyle w:val="Hipervnculo"/>
            <w:sz w:val="22"/>
            <w:szCs w:val="18"/>
            <w:lang w:val="es-CO"/>
          </w:rPr>
          <w:t>https://github.com/YamithR/SensoraCore.git</w:t>
        </w:r>
      </w:hyperlink>
    </w:p>
    <w:sectPr w:rsidR="00D55CBC" w:rsidRPr="0068418C" w:rsidSect="00911CD5">
      <w:headerReference w:type="default" r:id="rId19"/>
      <w:footerReference w:type="default" r:id="rId20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AAAA60" w14:textId="77777777" w:rsidR="00900D51" w:rsidRDefault="00900D51" w:rsidP="00A91D75">
      <w:r>
        <w:separator/>
      </w:r>
    </w:p>
  </w:endnote>
  <w:endnote w:type="continuationSeparator" w:id="0">
    <w:p w14:paraId="7378E17D" w14:textId="77777777" w:rsidR="00900D51" w:rsidRDefault="00900D51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B1B204" w14:textId="6600CFC4" w:rsidR="00A21C07" w:rsidRDefault="00A21C07">
    <w:pPr>
      <w:pStyle w:val="Piedepgina"/>
    </w:pPr>
    <w:r>
      <w:rPr>
        <w:noProof/>
      </w:rPr>
      <w:drawing>
        <wp:anchor distT="0" distB="0" distL="114300" distR="114300" simplePos="0" relativeHeight="251661312" behindDoc="0" locked="0" layoutInCell="1" allowOverlap="1" wp14:anchorId="789DC000" wp14:editId="2367564B">
          <wp:simplePos x="0" y="0"/>
          <wp:positionH relativeFrom="margin">
            <wp:align>left</wp:align>
          </wp:positionH>
          <wp:positionV relativeFrom="page">
            <wp:posOffset>10366744</wp:posOffset>
          </wp:positionV>
          <wp:extent cx="2296632" cy="142756"/>
          <wp:effectExtent l="0" t="0" r="0" b="0"/>
          <wp:wrapNone/>
          <wp:docPr id="852762813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69428" cy="15349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7536CB" w14:textId="77777777" w:rsidR="00900D51" w:rsidRDefault="00900D51" w:rsidP="00A91D75">
      <w:r>
        <w:separator/>
      </w:r>
    </w:p>
  </w:footnote>
  <w:footnote w:type="continuationSeparator" w:id="0">
    <w:p w14:paraId="0B812268" w14:textId="77777777" w:rsidR="00900D51" w:rsidRDefault="00900D51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3AAFB590" w14:textId="77777777" w:rsidTr="00A7217A">
      <w:trPr>
        <w:trHeight w:val="1060"/>
      </w:trPr>
      <w:tc>
        <w:tcPr>
          <w:tcW w:w="5861" w:type="dxa"/>
        </w:tcPr>
        <w:p w14:paraId="2C86E7C8" w14:textId="66567005" w:rsidR="008759A8" w:rsidRDefault="00A21C07" w:rsidP="00A7217A">
          <w:pPr>
            <w:pStyle w:val="Encabezado"/>
            <w:spacing w:after="0"/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470F5519" wp14:editId="338987F3">
                <wp:simplePos x="0" y="0"/>
                <wp:positionH relativeFrom="column">
                  <wp:posOffset>713105</wp:posOffset>
                </wp:positionH>
                <wp:positionV relativeFrom="page">
                  <wp:posOffset>73660</wp:posOffset>
                </wp:positionV>
                <wp:extent cx="1275715" cy="530860"/>
                <wp:effectExtent l="0" t="0" r="0" b="2540"/>
                <wp:wrapNone/>
                <wp:docPr id="185656417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75715" cy="530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6420" w:type="dxa"/>
        </w:tcPr>
        <w:p w14:paraId="4E76B2A1" w14:textId="77777777" w:rsidR="008759A8" w:rsidRDefault="00D476F7" w:rsidP="00A7217A">
          <w:pPr>
            <w:pStyle w:val="Encabezado"/>
            <w:spacing w:after="0"/>
            <w:jc w:val="right"/>
          </w:pPr>
          <w:r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30F5B8C" wp14:editId="3F37F468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uadro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0D76812" w14:textId="77777777" w:rsidR="00D476F7" w:rsidRPr="00D476F7" w:rsidRDefault="00D476F7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es-ES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30F5B8C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0" o:spid="_x0000_s1037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" filled="f" stroked="f" strokeweight=".5pt">
                    <v:textbox inset="0,0,0,0">
                      <w:txbxContent>
                        <w:p w14:paraId="60D76812" w14:textId="77777777" w:rsidR="00D476F7" w:rsidRPr="00D476F7" w:rsidRDefault="00D476F7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es-ES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60A81EDC" wp14:editId="00F8226E">
                    <wp:extent cx="1191260" cy="398780"/>
                    <wp:effectExtent l="0" t="0" r="8890" b="1270"/>
                    <wp:docPr id="15" name="Rectángulo: Una sola esquina cortada 15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23394C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7F8F8D4" w14:textId="77777777" w:rsidR="008759A8" w:rsidRPr="008759A8" w:rsidRDefault="008759A8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0A81EDC" id="Rectángulo: Una sola esquina cortada 15" o:spid="_x0000_s1038" alt="rectángulo de color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" adj="-11796480,,5400" path="m,l991870,r199390,199390l1191260,398780,,398780,,xe" fillcolor="#23394c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67F8F8D4" w14:textId="77777777" w:rsidR="008759A8" w:rsidRPr="008759A8" w:rsidRDefault="008759A8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C6F18"/>
    <w:multiLevelType w:val="multilevel"/>
    <w:tmpl w:val="7CBCB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7209E9"/>
    <w:multiLevelType w:val="multilevel"/>
    <w:tmpl w:val="D69EE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0511F7"/>
    <w:multiLevelType w:val="multilevel"/>
    <w:tmpl w:val="BB624B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4805DE8"/>
    <w:multiLevelType w:val="multilevel"/>
    <w:tmpl w:val="9738A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DC2AFF"/>
    <w:multiLevelType w:val="multilevel"/>
    <w:tmpl w:val="47D8B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F72668"/>
    <w:multiLevelType w:val="multilevel"/>
    <w:tmpl w:val="20D05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0A0600"/>
    <w:multiLevelType w:val="multilevel"/>
    <w:tmpl w:val="9C10C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C73DDA"/>
    <w:multiLevelType w:val="multilevel"/>
    <w:tmpl w:val="0D3AB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B05CBE"/>
    <w:multiLevelType w:val="multilevel"/>
    <w:tmpl w:val="414E9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9B75314"/>
    <w:multiLevelType w:val="multilevel"/>
    <w:tmpl w:val="D034D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9F40665"/>
    <w:multiLevelType w:val="multilevel"/>
    <w:tmpl w:val="1CA67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A59356E"/>
    <w:multiLevelType w:val="multilevel"/>
    <w:tmpl w:val="D8806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AAE5943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AF74939"/>
    <w:multiLevelType w:val="multilevel"/>
    <w:tmpl w:val="8DF22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B100D48"/>
    <w:multiLevelType w:val="multilevel"/>
    <w:tmpl w:val="86B43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C36298C"/>
    <w:multiLevelType w:val="multilevel"/>
    <w:tmpl w:val="39C83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C7B72FF"/>
    <w:multiLevelType w:val="multilevel"/>
    <w:tmpl w:val="CBAE6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EEE70C7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0F83536A"/>
    <w:multiLevelType w:val="hybridMultilevel"/>
    <w:tmpl w:val="9450312C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0FEC0BCD"/>
    <w:multiLevelType w:val="multilevel"/>
    <w:tmpl w:val="F38C0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05240D1"/>
    <w:multiLevelType w:val="multilevel"/>
    <w:tmpl w:val="BABC4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0AE1FAF"/>
    <w:multiLevelType w:val="multilevel"/>
    <w:tmpl w:val="5754C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11208DF"/>
    <w:multiLevelType w:val="hybridMultilevel"/>
    <w:tmpl w:val="0BA89646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11A23145"/>
    <w:multiLevelType w:val="multilevel"/>
    <w:tmpl w:val="D0D27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23E1633"/>
    <w:multiLevelType w:val="multilevel"/>
    <w:tmpl w:val="C78E2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2492969"/>
    <w:multiLevelType w:val="multilevel"/>
    <w:tmpl w:val="C7547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2614693"/>
    <w:multiLevelType w:val="multilevel"/>
    <w:tmpl w:val="4E1C1A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3B828B6"/>
    <w:multiLevelType w:val="multilevel"/>
    <w:tmpl w:val="23446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496675E"/>
    <w:multiLevelType w:val="multilevel"/>
    <w:tmpl w:val="89A4D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59D50BF"/>
    <w:multiLevelType w:val="multilevel"/>
    <w:tmpl w:val="E0BAFA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5A50690"/>
    <w:multiLevelType w:val="multilevel"/>
    <w:tmpl w:val="E09A0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AC7534"/>
    <w:multiLevelType w:val="multilevel"/>
    <w:tmpl w:val="418ADA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7DE6704"/>
    <w:multiLevelType w:val="multilevel"/>
    <w:tmpl w:val="97A29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A513A7D"/>
    <w:multiLevelType w:val="multilevel"/>
    <w:tmpl w:val="046A9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ADD34F0"/>
    <w:multiLevelType w:val="multilevel"/>
    <w:tmpl w:val="1ED2C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C2C7410"/>
    <w:multiLevelType w:val="multilevel"/>
    <w:tmpl w:val="AE766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CCF68C3"/>
    <w:multiLevelType w:val="multilevel"/>
    <w:tmpl w:val="AEC42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D476463"/>
    <w:multiLevelType w:val="multilevel"/>
    <w:tmpl w:val="A9468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D806E43"/>
    <w:multiLevelType w:val="multilevel"/>
    <w:tmpl w:val="8684E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DCD7A33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EC108A6"/>
    <w:multiLevelType w:val="multilevel"/>
    <w:tmpl w:val="F7AC1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FEB3EA2"/>
    <w:multiLevelType w:val="multilevel"/>
    <w:tmpl w:val="FC866E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202F60FE"/>
    <w:multiLevelType w:val="hybridMultilevel"/>
    <w:tmpl w:val="86D2CB2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04C31CA"/>
    <w:multiLevelType w:val="multilevel"/>
    <w:tmpl w:val="AE64D4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22974169"/>
    <w:multiLevelType w:val="multilevel"/>
    <w:tmpl w:val="175C6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3855EE2"/>
    <w:multiLevelType w:val="multilevel"/>
    <w:tmpl w:val="8D84A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25B602C8"/>
    <w:multiLevelType w:val="multilevel"/>
    <w:tmpl w:val="CFE41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25BC4408"/>
    <w:multiLevelType w:val="multilevel"/>
    <w:tmpl w:val="37286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5D342C0"/>
    <w:multiLevelType w:val="hybridMultilevel"/>
    <w:tmpl w:val="1C622A86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0" w15:restartNumberingAfterBreak="0">
    <w:nsid w:val="2647213A"/>
    <w:multiLevelType w:val="hybridMultilevel"/>
    <w:tmpl w:val="BABEC42A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1" w15:restartNumberingAfterBreak="0">
    <w:nsid w:val="27134522"/>
    <w:multiLevelType w:val="multilevel"/>
    <w:tmpl w:val="DE4E0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28161B5B"/>
    <w:multiLevelType w:val="multilevel"/>
    <w:tmpl w:val="32402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292B1DC9"/>
    <w:multiLevelType w:val="multilevel"/>
    <w:tmpl w:val="B7B29D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29EF5F4C"/>
    <w:multiLevelType w:val="multilevel"/>
    <w:tmpl w:val="7C009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2B2A30B7"/>
    <w:multiLevelType w:val="multilevel"/>
    <w:tmpl w:val="13AE3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2CDB7CD1"/>
    <w:multiLevelType w:val="multilevel"/>
    <w:tmpl w:val="421E0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D3630A7"/>
    <w:multiLevelType w:val="multilevel"/>
    <w:tmpl w:val="5A2CC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DC92C20"/>
    <w:multiLevelType w:val="multilevel"/>
    <w:tmpl w:val="0AF22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DED0EF6"/>
    <w:multiLevelType w:val="multilevel"/>
    <w:tmpl w:val="59C07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F603066"/>
    <w:multiLevelType w:val="multilevel"/>
    <w:tmpl w:val="CAA49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F685999"/>
    <w:multiLevelType w:val="multilevel"/>
    <w:tmpl w:val="04B01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03F1832"/>
    <w:multiLevelType w:val="multilevel"/>
    <w:tmpl w:val="BEB0F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3881575"/>
    <w:multiLevelType w:val="hybridMultilevel"/>
    <w:tmpl w:val="A0821A3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33992E32"/>
    <w:multiLevelType w:val="multilevel"/>
    <w:tmpl w:val="F9A4A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3CA12C1"/>
    <w:multiLevelType w:val="multilevel"/>
    <w:tmpl w:val="3A8C91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4915460"/>
    <w:multiLevelType w:val="multilevel"/>
    <w:tmpl w:val="40EE67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4F1440B"/>
    <w:multiLevelType w:val="multilevel"/>
    <w:tmpl w:val="28A21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53F66D3"/>
    <w:multiLevelType w:val="multilevel"/>
    <w:tmpl w:val="F6CA5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7352BEE"/>
    <w:multiLevelType w:val="multilevel"/>
    <w:tmpl w:val="0E122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77F4EA5"/>
    <w:multiLevelType w:val="multilevel"/>
    <w:tmpl w:val="88A6C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853145D"/>
    <w:multiLevelType w:val="multilevel"/>
    <w:tmpl w:val="DD328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8C239B2"/>
    <w:multiLevelType w:val="multilevel"/>
    <w:tmpl w:val="3F10C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A6D2785"/>
    <w:multiLevelType w:val="multilevel"/>
    <w:tmpl w:val="8CCAC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BAC05F2"/>
    <w:multiLevelType w:val="multilevel"/>
    <w:tmpl w:val="69B24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CA13D89"/>
    <w:multiLevelType w:val="hybridMultilevel"/>
    <w:tmpl w:val="CD048A0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3D702C5A"/>
    <w:multiLevelType w:val="multilevel"/>
    <w:tmpl w:val="80C6B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E186606"/>
    <w:multiLevelType w:val="multilevel"/>
    <w:tmpl w:val="95B0E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E381D9F"/>
    <w:multiLevelType w:val="multilevel"/>
    <w:tmpl w:val="2E8E4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3F8A4DF2"/>
    <w:multiLevelType w:val="multilevel"/>
    <w:tmpl w:val="F0C66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0052E22"/>
    <w:multiLevelType w:val="multilevel"/>
    <w:tmpl w:val="2AF67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13C4F4D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264333E"/>
    <w:multiLevelType w:val="multilevel"/>
    <w:tmpl w:val="2FF2C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30140B1"/>
    <w:multiLevelType w:val="multilevel"/>
    <w:tmpl w:val="F56A6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32B0D3C"/>
    <w:multiLevelType w:val="multilevel"/>
    <w:tmpl w:val="C422F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437D4F76"/>
    <w:multiLevelType w:val="multilevel"/>
    <w:tmpl w:val="2D546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4A07DF5"/>
    <w:multiLevelType w:val="multilevel"/>
    <w:tmpl w:val="E50224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4517343F"/>
    <w:multiLevelType w:val="multilevel"/>
    <w:tmpl w:val="16DEC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59352B1"/>
    <w:multiLevelType w:val="multilevel"/>
    <w:tmpl w:val="0E5C5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621113C"/>
    <w:multiLevelType w:val="multilevel"/>
    <w:tmpl w:val="D298A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622599A"/>
    <w:multiLevelType w:val="multilevel"/>
    <w:tmpl w:val="61380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6AF5FF5"/>
    <w:multiLevelType w:val="multilevel"/>
    <w:tmpl w:val="2580E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72647C7"/>
    <w:multiLevelType w:val="multilevel"/>
    <w:tmpl w:val="E57E9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473D24F1"/>
    <w:multiLevelType w:val="multilevel"/>
    <w:tmpl w:val="D7C43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767700A"/>
    <w:multiLevelType w:val="multilevel"/>
    <w:tmpl w:val="EBC0C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7BC3422"/>
    <w:multiLevelType w:val="multilevel"/>
    <w:tmpl w:val="929A9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7E30793"/>
    <w:multiLevelType w:val="multilevel"/>
    <w:tmpl w:val="8DAA3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49593091"/>
    <w:multiLevelType w:val="multilevel"/>
    <w:tmpl w:val="AB86C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4AA849DB"/>
    <w:multiLevelType w:val="multilevel"/>
    <w:tmpl w:val="2500D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4B2634C2"/>
    <w:multiLevelType w:val="multilevel"/>
    <w:tmpl w:val="768E8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4B332AFE"/>
    <w:multiLevelType w:val="multilevel"/>
    <w:tmpl w:val="0F745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4B68255C"/>
    <w:multiLevelType w:val="multilevel"/>
    <w:tmpl w:val="C31A5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4D365627"/>
    <w:multiLevelType w:val="hybridMultilevel"/>
    <w:tmpl w:val="CDBC338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4D975761"/>
    <w:multiLevelType w:val="multilevel"/>
    <w:tmpl w:val="FA0C5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4E2762D2"/>
    <w:multiLevelType w:val="multilevel"/>
    <w:tmpl w:val="DA0C8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00F10C4"/>
    <w:multiLevelType w:val="multilevel"/>
    <w:tmpl w:val="BCB04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029729E"/>
    <w:multiLevelType w:val="multilevel"/>
    <w:tmpl w:val="C5CA7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505A5906"/>
    <w:multiLevelType w:val="hybridMultilevel"/>
    <w:tmpl w:val="10F0140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509E7C78"/>
    <w:multiLevelType w:val="multilevel"/>
    <w:tmpl w:val="D1CAC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0C31B9C"/>
    <w:multiLevelType w:val="multilevel"/>
    <w:tmpl w:val="CFB85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3C56426"/>
    <w:multiLevelType w:val="multilevel"/>
    <w:tmpl w:val="B4B89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5170DD2"/>
    <w:multiLevelType w:val="multilevel"/>
    <w:tmpl w:val="C798C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55764CE1"/>
    <w:multiLevelType w:val="multilevel"/>
    <w:tmpl w:val="2DD21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58D57C4"/>
    <w:multiLevelType w:val="multilevel"/>
    <w:tmpl w:val="A1B400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561A715B"/>
    <w:multiLevelType w:val="multilevel"/>
    <w:tmpl w:val="097E6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569E35C2"/>
    <w:multiLevelType w:val="multilevel"/>
    <w:tmpl w:val="CB3EB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56E02ACD"/>
    <w:multiLevelType w:val="multilevel"/>
    <w:tmpl w:val="76063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8463052"/>
    <w:multiLevelType w:val="multilevel"/>
    <w:tmpl w:val="EDD49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584F06DF"/>
    <w:multiLevelType w:val="multilevel"/>
    <w:tmpl w:val="78FCD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97F18DD"/>
    <w:multiLevelType w:val="multilevel"/>
    <w:tmpl w:val="16005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59E43E43"/>
    <w:multiLevelType w:val="multilevel"/>
    <w:tmpl w:val="B68EF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5A67696A"/>
    <w:multiLevelType w:val="multilevel"/>
    <w:tmpl w:val="8C867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5AE601BC"/>
    <w:multiLevelType w:val="multilevel"/>
    <w:tmpl w:val="808881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5B7D1604"/>
    <w:multiLevelType w:val="multilevel"/>
    <w:tmpl w:val="96CC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5D5F4084"/>
    <w:multiLevelType w:val="multilevel"/>
    <w:tmpl w:val="B52E3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5D721683"/>
    <w:multiLevelType w:val="multilevel"/>
    <w:tmpl w:val="CC36D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6142773C"/>
    <w:multiLevelType w:val="multilevel"/>
    <w:tmpl w:val="3132D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28" w15:restartNumberingAfterBreak="0">
    <w:nsid w:val="619B34FE"/>
    <w:multiLevelType w:val="multilevel"/>
    <w:tmpl w:val="8140E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2094011"/>
    <w:multiLevelType w:val="multilevel"/>
    <w:tmpl w:val="058AF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62496382"/>
    <w:multiLevelType w:val="multilevel"/>
    <w:tmpl w:val="6E82C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62830A6B"/>
    <w:multiLevelType w:val="multilevel"/>
    <w:tmpl w:val="B8423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2A234A3"/>
    <w:multiLevelType w:val="multilevel"/>
    <w:tmpl w:val="2960B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3F879EB"/>
    <w:multiLevelType w:val="multilevel"/>
    <w:tmpl w:val="0AB62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4251BF6"/>
    <w:multiLevelType w:val="multilevel"/>
    <w:tmpl w:val="DF209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45024FE"/>
    <w:multiLevelType w:val="multilevel"/>
    <w:tmpl w:val="9ADEC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57058F3"/>
    <w:multiLevelType w:val="multilevel"/>
    <w:tmpl w:val="727EA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8D46591"/>
    <w:multiLevelType w:val="multilevel"/>
    <w:tmpl w:val="640E0A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68DA3F37"/>
    <w:multiLevelType w:val="hybridMultilevel"/>
    <w:tmpl w:val="B80ADD0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69AA7901"/>
    <w:multiLevelType w:val="multilevel"/>
    <w:tmpl w:val="CB0E6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6AA87092"/>
    <w:multiLevelType w:val="multilevel"/>
    <w:tmpl w:val="CF125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BB2577C"/>
    <w:multiLevelType w:val="hybridMultilevel"/>
    <w:tmpl w:val="E3C22E34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2" w15:restartNumberingAfterBreak="0">
    <w:nsid w:val="6D522FA3"/>
    <w:multiLevelType w:val="hybridMultilevel"/>
    <w:tmpl w:val="8A02DE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6D663411"/>
    <w:multiLevelType w:val="multilevel"/>
    <w:tmpl w:val="5AE45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6DFE09AD"/>
    <w:multiLevelType w:val="multilevel"/>
    <w:tmpl w:val="C1DA6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6E0D48B9"/>
    <w:multiLevelType w:val="multilevel"/>
    <w:tmpl w:val="41B2B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70287E86"/>
    <w:multiLevelType w:val="multilevel"/>
    <w:tmpl w:val="47108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1DF36D2"/>
    <w:multiLevelType w:val="multilevel"/>
    <w:tmpl w:val="AA087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721E3F97"/>
    <w:multiLevelType w:val="multilevel"/>
    <w:tmpl w:val="A5FEA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27D7F23"/>
    <w:multiLevelType w:val="multilevel"/>
    <w:tmpl w:val="522A90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72974ED7"/>
    <w:multiLevelType w:val="multilevel"/>
    <w:tmpl w:val="ACA49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41E0504"/>
    <w:multiLevelType w:val="multilevel"/>
    <w:tmpl w:val="40708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74855A1A"/>
    <w:multiLevelType w:val="multilevel"/>
    <w:tmpl w:val="9FE0E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5FE528A"/>
    <w:multiLevelType w:val="multilevel"/>
    <w:tmpl w:val="A0F0B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6C77569"/>
    <w:multiLevelType w:val="multilevel"/>
    <w:tmpl w:val="19400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76D06E14"/>
    <w:multiLevelType w:val="multilevel"/>
    <w:tmpl w:val="99106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78C005E"/>
    <w:multiLevelType w:val="multilevel"/>
    <w:tmpl w:val="7F22E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781627E9"/>
    <w:multiLevelType w:val="hybridMultilevel"/>
    <w:tmpl w:val="A6C664E8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8" w15:restartNumberingAfterBreak="0">
    <w:nsid w:val="78CD2A50"/>
    <w:multiLevelType w:val="multilevel"/>
    <w:tmpl w:val="FF0E7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7AD815BB"/>
    <w:multiLevelType w:val="multilevel"/>
    <w:tmpl w:val="9252B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7B275F74"/>
    <w:multiLevelType w:val="multilevel"/>
    <w:tmpl w:val="57FE3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BF234FE"/>
    <w:multiLevelType w:val="multilevel"/>
    <w:tmpl w:val="4B58ED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2" w15:restartNumberingAfterBreak="0">
    <w:nsid w:val="7C0C1AC8"/>
    <w:multiLevelType w:val="multilevel"/>
    <w:tmpl w:val="4F5CD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7DD64310"/>
    <w:multiLevelType w:val="multilevel"/>
    <w:tmpl w:val="10B2E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7DDA5FA7"/>
    <w:multiLevelType w:val="multilevel"/>
    <w:tmpl w:val="9B28B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7E8C2366"/>
    <w:multiLevelType w:val="multilevel"/>
    <w:tmpl w:val="64F45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7FB464BC"/>
    <w:multiLevelType w:val="multilevel"/>
    <w:tmpl w:val="865603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05329283">
    <w:abstractNumId w:val="127"/>
  </w:num>
  <w:num w:numId="2" w16cid:durableId="754209211">
    <w:abstractNumId w:val="46"/>
  </w:num>
  <w:num w:numId="3" w16cid:durableId="885070658">
    <w:abstractNumId w:val="25"/>
  </w:num>
  <w:num w:numId="4" w16cid:durableId="2011440795">
    <w:abstractNumId w:val="123"/>
  </w:num>
  <w:num w:numId="5" w16cid:durableId="596790971">
    <w:abstractNumId w:val="100"/>
  </w:num>
  <w:num w:numId="6" w16cid:durableId="1417364867">
    <w:abstractNumId w:val="23"/>
  </w:num>
  <w:num w:numId="7" w16cid:durableId="1273048071">
    <w:abstractNumId w:val="5"/>
  </w:num>
  <w:num w:numId="8" w16cid:durableId="2053918431">
    <w:abstractNumId w:val="13"/>
  </w:num>
  <w:num w:numId="9" w16cid:durableId="1068840030">
    <w:abstractNumId w:val="156"/>
  </w:num>
  <w:num w:numId="10" w16cid:durableId="1791241132">
    <w:abstractNumId w:val="56"/>
  </w:num>
  <w:num w:numId="11" w16cid:durableId="2102874112">
    <w:abstractNumId w:val="37"/>
  </w:num>
  <w:num w:numId="12" w16cid:durableId="975791888">
    <w:abstractNumId w:val="12"/>
  </w:num>
  <w:num w:numId="13" w16cid:durableId="1310284379">
    <w:abstractNumId w:val="17"/>
  </w:num>
  <w:num w:numId="14" w16cid:durableId="1218664088">
    <w:abstractNumId w:val="39"/>
  </w:num>
  <w:num w:numId="15" w16cid:durableId="241986800">
    <w:abstractNumId w:val="81"/>
  </w:num>
  <w:num w:numId="16" w16cid:durableId="1826193204">
    <w:abstractNumId w:val="99"/>
  </w:num>
  <w:num w:numId="17" w16cid:durableId="413939245">
    <w:abstractNumId w:val="71"/>
  </w:num>
  <w:num w:numId="18" w16cid:durableId="2085225372">
    <w:abstractNumId w:val="11"/>
  </w:num>
  <w:num w:numId="19" w16cid:durableId="40371328">
    <w:abstractNumId w:val="48"/>
  </w:num>
  <w:num w:numId="20" w16cid:durableId="1257715626">
    <w:abstractNumId w:val="96"/>
  </w:num>
  <w:num w:numId="21" w16cid:durableId="1495560788">
    <w:abstractNumId w:val="73"/>
  </w:num>
  <w:num w:numId="22" w16cid:durableId="1087381851">
    <w:abstractNumId w:val="101"/>
  </w:num>
  <w:num w:numId="23" w16cid:durableId="1459715910">
    <w:abstractNumId w:val="95"/>
  </w:num>
  <w:num w:numId="24" w16cid:durableId="891234164">
    <w:abstractNumId w:val="144"/>
  </w:num>
  <w:num w:numId="25" w16cid:durableId="1712732354">
    <w:abstractNumId w:val="87"/>
  </w:num>
  <w:num w:numId="26" w16cid:durableId="178159469">
    <w:abstractNumId w:val="98"/>
  </w:num>
  <w:num w:numId="27" w16cid:durableId="1060598522">
    <w:abstractNumId w:val="93"/>
  </w:num>
  <w:num w:numId="28" w16cid:durableId="125054051">
    <w:abstractNumId w:val="60"/>
  </w:num>
  <w:num w:numId="29" w16cid:durableId="1928608845">
    <w:abstractNumId w:val="108"/>
  </w:num>
  <w:num w:numId="30" w16cid:durableId="435171806">
    <w:abstractNumId w:val="46"/>
  </w:num>
  <w:num w:numId="31" w16cid:durableId="67652974">
    <w:abstractNumId w:val="76"/>
  </w:num>
  <w:num w:numId="32" w16cid:durableId="1251354462">
    <w:abstractNumId w:val="46"/>
  </w:num>
  <w:num w:numId="33" w16cid:durableId="1662267377">
    <w:abstractNumId w:val="120"/>
  </w:num>
  <w:num w:numId="34" w16cid:durableId="24641872">
    <w:abstractNumId w:val="46"/>
  </w:num>
  <w:num w:numId="35" w16cid:durableId="1017120274">
    <w:abstractNumId w:val="134"/>
  </w:num>
  <w:num w:numId="36" w16cid:durableId="346714804">
    <w:abstractNumId w:val="10"/>
  </w:num>
  <w:num w:numId="37" w16cid:durableId="1667631836">
    <w:abstractNumId w:val="46"/>
  </w:num>
  <w:num w:numId="38" w16cid:durableId="896548387">
    <w:abstractNumId w:val="106"/>
  </w:num>
  <w:num w:numId="39" w16cid:durableId="333609233">
    <w:abstractNumId w:val="27"/>
  </w:num>
  <w:num w:numId="40" w16cid:durableId="601568313">
    <w:abstractNumId w:val="58"/>
  </w:num>
  <w:num w:numId="41" w16cid:durableId="1882277920">
    <w:abstractNumId w:val="46"/>
  </w:num>
  <w:num w:numId="42" w16cid:durableId="1162501491">
    <w:abstractNumId w:val="46"/>
  </w:num>
  <w:num w:numId="43" w16cid:durableId="369494495">
    <w:abstractNumId w:val="4"/>
  </w:num>
  <w:num w:numId="44" w16cid:durableId="779568973">
    <w:abstractNumId w:val="46"/>
  </w:num>
  <w:num w:numId="45" w16cid:durableId="899099006">
    <w:abstractNumId w:val="153"/>
  </w:num>
  <w:num w:numId="46" w16cid:durableId="1943998078">
    <w:abstractNumId w:val="46"/>
  </w:num>
  <w:num w:numId="47" w16cid:durableId="135608767">
    <w:abstractNumId w:val="97"/>
  </w:num>
  <w:num w:numId="48" w16cid:durableId="298343572">
    <w:abstractNumId w:val="46"/>
  </w:num>
  <w:num w:numId="49" w16cid:durableId="2088527931">
    <w:abstractNumId w:val="159"/>
  </w:num>
  <w:num w:numId="50" w16cid:durableId="1810588553">
    <w:abstractNumId w:val="46"/>
  </w:num>
  <w:num w:numId="51" w16cid:durableId="1663970649">
    <w:abstractNumId w:val="7"/>
  </w:num>
  <w:num w:numId="52" w16cid:durableId="683704038">
    <w:abstractNumId w:val="46"/>
  </w:num>
  <w:num w:numId="53" w16cid:durableId="1981182815">
    <w:abstractNumId w:val="84"/>
  </w:num>
  <w:num w:numId="54" w16cid:durableId="1617524285">
    <w:abstractNumId w:val="104"/>
  </w:num>
  <w:num w:numId="55" w16cid:durableId="1350183022">
    <w:abstractNumId w:val="86"/>
  </w:num>
  <w:num w:numId="56" w16cid:durableId="247613525">
    <w:abstractNumId w:val="69"/>
  </w:num>
  <w:num w:numId="57" w16cid:durableId="2035182729">
    <w:abstractNumId w:val="41"/>
  </w:num>
  <w:num w:numId="58" w16cid:durableId="1119714494">
    <w:abstractNumId w:val="20"/>
  </w:num>
  <w:num w:numId="59" w16cid:durableId="1810246356">
    <w:abstractNumId w:val="46"/>
  </w:num>
  <w:num w:numId="60" w16cid:durableId="1501433738">
    <w:abstractNumId w:val="46"/>
  </w:num>
  <w:num w:numId="61" w16cid:durableId="1347824397">
    <w:abstractNumId w:val="132"/>
  </w:num>
  <w:num w:numId="62" w16cid:durableId="1253733128">
    <w:abstractNumId w:val="46"/>
  </w:num>
  <w:num w:numId="63" w16cid:durableId="854005374">
    <w:abstractNumId w:val="46"/>
  </w:num>
  <w:num w:numId="64" w16cid:durableId="987780587">
    <w:abstractNumId w:val="40"/>
  </w:num>
  <w:num w:numId="65" w16cid:durableId="949818344">
    <w:abstractNumId w:val="46"/>
  </w:num>
  <w:num w:numId="66" w16cid:durableId="1417822164">
    <w:abstractNumId w:val="162"/>
  </w:num>
  <w:num w:numId="67" w16cid:durableId="1898006426">
    <w:abstractNumId w:val="160"/>
  </w:num>
  <w:num w:numId="68" w16cid:durableId="2033453942">
    <w:abstractNumId w:val="34"/>
  </w:num>
  <w:num w:numId="69" w16cid:durableId="181600730">
    <w:abstractNumId w:val="129"/>
  </w:num>
  <w:num w:numId="70" w16cid:durableId="127938607">
    <w:abstractNumId w:val="46"/>
  </w:num>
  <w:num w:numId="71" w16cid:durableId="1549103895">
    <w:abstractNumId w:val="111"/>
  </w:num>
  <w:num w:numId="72" w16cid:durableId="2047942734">
    <w:abstractNumId w:val="161"/>
  </w:num>
  <w:num w:numId="73" w16cid:durableId="2013485492">
    <w:abstractNumId w:val="29"/>
  </w:num>
  <w:num w:numId="74" w16cid:durableId="584802811">
    <w:abstractNumId w:val="26"/>
  </w:num>
  <w:num w:numId="75" w16cid:durableId="618339781">
    <w:abstractNumId w:val="62"/>
  </w:num>
  <w:num w:numId="76" w16cid:durableId="1351686027">
    <w:abstractNumId w:val="46"/>
  </w:num>
  <w:num w:numId="77" w16cid:durableId="872426845">
    <w:abstractNumId w:val="46"/>
  </w:num>
  <w:num w:numId="78" w16cid:durableId="1809207381">
    <w:abstractNumId w:val="121"/>
  </w:num>
  <w:num w:numId="79" w16cid:durableId="1008287527">
    <w:abstractNumId w:val="46"/>
  </w:num>
  <w:num w:numId="80" w16cid:durableId="533621566">
    <w:abstractNumId w:val="135"/>
  </w:num>
  <w:num w:numId="81" w16cid:durableId="1803576052">
    <w:abstractNumId w:val="89"/>
  </w:num>
  <w:num w:numId="82" w16cid:durableId="1082096696">
    <w:abstractNumId w:val="0"/>
  </w:num>
  <w:num w:numId="83" w16cid:durableId="2119401020">
    <w:abstractNumId w:val="77"/>
  </w:num>
  <w:num w:numId="84" w16cid:durableId="806361584">
    <w:abstractNumId w:val="14"/>
  </w:num>
  <w:num w:numId="85" w16cid:durableId="653607424">
    <w:abstractNumId w:val="1"/>
  </w:num>
  <w:num w:numId="86" w16cid:durableId="1492522598">
    <w:abstractNumId w:val="122"/>
  </w:num>
  <w:num w:numId="87" w16cid:durableId="1326781920">
    <w:abstractNumId w:val="164"/>
  </w:num>
  <w:num w:numId="88" w16cid:durableId="1200044913">
    <w:abstractNumId w:val="133"/>
  </w:num>
  <w:num w:numId="89" w16cid:durableId="218517694">
    <w:abstractNumId w:val="47"/>
  </w:num>
  <w:num w:numId="90" w16cid:durableId="1873304445">
    <w:abstractNumId w:val="114"/>
  </w:num>
  <w:num w:numId="91" w16cid:durableId="1923373798">
    <w:abstractNumId w:val="118"/>
  </w:num>
  <w:num w:numId="92" w16cid:durableId="224528678">
    <w:abstractNumId w:val="148"/>
  </w:num>
  <w:num w:numId="93" w16cid:durableId="866870213">
    <w:abstractNumId w:val="35"/>
  </w:num>
  <w:num w:numId="94" w16cid:durableId="1130057626">
    <w:abstractNumId w:val="103"/>
  </w:num>
  <w:num w:numId="95" w16cid:durableId="918950770">
    <w:abstractNumId w:val="9"/>
  </w:num>
  <w:num w:numId="96" w16cid:durableId="899825024">
    <w:abstractNumId w:val="46"/>
  </w:num>
  <w:num w:numId="97" w16cid:durableId="1927229512">
    <w:abstractNumId w:val="46"/>
  </w:num>
  <w:num w:numId="98" w16cid:durableId="121116398">
    <w:abstractNumId w:val="46"/>
  </w:num>
  <w:num w:numId="99" w16cid:durableId="145978686">
    <w:abstractNumId w:val="151"/>
  </w:num>
  <w:num w:numId="100" w16cid:durableId="1604268773">
    <w:abstractNumId w:val="57"/>
  </w:num>
  <w:num w:numId="101" w16cid:durableId="1347756411">
    <w:abstractNumId w:val="51"/>
  </w:num>
  <w:num w:numId="102" w16cid:durableId="1877739676">
    <w:abstractNumId w:val="43"/>
  </w:num>
  <w:num w:numId="103" w16cid:durableId="1768424528">
    <w:abstractNumId w:val="140"/>
  </w:num>
  <w:num w:numId="104" w16cid:durableId="1496874123">
    <w:abstractNumId w:val="36"/>
  </w:num>
  <w:num w:numId="105" w16cid:durableId="38945128">
    <w:abstractNumId w:val="80"/>
  </w:num>
  <w:num w:numId="106" w16cid:durableId="431052762">
    <w:abstractNumId w:val="131"/>
  </w:num>
  <w:num w:numId="107" w16cid:durableId="1471901993">
    <w:abstractNumId w:val="88"/>
  </w:num>
  <w:num w:numId="108" w16cid:durableId="1605528127">
    <w:abstractNumId w:val="46"/>
  </w:num>
  <w:num w:numId="109" w16cid:durableId="761143514">
    <w:abstractNumId w:val="38"/>
  </w:num>
  <w:num w:numId="110" w16cid:durableId="2029982233">
    <w:abstractNumId w:val="16"/>
  </w:num>
  <w:num w:numId="111" w16cid:durableId="1095056829">
    <w:abstractNumId w:val="55"/>
  </w:num>
  <w:num w:numId="112" w16cid:durableId="200172732">
    <w:abstractNumId w:val="46"/>
  </w:num>
  <w:num w:numId="113" w16cid:durableId="1502310611">
    <w:abstractNumId w:val="92"/>
  </w:num>
  <w:num w:numId="114" w16cid:durableId="1255018569">
    <w:abstractNumId w:val="24"/>
  </w:num>
  <w:num w:numId="115" w16cid:durableId="831914495">
    <w:abstractNumId w:val="2"/>
  </w:num>
  <w:num w:numId="116" w16cid:durableId="1992169352">
    <w:abstractNumId w:val="113"/>
  </w:num>
  <w:num w:numId="117" w16cid:durableId="1298490446">
    <w:abstractNumId w:val="149"/>
  </w:num>
  <w:num w:numId="118" w16cid:durableId="1548833311">
    <w:abstractNumId w:val="52"/>
  </w:num>
  <w:num w:numId="119" w16cid:durableId="160700861">
    <w:abstractNumId w:val="61"/>
  </w:num>
  <w:num w:numId="120" w16cid:durableId="124393789">
    <w:abstractNumId w:val="54"/>
  </w:num>
  <w:num w:numId="121" w16cid:durableId="601109361">
    <w:abstractNumId w:val="139"/>
  </w:num>
  <w:num w:numId="122" w16cid:durableId="2073305069">
    <w:abstractNumId w:val="53"/>
  </w:num>
  <w:num w:numId="123" w16cid:durableId="2021813583">
    <w:abstractNumId w:val="15"/>
  </w:num>
  <w:num w:numId="124" w16cid:durableId="1489177034">
    <w:abstractNumId w:val="165"/>
  </w:num>
  <w:num w:numId="125" w16cid:durableId="2142650393">
    <w:abstractNumId w:val="110"/>
  </w:num>
  <w:num w:numId="126" w16cid:durableId="20322141">
    <w:abstractNumId w:val="150"/>
  </w:num>
  <w:num w:numId="127" w16cid:durableId="754984681">
    <w:abstractNumId w:val="143"/>
  </w:num>
  <w:num w:numId="128" w16cid:durableId="558827552">
    <w:abstractNumId w:val="128"/>
  </w:num>
  <w:num w:numId="129" w16cid:durableId="162018799">
    <w:abstractNumId w:val="116"/>
  </w:num>
  <w:num w:numId="130" w16cid:durableId="1006633131">
    <w:abstractNumId w:val="85"/>
  </w:num>
  <w:num w:numId="131" w16cid:durableId="267742527">
    <w:abstractNumId w:val="163"/>
  </w:num>
  <w:num w:numId="132" w16cid:durableId="2119638587">
    <w:abstractNumId w:val="46"/>
  </w:num>
  <w:num w:numId="133" w16cid:durableId="263925871">
    <w:abstractNumId w:val="90"/>
  </w:num>
  <w:num w:numId="134" w16cid:durableId="1778452061">
    <w:abstractNumId w:val="112"/>
  </w:num>
  <w:num w:numId="135" w16cid:durableId="868370797">
    <w:abstractNumId w:val="109"/>
  </w:num>
  <w:num w:numId="136" w16cid:durableId="983125855">
    <w:abstractNumId w:val="70"/>
  </w:num>
  <w:num w:numId="137" w16cid:durableId="934090320">
    <w:abstractNumId w:val="137"/>
  </w:num>
  <w:num w:numId="138" w16cid:durableId="654064283">
    <w:abstractNumId w:val="59"/>
  </w:num>
  <w:num w:numId="139" w16cid:durableId="78990445">
    <w:abstractNumId w:val="31"/>
  </w:num>
  <w:num w:numId="140" w16cid:durableId="834684905">
    <w:abstractNumId w:val="65"/>
  </w:num>
  <w:num w:numId="141" w16cid:durableId="2121681436">
    <w:abstractNumId w:val="154"/>
  </w:num>
  <w:num w:numId="142" w16cid:durableId="696851989">
    <w:abstractNumId w:val="32"/>
  </w:num>
  <w:num w:numId="143" w16cid:durableId="1431392817">
    <w:abstractNumId w:val="64"/>
  </w:num>
  <w:num w:numId="144" w16cid:durableId="1009524574">
    <w:abstractNumId w:val="119"/>
  </w:num>
  <w:num w:numId="145" w16cid:durableId="1399283646">
    <w:abstractNumId w:val="45"/>
  </w:num>
  <w:num w:numId="146" w16cid:durableId="1868832534">
    <w:abstractNumId w:val="107"/>
  </w:num>
  <w:num w:numId="147" w16cid:durableId="1737896213">
    <w:abstractNumId w:val="75"/>
  </w:num>
  <w:num w:numId="148" w16cid:durableId="1247304769">
    <w:abstractNumId w:val="142"/>
  </w:num>
  <w:num w:numId="149" w16cid:durableId="1909683330">
    <w:abstractNumId w:val="21"/>
  </w:num>
  <w:num w:numId="150" w16cid:durableId="1704751359">
    <w:abstractNumId w:val="46"/>
  </w:num>
  <w:num w:numId="151" w16cid:durableId="717053090">
    <w:abstractNumId w:val="126"/>
  </w:num>
  <w:num w:numId="152" w16cid:durableId="989404711">
    <w:abstractNumId w:val="6"/>
  </w:num>
  <w:num w:numId="153" w16cid:durableId="455105589">
    <w:abstractNumId w:val="28"/>
  </w:num>
  <w:num w:numId="154" w16cid:durableId="1699575248">
    <w:abstractNumId w:val="30"/>
  </w:num>
  <w:num w:numId="155" w16cid:durableId="1243569378">
    <w:abstractNumId w:val="19"/>
  </w:num>
  <w:num w:numId="156" w16cid:durableId="1736473036">
    <w:abstractNumId w:val="3"/>
  </w:num>
  <w:num w:numId="157" w16cid:durableId="923689152">
    <w:abstractNumId w:val="66"/>
  </w:num>
  <w:num w:numId="158" w16cid:durableId="1295260387">
    <w:abstractNumId w:val="130"/>
  </w:num>
  <w:num w:numId="159" w16cid:durableId="584537739">
    <w:abstractNumId w:val="145"/>
  </w:num>
  <w:num w:numId="160" w16cid:durableId="816848794">
    <w:abstractNumId w:val="82"/>
  </w:num>
  <w:num w:numId="161" w16cid:durableId="790369201">
    <w:abstractNumId w:val="146"/>
  </w:num>
  <w:num w:numId="162" w16cid:durableId="906258006">
    <w:abstractNumId w:val="63"/>
  </w:num>
  <w:num w:numId="163" w16cid:durableId="1555317077">
    <w:abstractNumId w:val="18"/>
  </w:num>
  <w:num w:numId="164" w16cid:durableId="1800220658">
    <w:abstractNumId w:val="22"/>
  </w:num>
  <w:num w:numId="165" w16cid:durableId="420375288">
    <w:abstractNumId w:val="157"/>
  </w:num>
  <w:num w:numId="166" w16cid:durableId="1407264450">
    <w:abstractNumId w:val="50"/>
  </w:num>
  <w:num w:numId="167" w16cid:durableId="1510946823">
    <w:abstractNumId w:val="49"/>
  </w:num>
  <w:num w:numId="168" w16cid:durableId="1871261090">
    <w:abstractNumId w:val="141"/>
  </w:num>
  <w:num w:numId="169" w16cid:durableId="859589291">
    <w:abstractNumId w:val="91"/>
  </w:num>
  <w:num w:numId="170" w16cid:durableId="1726683957">
    <w:abstractNumId w:val="83"/>
  </w:num>
  <w:num w:numId="171" w16cid:durableId="157619828">
    <w:abstractNumId w:val="136"/>
  </w:num>
  <w:num w:numId="172" w16cid:durableId="16585704">
    <w:abstractNumId w:val="138"/>
  </w:num>
  <w:num w:numId="173" w16cid:durableId="547187">
    <w:abstractNumId w:val="102"/>
  </w:num>
  <w:num w:numId="174" w16cid:durableId="790903432">
    <w:abstractNumId w:val="42"/>
  </w:num>
  <w:num w:numId="175" w16cid:durableId="377630161">
    <w:abstractNumId w:val="152"/>
  </w:num>
  <w:num w:numId="176" w16cid:durableId="135924227">
    <w:abstractNumId w:val="105"/>
  </w:num>
  <w:num w:numId="177" w16cid:durableId="1632706436">
    <w:abstractNumId w:val="79"/>
  </w:num>
  <w:num w:numId="178" w16cid:durableId="1481727155">
    <w:abstractNumId w:val="78"/>
  </w:num>
  <w:num w:numId="179" w16cid:durableId="286816922">
    <w:abstractNumId w:val="166"/>
  </w:num>
  <w:num w:numId="180" w16cid:durableId="705566357">
    <w:abstractNumId w:val="68"/>
  </w:num>
  <w:num w:numId="181" w16cid:durableId="790636569">
    <w:abstractNumId w:val="67"/>
  </w:num>
  <w:num w:numId="182" w16cid:durableId="1816484109">
    <w:abstractNumId w:val="147"/>
  </w:num>
  <w:num w:numId="183" w16cid:durableId="1800803353">
    <w:abstractNumId w:val="8"/>
  </w:num>
  <w:num w:numId="184" w16cid:durableId="282352390">
    <w:abstractNumId w:val="155"/>
  </w:num>
  <w:num w:numId="185" w16cid:durableId="486016819">
    <w:abstractNumId w:val="33"/>
  </w:num>
  <w:num w:numId="186" w16cid:durableId="2007974868">
    <w:abstractNumId w:val="124"/>
  </w:num>
  <w:num w:numId="187" w16cid:durableId="2009748572">
    <w:abstractNumId w:val="44"/>
  </w:num>
  <w:num w:numId="188" w16cid:durableId="1104500238">
    <w:abstractNumId w:val="94"/>
  </w:num>
  <w:num w:numId="189" w16cid:durableId="1616984431">
    <w:abstractNumId w:val="117"/>
  </w:num>
  <w:num w:numId="190" w16cid:durableId="456414554">
    <w:abstractNumId w:val="125"/>
  </w:num>
  <w:num w:numId="191" w16cid:durableId="588268824">
    <w:abstractNumId w:val="115"/>
  </w:num>
  <w:num w:numId="192" w16cid:durableId="5518343">
    <w:abstractNumId w:val="72"/>
  </w:num>
  <w:num w:numId="193" w16cid:durableId="618532065">
    <w:abstractNumId w:val="158"/>
  </w:num>
  <w:num w:numId="194" w16cid:durableId="28839293">
    <w:abstractNumId w:val="74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D1D"/>
    <w:rsid w:val="0002111D"/>
    <w:rsid w:val="0004761A"/>
    <w:rsid w:val="00055EA4"/>
    <w:rsid w:val="000A4A8A"/>
    <w:rsid w:val="000B6854"/>
    <w:rsid w:val="000D417F"/>
    <w:rsid w:val="00120248"/>
    <w:rsid w:val="00136A4E"/>
    <w:rsid w:val="001703F9"/>
    <w:rsid w:val="001704F8"/>
    <w:rsid w:val="00172A2B"/>
    <w:rsid w:val="00184B35"/>
    <w:rsid w:val="001852BE"/>
    <w:rsid w:val="001865F2"/>
    <w:rsid w:val="001A3CCC"/>
    <w:rsid w:val="001D24BE"/>
    <w:rsid w:val="001E4AE7"/>
    <w:rsid w:val="001E59F3"/>
    <w:rsid w:val="002063EE"/>
    <w:rsid w:val="00213509"/>
    <w:rsid w:val="00226FF2"/>
    <w:rsid w:val="00260473"/>
    <w:rsid w:val="002665FD"/>
    <w:rsid w:val="00282B04"/>
    <w:rsid w:val="002834B2"/>
    <w:rsid w:val="002B67D3"/>
    <w:rsid w:val="002C4851"/>
    <w:rsid w:val="002C7F27"/>
    <w:rsid w:val="00325590"/>
    <w:rsid w:val="003338A9"/>
    <w:rsid w:val="00342438"/>
    <w:rsid w:val="00347330"/>
    <w:rsid w:val="003767B2"/>
    <w:rsid w:val="003A3B16"/>
    <w:rsid w:val="003E35F6"/>
    <w:rsid w:val="003F429C"/>
    <w:rsid w:val="00416D52"/>
    <w:rsid w:val="00437ABB"/>
    <w:rsid w:val="004437F5"/>
    <w:rsid w:val="0049036D"/>
    <w:rsid w:val="00495FDB"/>
    <w:rsid w:val="004A3529"/>
    <w:rsid w:val="004B4E46"/>
    <w:rsid w:val="004C0AD1"/>
    <w:rsid w:val="005343E2"/>
    <w:rsid w:val="00577305"/>
    <w:rsid w:val="00580A2C"/>
    <w:rsid w:val="00581F2B"/>
    <w:rsid w:val="0059701D"/>
    <w:rsid w:val="005C2E0B"/>
    <w:rsid w:val="005E2678"/>
    <w:rsid w:val="005E3F23"/>
    <w:rsid w:val="006003D5"/>
    <w:rsid w:val="00633384"/>
    <w:rsid w:val="0064466C"/>
    <w:rsid w:val="00672C1A"/>
    <w:rsid w:val="0068418C"/>
    <w:rsid w:val="006D0FA5"/>
    <w:rsid w:val="006D71FE"/>
    <w:rsid w:val="007069D8"/>
    <w:rsid w:val="00751E57"/>
    <w:rsid w:val="00760843"/>
    <w:rsid w:val="00772E0E"/>
    <w:rsid w:val="007808DC"/>
    <w:rsid w:val="00785195"/>
    <w:rsid w:val="00785259"/>
    <w:rsid w:val="007A01DC"/>
    <w:rsid w:val="007B0DFA"/>
    <w:rsid w:val="007B241B"/>
    <w:rsid w:val="007C1121"/>
    <w:rsid w:val="007D09AC"/>
    <w:rsid w:val="007D6C41"/>
    <w:rsid w:val="007E5E59"/>
    <w:rsid w:val="007E7A2D"/>
    <w:rsid w:val="008034BE"/>
    <w:rsid w:val="00807594"/>
    <w:rsid w:val="00823D33"/>
    <w:rsid w:val="0085384B"/>
    <w:rsid w:val="008759A8"/>
    <w:rsid w:val="00880265"/>
    <w:rsid w:val="0088060A"/>
    <w:rsid w:val="00890409"/>
    <w:rsid w:val="00895034"/>
    <w:rsid w:val="008B46AB"/>
    <w:rsid w:val="008D264A"/>
    <w:rsid w:val="008E707B"/>
    <w:rsid w:val="00900D51"/>
    <w:rsid w:val="00911CD5"/>
    <w:rsid w:val="009210A6"/>
    <w:rsid w:val="00924378"/>
    <w:rsid w:val="00930B96"/>
    <w:rsid w:val="009443C8"/>
    <w:rsid w:val="00944D7A"/>
    <w:rsid w:val="009541C0"/>
    <w:rsid w:val="00955659"/>
    <w:rsid w:val="009654DB"/>
    <w:rsid w:val="009732DA"/>
    <w:rsid w:val="00985449"/>
    <w:rsid w:val="009A0F76"/>
    <w:rsid w:val="009B078F"/>
    <w:rsid w:val="009C3D0C"/>
    <w:rsid w:val="00A03BCD"/>
    <w:rsid w:val="00A16F22"/>
    <w:rsid w:val="00A21C07"/>
    <w:rsid w:val="00A302FC"/>
    <w:rsid w:val="00A36632"/>
    <w:rsid w:val="00A57F79"/>
    <w:rsid w:val="00A7217A"/>
    <w:rsid w:val="00A86068"/>
    <w:rsid w:val="00A91D75"/>
    <w:rsid w:val="00AC343A"/>
    <w:rsid w:val="00AC4217"/>
    <w:rsid w:val="00AC4BF7"/>
    <w:rsid w:val="00AC63C6"/>
    <w:rsid w:val="00AC6AA2"/>
    <w:rsid w:val="00AD1694"/>
    <w:rsid w:val="00AE4383"/>
    <w:rsid w:val="00B04DE4"/>
    <w:rsid w:val="00B06DBC"/>
    <w:rsid w:val="00B7738F"/>
    <w:rsid w:val="00B77DC7"/>
    <w:rsid w:val="00B806A4"/>
    <w:rsid w:val="00B809AD"/>
    <w:rsid w:val="00B826D9"/>
    <w:rsid w:val="00BD47EC"/>
    <w:rsid w:val="00BE6236"/>
    <w:rsid w:val="00C01C8F"/>
    <w:rsid w:val="00C105ED"/>
    <w:rsid w:val="00C12634"/>
    <w:rsid w:val="00C50FEA"/>
    <w:rsid w:val="00C53E91"/>
    <w:rsid w:val="00C6323A"/>
    <w:rsid w:val="00C77121"/>
    <w:rsid w:val="00C862F8"/>
    <w:rsid w:val="00C87193"/>
    <w:rsid w:val="00CB27A1"/>
    <w:rsid w:val="00CC2363"/>
    <w:rsid w:val="00CD49BE"/>
    <w:rsid w:val="00D301BB"/>
    <w:rsid w:val="00D476F7"/>
    <w:rsid w:val="00D55CBC"/>
    <w:rsid w:val="00D64C73"/>
    <w:rsid w:val="00D83520"/>
    <w:rsid w:val="00D8631A"/>
    <w:rsid w:val="00D87CD8"/>
    <w:rsid w:val="00D911A2"/>
    <w:rsid w:val="00D92C0A"/>
    <w:rsid w:val="00DF1CFA"/>
    <w:rsid w:val="00E009A8"/>
    <w:rsid w:val="00E2282E"/>
    <w:rsid w:val="00E37495"/>
    <w:rsid w:val="00E37ECD"/>
    <w:rsid w:val="00E523C3"/>
    <w:rsid w:val="00E5388E"/>
    <w:rsid w:val="00E540BF"/>
    <w:rsid w:val="00E552D3"/>
    <w:rsid w:val="00E6016B"/>
    <w:rsid w:val="00E86141"/>
    <w:rsid w:val="00E94B95"/>
    <w:rsid w:val="00EA03F0"/>
    <w:rsid w:val="00EC0D1D"/>
    <w:rsid w:val="00ED6905"/>
    <w:rsid w:val="00EF64C7"/>
    <w:rsid w:val="00F15904"/>
    <w:rsid w:val="00F479DB"/>
    <w:rsid w:val="00F5644A"/>
    <w:rsid w:val="00F60852"/>
    <w:rsid w:val="00F731F0"/>
    <w:rsid w:val="00FA40E8"/>
    <w:rsid w:val="00FB6A61"/>
    <w:rsid w:val="00FC2AB4"/>
    <w:rsid w:val="00FC4AC4"/>
    <w:rsid w:val="00FE0D74"/>
    <w:rsid w:val="00FE3D2C"/>
    <w:rsid w:val="00FF3C5B"/>
    <w:rsid w:val="00FF6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D159769"/>
  <w15:docId w15:val="{501C825E-C69E-40B5-8202-6BBAE3B39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autoRedefine/>
    <w:uiPriority w:val="7"/>
    <w:unhideWhenUsed/>
    <w:qFormat/>
    <w:rsid w:val="00E540BF"/>
    <w:pPr>
      <w:keepNext/>
      <w:keepLines/>
      <w:spacing w:after="60" w:line="480" w:lineRule="auto"/>
      <w:ind w:left="29" w:right="29"/>
      <w:outlineLvl w:val="2"/>
    </w:pPr>
    <w:rPr>
      <w:rFonts w:eastAsia="Times New Roman" w:cstheme="minorHAnsi"/>
      <w:i/>
      <w:szCs w:val="24"/>
      <w:lang w:val="es-CO" w:eastAsia="es-CO" w:bidi="es-ES"/>
    </w:rPr>
  </w:style>
  <w:style w:type="paragraph" w:styleId="Ttulo4">
    <w:name w:val="heading 4"/>
    <w:basedOn w:val="Normal"/>
    <w:next w:val="Normal"/>
    <w:link w:val="Ttulo4Car"/>
    <w:autoRedefine/>
    <w:uiPriority w:val="7"/>
    <w:unhideWhenUsed/>
    <w:qFormat/>
    <w:rsid w:val="00E8614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CBD17" w:themeColor="accent1" w:themeShade="BF"/>
    </w:rPr>
  </w:style>
  <w:style w:type="paragraph" w:styleId="Ttulo5">
    <w:name w:val="heading 5"/>
    <w:basedOn w:val="Normal"/>
    <w:next w:val="Normal"/>
    <w:link w:val="Ttulo5Car"/>
    <w:uiPriority w:val="7"/>
    <w:semiHidden/>
    <w:unhideWhenUsed/>
    <w:qFormat/>
    <w:rsid w:val="00EA03F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ECBD17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sid w:val="00E540BF"/>
    <w:rPr>
      <w:rFonts w:eastAsia="Times New Roman" w:cstheme="minorHAnsi"/>
      <w:i/>
      <w:color w:val="262140" w:themeColor="text1"/>
      <w:sz w:val="24"/>
      <w:szCs w:val="24"/>
      <w:lang w:val="es-CO" w:eastAsia="es-CO" w:bidi="es-ES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D476F7"/>
  </w:style>
  <w:style w:type="paragraph" w:styleId="Listaconnmeros2">
    <w:name w:val="List Number 2"/>
    <w:basedOn w:val="Normal"/>
    <w:uiPriority w:val="10"/>
    <w:qFormat/>
    <w:rsid w:val="001865F2"/>
    <w:pPr>
      <w:numPr>
        <w:numId w:val="2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TDC3">
    <w:name w:val="toc 3"/>
    <w:basedOn w:val="Normal"/>
    <w:next w:val="Normal"/>
    <w:autoRedefine/>
    <w:uiPriority w:val="39"/>
    <w:unhideWhenUsed/>
    <w:rsid w:val="00FF3C5B"/>
    <w:pPr>
      <w:spacing w:after="100"/>
      <w:ind w:left="480"/>
    </w:pPr>
  </w:style>
  <w:style w:type="character" w:customStyle="1" w:styleId="Ttulo5Car">
    <w:name w:val="Título 5 Car"/>
    <w:basedOn w:val="Fuentedeprrafopredeter"/>
    <w:link w:val="Ttulo5"/>
    <w:uiPriority w:val="7"/>
    <w:semiHidden/>
    <w:rsid w:val="00EA03F0"/>
    <w:rPr>
      <w:rFonts w:asciiTheme="majorHAnsi" w:eastAsiaTheme="majorEastAsia" w:hAnsiTheme="majorHAnsi" w:cstheme="majorBidi"/>
      <w:color w:val="ECBD17" w:themeColor="accent1" w:themeShade="BF"/>
      <w:sz w:val="24"/>
    </w:rPr>
  </w:style>
  <w:style w:type="character" w:customStyle="1" w:styleId="Ttulo4Car">
    <w:name w:val="Título 4 Car"/>
    <w:basedOn w:val="Fuentedeprrafopredeter"/>
    <w:link w:val="Ttulo4"/>
    <w:uiPriority w:val="7"/>
    <w:rsid w:val="00E86141"/>
    <w:rPr>
      <w:rFonts w:asciiTheme="majorHAnsi" w:eastAsiaTheme="majorEastAsia" w:hAnsiTheme="majorHAnsi" w:cstheme="majorBidi"/>
      <w:i/>
      <w:iCs/>
      <w:color w:val="ECBD17" w:themeColor="accent1" w:themeShade="BF"/>
      <w:sz w:val="24"/>
    </w:rPr>
  </w:style>
  <w:style w:type="paragraph" w:styleId="Prrafodelista">
    <w:name w:val="List Paragraph"/>
    <w:basedOn w:val="Normal"/>
    <w:uiPriority w:val="34"/>
    <w:semiHidden/>
    <w:qFormat/>
    <w:rsid w:val="00672C1A"/>
    <w:pPr>
      <w:ind w:left="720"/>
    </w:pPr>
  </w:style>
  <w:style w:type="paragraph" w:styleId="Revisin">
    <w:name w:val="Revision"/>
    <w:hidden/>
    <w:uiPriority w:val="99"/>
    <w:semiHidden/>
    <w:rsid w:val="00FC4AC4"/>
    <w:pPr>
      <w:spacing w:after="0" w:line="240" w:lineRule="auto"/>
    </w:pPr>
    <w:rPr>
      <w:color w:val="262140" w:themeColor="text1"/>
      <w:sz w:val="24"/>
    </w:rPr>
  </w:style>
  <w:style w:type="paragraph" w:customStyle="1" w:styleId="code-line">
    <w:name w:val="code-line"/>
    <w:basedOn w:val="Normal"/>
    <w:rsid w:val="00C862F8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color w:val="auto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78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8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7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5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4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7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7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4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docs.python.org/3/" TargetMode="External"/><Relationship Id="rId18" Type="http://schemas.openxmlformats.org/officeDocument/2006/relationships/hyperlink" Target="https://github.com/YamithR/SensoraCore.git" TargetMode="Externa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s://doc.qt.io/qt-6/" TargetMode="External"/><Relationship Id="rId17" Type="http://schemas.openxmlformats.org/officeDocument/2006/relationships/hyperlink" Target="mailto:yamith.romero@uac.edu.co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YamithR/SensoraCore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yperlink" Target="https://doc.qt.io/qtforpython/" TargetMode="Externa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docs.espressif.com/projects/esp-idf/" TargetMode="External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amit\AppData\Roaming\Microsoft\Template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CEF3FAF-362E-4D83-8EDB-D9F06189B8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1722</TotalTime>
  <Pages>11</Pages>
  <Words>1179</Words>
  <Characters>6490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Yamith Romero</dc:creator>
  <cp:keywords/>
  <cp:lastModifiedBy>Yamith Romero</cp:lastModifiedBy>
  <cp:revision>35</cp:revision>
  <dcterms:created xsi:type="dcterms:W3CDTF">2025-06-30T04:50:00Z</dcterms:created>
  <dcterms:modified xsi:type="dcterms:W3CDTF">2025-09-08T21:26:00Z</dcterms:modified>
  <cp:contentStatus/>
  <cp:version/>
</cp:coreProperties>
</file>