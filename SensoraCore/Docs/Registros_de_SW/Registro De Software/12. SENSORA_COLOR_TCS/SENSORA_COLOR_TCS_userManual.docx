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549F76CB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>
                          <a:blip r:embed="rId9"/>
                          <a:srcRect/>
                          <a:stretch>
                            <a:fillRect l="-4260" t="-4260" r="-3810" b="-381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48B2B5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Saul A. Pérez Pérez</w:t>
                                  </w:r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Saul A. Pérez Pérez</w:t>
                            </w:r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7628038D" w14:textId="20CA60AC" w:rsidR="00E56FFC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224725" w:history="1">
            <w:r w:rsidR="00E56FFC" w:rsidRPr="00724E7D">
              <w:rPr>
                <w:rStyle w:val="Hipervnculo"/>
                <w:lang w:bidi="es-ES"/>
              </w:rPr>
              <w:t>INTRODUCCIÓN</w:t>
            </w:r>
            <w:r w:rsidR="00E56FFC">
              <w:rPr>
                <w:webHidden/>
              </w:rPr>
              <w:tab/>
            </w:r>
            <w:r w:rsidR="00E56FFC">
              <w:rPr>
                <w:webHidden/>
              </w:rPr>
              <w:fldChar w:fldCharType="begin"/>
            </w:r>
            <w:r w:rsidR="00E56FFC">
              <w:rPr>
                <w:webHidden/>
              </w:rPr>
              <w:instrText xml:space="preserve"> PAGEREF _Toc208224725 \h </w:instrText>
            </w:r>
            <w:r w:rsidR="00E56FFC">
              <w:rPr>
                <w:webHidden/>
              </w:rPr>
            </w:r>
            <w:r w:rsidR="00E56FFC">
              <w:rPr>
                <w:webHidden/>
              </w:rPr>
              <w:fldChar w:fldCharType="separate"/>
            </w:r>
            <w:r w:rsidR="00E56FFC">
              <w:rPr>
                <w:webHidden/>
              </w:rPr>
              <w:t>3</w:t>
            </w:r>
            <w:r w:rsidR="00E56FFC">
              <w:rPr>
                <w:webHidden/>
              </w:rPr>
              <w:fldChar w:fldCharType="end"/>
            </w:r>
          </w:hyperlink>
        </w:p>
        <w:p w14:paraId="781D3F3E" w14:textId="79E935DE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26" w:history="1">
            <w:r w:rsidRPr="00724E7D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13A7" w14:textId="463C05F1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27" w:history="1">
            <w:r w:rsidRPr="00724E7D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B753" w14:textId="71AB1E21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28" w:history="1">
            <w:r w:rsidRPr="00724E7D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95BB3D6" w14:textId="0D904962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29" w:history="1">
            <w:r w:rsidRPr="00724E7D">
              <w:rPr>
                <w:rStyle w:val="Hipervnculo"/>
                <w:noProof/>
                <w:lang w:val="es-CO"/>
              </w:rPr>
              <w:t>Especificaciones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ED390" w14:textId="295BA7FF" w:rsidR="00E56FFC" w:rsidRDefault="00E56FFC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0" w:history="1">
            <w:r w:rsidRPr="00724E7D">
              <w:rPr>
                <w:rStyle w:val="Hipervnculo"/>
                <w:noProof/>
                <w:lang w:bidi="es-ES"/>
              </w:rPr>
              <w:t>Sensor TCS3200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70557" w14:textId="4CD44E6C" w:rsidR="00E56FFC" w:rsidRDefault="00E56FFC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1" w:history="1">
            <w:r w:rsidRPr="00724E7D">
              <w:rPr>
                <w:rStyle w:val="Hipervnculo"/>
                <w:noProof/>
                <w:lang w:bidi="es-ES"/>
              </w:rPr>
              <w:t>Sistema de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C621" w14:textId="09190C78" w:rsidR="00E56FFC" w:rsidRDefault="00E56FFC">
          <w:pPr>
            <w:pStyle w:val="TDC3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2" w:history="1">
            <w:r w:rsidRPr="00724E7D">
              <w:rPr>
                <w:rStyle w:val="Hipervnculo"/>
                <w:noProof/>
                <w:lang w:bidi="es-ES"/>
              </w:rPr>
              <w:t>Algoritmo de Calibración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1AC90" w14:textId="1C8422E2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3" w:history="1">
            <w:r w:rsidRPr="00724E7D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B260294" w14:textId="342FD5A5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4" w:history="1">
            <w:r w:rsidRPr="00724E7D">
              <w:rPr>
                <w:rStyle w:val="Hipervnculo"/>
                <w:noProof/>
                <w:lang w:val="es-CO" w:bidi="es-ES"/>
              </w:rPr>
              <w:t>Microcontrolador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C1AD" w14:textId="3EA0C347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5" w:history="1">
            <w:r w:rsidRPr="00724E7D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83C08DB" w14:textId="4AAA82A8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6" w:history="1">
            <w:r w:rsidRPr="00724E7D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C688A" w14:textId="1FA21B52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7" w:history="1">
            <w:r w:rsidRPr="00724E7D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4BB4" w14:textId="53818C45" w:rsidR="00E56FFC" w:rsidRDefault="00E56FFC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8" w:history="1">
            <w:r w:rsidRPr="00724E7D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_Toc208224738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BFC80" w14:textId="0C843552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39" w:history="1">
            <w:r w:rsidRPr="00724E7D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AC2989D" w14:textId="216596DD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40" w:history="1">
            <w:r w:rsidRPr="00724E7D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66577E9" w14:textId="6A727C37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41" w:history="1">
            <w:r w:rsidRPr="00724E7D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DB5D3F2" w14:textId="35F04470" w:rsidR="00E56FFC" w:rsidRDefault="00E56FFC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224742" w:history="1">
            <w:r w:rsidRPr="00724E7D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_Toc208224742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90B300C" w14:textId="4390F4DB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Hlk501114800"/>
      <w:bookmarkStart w:id="1" w:name="_Toc208224725"/>
      <w:r>
        <w:rPr>
          <w:caps w:val="0"/>
          <w:lang w:bidi="es-ES"/>
        </w:rPr>
        <w:lastRenderedPageBreak/>
        <w:t>INTRODUCCIÓN</w:t>
      </w:r>
      <w:bookmarkEnd w:id="1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224726"/>
      <w:r>
        <w:rPr>
          <w:lang w:bidi="es-ES"/>
        </w:rPr>
        <w:t>Información General</w:t>
      </w:r>
      <w:bookmarkEnd w:id="2"/>
    </w:p>
    <w:bookmarkEnd w:id="0"/>
    <w:p w14:paraId="77B5D13C" w14:textId="77777777" w:rsidR="007C1121" w:rsidRDefault="000B6854" w:rsidP="000B6854">
      <w:pPr>
        <w:rPr>
          <w:lang w:bidi="es-ES"/>
        </w:rPr>
      </w:pPr>
      <w:r w:rsidRPr="000B6854">
        <w:rPr>
          <w:b/>
          <w:bCs/>
          <w:lang w:bidi="es-ES"/>
        </w:rPr>
        <w:t>Nombre del Software: </w:t>
      </w:r>
      <w:r w:rsidR="007C1121" w:rsidRPr="007C1121">
        <w:rPr>
          <w:lang w:bidi="es-ES"/>
        </w:rPr>
        <w:t>SENSORA_COLOR_TCS</w:t>
      </w:r>
    </w:p>
    <w:p w14:paraId="678D6889" w14:textId="564A33E6" w:rsidR="000B6854" w:rsidRPr="000B6854" w:rsidRDefault="000B6854" w:rsidP="000B6854"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224727"/>
      <w:r>
        <w:t>Descripción General</w:t>
      </w:r>
      <w:bookmarkEnd w:id="3"/>
    </w:p>
    <w:p w14:paraId="67DEC77A" w14:textId="7B1B50B0" w:rsidR="007C1121" w:rsidRDefault="007C1121" w:rsidP="00F479DB">
      <w:pPr>
        <w:jc w:val="both"/>
      </w:pPr>
      <w:r w:rsidRPr="007C1121">
        <w:t>El módulo </w:t>
      </w:r>
      <w:r w:rsidRPr="007C1121">
        <w:rPr>
          <w:b/>
          <w:bCs/>
        </w:rPr>
        <w:t>SENSORA_COLOR_TCS</w:t>
      </w:r>
      <w:r w:rsidRPr="007C1121">
        <w:t> representa una solución avanzada para la detección y análisis de color basada en el sensor </w:t>
      </w:r>
      <w:r w:rsidRPr="007C1121">
        <w:rPr>
          <w:b/>
          <w:bCs/>
        </w:rPr>
        <w:t>TCS3200</w:t>
      </w:r>
      <w:r w:rsidRPr="007C1121">
        <w:t>. Aprovecha la conversión luz frecuencia del TCS3200 para obtener señales digitales proporcionales a la intensidad en cada canal (R, G, B), facilitando mediciones reproducibles en entornos controlados e industriales. El diseño del módulo prioriza la estabilidad y la integración: incluye rutinas de calibración multipunto (negro/blanco y colores puros), compensación de ganancia por canal y exportación de datos con metadatos para trazabilidad.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224728"/>
      <w:r>
        <w:rPr>
          <w:lang w:bidi="es-ES"/>
        </w:rPr>
        <w:lastRenderedPageBreak/>
        <w:t>CARACTERISTICAS TECNICAS</w:t>
      </w:r>
      <w:bookmarkEnd w:id="4"/>
    </w:p>
    <w:p w14:paraId="47B2EEC0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Sensor</w:t>
      </w:r>
      <w:r w:rsidRPr="00D92C0A">
        <w:rPr>
          <w:lang w:val="es-CO"/>
        </w:rPr>
        <w:t>: TCS3200 con fotodiodos y filtros RGB integrados</w:t>
      </w:r>
    </w:p>
    <w:p w14:paraId="367E1358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Medición</w:t>
      </w:r>
      <w:r w:rsidRPr="00D92C0A">
        <w:rPr>
          <w:lang w:val="es-CO"/>
        </w:rPr>
        <w:t>: Conversión luz-frecuencia con salida digital</w:t>
      </w:r>
    </w:p>
    <w:p w14:paraId="1DB8D769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Calibración</w:t>
      </w:r>
      <w:r w:rsidRPr="00D92C0A">
        <w:rPr>
          <w:lang w:val="es-CO"/>
        </w:rPr>
        <w:t>: Sistema de 5 puntos (blanco, negro, rojo, verde, azul)</w:t>
      </w:r>
    </w:p>
    <w:p w14:paraId="572C92B6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Visualización</w:t>
      </w:r>
      <w:r w:rsidRPr="00D92C0A">
        <w:rPr>
          <w:lang w:val="es-CO"/>
        </w:rPr>
        <w:t>: Gráficas RGB en tiempo real (0-255)</w:t>
      </w:r>
    </w:p>
    <w:p w14:paraId="64053977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Exportación</w:t>
      </w:r>
      <w:r w:rsidRPr="00D92C0A">
        <w:rPr>
          <w:lang w:val="es-CO"/>
        </w:rPr>
        <w:t>: Datos completos en formato Excel con metadatos</w:t>
      </w:r>
    </w:p>
    <w:p w14:paraId="377A72E8" w14:textId="77777777" w:rsidR="00D92C0A" w:rsidRPr="00D92C0A" w:rsidRDefault="00D92C0A" w:rsidP="00D92C0A">
      <w:pPr>
        <w:pStyle w:val="Listaconnmeros"/>
        <w:numPr>
          <w:ilvl w:val="0"/>
          <w:numId w:val="109"/>
        </w:numPr>
        <w:rPr>
          <w:lang w:val="es-CO"/>
        </w:rPr>
      </w:pPr>
      <w:r w:rsidRPr="00D92C0A">
        <w:rPr>
          <w:b/>
          <w:bCs/>
          <w:lang w:val="es-CO"/>
        </w:rPr>
        <w:t>Comunicación</w:t>
      </w:r>
      <w:r w:rsidRPr="00D92C0A">
        <w:rPr>
          <w:lang w:val="es-CO"/>
        </w:rPr>
        <w:t>: TCP/IP con ESP32 para streaming continuo</w:t>
      </w:r>
    </w:p>
    <w:p w14:paraId="1599A08B" w14:textId="772966E4" w:rsidR="00D83520" w:rsidRPr="00D83520" w:rsidRDefault="00416D52" w:rsidP="00D83520">
      <w:pPr>
        <w:pStyle w:val="Ttulo2"/>
        <w:rPr>
          <w:lang w:val="es-CO"/>
        </w:rPr>
      </w:pPr>
      <w:bookmarkStart w:id="5" w:name="_Toc208224729"/>
      <w:r>
        <w:rPr>
          <w:lang w:val="es-CO"/>
        </w:rPr>
        <w:t>Especificaciones</w:t>
      </w:r>
      <w:bookmarkEnd w:id="5"/>
    </w:p>
    <w:p w14:paraId="783B38AA" w14:textId="77777777" w:rsidR="00D92C0A" w:rsidRPr="00D92C0A" w:rsidRDefault="00D92C0A" w:rsidP="00D92C0A">
      <w:pPr>
        <w:pStyle w:val="Ttulo3"/>
      </w:pPr>
      <w:bookmarkStart w:id="6" w:name="_Toc208224730"/>
      <w:r w:rsidRPr="00D92C0A">
        <w:t>Sensor TCS3200</w:t>
      </w:r>
      <w:bookmarkEnd w:id="6"/>
    </w:p>
    <w:p w14:paraId="12F9C5AD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Rango espectral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700-1000 nm</w:t>
      </w:r>
    </w:p>
    <w:p w14:paraId="13213154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Resolución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16 fotodiodos con filtros RGB y clear</w:t>
      </w:r>
    </w:p>
    <w:p w14:paraId="7B6E0ED2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Salida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Frecuencia proporcional a intensidad lumínica</w:t>
      </w:r>
    </w:p>
    <w:p w14:paraId="483B8E0B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Alimentación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3.3V DC</w:t>
      </w:r>
    </w:p>
    <w:p w14:paraId="2FC50A4C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Consumo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&lt; 10 mA</w:t>
      </w:r>
    </w:p>
    <w:p w14:paraId="3528D855" w14:textId="77777777" w:rsidR="00D92C0A" w:rsidRPr="00D92C0A" w:rsidRDefault="00D92C0A" w:rsidP="00D92C0A">
      <w:pPr>
        <w:pStyle w:val="Listaconnmeros"/>
        <w:numPr>
          <w:ilvl w:val="0"/>
          <w:numId w:val="133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Temperatura operativa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-25°C a +70°C</w:t>
      </w:r>
    </w:p>
    <w:p w14:paraId="7AFFFCBB" w14:textId="77777777" w:rsidR="00D92C0A" w:rsidRPr="00D92C0A" w:rsidRDefault="00D92C0A" w:rsidP="00D92C0A">
      <w:pPr>
        <w:pStyle w:val="Ttulo3"/>
      </w:pPr>
      <w:bookmarkStart w:id="7" w:name="_Toc208224731"/>
      <w:r w:rsidRPr="00D92C0A">
        <w:t>Sistema de Comunicación</w:t>
      </w:r>
      <w:bookmarkEnd w:id="7"/>
    </w:p>
    <w:p w14:paraId="498F998E" w14:textId="77777777" w:rsidR="00D92C0A" w:rsidRPr="00D92C0A" w:rsidRDefault="00D92C0A" w:rsidP="00D92C0A">
      <w:pPr>
        <w:pStyle w:val="Listaconnmeros"/>
        <w:numPr>
          <w:ilvl w:val="0"/>
          <w:numId w:val="134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Protocolo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TCP/IP over WiFi</w:t>
      </w:r>
    </w:p>
    <w:p w14:paraId="2502ADBC" w14:textId="77777777" w:rsidR="00D92C0A" w:rsidRPr="00D92C0A" w:rsidRDefault="00D92C0A" w:rsidP="00D92C0A">
      <w:pPr>
        <w:pStyle w:val="Listaconnmeros"/>
        <w:numPr>
          <w:ilvl w:val="0"/>
          <w:numId w:val="134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Comando inicial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"MODO:COLOR_TCS"</w:t>
      </w:r>
    </w:p>
    <w:p w14:paraId="72CFD445" w14:textId="77777777" w:rsidR="00D92C0A" w:rsidRPr="00D92C0A" w:rsidRDefault="00D92C0A" w:rsidP="00D92C0A">
      <w:pPr>
        <w:pStyle w:val="Listaconnmeros"/>
        <w:numPr>
          <w:ilvl w:val="0"/>
          <w:numId w:val="134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Streaming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Configurable desde 150ms</w:t>
      </w:r>
    </w:p>
    <w:p w14:paraId="2A0F4624" w14:textId="77777777" w:rsidR="00D92C0A" w:rsidRPr="00D92C0A" w:rsidRDefault="00D92C0A" w:rsidP="00D92C0A">
      <w:pPr>
        <w:pStyle w:val="Listaconnmeros"/>
        <w:numPr>
          <w:ilvl w:val="0"/>
          <w:numId w:val="134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Formato datos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"SENSOR:TCS3200,R:,G:,B:"</w:t>
      </w:r>
    </w:p>
    <w:p w14:paraId="27029C49" w14:textId="77777777" w:rsidR="00D92C0A" w:rsidRPr="00D92C0A" w:rsidRDefault="00D92C0A" w:rsidP="00D92C0A">
      <w:pPr>
        <w:pStyle w:val="Listaconnmeros"/>
        <w:numPr>
          <w:ilvl w:val="0"/>
          <w:numId w:val="134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Puerto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8080 (configurable)</w:t>
      </w:r>
    </w:p>
    <w:p w14:paraId="2A3261C1" w14:textId="77777777" w:rsidR="00D92C0A" w:rsidRPr="00D92C0A" w:rsidRDefault="00D92C0A" w:rsidP="00D92C0A">
      <w:pPr>
        <w:pStyle w:val="Ttulo3"/>
      </w:pPr>
      <w:bookmarkStart w:id="8" w:name="_Toc208224732"/>
      <w:r w:rsidRPr="00D92C0A">
        <w:t>Algoritmo de Calibración</w:t>
      </w:r>
      <w:bookmarkEnd w:id="8"/>
    </w:p>
    <w:p w14:paraId="69DCFCA8" w14:textId="77777777" w:rsidR="00D92C0A" w:rsidRPr="00D92C0A" w:rsidRDefault="00D92C0A" w:rsidP="00D92C0A">
      <w:pPr>
        <w:pStyle w:val="Listaconnmeros"/>
        <w:numPr>
          <w:ilvl w:val="0"/>
          <w:numId w:val="135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Mapeo dinámico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Min/max por sesión (modo no calibrado)</w:t>
      </w:r>
    </w:p>
    <w:p w14:paraId="5DD5A72D" w14:textId="77777777" w:rsidR="00D92C0A" w:rsidRPr="00D92C0A" w:rsidRDefault="00D92C0A" w:rsidP="00D92C0A">
      <w:pPr>
        <w:pStyle w:val="Listaconnmeros"/>
        <w:numPr>
          <w:ilvl w:val="0"/>
          <w:numId w:val="135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Calibración completa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Escalado 0-255 con referencias de color</w:t>
      </w:r>
    </w:p>
    <w:p w14:paraId="687B43A2" w14:textId="77777777" w:rsidR="00D92C0A" w:rsidRPr="00D92C0A" w:rsidRDefault="00D92C0A" w:rsidP="00D92C0A">
      <w:pPr>
        <w:pStyle w:val="Listaconnmeros"/>
        <w:numPr>
          <w:ilvl w:val="0"/>
          <w:numId w:val="135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Compensación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Ganancia por canal basada en colores puros</w:t>
      </w:r>
    </w:p>
    <w:p w14:paraId="48ED1B35" w14:textId="4B7286BF" w:rsidR="00D92C0A" w:rsidRPr="00D92C0A" w:rsidRDefault="00D92C0A" w:rsidP="00D92C0A">
      <w:pPr>
        <w:pStyle w:val="Listaconnmeros"/>
        <w:numPr>
          <w:ilvl w:val="0"/>
          <w:numId w:val="135"/>
        </w:numPr>
        <w:rPr>
          <w:rFonts w:eastAsia="Times New Roman" w:cstheme="minorHAnsi"/>
          <w:iCs/>
          <w:szCs w:val="24"/>
          <w:lang w:val="es-CO" w:eastAsia="es-CO" w:bidi="es-ES"/>
        </w:rPr>
      </w:pPr>
      <w:r w:rsidRPr="00D92C0A">
        <w:rPr>
          <w:rFonts w:eastAsia="Times New Roman" w:cstheme="minorHAnsi"/>
          <w:b/>
          <w:bCs/>
          <w:iCs/>
          <w:szCs w:val="24"/>
          <w:lang w:val="es-CO" w:eastAsia="es-CO" w:bidi="es-ES"/>
        </w:rPr>
        <w:t>Persistencia</w:t>
      </w:r>
      <w:r w:rsidRPr="00D92C0A">
        <w:rPr>
          <w:rFonts w:eastAsia="Times New Roman" w:cstheme="minorHAnsi"/>
          <w:iCs/>
          <w:szCs w:val="24"/>
          <w:lang w:val="es-CO" w:eastAsia="es-CO" w:bidi="es-ES"/>
        </w:rPr>
        <w:t>: Calibración guardada en JSON local</w:t>
      </w: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9" w:name="_Toc208224733"/>
      <w:r w:rsidRPr="00FB6A61">
        <w:rPr>
          <w:lang w:val="es-CO" w:bidi="es-ES"/>
        </w:rPr>
        <w:lastRenderedPageBreak/>
        <w:t>HARDWARE COMPATIBLE</w:t>
      </w:r>
      <w:bookmarkEnd w:id="9"/>
    </w:p>
    <w:p w14:paraId="4AFC9D42" w14:textId="01FF20C0" w:rsidR="00FB6A61" w:rsidRPr="00FB6A61" w:rsidRDefault="00FB6A61" w:rsidP="00FB6A61">
      <w:pPr>
        <w:pStyle w:val="Ttulo2"/>
        <w:rPr>
          <w:lang w:val="es-CO" w:bidi="es-ES"/>
        </w:rPr>
      </w:pPr>
      <w:bookmarkStart w:id="10" w:name="_Toc208224734"/>
      <w:r w:rsidRPr="00FB6A61">
        <w:rPr>
          <w:lang w:val="es-CO" w:bidi="es-ES"/>
        </w:rPr>
        <w:t>Microcontrolador Principal</w:t>
      </w:r>
      <w:bookmarkEnd w:id="10"/>
    </w:p>
    <w:p w14:paraId="341DB20A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Modelo</w:t>
      </w:r>
      <w:r w:rsidRPr="004B4E46">
        <w:t>: ESP32 DevKit V1</w:t>
      </w:r>
    </w:p>
    <w:p w14:paraId="7243F48F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Conectividad</w:t>
      </w:r>
      <w:r w:rsidRPr="004B4E46">
        <w:t>: WiFi integrado para comunicación TCP</w:t>
      </w:r>
    </w:p>
    <w:p w14:paraId="340A045E" w14:textId="77777777" w:rsidR="004B4E46" w:rsidRPr="004B4E46" w:rsidRDefault="004B4E46" w:rsidP="004B4E46">
      <w:pPr>
        <w:pStyle w:val="Listaconnmeros"/>
      </w:pPr>
      <w:r w:rsidRPr="004B4E46">
        <w:rPr>
          <w:b/>
          <w:bCs/>
        </w:rPr>
        <w:t>Alimentación</w:t>
      </w:r>
      <w:r w:rsidRPr="004B4E46">
        <w:t>: 5V/3.3V dual para sensor y lógica</w:t>
      </w:r>
    </w:p>
    <w:p w14:paraId="6E38D4A2" w14:textId="77777777" w:rsidR="00D92C0A" w:rsidRPr="00D92C0A" w:rsidRDefault="00D92C0A" w:rsidP="00D92C0A">
      <w:pPr>
        <w:pStyle w:val="Listaconnmeros"/>
        <w:rPr>
          <w:b/>
          <w:bCs/>
        </w:rPr>
      </w:pPr>
      <w:r w:rsidRPr="00D92C0A">
        <w:rPr>
          <w:b/>
          <w:bCs/>
        </w:rPr>
        <w:t xml:space="preserve">Pines GPIO: </w:t>
      </w:r>
      <w:r w:rsidRPr="00D92C0A">
        <w:t>6 pines digitales</w:t>
      </w:r>
    </w:p>
    <w:p w14:paraId="11087FD3" w14:textId="06C7B535" w:rsidR="00D83520" w:rsidRDefault="00D83520" w:rsidP="00D83520">
      <w:pPr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23F8E3F6">
                <wp:simplePos x="0" y="0"/>
                <wp:positionH relativeFrom="margin">
                  <wp:align>right</wp:align>
                </wp:positionH>
                <wp:positionV relativeFrom="paragraph">
                  <wp:posOffset>212090</wp:posOffset>
                </wp:positionV>
                <wp:extent cx="6119495" cy="1876425"/>
                <wp:effectExtent l="95250" t="38100" r="33655" b="104775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876964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5A4DD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ESP32 Pin    TCS3200 Pin    Función</w:t>
                            </w:r>
                          </w:p>
                          <w:p w14:paraId="42329916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3V3      →   VCC           Alimentación</w:t>
                            </w:r>
                          </w:p>
                          <w:p w14:paraId="2A27C2ED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GND      →   GND           Tierra</w:t>
                            </w:r>
                          </w:p>
                          <w:p w14:paraId="526DC115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D36      ↔   S0            Escala frecuencia</w:t>
                            </w:r>
                          </w:p>
                          <w:p w14:paraId="57952B4D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D39      ↔   S1            Escala frecuencia  </w:t>
                            </w:r>
                          </w:p>
                          <w:p w14:paraId="10AB1FAA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D34      ↔   S2            Selección filtro</w:t>
                            </w:r>
                          </w:p>
                          <w:p w14:paraId="0FEA6572" w14:textId="77777777" w:rsidR="00C105ED" w:rsidRPr="00C105ED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D35      ↔   S3            Selección filtro</w:t>
                            </w:r>
                          </w:p>
                          <w:p w14:paraId="48BAC676" w14:textId="7DF9D9DC" w:rsidR="00416D52" w:rsidRPr="00416D52" w:rsidRDefault="00C105ED" w:rsidP="00C105ED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C105ED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D32      ←   OUT           Salida frecuencia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Rectángulo 3" o:spid="_x0000_s1029" style="position:absolute;margin-left:430.65pt;margin-top:16.7pt;width:481.85pt;height:147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" fillcolor="#23394c" stroked="f" strokeweight="2pt">
                <v:shadow on="t" color="black" opacity="26214f" origin=".5,-.5" offset="-.74836mm,.74836mm"/>
                <v:textbox>
                  <w:txbxContent>
                    <w:p w14:paraId="5F25A4DD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ESP32 Pin    TCS3200 Pin    Función</w:t>
                      </w:r>
                    </w:p>
                    <w:p w14:paraId="42329916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3V3      →   VCC           Alimentación</w:t>
                      </w:r>
                    </w:p>
                    <w:p w14:paraId="2A27C2ED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GND      →   GND           Tierra</w:t>
                      </w:r>
                    </w:p>
                    <w:p w14:paraId="526DC115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D36      ↔   S0            Escala frecuencia</w:t>
                      </w:r>
                    </w:p>
                    <w:p w14:paraId="57952B4D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D39      ↔   S1            Escala frecuencia  </w:t>
                      </w:r>
                    </w:p>
                    <w:p w14:paraId="10AB1FAA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D34      ↔   S2            Selección filtro</w:t>
                      </w:r>
                    </w:p>
                    <w:p w14:paraId="0FEA6572" w14:textId="77777777" w:rsidR="00C105ED" w:rsidRPr="00C105ED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D35      ↔   S3            Selección filtro</w:t>
                      </w:r>
                    </w:p>
                    <w:p w14:paraId="48BAC676" w14:textId="7DF9D9DC" w:rsidR="00416D52" w:rsidRPr="00416D52" w:rsidRDefault="00C105ED" w:rsidP="00C105ED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C105ED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D32      ←   OUT           Salida frecuencia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FB6A61" w:rsidRPr="00FB6A61">
        <w:rPr>
          <w:lang w:val="es-CO" w:bidi="es-ES"/>
        </w:rPr>
        <w:t>Conexiones</w:t>
      </w:r>
      <w:r w:rsidR="00E540BF">
        <w:rPr>
          <w:lang w:val="es-CO" w:bidi="es-ES"/>
        </w:rPr>
        <w:t xml:space="preserve"> </w:t>
      </w:r>
      <w:r>
        <w:rPr>
          <w:lang w:val="es-CO" w:bidi="es-ES"/>
        </w:rPr>
        <w:t xml:space="preserve">de </w:t>
      </w:r>
      <w:r w:rsidR="00C105ED">
        <w:rPr>
          <w:lang w:val="es-CO" w:bidi="es-ES"/>
        </w:rPr>
        <w:t>TCS3200</w:t>
      </w:r>
    </w:p>
    <w:p w14:paraId="7D2DD50B" w14:textId="77777777" w:rsidR="00416D52" w:rsidRDefault="00416D52" w:rsidP="00D83520">
      <w:pPr>
        <w:rPr>
          <w:lang w:val="es-CO" w:bidi="es-ES"/>
        </w:rPr>
      </w:pPr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11" w:name="_Toc208224735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11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12" w:name="_Toc208224736"/>
      <w:r w:rsidRPr="00FB6A61">
        <w:rPr>
          <w:lang w:val="es-CO" w:bidi="es-ES"/>
        </w:rPr>
        <w:t>Requisitos del Sistema</w:t>
      </w:r>
      <w:bookmarkEnd w:id="12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bookmarkStart w:id="13" w:name="_Toc208224737"/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0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13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14" w:name="_Toc208224738"/>
      <w:r w:rsidRPr="00672C1A">
        <w:rPr>
          <w:lang w:val="es-CO" w:bidi="es-ES"/>
        </w:rPr>
        <w:t>Proceso de Instalación</w:t>
      </w:r>
      <w:bookmarkEnd w:id="14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install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15" w:name="_Toc208224739"/>
      <w:r>
        <w:rPr>
          <w:caps w:val="0"/>
          <w:lang w:bidi="es-ES"/>
        </w:rPr>
        <w:lastRenderedPageBreak/>
        <w:t>INICIO RÁPIDO</w:t>
      </w:r>
      <w:bookmarkEnd w:id="15"/>
    </w:p>
    <w:p w14:paraId="5AACD13A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Inicio del Sistema</w:t>
      </w:r>
    </w:p>
    <w:p w14:paraId="32E37969" w14:textId="77777777" w:rsidR="00F60852" w:rsidRPr="00F60852" w:rsidRDefault="00F60852" w:rsidP="00F60852">
      <w:pPr>
        <w:numPr>
          <w:ilvl w:val="0"/>
          <w:numId w:val="137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Abrir aplicación</w:t>
      </w:r>
      <w:r w:rsidRPr="00F60852">
        <w:rPr>
          <w:rFonts w:eastAsia="Times New Roman" w:cstheme="minorHAnsi"/>
          <w:szCs w:val="24"/>
          <w:lang w:val="es-CO" w:eastAsia="es-CO"/>
        </w:rPr>
        <w:t> SENSORA CORE</w:t>
      </w:r>
    </w:p>
    <w:p w14:paraId="5BB574BA" w14:textId="77777777" w:rsidR="00F60852" w:rsidRPr="00F60852" w:rsidRDefault="00F60852" w:rsidP="00F60852">
      <w:pPr>
        <w:numPr>
          <w:ilvl w:val="0"/>
          <w:numId w:val="137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Seleccionar módulo</w:t>
      </w:r>
      <w:r w:rsidRPr="00F60852">
        <w:rPr>
          <w:rFonts w:eastAsia="Times New Roman" w:cstheme="minorHAnsi"/>
          <w:szCs w:val="24"/>
          <w:lang w:val="es-CO" w:eastAsia="es-CO"/>
        </w:rPr>
        <w:t> "COLOR TCS"</w:t>
      </w:r>
    </w:p>
    <w:p w14:paraId="5B4BFDA1" w14:textId="77777777" w:rsidR="00F60852" w:rsidRPr="00F60852" w:rsidRDefault="00F60852" w:rsidP="00F60852">
      <w:pPr>
        <w:numPr>
          <w:ilvl w:val="0"/>
          <w:numId w:val="137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Verificar conexión</w:t>
      </w:r>
      <w:r w:rsidRPr="00F60852">
        <w:rPr>
          <w:rFonts w:eastAsia="Times New Roman" w:cstheme="minorHAnsi"/>
          <w:szCs w:val="24"/>
          <w:lang w:val="es-CO" w:eastAsia="es-CO"/>
        </w:rPr>
        <w:t> del sensor TCS3200</w:t>
      </w:r>
    </w:p>
    <w:p w14:paraId="0D4DDF36" w14:textId="77777777" w:rsidR="00F60852" w:rsidRPr="00F60852" w:rsidRDefault="00F60852" w:rsidP="00F60852">
      <w:pPr>
        <w:numPr>
          <w:ilvl w:val="0"/>
          <w:numId w:val="137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Introducir IP</w:t>
      </w:r>
      <w:r w:rsidRPr="00F60852">
        <w:rPr>
          <w:rFonts w:eastAsia="Times New Roman" w:cstheme="minorHAnsi"/>
          <w:szCs w:val="24"/>
          <w:lang w:val="es-CO" w:eastAsia="es-CO"/>
        </w:rPr>
        <w:t> del ESP32 en campo correspondiente</w:t>
      </w:r>
    </w:p>
    <w:p w14:paraId="7F78C64C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Interfaz de Usuario</w:t>
      </w:r>
    </w:p>
    <w:p w14:paraId="575C4DD7" w14:textId="77777777" w:rsidR="00F60852" w:rsidRPr="00F60852" w:rsidRDefault="00F60852" w:rsidP="00F60852">
      <w:pPr>
        <w:numPr>
          <w:ilvl w:val="0"/>
          <w:numId w:val="13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Panel Superior</w:t>
      </w:r>
      <w:r w:rsidRPr="00F60852">
        <w:rPr>
          <w:rFonts w:eastAsia="Times New Roman" w:cstheme="minorHAnsi"/>
          <w:szCs w:val="24"/>
          <w:lang w:val="es-CO" w:eastAsia="es-CO"/>
        </w:rPr>
        <w:t>: Título y descripción del módulo</w:t>
      </w:r>
    </w:p>
    <w:p w14:paraId="0B23113E" w14:textId="77777777" w:rsidR="00F60852" w:rsidRPr="00F60852" w:rsidRDefault="00F60852" w:rsidP="00F60852">
      <w:pPr>
        <w:numPr>
          <w:ilvl w:val="0"/>
          <w:numId w:val="13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Panel Controles</w:t>
      </w:r>
      <w:r w:rsidRPr="00F60852">
        <w:rPr>
          <w:rFonts w:eastAsia="Times New Roman" w:cstheme="minorHAnsi"/>
          <w:szCs w:val="24"/>
          <w:lang w:val="es-CO" w:eastAsia="es-CO"/>
        </w:rPr>
        <w:t>: Botones de operación y datos RGB</w:t>
      </w:r>
    </w:p>
    <w:p w14:paraId="5B592CB9" w14:textId="77777777" w:rsidR="00F60852" w:rsidRPr="00F60852" w:rsidRDefault="00F60852" w:rsidP="00F60852">
      <w:pPr>
        <w:numPr>
          <w:ilvl w:val="0"/>
          <w:numId w:val="13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Panel Diagrama</w:t>
      </w:r>
      <w:r w:rsidRPr="00F60852">
        <w:rPr>
          <w:rFonts w:eastAsia="Times New Roman" w:cstheme="minorHAnsi"/>
          <w:szCs w:val="24"/>
          <w:lang w:val="es-CO" w:eastAsia="es-CO"/>
        </w:rPr>
        <w:t>: Esquema de conexiones</w:t>
      </w:r>
    </w:p>
    <w:p w14:paraId="07158DB3" w14:textId="77777777" w:rsidR="00F60852" w:rsidRPr="00F60852" w:rsidRDefault="00F60852" w:rsidP="00F60852">
      <w:pPr>
        <w:numPr>
          <w:ilvl w:val="0"/>
          <w:numId w:val="138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Panel Gráfica</w:t>
      </w:r>
      <w:r w:rsidRPr="00F60852">
        <w:rPr>
          <w:rFonts w:eastAsia="Times New Roman" w:cstheme="minorHAnsi"/>
          <w:szCs w:val="24"/>
          <w:lang w:val="es-CO" w:eastAsia="es-CO"/>
        </w:rPr>
        <w:t>: Visualización temporal RGB</w:t>
      </w:r>
    </w:p>
    <w:p w14:paraId="60E9D35B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Proceso de Calibración</w:t>
      </w:r>
    </w:p>
    <w:p w14:paraId="055E4745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Iniciar calibración</w:t>
      </w:r>
      <w:r w:rsidRPr="00F60852">
        <w:rPr>
          <w:rFonts w:eastAsia="Times New Roman" w:cstheme="minorHAnsi"/>
          <w:szCs w:val="24"/>
          <w:lang w:val="es-CO" w:eastAsia="es-CO"/>
        </w:rPr>
        <w:t>: Presionar "No Calibrado"</w:t>
      </w:r>
    </w:p>
    <w:p w14:paraId="0CE0C330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Blanco de referencia</w:t>
      </w:r>
      <w:r w:rsidRPr="00F60852">
        <w:rPr>
          <w:rFonts w:eastAsia="Times New Roman" w:cstheme="minorHAnsi"/>
          <w:szCs w:val="24"/>
          <w:lang w:val="es-CO" w:eastAsia="es-CO"/>
        </w:rPr>
        <w:t>: Colocar objeto blanco y capturar</w:t>
      </w:r>
    </w:p>
    <w:p w14:paraId="25ACC6DB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Negro de referencia</w:t>
      </w:r>
      <w:r w:rsidRPr="00F60852">
        <w:rPr>
          <w:rFonts w:eastAsia="Times New Roman" w:cstheme="minorHAnsi"/>
          <w:szCs w:val="24"/>
          <w:lang w:val="es-CO" w:eastAsia="es-CO"/>
        </w:rPr>
        <w:t>: Colocar objeto negro y capturar</w:t>
      </w:r>
    </w:p>
    <w:p w14:paraId="70557ECC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Rojo puro</w:t>
      </w:r>
      <w:r w:rsidRPr="00F60852">
        <w:rPr>
          <w:rFonts w:eastAsia="Times New Roman" w:cstheme="minorHAnsi"/>
          <w:szCs w:val="24"/>
          <w:lang w:val="es-CO" w:eastAsia="es-CO"/>
        </w:rPr>
        <w:t>: Colocar objeto rojo y capturar</w:t>
      </w:r>
    </w:p>
    <w:p w14:paraId="1AEE3DA4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Verde puro</w:t>
      </w:r>
      <w:r w:rsidRPr="00F60852">
        <w:rPr>
          <w:rFonts w:eastAsia="Times New Roman" w:cstheme="minorHAnsi"/>
          <w:szCs w:val="24"/>
          <w:lang w:val="es-CO" w:eastAsia="es-CO"/>
        </w:rPr>
        <w:t>: Colocar objeto verde y capturar</w:t>
      </w:r>
    </w:p>
    <w:p w14:paraId="40BF74D9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Azul puro</w:t>
      </w:r>
      <w:r w:rsidRPr="00F60852">
        <w:rPr>
          <w:rFonts w:eastAsia="Times New Roman" w:cstheme="minorHAnsi"/>
          <w:szCs w:val="24"/>
          <w:lang w:val="es-CO" w:eastAsia="es-CO"/>
        </w:rPr>
        <w:t>: Colocar objeto azul y capturar</w:t>
      </w:r>
    </w:p>
    <w:p w14:paraId="0BF2927C" w14:textId="77777777" w:rsidR="00F60852" w:rsidRPr="00F60852" w:rsidRDefault="00F60852" w:rsidP="00F60852">
      <w:pPr>
        <w:numPr>
          <w:ilvl w:val="0"/>
          <w:numId w:val="139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Completar</w:t>
      </w:r>
      <w:r w:rsidRPr="00F60852">
        <w:rPr>
          <w:rFonts w:eastAsia="Times New Roman" w:cstheme="minorHAnsi"/>
          <w:szCs w:val="24"/>
          <w:lang w:val="es-CO" w:eastAsia="es-CO"/>
        </w:rPr>
        <w:t>: Calibración guardada automáticamente</w:t>
      </w:r>
    </w:p>
    <w:p w14:paraId="73EA56DE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Monitoreo en Tiempo Real</w:t>
      </w:r>
    </w:p>
    <w:p w14:paraId="001368DB" w14:textId="77777777" w:rsidR="00F60852" w:rsidRPr="00F60852" w:rsidRDefault="00F60852" w:rsidP="00F60852">
      <w:pPr>
        <w:numPr>
          <w:ilvl w:val="0"/>
          <w:numId w:val="14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Iniciar streaming</w:t>
      </w:r>
      <w:r w:rsidRPr="00F60852">
        <w:rPr>
          <w:rFonts w:eastAsia="Times New Roman" w:cstheme="minorHAnsi"/>
          <w:szCs w:val="24"/>
          <w:lang w:val="es-CO" w:eastAsia="es-CO"/>
        </w:rPr>
        <w:t>: Presionar "Iniciar Monitoreo"</w:t>
      </w:r>
    </w:p>
    <w:p w14:paraId="03AA43BF" w14:textId="77777777" w:rsidR="00F60852" w:rsidRPr="00F60852" w:rsidRDefault="00F60852" w:rsidP="00F60852">
      <w:pPr>
        <w:numPr>
          <w:ilvl w:val="0"/>
          <w:numId w:val="14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Observar datos</w:t>
      </w:r>
      <w:r w:rsidRPr="00F60852">
        <w:rPr>
          <w:rFonts w:eastAsia="Times New Roman" w:cstheme="minorHAnsi"/>
          <w:szCs w:val="24"/>
          <w:lang w:val="es-CO" w:eastAsia="es-CO"/>
        </w:rPr>
        <w:t>: Valores Hz (crudo) y 0-255 (calibrado)</w:t>
      </w:r>
    </w:p>
    <w:p w14:paraId="35F5B3FB" w14:textId="77777777" w:rsidR="00F60852" w:rsidRPr="00F60852" w:rsidRDefault="00F60852" w:rsidP="00F60852">
      <w:pPr>
        <w:numPr>
          <w:ilvl w:val="0"/>
          <w:numId w:val="14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Analizar gráfica</w:t>
      </w:r>
      <w:r w:rsidRPr="00F60852">
        <w:rPr>
          <w:rFonts w:eastAsia="Times New Roman" w:cstheme="minorHAnsi"/>
          <w:szCs w:val="24"/>
          <w:lang w:val="es-CO" w:eastAsia="es-CO"/>
        </w:rPr>
        <w:t>: Líneas RGB con ventana deslizante 25s</w:t>
      </w:r>
    </w:p>
    <w:p w14:paraId="2E067128" w14:textId="77777777" w:rsidR="00F60852" w:rsidRPr="00F60852" w:rsidRDefault="00F60852" w:rsidP="00F60852">
      <w:pPr>
        <w:numPr>
          <w:ilvl w:val="0"/>
          <w:numId w:val="140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Pausar</w:t>
      </w:r>
      <w:r w:rsidRPr="00F60852">
        <w:rPr>
          <w:rFonts w:eastAsia="Times New Roman" w:cstheme="minorHAnsi"/>
          <w:szCs w:val="24"/>
          <w:lang w:val="es-CO" w:eastAsia="es-CO"/>
        </w:rPr>
        <w:t>: Detener streaming manteniendo datos</w:t>
      </w:r>
    </w:p>
    <w:p w14:paraId="482FCC0B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Exportación de Datos</w:t>
      </w:r>
    </w:p>
    <w:p w14:paraId="6CB3AAE5" w14:textId="77777777" w:rsidR="00F60852" w:rsidRPr="00F60852" w:rsidRDefault="00F60852" w:rsidP="00F60852">
      <w:pPr>
        <w:numPr>
          <w:ilvl w:val="0"/>
          <w:numId w:val="14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Recopilar datos</w:t>
      </w:r>
      <w:r w:rsidRPr="00F60852">
        <w:rPr>
          <w:rFonts w:eastAsia="Times New Roman" w:cstheme="minorHAnsi"/>
          <w:szCs w:val="24"/>
          <w:lang w:val="es-CO" w:eastAsia="es-CO"/>
        </w:rPr>
        <w:t>: Ejecutar sesión de monitoreo</w:t>
      </w:r>
    </w:p>
    <w:p w14:paraId="43AFF86B" w14:textId="77777777" w:rsidR="00F60852" w:rsidRPr="00F60852" w:rsidRDefault="00F60852" w:rsidP="00F60852">
      <w:pPr>
        <w:numPr>
          <w:ilvl w:val="0"/>
          <w:numId w:val="14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Exportar Excel</w:t>
      </w:r>
      <w:r w:rsidRPr="00F60852">
        <w:rPr>
          <w:rFonts w:eastAsia="Times New Roman" w:cstheme="minorHAnsi"/>
          <w:szCs w:val="24"/>
          <w:lang w:val="es-CO" w:eastAsia="es-CO"/>
        </w:rPr>
        <w:t>: Presionar "Exportar a Excel"</w:t>
      </w:r>
    </w:p>
    <w:p w14:paraId="50DA09FF" w14:textId="77777777" w:rsidR="00F60852" w:rsidRPr="00F60852" w:rsidRDefault="00F60852" w:rsidP="00F60852">
      <w:pPr>
        <w:numPr>
          <w:ilvl w:val="0"/>
          <w:numId w:val="14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Seleccionar ubicación</w:t>
      </w:r>
      <w:r w:rsidRPr="00F60852">
        <w:rPr>
          <w:rFonts w:eastAsia="Times New Roman" w:cstheme="minorHAnsi"/>
          <w:szCs w:val="24"/>
          <w:lang w:val="es-CO" w:eastAsia="es-CO"/>
        </w:rPr>
        <w:t>: Elegir carpeta de destino</w:t>
      </w:r>
    </w:p>
    <w:p w14:paraId="25AE458E" w14:textId="215AD867" w:rsidR="00AD1694" w:rsidRPr="00F60852" w:rsidRDefault="00F60852" w:rsidP="00AD1694">
      <w:pPr>
        <w:numPr>
          <w:ilvl w:val="0"/>
          <w:numId w:val="141"/>
        </w:numPr>
        <w:spacing w:before="100" w:beforeAutospacing="1" w:after="100" w:afterAutospacing="1"/>
        <w:contextualSpacing w:val="0"/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Archivo generado</w:t>
      </w:r>
      <w:r w:rsidRPr="00F60852">
        <w:rPr>
          <w:rFonts w:eastAsia="Times New Roman" w:cstheme="minorHAnsi"/>
          <w:szCs w:val="24"/>
          <w:lang w:val="es-CO" w:eastAsia="es-CO"/>
        </w:rPr>
        <w:t>: ColorTCS_YYYYMMDD_HHMMSS.xlsx</w:t>
      </w:r>
    </w:p>
    <w:p w14:paraId="33D3FEA6" w14:textId="35185BC6" w:rsidR="002063EE" w:rsidRPr="004C0AD1" w:rsidRDefault="00FC4AC4" w:rsidP="00FC4AC4">
      <w:pPr>
        <w:pStyle w:val="Ttulo1"/>
      </w:pPr>
      <w:bookmarkStart w:id="16" w:name="_Toc208224740"/>
      <w:r>
        <w:rPr>
          <w:caps w:val="0"/>
          <w:lang w:bidi="es-ES"/>
        </w:rPr>
        <w:lastRenderedPageBreak/>
        <w:t>ALGORITMOS IMPLEMENTADOS</w:t>
      </w:r>
      <w:bookmarkEnd w:id="16"/>
    </w:p>
    <w:p w14:paraId="30298E16" w14:textId="48D8A89B" w:rsidR="001852BE" w:rsidRDefault="00F60852" w:rsidP="008D264A">
      <w:pPr>
        <w:rPr>
          <w:lang w:val="es-CO"/>
        </w:rPr>
      </w:pPr>
      <w:r>
        <w:rPr>
          <w:lang w:val="es-CO"/>
        </w:rPr>
        <w:t>Conversión a Escala 0-255</w:t>
      </w:r>
    </w:p>
    <w:p w14:paraId="52A63F0B" w14:textId="3AC92CA2" w:rsidR="00F60852" w:rsidRDefault="00F60852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5F660" wp14:editId="4896D9AB">
                <wp:simplePos x="0" y="0"/>
                <wp:positionH relativeFrom="margin">
                  <wp:posOffset>-58420</wp:posOffset>
                </wp:positionH>
                <wp:positionV relativeFrom="paragraph">
                  <wp:posOffset>234950</wp:posOffset>
                </wp:positionV>
                <wp:extent cx="6119495" cy="1259205"/>
                <wp:effectExtent l="95250" t="38100" r="33655" b="93345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1259205"/>
                        </a:xfrm>
                        <a:prstGeom prst="roundRect">
                          <a:avLst>
                            <a:gd name="adj" fmla="val 9773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0A420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dyn_map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v,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ch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9052887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lo =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min_sesion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[ch]</w:t>
                            </w:r>
                          </w:p>
                          <w:p w14:paraId="35F0B922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hi =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max_sesion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[ch]</w:t>
                            </w:r>
                          </w:p>
                          <w:p w14:paraId="6EFB0B04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x = (v - lo) / (hi - lo)</w:t>
                            </w:r>
                          </w:p>
                          <w:p w14:paraId="19770792" w14:textId="5B2486C7" w:rsidR="007808DC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x *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255.0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5F660" id="_x0000_s1031" style="position:absolute;margin-left:-4.6pt;margin-top:18.5pt;width:481.85pt;height:99.1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40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" fillcolor="#23394c" stroked="f" strokeweight="2pt">
                <v:shadow on="t" color="black" opacity="26214f" origin=".5,-.5" offset="-.74836mm,.74836mm"/>
                <v:textbox>
                  <w:txbxContent>
                    <w:p w14:paraId="24E0A420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dyn_map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v,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ch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9052887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lo =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min_sesion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[ch]</w:t>
                      </w:r>
                    </w:p>
                    <w:p w14:paraId="35F0B922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hi =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max_sesion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[ch]</w:t>
                      </w:r>
                    </w:p>
                    <w:p w14:paraId="6EFB0B04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x = (v - lo) / (hi - lo)</w:t>
                      </w:r>
                    </w:p>
                    <w:p w14:paraId="19770792" w14:textId="5B2486C7" w:rsidR="007808DC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x *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255.0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lang w:val="es-CO"/>
        </w:rPr>
        <w:t>Modo No Calibrado:</w:t>
      </w:r>
    </w:p>
    <w:p w14:paraId="15F1DA7F" w14:textId="4AF0A66C" w:rsidR="00BE6236" w:rsidRDefault="00F60852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2D5C06" wp14:editId="7FC85FC9">
                <wp:simplePos x="0" y="0"/>
                <wp:positionH relativeFrom="margin">
                  <wp:align>right</wp:align>
                </wp:positionH>
                <wp:positionV relativeFrom="paragraph">
                  <wp:posOffset>1623695</wp:posOffset>
                </wp:positionV>
                <wp:extent cx="6119495" cy="3317240"/>
                <wp:effectExtent l="95250" t="38100" r="33655" b="92710"/>
                <wp:wrapTopAndBottom/>
                <wp:docPr id="1236093989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317240"/>
                        </a:xfrm>
                        <a:prstGeom prst="roundRect">
                          <a:avLst>
                            <a:gd name="adj" fmla="val 4261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A281D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to_255_calibrated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r_hz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g_hz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b_hz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381A9D0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1.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Escalado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base [negro,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blanco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]</w:t>
                            </w:r>
                          </w:p>
                          <w:p w14:paraId="305C8321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r_base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r_hz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black_r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/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white_r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black_r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681F5869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g_base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g_hz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black_g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/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white_g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black_g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158FA2AB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b_hz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black_b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/ (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white_b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-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black_b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42602A86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</w:p>
                          <w:p w14:paraId="7E4C3D8E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2. Ganancia por color puro</w:t>
                            </w:r>
                          </w:p>
                          <w:p w14:paraId="4DE2597C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gain_r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1.0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/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red_reference_intensity</w:t>
                            </w:r>
                            <w:proofErr w:type="spellEnd"/>
                          </w:p>
                          <w:p w14:paraId="7F8FCF45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gain_g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1.0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/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green_reference_intensity</w:t>
                            </w:r>
                            <w:proofErr w:type="spellEnd"/>
                          </w:p>
                          <w:p w14:paraId="4B0F997B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gain_b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1.0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/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blue_reference_intensity</w:t>
                            </w:r>
                            <w:proofErr w:type="spellEnd"/>
                          </w:p>
                          <w:p w14:paraId="307FD0A3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</w:p>
                          <w:p w14:paraId="3273C599" w14:textId="77777777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3. Aplicar compensación</w:t>
                            </w:r>
                          </w:p>
                          <w:p w14:paraId="3BFE423E" w14:textId="2701A23F" w:rsidR="00F60852" w:rsidRPr="00F60852" w:rsidRDefault="00F60852" w:rsidP="00F6085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255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r_base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gain_r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255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gain_g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255</w:t>
                            </w:r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b_base</w:t>
                            </w:r>
                            <w:proofErr w:type="spellEnd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* </w:t>
                            </w:r>
                            <w:proofErr w:type="spellStart"/>
                            <w:r w:rsidRPr="00F60852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gain_b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2D5C06" id="_x0000_s1032" style="position:absolute;margin-left:430.65pt;margin-top:127.85pt;width:481.85pt;height:261.2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7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" fillcolor="#23394c" stroked="f" strokeweight="2pt">
                <v:shadow on="t" color="black" opacity="26214f" origin=".5,-.5" offset="-.74836mm,.74836mm"/>
                <v:textbox>
                  <w:txbxContent>
                    <w:p w14:paraId="311A281D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to_255_calibrated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r_hz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g_hz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b_hz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381A9D0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1.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Escalado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base [negro,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blanco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]</w:t>
                      </w:r>
                    </w:p>
                    <w:p w14:paraId="305C8321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black_r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/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white_r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black_r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681F5869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g_base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g_hz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black_g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/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white_g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black_g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158FA2AB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b_hz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black_b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/ (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white_b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-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black_b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42602A86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</w:p>
                    <w:p w14:paraId="7E4C3D8E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2. Ganancia por color puro</w:t>
                      </w:r>
                    </w:p>
                    <w:p w14:paraId="4DE2597C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gain_r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1.0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/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red_reference_intensity</w:t>
                      </w:r>
                      <w:proofErr w:type="spellEnd"/>
                    </w:p>
                    <w:p w14:paraId="7F8FCF45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gain_g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1.0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/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green_reference_intensity</w:t>
                      </w:r>
                      <w:proofErr w:type="spellEnd"/>
                    </w:p>
                    <w:p w14:paraId="4B0F997B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gain_b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1.0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/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blue_reference_intensity</w:t>
                      </w:r>
                      <w:proofErr w:type="spellEnd"/>
                    </w:p>
                    <w:p w14:paraId="307FD0A3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</w:p>
                    <w:p w14:paraId="3273C599" w14:textId="77777777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F60852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3. Aplicar compensación</w:t>
                      </w:r>
                    </w:p>
                    <w:p w14:paraId="3BFE423E" w14:textId="2701A23F" w:rsidR="00F60852" w:rsidRPr="00F60852" w:rsidRDefault="00F60852" w:rsidP="00F6085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255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r_base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gain_r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255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gain_g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255</w:t>
                      </w:r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b_base</w:t>
                      </w:r>
                      <w:proofErr w:type="spellEnd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* </w:t>
                      </w:r>
                      <w:proofErr w:type="spellStart"/>
                      <w:r w:rsidRPr="00F60852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gain_b</w:t>
                      </w:r>
                      <w:proofErr w:type="spellEnd"/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lang w:val="es-CO"/>
        </w:rPr>
        <w:t>Modo Calibrado:</w:t>
      </w:r>
    </w:p>
    <w:p w14:paraId="031FE79B" w14:textId="77777777" w:rsidR="00F60852" w:rsidRPr="00F60852" w:rsidRDefault="00F60852" w:rsidP="00F60852">
      <w:pPr>
        <w:rPr>
          <w:b/>
          <w:bCs/>
          <w:lang w:val="es-CO"/>
        </w:rPr>
      </w:pPr>
      <w:r w:rsidRPr="00F60852">
        <w:rPr>
          <w:b/>
          <w:bCs/>
          <w:lang w:val="es-CO"/>
        </w:rPr>
        <w:t xml:space="preserve">Visualización </w:t>
      </w:r>
      <w:proofErr w:type="spellStart"/>
      <w:r w:rsidRPr="00F60852">
        <w:rPr>
          <w:b/>
          <w:bCs/>
          <w:lang w:val="es-CO"/>
        </w:rPr>
        <w:t>Matplotlib</w:t>
      </w:r>
      <w:proofErr w:type="spellEnd"/>
    </w:p>
    <w:p w14:paraId="7A04DFE6" w14:textId="77777777" w:rsidR="00F60852" w:rsidRPr="00F60852" w:rsidRDefault="00F60852" w:rsidP="00F60852">
      <w:pPr>
        <w:numPr>
          <w:ilvl w:val="0"/>
          <w:numId w:val="142"/>
        </w:numPr>
        <w:rPr>
          <w:lang w:val="es-CO"/>
        </w:rPr>
      </w:pPr>
      <w:r w:rsidRPr="00F60852">
        <w:rPr>
          <w:b/>
          <w:bCs/>
          <w:lang w:val="es-CO"/>
        </w:rPr>
        <w:t>Tres líneas</w:t>
      </w:r>
      <w:r w:rsidRPr="00F60852">
        <w:rPr>
          <w:lang w:val="es-CO"/>
        </w:rPr>
        <w:t>: Rojo (#ff0000), Verde (#00aa00), Azul (#0000ff)</w:t>
      </w:r>
    </w:p>
    <w:p w14:paraId="280E7C69" w14:textId="77777777" w:rsidR="00F60852" w:rsidRPr="00F60852" w:rsidRDefault="00F60852" w:rsidP="00F60852">
      <w:pPr>
        <w:numPr>
          <w:ilvl w:val="0"/>
          <w:numId w:val="142"/>
        </w:numPr>
        <w:rPr>
          <w:lang w:val="es-CO"/>
        </w:rPr>
      </w:pPr>
      <w:r w:rsidRPr="00F60852">
        <w:rPr>
          <w:b/>
          <w:bCs/>
          <w:lang w:val="es-CO"/>
        </w:rPr>
        <w:t>Eje X</w:t>
      </w:r>
      <w:r w:rsidRPr="00F60852">
        <w:rPr>
          <w:lang w:val="es-CO"/>
        </w:rPr>
        <w:t>: Tiempo relativo en segundos</w:t>
      </w:r>
    </w:p>
    <w:p w14:paraId="4EC78A4E" w14:textId="77777777" w:rsidR="00F60852" w:rsidRPr="00F60852" w:rsidRDefault="00F60852" w:rsidP="00F60852">
      <w:pPr>
        <w:numPr>
          <w:ilvl w:val="0"/>
          <w:numId w:val="142"/>
        </w:numPr>
        <w:rPr>
          <w:lang w:val="es-CO"/>
        </w:rPr>
      </w:pPr>
      <w:r w:rsidRPr="00F60852">
        <w:rPr>
          <w:b/>
          <w:bCs/>
          <w:lang w:val="es-CO"/>
        </w:rPr>
        <w:t>Eje Y</w:t>
      </w:r>
      <w:r w:rsidRPr="00F60852">
        <w:rPr>
          <w:lang w:val="es-CO"/>
        </w:rPr>
        <w:t>: Valores 0-255 (fijo)</w:t>
      </w:r>
    </w:p>
    <w:p w14:paraId="5811BB16" w14:textId="77777777" w:rsidR="00F60852" w:rsidRPr="00F60852" w:rsidRDefault="00F60852" w:rsidP="00F60852">
      <w:pPr>
        <w:numPr>
          <w:ilvl w:val="0"/>
          <w:numId w:val="142"/>
        </w:numPr>
        <w:rPr>
          <w:lang w:val="es-CO"/>
        </w:rPr>
      </w:pPr>
      <w:r w:rsidRPr="00F60852">
        <w:rPr>
          <w:b/>
          <w:bCs/>
          <w:lang w:val="es-CO"/>
        </w:rPr>
        <w:t>Ventana</w:t>
      </w:r>
      <w:r w:rsidRPr="00F60852">
        <w:rPr>
          <w:lang w:val="es-CO"/>
        </w:rPr>
        <w:t>: 25 segundos deslizante</w:t>
      </w:r>
    </w:p>
    <w:p w14:paraId="3B431249" w14:textId="77777777" w:rsidR="00F60852" w:rsidRPr="00F60852" w:rsidRDefault="00F60852" w:rsidP="00F60852">
      <w:pPr>
        <w:numPr>
          <w:ilvl w:val="0"/>
          <w:numId w:val="142"/>
        </w:numPr>
        <w:rPr>
          <w:lang w:val="es-CO"/>
        </w:rPr>
      </w:pPr>
      <w:r w:rsidRPr="00F60852">
        <w:rPr>
          <w:b/>
          <w:bCs/>
          <w:lang w:val="es-CO"/>
        </w:rPr>
        <w:t>Actualización</w:t>
      </w:r>
      <w:r w:rsidRPr="00F60852">
        <w:rPr>
          <w:lang w:val="es-CO"/>
        </w:rPr>
        <w:t xml:space="preserve">: Tiempo real con </w:t>
      </w:r>
      <w:proofErr w:type="spellStart"/>
      <w:r w:rsidRPr="00F60852">
        <w:rPr>
          <w:lang w:val="es-CO"/>
        </w:rPr>
        <w:t>draw_idle</w:t>
      </w:r>
      <w:proofErr w:type="spellEnd"/>
      <w:r w:rsidRPr="00F60852">
        <w:rPr>
          <w:lang w:val="es-CO"/>
        </w:rPr>
        <w:t>()</w:t>
      </w:r>
    </w:p>
    <w:p w14:paraId="2ABAC450" w14:textId="0D81F227" w:rsidR="00FC4AC4" w:rsidRPr="00FC4AC4" w:rsidRDefault="00FC4AC4" w:rsidP="00FC4AC4">
      <w:pPr>
        <w:pStyle w:val="Ttulo1"/>
        <w:rPr>
          <w:lang w:val="es-CO"/>
        </w:rPr>
      </w:pPr>
      <w:bookmarkStart w:id="17" w:name="_Toc208224741"/>
      <w:r w:rsidRPr="00FC4AC4">
        <w:rPr>
          <w:lang w:val="es-CO"/>
        </w:rPr>
        <w:lastRenderedPageBreak/>
        <w:t>APLICACIONES EDUCATIVAS</w:t>
      </w:r>
      <w:bookmarkEnd w:id="17"/>
    </w:p>
    <w:p w14:paraId="5019B017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Laboratorio de Óptica</w:t>
      </w:r>
    </w:p>
    <w:p w14:paraId="04854018" w14:textId="77777777" w:rsidR="00F60852" w:rsidRPr="00F60852" w:rsidRDefault="00F60852" w:rsidP="00F60852">
      <w:pPr>
        <w:pStyle w:val="Prrafodelista"/>
        <w:numPr>
          <w:ilvl w:val="0"/>
          <w:numId w:val="146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Espectro visible</w:t>
      </w:r>
      <w:r w:rsidRPr="00F60852">
        <w:rPr>
          <w:rFonts w:eastAsia="Times New Roman" w:cstheme="minorHAnsi"/>
          <w:szCs w:val="24"/>
          <w:lang w:val="es-CO" w:eastAsia="es-CO"/>
        </w:rPr>
        <w:t>: Análisis de componentes RGB</w:t>
      </w:r>
    </w:p>
    <w:p w14:paraId="06F8951D" w14:textId="77777777" w:rsidR="00F60852" w:rsidRPr="00F60852" w:rsidRDefault="00F60852" w:rsidP="00F60852">
      <w:pPr>
        <w:pStyle w:val="Prrafodelista"/>
        <w:numPr>
          <w:ilvl w:val="0"/>
          <w:numId w:val="146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 xml:space="preserve">Ley </w:t>
      </w:r>
      <w:proofErr w:type="spellStart"/>
      <w:r w:rsidRPr="00F60852">
        <w:rPr>
          <w:rFonts w:eastAsia="Times New Roman" w:cstheme="minorHAnsi"/>
          <w:b/>
          <w:bCs/>
          <w:szCs w:val="24"/>
          <w:lang w:val="es-CO" w:eastAsia="es-CO"/>
        </w:rPr>
        <w:t>Beer</w:t>
      </w:r>
      <w:proofErr w:type="spellEnd"/>
      <w:r w:rsidRPr="00F60852">
        <w:rPr>
          <w:rFonts w:eastAsia="Times New Roman" w:cstheme="minorHAnsi"/>
          <w:b/>
          <w:bCs/>
          <w:szCs w:val="24"/>
          <w:lang w:val="es-CO" w:eastAsia="es-CO"/>
        </w:rPr>
        <w:t>-Lambert</w:t>
      </w:r>
      <w:r w:rsidRPr="00F60852">
        <w:rPr>
          <w:rFonts w:eastAsia="Times New Roman" w:cstheme="minorHAnsi"/>
          <w:szCs w:val="24"/>
          <w:lang w:val="es-CO" w:eastAsia="es-CO"/>
        </w:rPr>
        <w:t>: Absorción vs concentración</w:t>
      </w:r>
    </w:p>
    <w:p w14:paraId="097D3C73" w14:textId="77777777" w:rsidR="00F60852" w:rsidRPr="00F60852" w:rsidRDefault="00F60852" w:rsidP="00F60852">
      <w:pPr>
        <w:pStyle w:val="Prrafodelista"/>
        <w:numPr>
          <w:ilvl w:val="0"/>
          <w:numId w:val="146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Temperatura color</w:t>
      </w:r>
      <w:r w:rsidRPr="00F60852">
        <w:rPr>
          <w:rFonts w:eastAsia="Times New Roman" w:cstheme="minorHAnsi"/>
          <w:szCs w:val="24"/>
          <w:lang w:val="es-CO" w:eastAsia="es-CO"/>
        </w:rPr>
        <w:t>: Caracterización de fuentes lumínicas</w:t>
      </w:r>
    </w:p>
    <w:p w14:paraId="2484C31F" w14:textId="77777777" w:rsidR="00F60852" w:rsidRPr="00F60852" w:rsidRDefault="00F60852" w:rsidP="00F60852">
      <w:pPr>
        <w:pStyle w:val="Prrafodelista"/>
        <w:numPr>
          <w:ilvl w:val="0"/>
          <w:numId w:val="146"/>
        </w:numPr>
        <w:rPr>
          <w:rFonts w:eastAsia="Times New Roman" w:cstheme="minorHAnsi"/>
          <w:szCs w:val="24"/>
          <w:lang w:val="es-CO" w:eastAsia="es-CO"/>
        </w:rPr>
      </w:pPr>
      <w:proofErr w:type="spellStart"/>
      <w:r w:rsidRPr="00F60852">
        <w:rPr>
          <w:rFonts w:eastAsia="Times New Roman" w:cstheme="minorHAnsi"/>
          <w:b/>
          <w:bCs/>
          <w:szCs w:val="24"/>
          <w:lang w:val="es-CO" w:eastAsia="es-CO"/>
        </w:rPr>
        <w:t>Metamerismo</w:t>
      </w:r>
      <w:proofErr w:type="spellEnd"/>
      <w:r w:rsidRPr="00F60852">
        <w:rPr>
          <w:rFonts w:eastAsia="Times New Roman" w:cstheme="minorHAnsi"/>
          <w:szCs w:val="24"/>
          <w:lang w:val="es-CO" w:eastAsia="es-CO"/>
        </w:rPr>
        <w:t>: Colores perceptualmente iguales</w:t>
      </w:r>
    </w:p>
    <w:p w14:paraId="143E50B5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Instrumentación Científica</w:t>
      </w:r>
    </w:p>
    <w:p w14:paraId="35AAFE6E" w14:textId="77777777" w:rsidR="00F60852" w:rsidRPr="00F60852" w:rsidRDefault="00F60852" w:rsidP="00F60852">
      <w:pPr>
        <w:pStyle w:val="Prrafodelista"/>
        <w:numPr>
          <w:ilvl w:val="0"/>
          <w:numId w:val="147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Colorimetría</w:t>
      </w:r>
      <w:r w:rsidRPr="00F60852">
        <w:rPr>
          <w:rFonts w:eastAsia="Times New Roman" w:cstheme="minorHAnsi"/>
          <w:szCs w:val="24"/>
          <w:lang w:val="es-CO" w:eastAsia="es-CO"/>
        </w:rPr>
        <w:t>: Medición objetiva de color</w:t>
      </w:r>
    </w:p>
    <w:p w14:paraId="7BEF9128" w14:textId="77777777" w:rsidR="00F60852" w:rsidRPr="00F60852" w:rsidRDefault="00F60852" w:rsidP="00F60852">
      <w:pPr>
        <w:pStyle w:val="Prrafodelista"/>
        <w:numPr>
          <w:ilvl w:val="0"/>
          <w:numId w:val="147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Fotometría</w:t>
      </w:r>
      <w:r w:rsidRPr="00F60852">
        <w:rPr>
          <w:rFonts w:eastAsia="Times New Roman" w:cstheme="minorHAnsi"/>
          <w:szCs w:val="24"/>
          <w:lang w:val="es-CO" w:eastAsia="es-CO"/>
        </w:rPr>
        <w:t>: Intensidad lumínica relativa</w:t>
      </w:r>
    </w:p>
    <w:p w14:paraId="30A0AB83" w14:textId="77777777" w:rsidR="00F60852" w:rsidRPr="00F60852" w:rsidRDefault="00F60852" w:rsidP="00F60852">
      <w:pPr>
        <w:pStyle w:val="Prrafodelista"/>
        <w:numPr>
          <w:ilvl w:val="0"/>
          <w:numId w:val="147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Espectrofotometría</w:t>
      </w:r>
      <w:r w:rsidRPr="00F60852">
        <w:rPr>
          <w:rFonts w:eastAsia="Times New Roman" w:cstheme="minorHAnsi"/>
          <w:szCs w:val="24"/>
          <w:lang w:val="es-CO" w:eastAsia="es-CO"/>
        </w:rPr>
        <w:t>: Análisis espectral básico</w:t>
      </w:r>
    </w:p>
    <w:p w14:paraId="1EE07D5C" w14:textId="77777777" w:rsidR="00F60852" w:rsidRPr="00F60852" w:rsidRDefault="00F60852" w:rsidP="00F60852">
      <w:pPr>
        <w:pStyle w:val="Prrafodelista"/>
        <w:numPr>
          <w:ilvl w:val="0"/>
          <w:numId w:val="147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Sensores</w:t>
      </w:r>
      <w:r w:rsidRPr="00F60852">
        <w:rPr>
          <w:rFonts w:eastAsia="Times New Roman" w:cstheme="minorHAnsi"/>
          <w:szCs w:val="24"/>
          <w:lang w:val="es-CO" w:eastAsia="es-CO"/>
        </w:rPr>
        <w:t>: Principios de transducción</w:t>
      </w:r>
    </w:p>
    <w:p w14:paraId="2535F1D0" w14:textId="77777777" w:rsidR="00F60852" w:rsidRPr="00F60852" w:rsidRDefault="00F60852" w:rsidP="00F60852">
      <w:pPr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</w:pPr>
      <w:r w:rsidRPr="00F60852">
        <w:rPr>
          <w:rFonts w:asciiTheme="majorHAnsi" w:eastAsia="Times New Roman" w:hAnsiTheme="majorHAnsi" w:cstheme="minorHAnsi"/>
          <w:b/>
          <w:bCs/>
          <w:sz w:val="28"/>
          <w:szCs w:val="28"/>
          <w:lang w:val="es-CO" w:eastAsia="es-CO"/>
        </w:rPr>
        <w:t>Proyectos Aplicados</w:t>
      </w:r>
    </w:p>
    <w:p w14:paraId="218A85AA" w14:textId="77777777" w:rsidR="00F60852" w:rsidRPr="00F60852" w:rsidRDefault="00F60852" w:rsidP="00F60852">
      <w:pPr>
        <w:pStyle w:val="Prrafodelista"/>
        <w:numPr>
          <w:ilvl w:val="0"/>
          <w:numId w:val="148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Control calidad</w:t>
      </w:r>
      <w:r w:rsidRPr="00F60852">
        <w:rPr>
          <w:rFonts w:eastAsia="Times New Roman" w:cstheme="minorHAnsi"/>
          <w:szCs w:val="24"/>
          <w:lang w:val="es-CO" w:eastAsia="es-CO"/>
        </w:rPr>
        <w:t>: Clasificación automática</w:t>
      </w:r>
    </w:p>
    <w:p w14:paraId="5A36A113" w14:textId="77777777" w:rsidR="00F60852" w:rsidRPr="00F60852" w:rsidRDefault="00F60852" w:rsidP="00F60852">
      <w:pPr>
        <w:pStyle w:val="Prrafodelista"/>
        <w:numPr>
          <w:ilvl w:val="0"/>
          <w:numId w:val="148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Robótica</w:t>
      </w:r>
      <w:r w:rsidRPr="00F60852">
        <w:rPr>
          <w:rFonts w:eastAsia="Times New Roman" w:cstheme="minorHAnsi"/>
          <w:szCs w:val="24"/>
          <w:lang w:val="es-CO" w:eastAsia="es-CO"/>
        </w:rPr>
        <w:t>: Seguimiento por color</w:t>
      </w:r>
    </w:p>
    <w:p w14:paraId="7CCE3954" w14:textId="77777777" w:rsidR="00F60852" w:rsidRPr="00F60852" w:rsidRDefault="00F60852" w:rsidP="00F60852">
      <w:pPr>
        <w:pStyle w:val="Prrafodelista"/>
        <w:numPr>
          <w:ilvl w:val="0"/>
          <w:numId w:val="148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Proceso industrial</w:t>
      </w:r>
      <w:r w:rsidRPr="00F60852">
        <w:rPr>
          <w:rFonts w:eastAsia="Times New Roman" w:cstheme="minorHAnsi"/>
          <w:szCs w:val="24"/>
          <w:lang w:val="es-CO" w:eastAsia="es-CO"/>
        </w:rPr>
        <w:t>: Monitoreo continuo</w:t>
      </w:r>
    </w:p>
    <w:p w14:paraId="0E7A4D25" w14:textId="77777777" w:rsidR="00F60852" w:rsidRPr="00F60852" w:rsidRDefault="00F60852" w:rsidP="00F60852">
      <w:pPr>
        <w:pStyle w:val="Prrafodelista"/>
        <w:numPr>
          <w:ilvl w:val="0"/>
          <w:numId w:val="148"/>
        </w:numPr>
        <w:rPr>
          <w:rFonts w:eastAsia="Times New Roman" w:cstheme="minorHAnsi"/>
          <w:szCs w:val="24"/>
          <w:lang w:val="es-CO" w:eastAsia="es-CO"/>
        </w:rPr>
      </w:pPr>
      <w:r w:rsidRPr="00F60852">
        <w:rPr>
          <w:rFonts w:eastAsia="Times New Roman" w:cstheme="minorHAnsi"/>
          <w:b/>
          <w:bCs/>
          <w:szCs w:val="24"/>
          <w:lang w:val="es-CO" w:eastAsia="es-CO"/>
        </w:rPr>
        <w:t>Arte digital</w:t>
      </w:r>
      <w:r w:rsidRPr="00F60852">
        <w:rPr>
          <w:rFonts w:eastAsia="Times New Roman" w:cstheme="minorHAnsi"/>
          <w:szCs w:val="24"/>
          <w:lang w:val="es-CO" w:eastAsia="es-CO"/>
        </w:rPr>
        <w:t>: Análisis de pigmentos</w:t>
      </w:r>
    </w:p>
    <w:p w14:paraId="4A2E0A43" w14:textId="5EB13B95" w:rsidR="003E35F6" w:rsidRDefault="003E35F6" w:rsidP="00F60852">
      <w:pPr>
        <w:pStyle w:val="Prrafodelista"/>
        <w:numPr>
          <w:ilvl w:val="0"/>
          <w:numId w:val="148"/>
        </w:num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18" w:name="_Toc208139764"/>
      <w:bookmarkStart w:id="19" w:name="_Toc208224742"/>
      <w:r>
        <w:rPr>
          <w:caps w:val="0"/>
          <w:lang w:val="es-CO"/>
        </w:rPr>
        <w:lastRenderedPageBreak/>
        <w:t>APÉNDICES</w:t>
      </w:r>
      <w:bookmarkEnd w:id="18"/>
      <w:bookmarkEnd w:id="19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</w:t>
      </w:r>
      <w:proofErr w:type="spellStart"/>
      <w:r w:rsidRPr="00C778A1">
        <w:rPr>
          <w:b/>
          <w:bCs/>
          <w:lang w:val="es-CO"/>
        </w:rPr>
        <w:t>Analog</w:t>
      </w:r>
      <w:proofErr w:type="spellEnd"/>
      <w:r w:rsidRPr="00C778A1">
        <w:rPr>
          <w:b/>
          <w:bCs/>
          <w:lang w:val="es-CO"/>
        </w:rPr>
        <w:t>-</w:t>
      </w:r>
      <w:proofErr w:type="spellStart"/>
      <w:r w:rsidRPr="00C778A1">
        <w:rPr>
          <w:b/>
          <w:bCs/>
          <w:lang w:val="es-CO"/>
        </w:rPr>
        <w:t>to</w:t>
      </w:r>
      <w:proofErr w:type="spellEnd"/>
      <w:r w:rsidRPr="00C778A1">
        <w:rPr>
          <w:b/>
          <w:bCs/>
          <w:lang w:val="es-CO"/>
        </w:rPr>
        <w:t xml:space="preserve">-Digital </w:t>
      </w:r>
      <w:proofErr w:type="spellStart"/>
      <w:r w:rsidRPr="00C778A1">
        <w:rPr>
          <w:b/>
          <w:bCs/>
          <w:lang w:val="es-CO"/>
        </w:rPr>
        <w:t>Converter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</w:t>
      </w:r>
      <w:proofErr w:type="spellStart"/>
      <w:r w:rsidRPr="00C778A1">
        <w:rPr>
          <w:b/>
          <w:bCs/>
          <w:lang w:val="es-CO"/>
        </w:rPr>
        <w:t>Application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Programming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 xml:space="preserve">: Microcontrolador de </w:t>
      </w:r>
      <w:proofErr w:type="spellStart"/>
      <w:r w:rsidRPr="00C778A1">
        <w:rPr>
          <w:lang w:val="es-CO"/>
        </w:rPr>
        <w:t>Espressif</w:t>
      </w:r>
      <w:proofErr w:type="spellEnd"/>
      <w:r w:rsidRPr="00C778A1">
        <w:rPr>
          <w:lang w:val="es-CO"/>
        </w:rPr>
        <w:t xml:space="preserve"> </w:t>
      </w:r>
      <w:proofErr w:type="spellStart"/>
      <w:r w:rsidRPr="00C778A1">
        <w:rPr>
          <w:lang w:val="es-CO"/>
        </w:rPr>
        <w:t>Systems</w:t>
      </w:r>
      <w:proofErr w:type="spellEnd"/>
      <w:r w:rsidRPr="00C778A1">
        <w:rPr>
          <w:lang w:val="es-CO"/>
        </w:rPr>
        <w:t xml:space="preserve">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GPIO (General </w:t>
      </w:r>
      <w:proofErr w:type="spellStart"/>
      <w:r w:rsidRPr="00C778A1">
        <w:rPr>
          <w:b/>
          <w:bCs/>
          <w:lang w:val="es-CO"/>
        </w:rPr>
        <w:t>Purpose</w:t>
      </w:r>
      <w:proofErr w:type="spellEnd"/>
      <w:r w:rsidRPr="00C778A1">
        <w:rPr>
          <w:b/>
          <w:bCs/>
          <w:lang w:val="es-CO"/>
        </w:rPr>
        <w:t xml:space="preserve">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</w:t>
      </w:r>
      <w:proofErr w:type="spellStart"/>
      <w:r w:rsidRPr="00C778A1">
        <w:rPr>
          <w:b/>
          <w:bCs/>
          <w:lang w:val="es-CO"/>
        </w:rPr>
        <w:t>Graphical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Handshake</w:t>
      </w:r>
      <w:proofErr w:type="spellEnd"/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</w:t>
      </w:r>
      <w:proofErr w:type="spellStart"/>
      <w:r w:rsidRPr="00C778A1">
        <w:rPr>
          <w:b/>
          <w:bCs/>
          <w:lang w:val="es-CO"/>
        </w:rPr>
        <w:t>Integrated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Circuit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IoT (Internet of </w:t>
      </w:r>
      <w:proofErr w:type="spellStart"/>
      <w:r w:rsidRPr="00C778A1">
        <w:rPr>
          <w:b/>
          <w:bCs/>
          <w:lang w:val="es-CO"/>
        </w:rPr>
        <w:t>Things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</w:t>
      </w:r>
      <w:proofErr w:type="spellStart"/>
      <w:r w:rsidRPr="00C778A1">
        <w:rPr>
          <w:b/>
          <w:bCs/>
          <w:lang w:val="es-CO"/>
        </w:rPr>
        <w:t>Proportional</w:t>
      </w:r>
      <w:proofErr w:type="spellEnd"/>
      <w:r w:rsidRPr="00C778A1">
        <w:rPr>
          <w:b/>
          <w:bCs/>
          <w:lang w:val="es-CO"/>
        </w:rPr>
        <w:t>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PWM (Pulse </w:t>
      </w:r>
      <w:proofErr w:type="spellStart"/>
      <w:r w:rsidRPr="00C778A1">
        <w:rPr>
          <w:b/>
          <w:bCs/>
          <w:lang w:val="es-CO"/>
        </w:rPr>
        <w:t>Width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Modulation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</w:t>
      </w:r>
      <w:proofErr w:type="spellStart"/>
      <w:r w:rsidRPr="00C778A1">
        <w:rPr>
          <w:b/>
          <w:bCs/>
          <w:lang w:val="es-CO"/>
        </w:rPr>
        <w:t>Transmission</w:t>
      </w:r>
      <w:proofErr w:type="spellEnd"/>
      <w:r w:rsidRPr="00C778A1">
        <w:rPr>
          <w:b/>
          <w:bCs/>
          <w:lang w:val="es-CO"/>
        </w:rPr>
        <w:t xml:space="preserve"> Control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 xml:space="preserve">/Internet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Timeout</w:t>
      </w:r>
      <w:proofErr w:type="spellEnd"/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UART (Universal </w:t>
      </w:r>
      <w:proofErr w:type="spellStart"/>
      <w:r w:rsidRPr="00C778A1">
        <w:rPr>
          <w:b/>
          <w:bCs/>
          <w:lang w:val="es-CO"/>
        </w:rPr>
        <w:t>Asynchronous</w:t>
      </w:r>
      <w:proofErr w:type="spellEnd"/>
      <w:r w:rsidRPr="00C778A1">
        <w:rPr>
          <w:b/>
          <w:bCs/>
          <w:lang w:val="es-CO"/>
        </w:rPr>
        <w:t xml:space="preserve"> Receiver-</w:t>
      </w:r>
      <w:proofErr w:type="spellStart"/>
      <w:r w:rsidRPr="00C778A1">
        <w:rPr>
          <w:b/>
          <w:bCs/>
          <w:lang w:val="es-CO"/>
        </w:rPr>
        <w:t>Transmitter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5047A390" w14:textId="7636A1B2" w:rsidR="00D55CBC" w:rsidRPr="0068418C" w:rsidRDefault="003E35F6" w:rsidP="00D55CBC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Agosto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sectPr w:rsidR="00D55CBC" w:rsidRPr="0068418C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06DDBC" w14:textId="77777777" w:rsidR="0045663F" w:rsidRDefault="0045663F" w:rsidP="00A91D75">
      <w:r>
        <w:separator/>
      </w:r>
    </w:p>
  </w:endnote>
  <w:endnote w:type="continuationSeparator" w:id="0">
    <w:p w14:paraId="245D6A5B" w14:textId="77777777" w:rsidR="0045663F" w:rsidRDefault="0045663F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747FD" w14:textId="77777777" w:rsidR="0045663F" w:rsidRDefault="0045663F" w:rsidP="00A91D75">
      <w:r>
        <w:separator/>
      </w:r>
    </w:p>
  </w:footnote>
  <w:footnote w:type="continuationSeparator" w:id="0">
    <w:p w14:paraId="0C705F42" w14:textId="77777777" w:rsidR="0045663F" w:rsidRDefault="0045663F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3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4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F18"/>
    <w:multiLevelType w:val="multilevel"/>
    <w:tmpl w:val="7CBC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209E9"/>
    <w:multiLevelType w:val="multilevel"/>
    <w:tmpl w:val="D69EE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511F7"/>
    <w:multiLevelType w:val="multilevel"/>
    <w:tmpl w:val="BB624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DC2AFF"/>
    <w:multiLevelType w:val="multilevel"/>
    <w:tmpl w:val="47D8B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C73DDA"/>
    <w:multiLevelType w:val="multilevel"/>
    <w:tmpl w:val="0D3AB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75314"/>
    <w:multiLevelType w:val="multilevel"/>
    <w:tmpl w:val="D034D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F40665"/>
    <w:multiLevelType w:val="multilevel"/>
    <w:tmpl w:val="1CA6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100D48"/>
    <w:multiLevelType w:val="multilevel"/>
    <w:tmpl w:val="86B4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36298C"/>
    <w:multiLevelType w:val="multilevel"/>
    <w:tmpl w:val="39C8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7B72FF"/>
    <w:multiLevelType w:val="multilevel"/>
    <w:tmpl w:val="CBAE6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5240D1"/>
    <w:multiLevelType w:val="multilevel"/>
    <w:tmpl w:val="BABC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3E1633"/>
    <w:multiLevelType w:val="multilevel"/>
    <w:tmpl w:val="C78E2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614693"/>
    <w:multiLevelType w:val="multilevel"/>
    <w:tmpl w:val="4E1C1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3B828B6"/>
    <w:multiLevelType w:val="multilevel"/>
    <w:tmpl w:val="23446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9D50BF"/>
    <w:multiLevelType w:val="multilevel"/>
    <w:tmpl w:val="E0BAF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6AC7534"/>
    <w:multiLevelType w:val="multilevel"/>
    <w:tmpl w:val="418AD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7DE6704"/>
    <w:multiLevelType w:val="multilevel"/>
    <w:tmpl w:val="97A2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DD34F0"/>
    <w:multiLevelType w:val="multilevel"/>
    <w:tmpl w:val="1ED2C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2C7410"/>
    <w:multiLevelType w:val="multilevel"/>
    <w:tmpl w:val="AE7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CF68C3"/>
    <w:multiLevelType w:val="multilevel"/>
    <w:tmpl w:val="AEC4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806E43"/>
    <w:multiLevelType w:val="multilevel"/>
    <w:tmpl w:val="8684E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EC108A6"/>
    <w:multiLevelType w:val="multilevel"/>
    <w:tmpl w:val="F7AC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EB3EA2"/>
    <w:multiLevelType w:val="multilevel"/>
    <w:tmpl w:val="FC866E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04C31CA"/>
    <w:multiLevelType w:val="multilevel"/>
    <w:tmpl w:val="AE64D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3855EE2"/>
    <w:multiLevelType w:val="multilevel"/>
    <w:tmpl w:val="8D84A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5B602C8"/>
    <w:multiLevelType w:val="multilevel"/>
    <w:tmpl w:val="CFE41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134522"/>
    <w:multiLevelType w:val="multilevel"/>
    <w:tmpl w:val="DE4E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8161B5B"/>
    <w:multiLevelType w:val="multilevel"/>
    <w:tmpl w:val="32402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92B1DC9"/>
    <w:multiLevelType w:val="multilevel"/>
    <w:tmpl w:val="B7B29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9EF5F4C"/>
    <w:multiLevelType w:val="multilevel"/>
    <w:tmpl w:val="7C009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2A30B7"/>
    <w:multiLevelType w:val="multilevel"/>
    <w:tmpl w:val="13AE3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3630A7"/>
    <w:multiLevelType w:val="multilevel"/>
    <w:tmpl w:val="5A2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C92C20"/>
    <w:multiLevelType w:val="multilevel"/>
    <w:tmpl w:val="0AF2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ED0EF6"/>
    <w:multiLevelType w:val="multilevel"/>
    <w:tmpl w:val="59C0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F685999"/>
    <w:multiLevelType w:val="multilevel"/>
    <w:tmpl w:val="04B0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3F1832"/>
    <w:multiLevelType w:val="multilevel"/>
    <w:tmpl w:val="BEB0F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3992E32"/>
    <w:multiLevelType w:val="multilevel"/>
    <w:tmpl w:val="F9A4A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CA12C1"/>
    <w:multiLevelType w:val="multilevel"/>
    <w:tmpl w:val="3A8C9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7352BEE"/>
    <w:multiLevelType w:val="multilevel"/>
    <w:tmpl w:val="0E12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7F4EA5"/>
    <w:multiLevelType w:val="multilevel"/>
    <w:tmpl w:val="88A6C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A13D89"/>
    <w:multiLevelType w:val="hybridMultilevel"/>
    <w:tmpl w:val="CD048A0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D702C5A"/>
    <w:multiLevelType w:val="multilevel"/>
    <w:tmpl w:val="80C6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E186606"/>
    <w:multiLevelType w:val="multilevel"/>
    <w:tmpl w:val="95B0E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0052E22"/>
    <w:multiLevelType w:val="multilevel"/>
    <w:tmpl w:val="2AF6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32B0D3C"/>
    <w:multiLevelType w:val="multilevel"/>
    <w:tmpl w:val="C422F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37D4F76"/>
    <w:multiLevelType w:val="multilevel"/>
    <w:tmpl w:val="2D54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4A07DF5"/>
    <w:multiLevelType w:val="multilevel"/>
    <w:tmpl w:val="E5022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9352B1"/>
    <w:multiLevelType w:val="multilevel"/>
    <w:tmpl w:val="0E5C5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21113C"/>
    <w:multiLevelType w:val="multilevel"/>
    <w:tmpl w:val="D298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622599A"/>
    <w:multiLevelType w:val="multilevel"/>
    <w:tmpl w:val="6138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72647C7"/>
    <w:multiLevelType w:val="multilevel"/>
    <w:tmpl w:val="E57E9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9593091"/>
    <w:multiLevelType w:val="multilevel"/>
    <w:tmpl w:val="AB8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D975761"/>
    <w:multiLevelType w:val="multilevel"/>
    <w:tmpl w:val="FA0C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E2762D2"/>
    <w:multiLevelType w:val="multilevel"/>
    <w:tmpl w:val="DA0C8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029729E"/>
    <w:multiLevelType w:val="multilevel"/>
    <w:tmpl w:val="C5CA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05A5906"/>
    <w:multiLevelType w:val="hybridMultilevel"/>
    <w:tmpl w:val="10F014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09E7C78"/>
    <w:multiLevelType w:val="multilevel"/>
    <w:tmpl w:val="D1CA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0C31B9C"/>
    <w:multiLevelType w:val="multilevel"/>
    <w:tmpl w:val="CFB8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3C56426"/>
    <w:multiLevelType w:val="multilevel"/>
    <w:tmpl w:val="B4B8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5170DD2"/>
    <w:multiLevelType w:val="multilevel"/>
    <w:tmpl w:val="C798C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5764CE1"/>
    <w:multiLevelType w:val="multilevel"/>
    <w:tmpl w:val="2DD2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58D57C4"/>
    <w:multiLevelType w:val="multilevel"/>
    <w:tmpl w:val="A1B40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61A715B"/>
    <w:multiLevelType w:val="multilevel"/>
    <w:tmpl w:val="097E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6E02ACD"/>
    <w:multiLevelType w:val="multilevel"/>
    <w:tmpl w:val="76063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84F06DF"/>
    <w:multiLevelType w:val="multilevel"/>
    <w:tmpl w:val="78FCD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97F18DD"/>
    <w:multiLevelType w:val="multilevel"/>
    <w:tmpl w:val="1600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9E43E43"/>
    <w:multiLevelType w:val="multilevel"/>
    <w:tmpl w:val="B68E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A67696A"/>
    <w:multiLevelType w:val="multilevel"/>
    <w:tmpl w:val="8C86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AE601BC"/>
    <w:multiLevelType w:val="multilevel"/>
    <w:tmpl w:val="80888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95" w15:restartNumberingAfterBreak="0">
    <w:nsid w:val="619B34FE"/>
    <w:multiLevelType w:val="multilevel"/>
    <w:tmpl w:val="8140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2094011"/>
    <w:multiLevelType w:val="multilevel"/>
    <w:tmpl w:val="058A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830A6B"/>
    <w:multiLevelType w:val="multilevel"/>
    <w:tmpl w:val="B842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2A234A3"/>
    <w:multiLevelType w:val="multilevel"/>
    <w:tmpl w:val="2960B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3F879EB"/>
    <w:multiLevelType w:val="multilevel"/>
    <w:tmpl w:val="0AB62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4251BF6"/>
    <w:multiLevelType w:val="multilevel"/>
    <w:tmpl w:val="DF20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45024FE"/>
    <w:multiLevelType w:val="multilevel"/>
    <w:tmpl w:val="9ADE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8D46591"/>
    <w:multiLevelType w:val="multilevel"/>
    <w:tmpl w:val="640E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9AA7901"/>
    <w:multiLevelType w:val="multilevel"/>
    <w:tmpl w:val="CB0E6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AA87092"/>
    <w:multiLevelType w:val="multilevel"/>
    <w:tmpl w:val="CF12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D522FA3"/>
    <w:multiLevelType w:val="hybridMultilevel"/>
    <w:tmpl w:val="8A02D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D663411"/>
    <w:multiLevelType w:val="multilevel"/>
    <w:tmpl w:val="5AE45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21E3F97"/>
    <w:multiLevelType w:val="multilevel"/>
    <w:tmpl w:val="A5FEA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27D7F23"/>
    <w:multiLevelType w:val="multilevel"/>
    <w:tmpl w:val="522A9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2974ED7"/>
    <w:multiLevelType w:val="multilevel"/>
    <w:tmpl w:val="ACA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41E0504"/>
    <w:multiLevelType w:val="multilevel"/>
    <w:tmpl w:val="40708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5FE528A"/>
    <w:multiLevelType w:val="multilevel"/>
    <w:tmpl w:val="A0F0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C77569"/>
    <w:multiLevelType w:val="multilevel"/>
    <w:tmpl w:val="19400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AD815BB"/>
    <w:multiLevelType w:val="multilevel"/>
    <w:tmpl w:val="9252B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B275F74"/>
    <w:multiLevelType w:val="multilevel"/>
    <w:tmpl w:val="57FE3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BF234FE"/>
    <w:multiLevelType w:val="multilevel"/>
    <w:tmpl w:val="4B58E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C0C1AC8"/>
    <w:multiLevelType w:val="multilevel"/>
    <w:tmpl w:val="4F5C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DD64310"/>
    <w:multiLevelType w:val="multilevel"/>
    <w:tmpl w:val="10B2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DDA5FA7"/>
    <w:multiLevelType w:val="multilevel"/>
    <w:tmpl w:val="9B28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E8C2366"/>
    <w:multiLevelType w:val="multilevel"/>
    <w:tmpl w:val="64F45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5329283">
    <w:abstractNumId w:val="94"/>
  </w:num>
  <w:num w:numId="2" w16cid:durableId="754209211">
    <w:abstractNumId w:val="34"/>
  </w:num>
  <w:num w:numId="3" w16cid:durableId="885070658">
    <w:abstractNumId w:val="18"/>
  </w:num>
  <w:num w:numId="4" w16cid:durableId="2011440795">
    <w:abstractNumId w:val="93"/>
  </w:num>
  <w:num w:numId="5" w16cid:durableId="596790971">
    <w:abstractNumId w:val="74"/>
  </w:num>
  <w:num w:numId="6" w16cid:durableId="1417364867">
    <w:abstractNumId w:val="16"/>
  </w:num>
  <w:num w:numId="7" w16cid:durableId="1273048071">
    <w:abstractNumId w:val="4"/>
  </w:num>
  <w:num w:numId="8" w16cid:durableId="2053918431">
    <w:abstractNumId w:val="10"/>
  </w:num>
  <w:num w:numId="9" w16cid:durableId="1068840030">
    <w:abstractNumId w:val="114"/>
  </w:num>
  <w:num w:numId="10" w16cid:durableId="1791241132">
    <w:abstractNumId w:val="42"/>
  </w:num>
  <w:num w:numId="11" w16cid:durableId="2102874112">
    <w:abstractNumId w:val="27"/>
  </w:num>
  <w:num w:numId="12" w16cid:durableId="975791888">
    <w:abstractNumId w:val="9"/>
  </w:num>
  <w:num w:numId="13" w16cid:durableId="1310284379">
    <w:abstractNumId w:val="14"/>
  </w:num>
  <w:num w:numId="14" w16cid:durableId="1218664088">
    <w:abstractNumId w:val="29"/>
  </w:num>
  <w:num w:numId="15" w16cid:durableId="241986800">
    <w:abstractNumId w:val="59"/>
  </w:num>
  <w:num w:numId="16" w16cid:durableId="1826193204">
    <w:abstractNumId w:val="73"/>
  </w:num>
  <w:num w:numId="17" w16cid:durableId="413939245">
    <w:abstractNumId w:val="53"/>
  </w:num>
  <w:num w:numId="18" w16cid:durableId="2085225372">
    <w:abstractNumId w:val="8"/>
  </w:num>
  <w:num w:numId="19" w16cid:durableId="40371328">
    <w:abstractNumId w:val="36"/>
  </w:num>
  <w:num w:numId="20" w16cid:durableId="1257715626">
    <w:abstractNumId w:val="70"/>
  </w:num>
  <w:num w:numId="21" w16cid:durableId="1495560788">
    <w:abstractNumId w:val="54"/>
  </w:num>
  <w:num w:numId="22" w16cid:durableId="1087381851">
    <w:abstractNumId w:val="75"/>
  </w:num>
  <w:num w:numId="23" w16cid:durableId="1459715910">
    <w:abstractNumId w:val="69"/>
  </w:num>
  <w:num w:numId="24" w16cid:durableId="891234164">
    <w:abstractNumId w:val="107"/>
  </w:num>
  <w:num w:numId="25" w16cid:durableId="1712732354">
    <w:abstractNumId w:val="63"/>
  </w:num>
  <w:num w:numId="26" w16cid:durableId="178159469">
    <w:abstractNumId w:val="72"/>
  </w:num>
  <w:num w:numId="27" w16cid:durableId="1060598522">
    <w:abstractNumId w:val="68"/>
  </w:num>
  <w:num w:numId="28" w16cid:durableId="125054051">
    <w:abstractNumId w:val="46"/>
  </w:num>
  <w:num w:numId="29" w16cid:durableId="1928608845">
    <w:abstractNumId w:val="80"/>
  </w:num>
  <w:num w:numId="30" w16cid:durableId="435171806">
    <w:abstractNumId w:val="34"/>
  </w:num>
  <w:num w:numId="31" w16cid:durableId="67652974">
    <w:abstractNumId w:val="56"/>
  </w:num>
  <w:num w:numId="32" w16cid:durableId="1251354462">
    <w:abstractNumId w:val="34"/>
  </w:num>
  <w:num w:numId="33" w16cid:durableId="1662267377">
    <w:abstractNumId w:val="90"/>
  </w:num>
  <w:num w:numId="34" w16cid:durableId="24641872">
    <w:abstractNumId w:val="34"/>
  </w:num>
  <w:num w:numId="35" w16cid:durableId="1017120274">
    <w:abstractNumId w:val="100"/>
  </w:num>
  <w:num w:numId="36" w16cid:durableId="346714804">
    <w:abstractNumId w:val="7"/>
  </w:num>
  <w:num w:numId="37" w16cid:durableId="1667631836">
    <w:abstractNumId w:val="34"/>
  </w:num>
  <w:num w:numId="38" w16cid:durableId="896548387">
    <w:abstractNumId w:val="78"/>
  </w:num>
  <w:num w:numId="39" w16cid:durableId="333609233">
    <w:abstractNumId w:val="20"/>
  </w:num>
  <w:num w:numId="40" w16cid:durableId="601568313">
    <w:abstractNumId w:val="44"/>
  </w:num>
  <w:num w:numId="41" w16cid:durableId="1882277920">
    <w:abstractNumId w:val="34"/>
  </w:num>
  <w:num w:numId="42" w16cid:durableId="1162501491">
    <w:abstractNumId w:val="34"/>
  </w:num>
  <w:num w:numId="43" w16cid:durableId="369494495">
    <w:abstractNumId w:val="3"/>
  </w:num>
  <w:num w:numId="44" w16cid:durableId="779568973">
    <w:abstractNumId w:val="34"/>
  </w:num>
  <w:num w:numId="45" w16cid:durableId="899099006">
    <w:abstractNumId w:val="112"/>
  </w:num>
  <w:num w:numId="46" w16cid:durableId="1943998078">
    <w:abstractNumId w:val="34"/>
  </w:num>
  <w:num w:numId="47" w16cid:durableId="135608767">
    <w:abstractNumId w:val="71"/>
  </w:num>
  <w:num w:numId="48" w16cid:durableId="298343572">
    <w:abstractNumId w:val="34"/>
  </w:num>
  <w:num w:numId="49" w16cid:durableId="2088527931">
    <w:abstractNumId w:val="115"/>
  </w:num>
  <w:num w:numId="50" w16cid:durableId="1810588553">
    <w:abstractNumId w:val="34"/>
  </w:num>
  <w:num w:numId="51" w16cid:durableId="1663970649">
    <w:abstractNumId w:val="5"/>
  </w:num>
  <w:num w:numId="52" w16cid:durableId="683704038">
    <w:abstractNumId w:val="34"/>
  </w:num>
  <w:num w:numId="53" w16cid:durableId="1981182815">
    <w:abstractNumId w:val="60"/>
  </w:num>
  <w:num w:numId="54" w16cid:durableId="1617524285">
    <w:abstractNumId w:val="77"/>
  </w:num>
  <w:num w:numId="55" w16cid:durableId="1350183022">
    <w:abstractNumId w:val="62"/>
  </w:num>
  <w:num w:numId="56" w16cid:durableId="247613525">
    <w:abstractNumId w:val="51"/>
  </w:num>
  <w:num w:numId="57" w16cid:durableId="2035182729">
    <w:abstractNumId w:val="31"/>
  </w:num>
  <w:num w:numId="58" w16cid:durableId="1119714494">
    <w:abstractNumId w:val="15"/>
  </w:num>
  <w:num w:numId="59" w16cid:durableId="1810246356">
    <w:abstractNumId w:val="34"/>
  </w:num>
  <w:num w:numId="60" w16cid:durableId="1501433738">
    <w:abstractNumId w:val="34"/>
  </w:num>
  <w:num w:numId="61" w16cid:durableId="1347824397">
    <w:abstractNumId w:val="98"/>
  </w:num>
  <w:num w:numId="62" w16cid:durableId="1253733128">
    <w:abstractNumId w:val="34"/>
  </w:num>
  <w:num w:numId="63" w16cid:durableId="854005374">
    <w:abstractNumId w:val="34"/>
  </w:num>
  <w:num w:numId="64" w16cid:durableId="987780587">
    <w:abstractNumId w:val="30"/>
  </w:num>
  <w:num w:numId="65" w16cid:durableId="949818344">
    <w:abstractNumId w:val="34"/>
  </w:num>
  <w:num w:numId="66" w16cid:durableId="1417822164">
    <w:abstractNumId w:val="118"/>
  </w:num>
  <w:num w:numId="67" w16cid:durableId="1898006426">
    <w:abstractNumId w:val="116"/>
  </w:num>
  <w:num w:numId="68" w16cid:durableId="2033453942">
    <w:abstractNumId w:val="24"/>
  </w:num>
  <w:num w:numId="69" w16cid:durableId="181600730">
    <w:abstractNumId w:val="96"/>
  </w:num>
  <w:num w:numId="70" w16cid:durableId="127938607">
    <w:abstractNumId w:val="34"/>
  </w:num>
  <w:num w:numId="71" w16cid:durableId="1549103895">
    <w:abstractNumId w:val="83"/>
  </w:num>
  <w:num w:numId="72" w16cid:durableId="2047942734">
    <w:abstractNumId w:val="117"/>
  </w:num>
  <w:num w:numId="73" w16cid:durableId="2013485492">
    <w:abstractNumId w:val="21"/>
  </w:num>
  <w:num w:numId="74" w16cid:durableId="584802811">
    <w:abstractNumId w:val="19"/>
  </w:num>
  <w:num w:numId="75" w16cid:durableId="618339781">
    <w:abstractNumId w:val="48"/>
  </w:num>
  <w:num w:numId="76" w16cid:durableId="1351686027">
    <w:abstractNumId w:val="34"/>
  </w:num>
  <w:num w:numId="77" w16cid:durableId="872426845">
    <w:abstractNumId w:val="34"/>
  </w:num>
  <w:num w:numId="78" w16cid:durableId="1809207381">
    <w:abstractNumId w:val="91"/>
  </w:num>
  <w:num w:numId="79" w16cid:durableId="1008287527">
    <w:abstractNumId w:val="34"/>
  </w:num>
  <w:num w:numId="80" w16cid:durableId="533621566">
    <w:abstractNumId w:val="101"/>
  </w:num>
  <w:num w:numId="81" w16cid:durableId="1803576052">
    <w:abstractNumId w:val="65"/>
  </w:num>
  <w:num w:numId="82" w16cid:durableId="1082096696">
    <w:abstractNumId w:val="0"/>
  </w:num>
  <w:num w:numId="83" w16cid:durableId="2119401020">
    <w:abstractNumId w:val="57"/>
  </w:num>
  <w:num w:numId="84" w16cid:durableId="806361584">
    <w:abstractNumId w:val="11"/>
  </w:num>
  <w:num w:numId="85" w16cid:durableId="653607424">
    <w:abstractNumId w:val="1"/>
  </w:num>
  <w:num w:numId="86" w16cid:durableId="1492522598">
    <w:abstractNumId w:val="92"/>
  </w:num>
  <w:num w:numId="87" w16cid:durableId="1326781920">
    <w:abstractNumId w:val="120"/>
  </w:num>
  <w:num w:numId="88" w16cid:durableId="1200044913">
    <w:abstractNumId w:val="99"/>
  </w:num>
  <w:num w:numId="89" w16cid:durableId="218517694">
    <w:abstractNumId w:val="35"/>
  </w:num>
  <w:num w:numId="90" w16cid:durableId="1873304445">
    <w:abstractNumId w:val="86"/>
  </w:num>
  <w:num w:numId="91" w16cid:durableId="1923373798">
    <w:abstractNumId w:val="88"/>
  </w:num>
  <w:num w:numId="92" w16cid:durableId="224528678">
    <w:abstractNumId w:val="108"/>
  </w:num>
  <w:num w:numId="93" w16cid:durableId="866870213">
    <w:abstractNumId w:val="25"/>
  </w:num>
  <w:num w:numId="94" w16cid:durableId="1130057626">
    <w:abstractNumId w:val="76"/>
  </w:num>
  <w:num w:numId="95" w16cid:durableId="918950770">
    <w:abstractNumId w:val="6"/>
  </w:num>
  <w:num w:numId="96" w16cid:durableId="899825024">
    <w:abstractNumId w:val="34"/>
  </w:num>
  <w:num w:numId="97" w16cid:durableId="1927229512">
    <w:abstractNumId w:val="34"/>
  </w:num>
  <w:num w:numId="98" w16cid:durableId="121116398">
    <w:abstractNumId w:val="34"/>
  </w:num>
  <w:num w:numId="99" w16cid:durableId="145978686">
    <w:abstractNumId w:val="111"/>
  </w:num>
  <w:num w:numId="100" w16cid:durableId="1604268773">
    <w:abstractNumId w:val="43"/>
  </w:num>
  <w:num w:numId="101" w16cid:durableId="1347756411">
    <w:abstractNumId w:val="37"/>
  </w:num>
  <w:num w:numId="102" w16cid:durableId="1877739676">
    <w:abstractNumId w:val="32"/>
  </w:num>
  <w:num w:numId="103" w16cid:durableId="1768424528">
    <w:abstractNumId w:val="104"/>
  </w:num>
  <w:num w:numId="104" w16cid:durableId="1496874123">
    <w:abstractNumId w:val="26"/>
  </w:num>
  <w:num w:numId="105" w16cid:durableId="38945128">
    <w:abstractNumId w:val="58"/>
  </w:num>
  <w:num w:numId="106" w16cid:durableId="431052762">
    <w:abstractNumId w:val="97"/>
  </w:num>
  <w:num w:numId="107" w16cid:durableId="1471901993">
    <w:abstractNumId w:val="64"/>
  </w:num>
  <w:num w:numId="108" w16cid:durableId="1605528127">
    <w:abstractNumId w:val="34"/>
  </w:num>
  <w:num w:numId="109" w16cid:durableId="761143514">
    <w:abstractNumId w:val="28"/>
  </w:num>
  <w:num w:numId="110" w16cid:durableId="2029982233">
    <w:abstractNumId w:val="13"/>
  </w:num>
  <w:num w:numId="111" w16cid:durableId="1095056829">
    <w:abstractNumId w:val="41"/>
  </w:num>
  <w:num w:numId="112" w16cid:durableId="200172732">
    <w:abstractNumId w:val="34"/>
  </w:num>
  <w:num w:numId="113" w16cid:durableId="1502310611">
    <w:abstractNumId w:val="67"/>
  </w:num>
  <w:num w:numId="114" w16cid:durableId="1255018569">
    <w:abstractNumId w:val="17"/>
  </w:num>
  <w:num w:numId="115" w16cid:durableId="831914495">
    <w:abstractNumId w:val="2"/>
  </w:num>
  <w:num w:numId="116" w16cid:durableId="1992169352">
    <w:abstractNumId w:val="85"/>
  </w:num>
  <w:num w:numId="117" w16cid:durableId="1298490446">
    <w:abstractNumId w:val="109"/>
  </w:num>
  <w:num w:numId="118" w16cid:durableId="1548833311">
    <w:abstractNumId w:val="38"/>
  </w:num>
  <w:num w:numId="119" w16cid:durableId="160700861">
    <w:abstractNumId w:val="47"/>
  </w:num>
  <w:num w:numId="120" w16cid:durableId="124393789">
    <w:abstractNumId w:val="40"/>
  </w:num>
  <w:num w:numId="121" w16cid:durableId="601109361">
    <w:abstractNumId w:val="103"/>
  </w:num>
  <w:num w:numId="122" w16cid:durableId="2073305069">
    <w:abstractNumId w:val="39"/>
  </w:num>
  <w:num w:numId="123" w16cid:durableId="2021813583">
    <w:abstractNumId w:val="12"/>
  </w:num>
  <w:num w:numId="124" w16cid:durableId="1489177034">
    <w:abstractNumId w:val="121"/>
  </w:num>
  <w:num w:numId="125" w16cid:durableId="2142650393">
    <w:abstractNumId w:val="82"/>
  </w:num>
  <w:num w:numId="126" w16cid:durableId="20322141">
    <w:abstractNumId w:val="110"/>
  </w:num>
  <w:num w:numId="127" w16cid:durableId="754984681">
    <w:abstractNumId w:val="106"/>
  </w:num>
  <w:num w:numId="128" w16cid:durableId="558827552">
    <w:abstractNumId w:val="95"/>
  </w:num>
  <w:num w:numId="129" w16cid:durableId="162018799">
    <w:abstractNumId w:val="87"/>
  </w:num>
  <w:num w:numId="130" w16cid:durableId="1006633131">
    <w:abstractNumId w:val="61"/>
  </w:num>
  <w:num w:numId="131" w16cid:durableId="267742527">
    <w:abstractNumId w:val="119"/>
  </w:num>
  <w:num w:numId="132" w16cid:durableId="2119638587">
    <w:abstractNumId w:val="34"/>
  </w:num>
  <w:num w:numId="133" w16cid:durableId="263925871">
    <w:abstractNumId w:val="66"/>
  </w:num>
  <w:num w:numId="134" w16cid:durableId="1778452061">
    <w:abstractNumId w:val="84"/>
  </w:num>
  <w:num w:numId="135" w16cid:durableId="868370797">
    <w:abstractNumId w:val="81"/>
  </w:num>
  <w:num w:numId="136" w16cid:durableId="983125855">
    <w:abstractNumId w:val="52"/>
  </w:num>
  <w:num w:numId="137" w16cid:durableId="934090320">
    <w:abstractNumId w:val="102"/>
  </w:num>
  <w:num w:numId="138" w16cid:durableId="654064283">
    <w:abstractNumId w:val="45"/>
  </w:num>
  <w:num w:numId="139" w16cid:durableId="78990445">
    <w:abstractNumId w:val="22"/>
  </w:num>
  <w:num w:numId="140" w16cid:durableId="834684905">
    <w:abstractNumId w:val="50"/>
  </w:num>
  <w:num w:numId="141" w16cid:durableId="2121681436">
    <w:abstractNumId w:val="113"/>
  </w:num>
  <w:num w:numId="142" w16cid:durableId="696851989">
    <w:abstractNumId w:val="23"/>
  </w:num>
  <w:num w:numId="143" w16cid:durableId="1431392817">
    <w:abstractNumId w:val="49"/>
  </w:num>
  <w:num w:numId="144" w16cid:durableId="1009524574">
    <w:abstractNumId w:val="89"/>
  </w:num>
  <w:num w:numId="145" w16cid:durableId="1399283646">
    <w:abstractNumId w:val="33"/>
  </w:num>
  <w:num w:numId="146" w16cid:durableId="1868832534">
    <w:abstractNumId w:val="79"/>
  </w:num>
  <w:num w:numId="147" w16cid:durableId="1737896213">
    <w:abstractNumId w:val="55"/>
  </w:num>
  <w:num w:numId="148" w16cid:durableId="1247304769">
    <w:abstractNumId w:val="10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55EA4"/>
    <w:rsid w:val="000A4A8A"/>
    <w:rsid w:val="000B6854"/>
    <w:rsid w:val="000D417F"/>
    <w:rsid w:val="00120248"/>
    <w:rsid w:val="00136A4E"/>
    <w:rsid w:val="00172A2B"/>
    <w:rsid w:val="00184B35"/>
    <w:rsid w:val="001852BE"/>
    <w:rsid w:val="001865F2"/>
    <w:rsid w:val="001A3CCC"/>
    <w:rsid w:val="001E4AE7"/>
    <w:rsid w:val="001E59F3"/>
    <w:rsid w:val="002063EE"/>
    <w:rsid w:val="00213509"/>
    <w:rsid w:val="00226FF2"/>
    <w:rsid w:val="00260473"/>
    <w:rsid w:val="00282B04"/>
    <w:rsid w:val="002B67D3"/>
    <w:rsid w:val="002C4851"/>
    <w:rsid w:val="002C7F27"/>
    <w:rsid w:val="00325590"/>
    <w:rsid w:val="003338A9"/>
    <w:rsid w:val="00342438"/>
    <w:rsid w:val="003767B2"/>
    <w:rsid w:val="003A3B16"/>
    <w:rsid w:val="003E35F6"/>
    <w:rsid w:val="003F429C"/>
    <w:rsid w:val="00416D52"/>
    <w:rsid w:val="00437ABB"/>
    <w:rsid w:val="004437F5"/>
    <w:rsid w:val="0045663F"/>
    <w:rsid w:val="0049036D"/>
    <w:rsid w:val="00495FDB"/>
    <w:rsid w:val="004A3529"/>
    <w:rsid w:val="004B4E46"/>
    <w:rsid w:val="004C0AD1"/>
    <w:rsid w:val="005343E2"/>
    <w:rsid w:val="00577305"/>
    <w:rsid w:val="00580A2C"/>
    <w:rsid w:val="00581F2B"/>
    <w:rsid w:val="0059701D"/>
    <w:rsid w:val="005C2E0B"/>
    <w:rsid w:val="005E2678"/>
    <w:rsid w:val="005E3F23"/>
    <w:rsid w:val="006003D5"/>
    <w:rsid w:val="00633384"/>
    <w:rsid w:val="0064466C"/>
    <w:rsid w:val="00672C1A"/>
    <w:rsid w:val="0068418C"/>
    <w:rsid w:val="006D0FA5"/>
    <w:rsid w:val="006D71FE"/>
    <w:rsid w:val="007069D8"/>
    <w:rsid w:val="00751E57"/>
    <w:rsid w:val="00760843"/>
    <w:rsid w:val="00772E0E"/>
    <w:rsid w:val="007808DC"/>
    <w:rsid w:val="00785195"/>
    <w:rsid w:val="00785259"/>
    <w:rsid w:val="007A01DC"/>
    <w:rsid w:val="007B0DFA"/>
    <w:rsid w:val="007B241B"/>
    <w:rsid w:val="007C1121"/>
    <w:rsid w:val="007D6C41"/>
    <w:rsid w:val="007E5E59"/>
    <w:rsid w:val="007E7A2D"/>
    <w:rsid w:val="008034BE"/>
    <w:rsid w:val="00823D33"/>
    <w:rsid w:val="0085384B"/>
    <w:rsid w:val="008759A8"/>
    <w:rsid w:val="00890409"/>
    <w:rsid w:val="00895034"/>
    <w:rsid w:val="008B46AB"/>
    <w:rsid w:val="008D264A"/>
    <w:rsid w:val="008E707B"/>
    <w:rsid w:val="00911CD5"/>
    <w:rsid w:val="009210A6"/>
    <w:rsid w:val="00924378"/>
    <w:rsid w:val="00930B96"/>
    <w:rsid w:val="009443C8"/>
    <w:rsid w:val="00944D7A"/>
    <w:rsid w:val="009541C0"/>
    <w:rsid w:val="00955659"/>
    <w:rsid w:val="009654DB"/>
    <w:rsid w:val="009A0F76"/>
    <w:rsid w:val="009B078F"/>
    <w:rsid w:val="009C3D0C"/>
    <w:rsid w:val="00A03BCD"/>
    <w:rsid w:val="00A16F22"/>
    <w:rsid w:val="00A21C07"/>
    <w:rsid w:val="00A302FC"/>
    <w:rsid w:val="00A57F79"/>
    <w:rsid w:val="00A7217A"/>
    <w:rsid w:val="00A86068"/>
    <w:rsid w:val="00A91D75"/>
    <w:rsid w:val="00AC343A"/>
    <w:rsid w:val="00AC4217"/>
    <w:rsid w:val="00AC4BF7"/>
    <w:rsid w:val="00AC63C6"/>
    <w:rsid w:val="00AC6AA2"/>
    <w:rsid w:val="00AD1694"/>
    <w:rsid w:val="00AE4383"/>
    <w:rsid w:val="00B06DBC"/>
    <w:rsid w:val="00B7738F"/>
    <w:rsid w:val="00B77DC7"/>
    <w:rsid w:val="00B809AD"/>
    <w:rsid w:val="00BD47EC"/>
    <w:rsid w:val="00BE6236"/>
    <w:rsid w:val="00C105ED"/>
    <w:rsid w:val="00C12634"/>
    <w:rsid w:val="00C50FEA"/>
    <w:rsid w:val="00C53E91"/>
    <w:rsid w:val="00C6323A"/>
    <w:rsid w:val="00C77121"/>
    <w:rsid w:val="00C862F8"/>
    <w:rsid w:val="00C87193"/>
    <w:rsid w:val="00CB27A1"/>
    <w:rsid w:val="00CC2363"/>
    <w:rsid w:val="00CD49BE"/>
    <w:rsid w:val="00D301BB"/>
    <w:rsid w:val="00D476F7"/>
    <w:rsid w:val="00D55CBC"/>
    <w:rsid w:val="00D64C73"/>
    <w:rsid w:val="00D83520"/>
    <w:rsid w:val="00D8631A"/>
    <w:rsid w:val="00D87CD8"/>
    <w:rsid w:val="00D911A2"/>
    <w:rsid w:val="00D92C0A"/>
    <w:rsid w:val="00DF1CFA"/>
    <w:rsid w:val="00E009A8"/>
    <w:rsid w:val="00E2282E"/>
    <w:rsid w:val="00E37495"/>
    <w:rsid w:val="00E523C3"/>
    <w:rsid w:val="00E5388E"/>
    <w:rsid w:val="00E540BF"/>
    <w:rsid w:val="00E552D3"/>
    <w:rsid w:val="00E56FFC"/>
    <w:rsid w:val="00E6016B"/>
    <w:rsid w:val="00E86141"/>
    <w:rsid w:val="00E94B95"/>
    <w:rsid w:val="00EA03F0"/>
    <w:rsid w:val="00EC0D1D"/>
    <w:rsid w:val="00ED6905"/>
    <w:rsid w:val="00EF64C7"/>
    <w:rsid w:val="00F15904"/>
    <w:rsid w:val="00F479DB"/>
    <w:rsid w:val="00F5644A"/>
    <w:rsid w:val="00F57983"/>
    <w:rsid w:val="00F60852"/>
    <w:rsid w:val="00FB6A61"/>
    <w:rsid w:val="00FC2AB4"/>
    <w:rsid w:val="00FC4AC4"/>
    <w:rsid w:val="00FE0D74"/>
    <w:rsid w:val="00FE3D2C"/>
    <w:rsid w:val="00FF3C5B"/>
    <w:rsid w:val="00FF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autoRedefine/>
    <w:uiPriority w:val="7"/>
    <w:unhideWhenUsed/>
    <w:qFormat/>
    <w:rsid w:val="00E540BF"/>
    <w:pPr>
      <w:keepNext/>
      <w:keepLines/>
      <w:spacing w:after="60" w:line="480" w:lineRule="auto"/>
      <w:ind w:left="29" w:right="29"/>
      <w:outlineLvl w:val="2"/>
    </w:pPr>
    <w:rPr>
      <w:rFonts w:eastAsia="Times New Roman" w:cstheme="minorHAnsi"/>
      <w:i/>
      <w:szCs w:val="24"/>
      <w:lang w:val="es-CO" w:eastAsia="es-CO" w:bidi="es-ES"/>
    </w:rPr>
  </w:style>
  <w:style w:type="paragraph" w:styleId="Ttulo4">
    <w:name w:val="heading 4"/>
    <w:basedOn w:val="Normal"/>
    <w:next w:val="Normal"/>
    <w:link w:val="Ttulo4Car"/>
    <w:autoRedefine/>
    <w:uiPriority w:val="7"/>
    <w:unhideWhenUsed/>
    <w:qFormat/>
    <w:rsid w:val="00E861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E540BF"/>
    <w:rPr>
      <w:rFonts w:eastAsia="Times New Roman" w:cstheme="minorHAnsi"/>
      <w:i/>
      <w:color w:val="262140" w:themeColor="text1"/>
      <w:sz w:val="24"/>
      <w:szCs w:val="24"/>
      <w:lang w:val="es-CO" w:eastAsia="es-CO" w:bidi="es-ES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rsid w:val="00E8614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  <w:style w:type="paragraph" w:customStyle="1" w:styleId="code-line">
    <w:name w:val="code-line"/>
    <w:basedOn w:val="Normal"/>
    <w:rsid w:val="00C862F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1582</TotalTime>
  <Pages>11</Pages>
  <Words>1404</Words>
  <Characters>7723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30</cp:revision>
  <dcterms:created xsi:type="dcterms:W3CDTF">2025-06-30T04:50:00Z</dcterms:created>
  <dcterms:modified xsi:type="dcterms:W3CDTF">2025-09-08T16:51:00Z</dcterms:modified>
  <cp:contentStatus/>
  <cp:version/>
</cp:coreProperties>
</file>