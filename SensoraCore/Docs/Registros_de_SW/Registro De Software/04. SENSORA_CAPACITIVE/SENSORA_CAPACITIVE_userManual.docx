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BF70FA" w14:textId="1FE37BF0" w:rsidR="001E59F3" w:rsidRPr="004C0AD1" w:rsidRDefault="005E3F23" w:rsidP="00A91D75"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5166" behindDoc="1" locked="0" layoutInCell="1" allowOverlap="1" wp14:anchorId="52C3484C" wp14:editId="7BAC1645">
                <wp:simplePos x="0" y="0"/>
                <wp:positionH relativeFrom="column">
                  <wp:posOffset>1223948</wp:posOffset>
                </wp:positionH>
                <wp:positionV relativeFrom="page">
                  <wp:posOffset>1454785</wp:posOffset>
                </wp:positionV>
                <wp:extent cx="5040000" cy="5040000"/>
                <wp:effectExtent l="0" t="0" r="8255" b="8255"/>
                <wp:wrapNone/>
                <wp:docPr id="1012461160" name="Rectángulo: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0000" cy="5040000"/>
                        </a:xfrm>
                        <a:prstGeom prst="roundRect">
                          <a:avLst>
                            <a:gd name="adj" fmla="val 3254"/>
                          </a:avLst>
                        </a:prstGeom>
                        <a:blipFill>
                          <a:blip r:embed="rId9"/>
                          <a:srcRect/>
                          <a:stretch>
                            <a:fillRect l="-3755" t="-3755" r="-4165" b="-4165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3E6185" id="Rectángulo: esquinas redondeadas 18" o:spid="_x0000_s1026" style="position:absolute;margin-left:96.35pt;margin-top:114.55pt;width:396.85pt;height:396.85pt;z-index:-25166131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arcsize="2133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" stroked="f" strokeweight="2pt">
                <v:fill r:id="rId10" o:title="" recolor="t" rotate="t" type="frame"/>
                <w10:wrap anchory="page"/>
              </v:roundrect>
            </w:pict>
          </mc:Fallback>
        </mc:AlternateContent>
      </w:r>
      <w:r w:rsidRPr="004C0AD1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4141" behindDoc="1" locked="0" layoutInCell="1" allowOverlap="1" wp14:anchorId="634C7FE2" wp14:editId="19B61E41">
                <wp:simplePos x="0" y="0"/>
                <wp:positionH relativeFrom="page">
                  <wp:align>left</wp:align>
                </wp:positionH>
                <wp:positionV relativeFrom="page">
                  <wp:align>top</wp:align>
                </wp:positionV>
                <wp:extent cx="6225871" cy="5247861"/>
                <wp:effectExtent l="0" t="0" r="3810" b="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5871" cy="5247861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ACBF71" id="Rectángulo 2" o:spid="_x0000_s1026" alt="rectángulo de color" style="position:absolute;margin-left:0;margin-top:0;width:490.25pt;height:413.2pt;z-index:-251662339;visibility:visible;mso-wrap-style:square;mso-width-percent:0;mso-height-percent:0;mso-wrap-distance-left:9pt;mso-wrap-distance-top:0;mso-wrap-distance-right:9pt;mso-wrap-distance-bottom:0;mso-position-horizontal:left;mso-position-horizontal-relative:page;mso-position-vertical:top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" fillcolor="#7dc6f3 [3205]" stroked="f">
                <w10:wrap anchorx="page" anchory="page"/>
              </v:rect>
            </w:pict>
          </mc:Fallback>
        </mc:AlternateContent>
      </w:r>
      <w:r w:rsidR="00C12634" w:rsidRPr="004C0AD1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71551" behindDoc="1" locked="0" layoutInCell="1" allowOverlap="1" wp14:anchorId="0135EF20" wp14:editId="35732017">
                <wp:simplePos x="0" y="0"/>
                <wp:positionH relativeFrom="page">
                  <wp:align>left</wp:align>
                </wp:positionH>
                <wp:positionV relativeFrom="page">
                  <wp:posOffset>5821874</wp:posOffset>
                </wp:positionV>
                <wp:extent cx="4686935" cy="1570990"/>
                <wp:effectExtent l="0" t="0" r="0" b="0"/>
                <wp:wrapNone/>
                <wp:docPr id="4" name="Rectángulo: Una sola esquina cortada 4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686935" cy="1570990"/>
                        </a:xfrm>
                        <a:prstGeom prst="snip1Rect">
                          <a:avLst>
                            <a:gd name="adj" fmla="val 47819"/>
                          </a:avLst>
                        </a:prstGeom>
                        <a:solidFill>
                          <a:srgbClr val="152736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AC139" id="Rectángulo: Una sola esquina cortada 4" o:spid="_x0000_s1026" alt="rectángulo de color" style="position:absolute;margin-left:0;margin-top:458.4pt;width:369.05pt;height:123.7pt;flip:y;z-index:-251644929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page;mso-width-percent:0;mso-height-percent:0;mso-width-relative:margin;mso-height-relative:margin;v-text-anchor:middle" coordsize="4686935,1570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" path="m,l3935703,r751232,751232l4686935,1570990,,1570990,,xe" fillcolor="#152736" stroked="f">
                <v:path arrowok="t" o:connecttype="custom" o:connectlocs="0,0;3935703,0;4686935,751232;4686935,1570990;0,1570990;0,0" o:connectangles="0,0,0,0,0,0"/>
                <w10:wrap anchorx="page" anchory="page"/>
              </v:shape>
            </w:pict>
          </mc:Fallback>
        </mc:AlternateContent>
      </w:r>
      <w:r w:rsidR="006D0FA5" w:rsidRPr="004C0AD1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66875EB" wp14:editId="618DED11">
                <wp:simplePos x="0" y="0"/>
                <wp:positionH relativeFrom="column">
                  <wp:posOffset>-51036</wp:posOffset>
                </wp:positionH>
                <wp:positionV relativeFrom="paragraph">
                  <wp:posOffset>7623544</wp:posOffset>
                </wp:positionV>
                <wp:extent cx="4051004" cy="309093"/>
                <wp:effectExtent l="0" t="0" r="0" b="15240"/>
                <wp:wrapNone/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1004" cy="30909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2B6351" w14:textId="062225DB" w:rsidR="00A91D75" w:rsidRPr="006D0FA5" w:rsidRDefault="006D0FA5" w:rsidP="00A91D75">
                            <w:pPr>
                              <w:pStyle w:val="Subttulo"/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 w:bidi="es-ES"/>
                              </w:rPr>
                              <w:t>Universidad Autónoma del Caribe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66875EB" id="_x0000_t202" coordsize="21600,21600" o:spt="202" path="m,l,21600r21600,l21600,xe">
                <v:stroke joinstyle="miter"/>
                <v:path gradientshapeok="t" o:connecttype="rect"/>
              </v:shapetype>
              <v:shape id="Cuadro de texto 6" o:spid="_x0000_s1026" type="#_x0000_t202" style="position:absolute;margin-left:-4pt;margin-top:600.3pt;width:319pt;height:24.3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" filled="f" stroked="f" strokeweight=".5pt">
                <v:textbox inset=",,,0">
                  <w:txbxContent>
                    <w:p w14:paraId="2C2B6351" w14:textId="062225DB" w:rsidR="00A91D75" w:rsidRPr="006D0FA5" w:rsidRDefault="006D0FA5" w:rsidP="00A91D75">
                      <w:pPr>
                        <w:pStyle w:val="Subttulo"/>
                        <w:rPr>
                          <w:lang w:val="es-MX"/>
                        </w:rPr>
                      </w:pPr>
                      <w:r>
                        <w:rPr>
                          <w:lang w:val="es-MX" w:bidi="es-ES"/>
                        </w:rPr>
                        <w:t>Universidad Autónoma del Caribe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pPr w:leftFromText="180" w:rightFromText="180" w:vertAnchor="text" w:tblpX="-19" w:tblpY="824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760"/>
      </w:tblGrid>
      <w:tr w:rsidR="00A91D75" w:rsidRPr="004C0AD1" w14:paraId="51004067" w14:textId="77777777" w:rsidTr="00A91D75">
        <w:trPr>
          <w:trHeight w:val="2150"/>
        </w:trPr>
        <w:tc>
          <w:tcPr>
            <w:tcW w:w="57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4C7687C" w14:textId="266F43E8" w:rsidR="00A91D75" w:rsidRPr="004C0AD1" w:rsidRDefault="00EC0D1D" w:rsidP="00EC0D1D">
            <w:pPr>
              <w:pStyle w:val="Ttulo"/>
              <w:framePr w:hSpace="0" w:wrap="auto" w:vAnchor="margin" w:xAlign="left" w:yAlign="inline"/>
            </w:pPr>
            <w:r>
              <w:t>MANUAL DE USUARIO</w:t>
            </w:r>
          </w:p>
        </w:tc>
      </w:tr>
    </w:tbl>
    <w:tbl>
      <w:tblPr>
        <w:tblpPr w:leftFromText="180" w:rightFromText="180" w:vertAnchor="text" w:tblpX="-80" w:tblpY="11853"/>
        <w:tblW w:w="9990" w:type="dxa"/>
        <w:tblBorders>
          <w:insideH w:val="single" w:sz="24" w:space="0" w:color="262140" w:themeColor="tex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560"/>
        <w:gridCol w:w="3013"/>
        <w:gridCol w:w="3417"/>
      </w:tblGrid>
      <w:tr w:rsidR="006D0FA5" w:rsidRPr="004C0AD1" w14:paraId="37414AE3" w14:textId="77777777" w:rsidTr="00C6323A">
        <w:trPr>
          <w:trHeight w:val="358"/>
        </w:trPr>
        <w:tc>
          <w:tcPr>
            <w:tcW w:w="3567" w:type="dxa"/>
          </w:tcPr>
          <w:p w14:paraId="11B383B7" w14:textId="61AA255F" w:rsidR="00A91D75" w:rsidRPr="004C0AD1" w:rsidRDefault="00A91D75" w:rsidP="00A91D75"/>
        </w:tc>
        <w:tc>
          <w:tcPr>
            <w:tcW w:w="2940" w:type="dxa"/>
            <w:vAlign w:val="bottom"/>
          </w:tcPr>
          <w:p w14:paraId="2ED0C438" w14:textId="77777777" w:rsidR="00A91D75" w:rsidRPr="004C0AD1" w:rsidRDefault="00A91D75" w:rsidP="00A91D75"/>
        </w:tc>
        <w:tc>
          <w:tcPr>
            <w:tcW w:w="3483" w:type="dxa"/>
            <w:vAlign w:val="bottom"/>
          </w:tcPr>
          <w:p w14:paraId="1A046FCA" w14:textId="77777777" w:rsidR="00A91D75" w:rsidRPr="004C0AD1" w:rsidRDefault="00A91D75" w:rsidP="00A91D75">
            <w:pPr>
              <w:jc w:val="right"/>
            </w:pPr>
          </w:p>
        </w:tc>
      </w:tr>
      <w:tr w:rsidR="006D0FA5" w:rsidRPr="004C0AD1" w14:paraId="357DD183" w14:textId="77777777" w:rsidTr="00C6323A">
        <w:trPr>
          <w:trHeight w:val="1197"/>
        </w:trPr>
        <w:tc>
          <w:tcPr>
            <w:tcW w:w="3567" w:type="dxa"/>
          </w:tcPr>
          <w:p w14:paraId="5EE2AA46" w14:textId="77777777" w:rsidR="00A91D75" w:rsidRPr="004C0AD1" w:rsidRDefault="00A91D75" w:rsidP="00A91D75">
            <w:r w:rsidRPr="004C0AD1"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0871641F" wp14:editId="011AB1B0">
                      <wp:extent cx="2028825" cy="1062990"/>
                      <wp:effectExtent l="0" t="0" r="0" b="3810"/>
                      <wp:docPr id="7" name="Cuadro de texto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28825" cy="106299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FF1B9F1" w14:textId="78F52002" w:rsidR="00A91D75" w:rsidRDefault="006D0FA5" w:rsidP="00A91D75">
                                  <w:pPr>
                                    <w:rPr>
                                      <w:lang w:val="es-MX" w:bidi="es-ES"/>
                                    </w:rPr>
                                  </w:pPr>
                                  <w:r>
                                    <w:rPr>
                                      <w:lang w:val="es-MX" w:bidi="es-ES"/>
                                    </w:rPr>
                                    <w:t>Yamith J. Romero Aldana</w:t>
                                  </w:r>
                                </w:p>
                                <w:p w14:paraId="36389CAE" w14:textId="5AB59AC2" w:rsidR="006D0FA5" w:rsidRDefault="006D0FA5" w:rsidP="00A91D75">
                                  <w:pPr>
                                    <w:rPr>
                                      <w:lang w:val="es-MX" w:bidi="es-ES"/>
                                    </w:rPr>
                                  </w:pPr>
                                  <w:r>
                                    <w:rPr>
                                      <w:lang w:val="es-MX" w:bidi="es-ES"/>
                                    </w:rPr>
                                    <w:t>Elian D. Ruidiaz Marino</w:t>
                                  </w:r>
                                </w:p>
                                <w:p w14:paraId="6358DE75" w14:textId="77777777" w:rsidR="006D0FA5" w:rsidRPr="006D0FA5" w:rsidRDefault="006D0FA5" w:rsidP="00A91D75">
                                  <w:pPr>
                                    <w:rPr>
                                      <w:lang w:val="es-MX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871641F" id="Cuadro de texto 7" o:spid="_x0000_s1027" type="#_x0000_t202" style="width:159.75pt;height:8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" filled="f" stroked="f" strokeweight=".5pt">
                      <v:textbox>
                        <w:txbxContent>
                          <w:p w14:paraId="2FF1B9F1" w14:textId="78F52002" w:rsidR="00A91D75" w:rsidRDefault="006D0FA5" w:rsidP="00A91D75">
                            <w:pPr>
                              <w:rPr>
                                <w:lang w:val="es-MX" w:bidi="es-ES"/>
                              </w:rPr>
                            </w:pPr>
                            <w:r>
                              <w:rPr>
                                <w:lang w:val="es-MX" w:bidi="es-ES"/>
                              </w:rPr>
                              <w:t>Yamith J. Romero Aldana</w:t>
                            </w:r>
                          </w:p>
                          <w:p w14:paraId="36389CAE" w14:textId="5AB59AC2" w:rsidR="006D0FA5" w:rsidRDefault="006D0FA5" w:rsidP="00A91D75">
                            <w:pPr>
                              <w:rPr>
                                <w:lang w:val="es-MX" w:bidi="es-ES"/>
                              </w:rPr>
                            </w:pPr>
                            <w:r>
                              <w:rPr>
                                <w:lang w:val="es-MX" w:bidi="es-ES"/>
                              </w:rPr>
                              <w:t>Elian D. Ruidiaz Marino</w:t>
                            </w:r>
                          </w:p>
                          <w:p w14:paraId="6358DE75" w14:textId="77777777" w:rsidR="006D0FA5" w:rsidRPr="006D0FA5" w:rsidRDefault="006D0FA5" w:rsidP="00A91D75">
                            <w:pPr>
                              <w:rPr>
                                <w:lang w:val="es-MX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14:paraId="38AB2808" w14:textId="77777777" w:rsidR="00A91D75" w:rsidRPr="004C0AD1" w:rsidRDefault="00A91D75" w:rsidP="00A91D75">
            <w:r w:rsidRPr="004C0AD1"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781F57CB" wp14:editId="6578030D">
                      <wp:extent cx="1913861" cy="1063255"/>
                      <wp:effectExtent l="0" t="0" r="0" b="3810"/>
                      <wp:docPr id="14" name="Cuadro de texto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13861" cy="10632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AF48F85" w14:textId="77777777" w:rsidR="006D0FA5" w:rsidRDefault="006D0FA5" w:rsidP="00A91D75">
                                  <w:pPr>
                                    <w:rPr>
                                      <w:lang w:bidi="es-ES"/>
                                    </w:rPr>
                                  </w:pPr>
                                  <w:r>
                                    <w:rPr>
                                      <w:lang w:bidi="es-ES"/>
                                    </w:rPr>
                                    <w:t>Saul A. Pérez Pérez</w:t>
                                  </w:r>
                                </w:p>
                                <w:p w14:paraId="28041FE8" w14:textId="77777777" w:rsidR="006D0FA5" w:rsidRDefault="006D0FA5" w:rsidP="00A91D75">
                                  <w:pPr>
                                    <w:rPr>
                                      <w:lang w:bidi="es-ES"/>
                                    </w:rPr>
                                  </w:pPr>
                                  <w:r>
                                    <w:rPr>
                                      <w:lang w:bidi="es-ES"/>
                                    </w:rPr>
                                    <w:t>Carlos G. Díaz Sáenz</w:t>
                                  </w:r>
                                </w:p>
                                <w:p w14:paraId="24B520A0" w14:textId="6258543C" w:rsidR="00A91D75" w:rsidRPr="00A91D75" w:rsidRDefault="006D0FA5" w:rsidP="00A91D75">
                                  <w:pPr>
                                    <w:rPr>
                                      <w:lang w:bidi="es-ES"/>
                                    </w:rPr>
                                  </w:pPr>
                                  <w:r>
                                    <w:rPr>
                                      <w:lang w:bidi="es-ES"/>
                                    </w:rPr>
                                    <w:t>Pablo D. Bonaveri</w:t>
                                  </w:r>
                                  <w:r w:rsidR="00A91D75">
                                    <w:rPr>
                                      <w:lang w:bidi="es-ES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81F57CB" id="Cuadro de texto 14" o:spid="_x0000_s1028" type="#_x0000_t202" style="width:150.7pt;height:8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" filled="f" stroked="f" strokeweight=".5pt">
                      <v:textbox>
                        <w:txbxContent>
                          <w:p w14:paraId="2AF48F85" w14:textId="77777777" w:rsidR="006D0FA5" w:rsidRDefault="006D0FA5" w:rsidP="00A91D75">
                            <w:pPr>
                              <w:rPr>
                                <w:lang w:bidi="es-ES"/>
                              </w:rPr>
                            </w:pPr>
                            <w:r>
                              <w:rPr>
                                <w:lang w:bidi="es-ES"/>
                              </w:rPr>
                              <w:t>Saul A. Pérez Pérez</w:t>
                            </w:r>
                          </w:p>
                          <w:p w14:paraId="28041FE8" w14:textId="77777777" w:rsidR="006D0FA5" w:rsidRDefault="006D0FA5" w:rsidP="00A91D75">
                            <w:pPr>
                              <w:rPr>
                                <w:lang w:bidi="es-ES"/>
                              </w:rPr>
                            </w:pPr>
                            <w:r>
                              <w:rPr>
                                <w:lang w:bidi="es-ES"/>
                              </w:rPr>
                              <w:t>Carlos G. Díaz Sáenz</w:t>
                            </w:r>
                          </w:p>
                          <w:p w14:paraId="24B520A0" w14:textId="6258543C" w:rsidR="00A91D75" w:rsidRPr="00A91D75" w:rsidRDefault="006D0FA5" w:rsidP="00A91D75">
                            <w:pPr>
                              <w:rPr>
                                <w:lang w:bidi="es-ES"/>
                              </w:rPr>
                            </w:pPr>
                            <w:r>
                              <w:rPr>
                                <w:lang w:bidi="es-ES"/>
                              </w:rPr>
                              <w:t>Pablo D. Bonaveri</w:t>
                            </w:r>
                            <w:r w:rsidR="00A91D75">
                              <w:rPr>
                                <w:lang w:bidi="es-ES"/>
                              </w:rPr>
                              <w:t xml:space="preserve"> 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483" w:type="dxa"/>
            <w:vAlign w:val="bottom"/>
          </w:tcPr>
          <w:p w14:paraId="192B8444" w14:textId="77777777" w:rsidR="00A91D75" w:rsidRPr="004C0AD1" w:rsidRDefault="004C0AD1" w:rsidP="00A91D75">
            <w:pPr>
              <w:jc w:val="right"/>
            </w:pPr>
            <w:r w:rsidRPr="004C0AD1">
              <w:rPr>
                <w:noProof/>
                <w:lang w:bidi="es-ES"/>
              </w:rPr>
              <w:drawing>
                <wp:anchor distT="0" distB="0" distL="114300" distR="114300" simplePos="0" relativeHeight="251660288" behindDoc="0" locked="0" layoutInCell="1" allowOverlap="1" wp14:anchorId="4819FC4A" wp14:editId="23EBAF5E">
                  <wp:simplePos x="0" y="0"/>
                  <wp:positionH relativeFrom="column">
                    <wp:posOffset>330200</wp:posOffset>
                  </wp:positionH>
                  <wp:positionV relativeFrom="paragraph">
                    <wp:posOffset>-880745</wp:posOffset>
                  </wp:positionV>
                  <wp:extent cx="765175" cy="1019810"/>
                  <wp:effectExtent l="0" t="0" r="0" b="0"/>
                  <wp:wrapNone/>
                  <wp:docPr id="12" name="Gráfico 20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3D65186-AB5A-4584-87C3-0FAA2992263B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Gráfico 201">
                            <a:extLst>
                              <a:ext uri="{FF2B5EF4-FFF2-40B4-BE49-F238E27FC236}">
                                <a16:creationId xmlns:a16="http://schemas.microsoft.com/office/drawing/2014/main" id="{F3D65186-AB5A-4584-87C3-0FAA2992263B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5175" cy="1019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sdt>
      <w:sdtPr>
        <w:rPr>
          <w:rFonts w:asciiTheme="minorHAnsi" w:eastAsiaTheme="minorHAnsi" w:hAnsiTheme="minorHAnsi" w:cstheme="minorBidi"/>
          <w:b w:val="0"/>
          <w:bCs w:val="0"/>
          <w:caps w:val="0"/>
          <w:kern w:val="0"/>
          <w:sz w:val="24"/>
        </w:rPr>
        <w:id w:val="1656960058"/>
        <w:docPartObj>
          <w:docPartGallery w:val="Table of Contents"/>
          <w:docPartUnique/>
        </w:docPartObj>
      </w:sdtPr>
      <w:sdtContent>
        <w:p w14:paraId="36DB59E5" w14:textId="58C8DE4D" w:rsidR="00E523C3" w:rsidRPr="004C0AD1" w:rsidRDefault="00D476F7" w:rsidP="00E523C3">
          <w:pPr>
            <w:pStyle w:val="TtuloTDC"/>
          </w:pPr>
          <w:r w:rsidRPr="004C0AD1">
            <w:rPr>
              <w:lang w:bidi="es-ES"/>
            </w:rPr>
            <w:t>TABLA DE CONTENIDO</w:t>
          </w:r>
        </w:p>
        <w:p w14:paraId="2CFFC26B" w14:textId="347341FD" w:rsidR="007D09AC" w:rsidRDefault="00E523C3">
          <w:pPr>
            <w:pStyle w:val="TDC1"/>
            <w:rPr>
              <w:rFonts w:eastAsiaTheme="minorEastAsia"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r w:rsidRPr="004C0AD1">
            <w:rPr>
              <w:noProof w:val="0"/>
              <w:lang w:bidi="es-ES"/>
            </w:rPr>
            <w:fldChar w:fldCharType="begin"/>
          </w:r>
          <w:r w:rsidRPr="004C0AD1">
            <w:rPr>
              <w:noProof w:val="0"/>
              <w:lang w:bidi="es-ES"/>
            </w:rPr>
            <w:instrText xml:space="preserve"> TOC \o "1-3" \h \z \u </w:instrText>
          </w:r>
          <w:r w:rsidRPr="004C0AD1">
            <w:rPr>
              <w:noProof w:val="0"/>
              <w:lang w:bidi="es-ES"/>
            </w:rPr>
            <w:fldChar w:fldCharType="separate"/>
          </w:r>
          <w:hyperlink w:anchor="_Toc208227385" w:history="1">
            <w:r w:rsidR="007D09AC" w:rsidRPr="00437CEC">
              <w:rPr>
                <w:rStyle w:val="Hipervnculo"/>
                <w:lang w:bidi="es-ES"/>
              </w:rPr>
              <w:t>INTRODUCCIÓN</w:t>
            </w:r>
            <w:r w:rsidR="007D09AC">
              <w:rPr>
                <w:webHidden/>
              </w:rPr>
              <w:tab/>
            </w:r>
            <w:r w:rsidR="007D09AC">
              <w:rPr>
                <w:webHidden/>
              </w:rPr>
              <w:fldChar w:fldCharType="begin"/>
            </w:r>
            <w:r w:rsidR="007D09AC">
              <w:rPr>
                <w:webHidden/>
              </w:rPr>
              <w:instrText xml:space="preserve"> PAGEREF _Toc208227385 \h </w:instrText>
            </w:r>
            <w:r w:rsidR="007D09AC">
              <w:rPr>
                <w:webHidden/>
              </w:rPr>
            </w:r>
            <w:r w:rsidR="007D09AC">
              <w:rPr>
                <w:webHidden/>
              </w:rPr>
              <w:fldChar w:fldCharType="separate"/>
            </w:r>
            <w:r w:rsidR="007D09AC">
              <w:rPr>
                <w:webHidden/>
              </w:rPr>
              <w:t>3</w:t>
            </w:r>
            <w:r w:rsidR="007D09AC">
              <w:rPr>
                <w:webHidden/>
              </w:rPr>
              <w:fldChar w:fldCharType="end"/>
            </w:r>
          </w:hyperlink>
        </w:p>
        <w:p w14:paraId="6AD24422" w14:textId="4A4C7451" w:rsidR="007D09AC" w:rsidRDefault="007D09AC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227386" w:history="1">
            <w:r w:rsidRPr="00437CEC">
              <w:rPr>
                <w:rStyle w:val="Hipervnculo"/>
                <w:noProof/>
                <w:lang w:bidi="es-ES"/>
              </w:rPr>
              <w:t>Información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_Toc208227386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CAE36" w14:textId="7EBFA437" w:rsidR="007D09AC" w:rsidRDefault="007D09AC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227387" w:history="1">
            <w:r w:rsidRPr="00437CEC">
              <w:rPr>
                <w:rStyle w:val="Hipervnculo"/>
                <w:noProof/>
              </w:rPr>
              <w:t>Descripción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_Toc208227387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409C8" w14:textId="7243CC95" w:rsidR="007D09AC" w:rsidRDefault="007D09AC">
          <w:pPr>
            <w:pStyle w:val="TDC1"/>
            <w:rPr>
              <w:rFonts w:eastAsiaTheme="minorEastAsia"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227388" w:history="1">
            <w:r w:rsidRPr="00437CEC">
              <w:rPr>
                <w:rStyle w:val="Hipervnculo"/>
                <w:lang w:bidi="es-ES"/>
              </w:rPr>
              <w:t>CARACTERISTICAS TECNICAS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_Toc208227388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7CF83863" w14:textId="2B94FD5A" w:rsidR="007D09AC" w:rsidRDefault="007D09AC">
          <w:pPr>
            <w:pStyle w:val="TDC1"/>
            <w:rPr>
              <w:rFonts w:eastAsiaTheme="minorEastAsia"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227389" w:history="1">
            <w:r w:rsidRPr="00437CEC">
              <w:rPr>
                <w:rStyle w:val="Hipervnculo"/>
                <w:lang w:val="es-CO" w:bidi="es-ES"/>
              </w:rPr>
              <w:t>HARDWARE COMPATIBLE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_Toc208227389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59981C2F" w14:textId="552368FC" w:rsidR="007D09AC" w:rsidRDefault="007D09AC">
          <w:pPr>
            <w:pStyle w:val="TDC1"/>
            <w:rPr>
              <w:rFonts w:eastAsiaTheme="minorEastAsia"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227390" w:history="1">
            <w:r w:rsidRPr="00437CEC">
              <w:rPr>
                <w:rStyle w:val="Hipervnculo"/>
                <w:lang w:bidi="es-ES"/>
              </w:rPr>
              <w:t>REQUERIMIENTOS DE INSTALACIÓN Y CONFIGURACIÓN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_Toc208227390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3B7E1868" w14:textId="16BA1D9C" w:rsidR="007D09AC" w:rsidRDefault="007D09AC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227391" w:history="1">
            <w:r w:rsidRPr="00437CEC">
              <w:rPr>
                <w:rStyle w:val="Hipervnculo"/>
                <w:noProof/>
                <w:lang w:val="es-CO" w:bidi="es-ES"/>
              </w:rPr>
              <w:t>Requisitos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_Toc208227391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B25BF" w14:textId="37C608EA" w:rsidR="007D09AC" w:rsidRDefault="007D09AC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227392" w:history="1">
            <w:r w:rsidRPr="00437CEC">
              <w:rPr>
                <w:rStyle w:val="Hipervnculo"/>
                <w:noProof/>
                <w:lang w:val="es-CO" w:bidi="es-ES"/>
              </w:rPr>
              <w:t>Dependencias de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_Toc208227392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63F3AA" w14:textId="0B8B04FA" w:rsidR="007D09AC" w:rsidRDefault="007D09AC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227393" w:history="1">
            <w:r w:rsidRPr="00437CEC">
              <w:rPr>
                <w:rStyle w:val="Hipervnculo"/>
                <w:noProof/>
                <w:lang w:val="es-CO" w:bidi="es-ES"/>
              </w:rPr>
              <w:t>Proceso de Instalación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_Toc208227393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7B486" w14:textId="1E4588A9" w:rsidR="007D09AC" w:rsidRDefault="007D09AC">
          <w:pPr>
            <w:pStyle w:val="TDC1"/>
            <w:rPr>
              <w:rFonts w:eastAsiaTheme="minorEastAsia"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227394" w:history="1">
            <w:r w:rsidRPr="00437CEC">
              <w:rPr>
                <w:rStyle w:val="Hipervnculo"/>
                <w:lang w:bidi="es-ES"/>
              </w:rPr>
              <w:t>INICIO RÁPIDO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_Toc208227394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04254483" w14:textId="31E49007" w:rsidR="007D09AC" w:rsidRDefault="007D09AC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227395" w:history="1">
            <w:r w:rsidRPr="00437CEC">
              <w:rPr>
                <w:rStyle w:val="Hipervnculo"/>
                <w:rFonts w:eastAsia="Times New Roman" w:cstheme="minorHAnsi"/>
                <w:noProof/>
                <w:lang w:val="es-CO" w:eastAsia="es-CO"/>
              </w:rPr>
              <w:t>Inicio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_Toc208227395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2022D" w14:textId="557C540A" w:rsidR="007D09AC" w:rsidRDefault="007D09AC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227396" w:history="1">
            <w:r w:rsidRPr="00437CEC">
              <w:rPr>
                <w:rStyle w:val="Hipervnculo"/>
                <w:rFonts w:eastAsia="Times New Roman" w:cstheme="minorHAnsi"/>
                <w:noProof/>
                <w:lang w:val="es-CO" w:eastAsia="es-CO"/>
              </w:rPr>
              <w:t>Operación Paso a Paso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_Toc208227396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A2EBF" w14:textId="241F08CA" w:rsidR="007D09AC" w:rsidRDefault="007D09AC">
          <w:pPr>
            <w:pStyle w:val="TDC1"/>
            <w:rPr>
              <w:rFonts w:eastAsiaTheme="minorEastAsia"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227397" w:history="1">
            <w:r w:rsidRPr="00437CEC">
              <w:rPr>
                <w:rStyle w:val="Hipervnculo"/>
                <w:lang w:bidi="es-ES"/>
              </w:rPr>
              <w:t>ALGORITMOS IMPLEMENTADOS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_Toc208227397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6A402A47" w14:textId="185DA3E8" w:rsidR="007D09AC" w:rsidRDefault="007D09AC">
          <w:pPr>
            <w:pStyle w:val="TDC1"/>
            <w:rPr>
              <w:rFonts w:eastAsiaTheme="minorEastAsia"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227398" w:history="1">
            <w:r w:rsidRPr="00437CEC">
              <w:rPr>
                <w:rStyle w:val="Hipervnculo"/>
                <w:lang w:val="es-CO"/>
              </w:rPr>
              <w:t>APLICACIONES EDUCATIVAS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_Toc208227398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3AA2DE47" w14:textId="686F48D1" w:rsidR="007D09AC" w:rsidRDefault="007D09AC">
          <w:pPr>
            <w:pStyle w:val="TDC1"/>
            <w:rPr>
              <w:rFonts w:eastAsiaTheme="minorEastAsia"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227399" w:history="1">
            <w:r w:rsidRPr="00437CEC">
              <w:rPr>
                <w:rStyle w:val="Hipervnculo"/>
                <w:lang w:val="es-CO"/>
              </w:rPr>
              <w:t>APÉNDICES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_Toc208227399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390B300C" w14:textId="153626A2" w:rsidR="00E523C3" w:rsidRPr="004C0AD1" w:rsidRDefault="00E523C3">
          <w:r w:rsidRPr="004C0AD1">
            <w:rPr>
              <w:b/>
              <w:lang w:bidi="es-ES"/>
            </w:rPr>
            <w:fldChar w:fldCharType="end"/>
          </w:r>
        </w:p>
      </w:sdtContent>
    </w:sdt>
    <w:p w14:paraId="7D3F19A5" w14:textId="131E39D5" w:rsidR="00184B35" w:rsidRDefault="00BD47EC" w:rsidP="00E523C3">
      <w:pPr>
        <w:pStyle w:val="Ttulo1"/>
        <w:rPr>
          <w:caps w:val="0"/>
          <w:lang w:bidi="es-ES"/>
        </w:rPr>
      </w:pPr>
      <w:bookmarkStart w:id="0" w:name="_Toc208227385"/>
      <w:bookmarkStart w:id="1" w:name="_Hlk501114800"/>
      <w:r>
        <w:rPr>
          <w:caps w:val="0"/>
          <w:lang w:bidi="es-ES"/>
        </w:rPr>
        <w:lastRenderedPageBreak/>
        <w:t>INTRODUCCIÓN</w:t>
      </w:r>
      <w:bookmarkEnd w:id="0"/>
    </w:p>
    <w:p w14:paraId="7D1E7676" w14:textId="46B39446" w:rsidR="000B6854" w:rsidRDefault="000B6854" w:rsidP="000B6854">
      <w:pPr>
        <w:pStyle w:val="Ttulo2"/>
        <w:rPr>
          <w:lang w:bidi="es-ES"/>
        </w:rPr>
      </w:pPr>
      <w:bookmarkStart w:id="2" w:name="_Toc208227386"/>
      <w:r>
        <w:rPr>
          <w:lang w:bidi="es-ES"/>
        </w:rPr>
        <w:t>Información General</w:t>
      </w:r>
      <w:bookmarkEnd w:id="2"/>
    </w:p>
    <w:bookmarkEnd w:id="1"/>
    <w:p w14:paraId="77B5D13C" w14:textId="03D7A4EE" w:rsidR="007C1121" w:rsidRDefault="000B6854" w:rsidP="000B6854">
      <w:pPr>
        <w:rPr>
          <w:lang w:bidi="es-ES"/>
        </w:rPr>
      </w:pPr>
      <w:r w:rsidRPr="000B6854">
        <w:rPr>
          <w:b/>
          <w:bCs/>
          <w:lang w:bidi="es-ES"/>
        </w:rPr>
        <w:t>Nombre del Software: </w:t>
      </w:r>
      <w:r w:rsidR="007C1121" w:rsidRPr="007C1121">
        <w:rPr>
          <w:lang w:bidi="es-ES"/>
        </w:rPr>
        <w:t>SENSORA_</w:t>
      </w:r>
      <w:r w:rsidR="001704F8">
        <w:rPr>
          <w:lang w:bidi="es-ES"/>
        </w:rPr>
        <w:t>CAPACITIVE</w:t>
      </w:r>
    </w:p>
    <w:p w14:paraId="678D6889" w14:textId="564A33E6" w:rsidR="000B6854" w:rsidRPr="000B6854" w:rsidRDefault="000B6854" w:rsidP="000B6854">
      <w:r w:rsidRPr="000B6854">
        <w:rPr>
          <w:b/>
          <w:bCs/>
          <w:lang w:bidi="es-ES"/>
        </w:rPr>
        <w:t>Fecha de Desarrollo:</w:t>
      </w:r>
      <w:r w:rsidRPr="000B6854">
        <w:rPr>
          <w:lang w:bidi="es-ES"/>
        </w:rPr>
        <w:t> 2025</w:t>
      </w:r>
      <w:r w:rsidRPr="000B6854">
        <w:rPr>
          <w:lang w:bidi="es-ES"/>
        </w:rPr>
        <w:br/>
      </w:r>
      <w:r w:rsidRPr="000B6854">
        <w:rPr>
          <w:b/>
          <w:bCs/>
          <w:lang w:bidi="es-ES"/>
        </w:rPr>
        <w:t>Plataforma:</w:t>
      </w:r>
      <w:r w:rsidRPr="000B6854">
        <w:rPr>
          <w:lang w:bidi="es-ES"/>
        </w:rPr>
        <w:t> Python 3.x con PySide6</w:t>
      </w:r>
      <w:r w:rsidRPr="000B6854">
        <w:rPr>
          <w:lang w:bidi="es-ES"/>
        </w:rPr>
        <w:br/>
      </w:r>
      <w:r w:rsidRPr="000B6854">
        <w:rPr>
          <w:b/>
          <w:bCs/>
          <w:lang w:bidi="es-ES"/>
        </w:rPr>
        <w:t>Categoría:</w:t>
      </w:r>
      <w:r w:rsidRPr="000B6854">
        <w:rPr>
          <w:lang w:bidi="es-ES"/>
        </w:rPr>
        <w:t> Software Educativo/Módulo Didáctico</w:t>
      </w:r>
    </w:p>
    <w:p w14:paraId="22E72143" w14:textId="20F163C6" w:rsidR="00E523C3" w:rsidRPr="004C0AD1" w:rsidRDefault="00BD47EC" w:rsidP="00E523C3">
      <w:pPr>
        <w:pStyle w:val="Ttulo2"/>
      </w:pPr>
      <w:bookmarkStart w:id="3" w:name="_Toc208227387"/>
      <w:r>
        <w:t>Descripción General</w:t>
      </w:r>
      <w:bookmarkEnd w:id="3"/>
    </w:p>
    <w:p w14:paraId="15C9E348" w14:textId="78A9A2B5" w:rsidR="00E37ECD" w:rsidRDefault="00E37ECD" w:rsidP="00F479DB">
      <w:pPr>
        <w:jc w:val="both"/>
      </w:pPr>
      <w:r w:rsidRPr="00E37ECD">
        <w:t>El módulo SENSORA_CAPACITIVE es un sistema especializado de detección de proximidad capacitiva que utiliza un sensor capacitivo tubular industrial para monitoreo sin contacto en tiempo real. El sistema implementa una arquitectura cliente-servidor basada en TCP que permite la comunicación entre un microcontrolador ESP32 y una aplicación de escritorio desarrollada en PySide6, proporcionando detección digital ON/OFF con retroalimentación visual inmediata y características educativas avanzadas.</w:t>
      </w:r>
    </w:p>
    <w:p w14:paraId="1EA0B9FF" w14:textId="6EFAD35B" w:rsidR="00D476F7" w:rsidRPr="004C0AD1" w:rsidRDefault="00BD47EC" w:rsidP="00D476F7">
      <w:pPr>
        <w:pStyle w:val="Ttulo1"/>
      </w:pPr>
      <w:bookmarkStart w:id="4" w:name="_Toc208227388"/>
      <w:r>
        <w:rPr>
          <w:lang w:bidi="es-ES"/>
        </w:rPr>
        <w:lastRenderedPageBreak/>
        <w:t>CARACTERISTICAS TECNICAS</w:t>
      </w:r>
      <w:bookmarkEnd w:id="4"/>
    </w:p>
    <w:p w14:paraId="0ECD072C" w14:textId="77777777" w:rsidR="00E37ECD" w:rsidRPr="00E37ECD" w:rsidRDefault="00E37ECD" w:rsidP="00E37ECD">
      <w:pPr>
        <w:rPr>
          <w:rFonts w:eastAsia="Times New Roman" w:cstheme="minorHAnsi"/>
          <w:b/>
          <w:bCs/>
          <w:szCs w:val="24"/>
          <w:lang w:val="es-CO" w:eastAsia="es-CO"/>
        </w:rPr>
      </w:pPr>
      <w:r w:rsidRPr="00E37ECD">
        <w:rPr>
          <w:rFonts w:eastAsia="Times New Roman" w:cstheme="minorHAnsi"/>
          <w:b/>
          <w:bCs/>
          <w:szCs w:val="24"/>
          <w:lang w:val="es-CO" w:eastAsia="es-CO"/>
        </w:rPr>
        <w:t>Arquitectura del Software</w:t>
      </w:r>
    </w:p>
    <w:p w14:paraId="6A98ED03" w14:textId="77777777" w:rsidR="00E37ECD" w:rsidRPr="00E37ECD" w:rsidRDefault="00E37ECD" w:rsidP="00E37ECD">
      <w:pPr>
        <w:pStyle w:val="Prrafodelista"/>
        <w:numPr>
          <w:ilvl w:val="0"/>
          <w:numId w:val="172"/>
        </w:numPr>
        <w:rPr>
          <w:rFonts w:eastAsia="Times New Roman" w:cstheme="minorHAnsi"/>
          <w:szCs w:val="24"/>
          <w:lang w:val="es-CO" w:eastAsia="es-CO"/>
        </w:rPr>
      </w:pPr>
      <w:r w:rsidRPr="00E37ECD">
        <w:rPr>
          <w:rFonts w:eastAsia="Times New Roman" w:cstheme="minorHAnsi"/>
          <w:b/>
          <w:bCs/>
          <w:szCs w:val="24"/>
          <w:lang w:val="es-CO" w:eastAsia="es-CO"/>
        </w:rPr>
        <w:t>Patrón Cliente-Servidor TCP</w:t>
      </w:r>
      <w:r w:rsidRPr="00E37ECD">
        <w:rPr>
          <w:rFonts w:eastAsia="Times New Roman" w:cstheme="minorHAnsi"/>
          <w:szCs w:val="24"/>
          <w:lang w:val="es-CO" w:eastAsia="es-CO"/>
        </w:rPr>
        <w:t>: Comunicación especializada para sensores digitales</w:t>
      </w:r>
    </w:p>
    <w:p w14:paraId="07C9779E" w14:textId="77777777" w:rsidR="00E37ECD" w:rsidRPr="00E37ECD" w:rsidRDefault="00E37ECD" w:rsidP="00E37ECD">
      <w:pPr>
        <w:pStyle w:val="Prrafodelista"/>
        <w:numPr>
          <w:ilvl w:val="0"/>
          <w:numId w:val="172"/>
        </w:numPr>
        <w:rPr>
          <w:rFonts w:eastAsia="Times New Roman" w:cstheme="minorHAnsi"/>
          <w:szCs w:val="24"/>
          <w:lang w:val="es-CO" w:eastAsia="es-CO"/>
        </w:rPr>
      </w:pPr>
      <w:proofErr w:type="spellStart"/>
      <w:r w:rsidRPr="00E37ECD">
        <w:rPr>
          <w:rFonts w:eastAsia="Times New Roman" w:cstheme="minorHAnsi"/>
          <w:b/>
          <w:bCs/>
          <w:szCs w:val="24"/>
          <w:lang w:val="es-CO" w:eastAsia="es-CO"/>
        </w:rPr>
        <w:t>Threading</w:t>
      </w:r>
      <w:proofErr w:type="spellEnd"/>
      <w:r w:rsidRPr="00E37ECD">
        <w:rPr>
          <w:rFonts w:eastAsia="Times New Roman" w:cstheme="minorHAnsi"/>
          <w:b/>
          <w:bCs/>
          <w:szCs w:val="24"/>
          <w:lang w:val="es-CO" w:eastAsia="es-CO"/>
        </w:rPr>
        <w:t xml:space="preserve"> Asíncrono</w:t>
      </w:r>
      <w:r w:rsidRPr="00E37ECD">
        <w:rPr>
          <w:rFonts w:eastAsia="Times New Roman" w:cstheme="minorHAnsi"/>
          <w:szCs w:val="24"/>
          <w:lang w:val="es-CO" w:eastAsia="es-CO"/>
        </w:rPr>
        <w:t>: QThread para operaciones de red sin bloqueo de interfaz</w:t>
      </w:r>
    </w:p>
    <w:p w14:paraId="56FE8E9C" w14:textId="77777777" w:rsidR="00E37ECD" w:rsidRPr="00E37ECD" w:rsidRDefault="00E37ECD" w:rsidP="00E37ECD">
      <w:pPr>
        <w:pStyle w:val="Prrafodelista"/>
        <w:numPr>
          <w:ilvl w:val="0"/>
          <w:numId w:val="172"/>
        </w:numPr>
        <w:rPr>
          <w:rFonts w:eastAsia="Times New Roman" w:cstheme="minorHAnsi"/>
          <w:szCs w:val="24"/>
          <w:lang w:val="es-CO" w:eastAsia="es-CO"/>
        </w:rPr>
      </w:pPr>
      <w:r w:rsidRPr="00E37ECD">
        <w:rPr>
          <w:rFonts w:eastAsia="Times New Roman" w:cstheme="minorHAnsi"/>
          <w:b/>
          <w:bCs/>
          <w:szCs w:val="24"/>
          <w:lang w:val="es-CO" w:eastAsia="es-CO"/>
        </w:rPr>
        <w:t>Retroalimentación Visual Inmediata</w:t>
      </w:r>
      <w:r w:rsidRPr="00E37ECD">
        <w:rPr>
          <w:rFonts w:eastAsia="Times New Roman" w:cstheme="minorHAnsi"/>
          <w:szCs w:val="24"/>
          <w:lang w:val="es-CO" w:eastAsia="es-CO"/>
        </w:rPr>
        <w:t>: Cambios de estado en tiempo real</w:t>
      </w:r>
    </w:p>
    <w:p w14:paraId="7EB1E8EF" w14:textId="77777777" w:rsidR="00E37ECD" w:rsidRPr="00E37ECD" w:rsidRDefault="00E37ECD" w:rsidP="00E37ECD">
      <w:pPr>
        <w:pStyle w:val="Prrafodelista"/>
        <w:numPr>
          <w:ilvl w:val="0"/>
          <w:numId w:val="172"/>
        </w:numPr>
        <w:rPr>
          <w:rFonts w:eastAsia="Times New Roman" w:cstheme="minorHAnsi"/>
          <w:szCs w:val="24"/>
          <w:lang w:val="es-CO" w:eastAsia="es-CO"/>
        </w:rPr>
      </w:pPr>
      <w:r w:rsidRPr="00E37ECD">
        <w:rPr>
          <w:rFonts w:eastAsia="Times New Roman" w:cstheme="minorHAnsi"/>
          <w:b/>
          <w:bCs/>
          <w:szCs w:val="24"/>
          <w:lang w:val="es-CO" w:eastAsia="es-CO"/>
        </w:rPr>
        <w:t>Sistema de Tolerancia a Fallos</w:t>
      </w:r>
      <w:r w:rsidRPr="00E37ECD">
        <w:rPr>
          <w:rFonts w:eastAsia="Times New Roman" w:cstheme="minorHAnsi"/>
          <w:szCs w:val="24"/>
          <w:lang w:val="es-CO" w:eastAsia="es-CO"/>
        </w:rPr>
        <w:t>: Recuperación automática ante pérdidas de conexión</w:t>
      </w:r>
    </w:p>
    <w:p w14:paraId="0A42191B" w14:textId="77777777" w:rsidR="00E37ECD" w:rsidRPr="00E37ECD" w:rsidRDefault="00E37ECD" w:rsidP="00E37ECD">
      <w:pPr>
        <w:pStyle w:val="Prrafodelista"/>
        <w:numPr>
          <w:ilvl w:val="0"/>
          <w:numId w:val="172"/>
        </w:numPr>
        <w:rPr>
          <w:rFonts w:eastAsia="Times New Roman" w:cstheme="minorHAnsi"/>
          <w:szCs w:val="24"/>
          <w:lang w:val="es-CO" w:eastAsia="es-CO"/>
        </w:rPr>
      </w:pPr>
      <w:r w:rsidRPr="00E37ECD">
        <w:rPr>
          <w:rFonts w:eastAsia="Times New Roman" w:cstheme="minorHAnsi"/>
          <w:b/>
          <w:bCs/>
          <w:szCs w:val="24"/>
          <w:lang w:val="es-CO" w:eastAsia="es-CO"/>
        </w:rPr>
        <w:t>Interfaz Educativa</w:t>
      </w:r>
      <w:r w:rsidRPr="00E37ECD">
        <w:rPr>
          <w:rFonts w:eastAsia="Times New Roman" w:cstheme="minorHAnsi"/>
          <w:szCs w:val="24"/>
          <w:lang w:val="es-CO" w:eastAsia="es-CO"/>
        </w:rPr>
        <w:t>: Información técnica integrada del sensor industrial</w:t>
      </w:r>
    </w:p>
    <w:p w14:paraId="24C9D316" w14:textId="77777777" w:rsidR="00E37ECD" w:rsidRPr="00E37ECD" w:rsidRDefault="00E37ECD" w:rsidP="00E37ECD">
      <w:pPr>
        <w:rPr>
          <w:rFonts w:eastAsia="Times New Roman" w:cstheme="minorHAnsi"/>
          <w:b/>
          <w:bCs/>
          <w:szCs w:val="24"/>
          <w:lang w:val="es-CO" w:eastAsia="es-CO"/>
        </w:rPr>
      </w:pPr>
      <w:r w:rsidRPr="00E37ECD">
        <w:rPr>
          <w:rFonts w:eastAsia="Times New Roman" w:cstheme="minorHAnsi"/>
          <w:b/>
          <w:bCs/>
          <w:szCs w:val="24"/>
          <w:lang w:val="es-CO" w:eastAsia="es-CO"/>
        </w:rPr>
        <w:t>Componentes Principales</w:t>
      </w:r>
    </w:p>
    <w:p w14:paraId="6DB3C842" w14:textId="77777777" w:rsidR="00E37ECD" w:rsidRPr="00E37ECD" w:rsidRDefault="00E37ECD" w:rsidP="00E37ECD">
      <w:pPr>
        <w:pStyle w:val="Prrafodelista"/>
        <w:numPr>
          <w:ilvl w:val="0"/>
          <w:numId w:val="173"/>
        </w:numPr>
        <w:rPr>
          <w:rFonts w:eastAsia="Times New Roman" w:cstheme="minorHAnsi"/>
          <w:szCs w:val="24"/>
          <w:lang w:val="es-CO" w:eastAsia="es-CO"/>
        </w:rPr>
      </w:pPr>
      <w:proofErr w:type="spellStart"/>
      <w:r w:rsidRPr="00E37ECD">
        <w:rPr>
          <w:rFonts w:eastAsia="Times New Roman" w:cstheme="minorHAnsi"/>
          <w:b/>
          <w:bCs/>
          <w:szCs w:val="24"/>
          <w:lang w:val="es-CO" w:eastAsia="es-CO"/>
        </w:rPr>
        <w:t>CapasitiveThread</w:t>
      </w:r>
      <w:proofErr w:type="spellEnd"/>
      <w:r w:rsidRPr="00E37ECD">
        <w:rPr>
          <w:rFonts w:eastAsia="Times New Roman" w:cstheme="minorHAnsi"/>
          <w:szCs w:val="24"/>
          <w:lang w:val="es-CO" w:eastAsia="es-CO"/>
        </w:rPr>
        <w:t>: Hilo de comunicación TCP especializado para señales digitales</w:t>
      </w:r>
    </w:p>
    <w:p w14:paraId="251680F1" w14:textId="77777777" w:rsidR="00E37ECD" w:rsidRPr="00E37ECD" w:rsidRDefault="00E37ECD" w:rsidP="00E37ECD">
      <w:pPr>
        <w:pStyle w:val="Prrafodelista"/>
        <w:numPr>
          <w:ilvl w:val="0"/>
          <w:numId w:val="173"/>
        </w:numPr>
        <w:rPr>
          <w:rFonts w:eastAsia="Times New Roman" w:cstheme="minorHAnsi"/>
          <w:szCs w:val="24"/>
          <w:lang w:val="es-CO" w:eastAsia="es-CO"/>
        </w:rPr>
      </w:pPr>
      <w:proofErr w:type="spellStart"/>
      <w:r w:rsidRPr="00E37ECD">
        <w:rPr>
          <w:rFonts w:eastAsia="Times New Roman" w:cstheme="minorHAnsi"/>
          <w:b/>
          <w:bCs/>
          <w:szCs w:val="24"/>
          <w:lang w:val="es-CO" w:eastAsia="es-CO"/>
        </w:rPr>
        <w:t>CapasitiveLogic</w:t>
      </w:r>
      <w:proofErr w:type="spellEnd"/>
      <w:r w:rsidRPr="00E37ECD">
        <w:rPr>
          <w:rFonts w:eastAsia="Times New Roman" w:cstheme="minorHAnsi"/>
          <w:szCs w:val="24"/>
          <w:lang w:val="es-CO" w:eastAsia="es-CO"/>
        </w:rPr>
        <w:t>: Controlador principal con gestión de estados visuales</w:t>
      </w:r>
    </w:p>
    <w:p w14:paraId="6B5D65DB" w14:textId="77777777" w:rsidR="00E37ECD" w:rsidRPr="00E37ECD" w:rsidRDefault="00E37ECD" w:rsidP="00E37ECD">
      <w:pPr>
        <w:pStyle w:val="Prrafodelista"/>
        <w:numPr>
          <w:ilvl w:val="0"/>
          <w:numId w:val="173"/>
        </w:numPr>
        <w:rPr>
          <w:rFonts w:eastAsia="Times New Roman" w:cstheme="minorHAnsi"/>
          <w:szCs w:val="24"/>
          <w:lang w:val="es-CO" w:eastAsia="es-CO"/>
        </w:rPr>
      </w:pPr>
      <w:r w:rsidRPr="00E37ECD">
        <w:rPr>
          <w:rFonts w:eastAsia="Times New Roman" w:cstheme="minorHAnsi"/>
          <w:b/>
          <w:bCs/>
          <w:szCs w:val="24"/>
          <w:lang w:val="es-CO" w:eastAsia="es-CO"/>
        </w:rPr>
        <w:t>Sistema de Visualización</w:t>
      </w:r>
      <w:r w:rsidRPr="00E37ECD">
        <w:rPr>
          <w:rFonts w:eastAsia="Times New Roman" w:cstheme="minorHAnsi"/>
          <w:szCs w:val="24"/>
          <w:lang w:val="es-CO" w:eastAsia="es-CO"/>
        </w:rPr>
        <w:t>: Indicadores LED virtuales con códigos de color</w:t>
      </w:r>
    </w:p>
    <w:p w14:paraId="79196742" w14:textId="77777777" w:rsidR="00E37ECD" w:rsidRPr="00E37ECD" w:rsidRDefault="00E37ECD" w:rsidP="00E37ECD">
      <w:pPr>
        <w:pStyle w:val="Prrafodelista"/>
        <w:numPr>
          <w:ilvl w:val="0"/>
          <w:numId w:val="173"/>
        </w:numPr>
        <w:rPr>
          <w:rFonts w:eastAsia="Times New Roman" w:cstheme="minorHAnsi"/>
          <w:szCs w:val="24"/>
          <w:lang w:val="es-CO" w:eastAsia="es-CO"/>
        </w:rPr>
      </w:pPr>
      <w:r w:rsidRPr="00E37ECD">
        <w:rPr>
          <w:rFonts w:eastAsia="Times New Roman" w:cstheme="minorHAnsi"/>
          <w:b/>
          <w:bCs/>
          <w:szCs w:val="24"/>
          <w:lang w:val="es-CO" w:eastAsia="es-CO"/>
        </w:rPr>
        <w:t>Monitor de Estado</w:t>
      </w:r>
      <w:r w:rsidRPr="00E37ECD">
        <w:rPr>
          <w:rFonts w:eastAsia="Times New Roman" w:cstheme="minorHAnsi"/>
          <w:szCs w:val="24"/>
          <w:lang w:val="es-CO" w:eastAsia="es-CO"/>
        </w:rPr>
        <w:t>: Seguimiento continuo de conectividad y funcionamiento</w:t>
      </w:r>
    </w:p>
    <w:p w14:paraId="5E9B53F9" w14:textId="77777777" w:rsidR="00E37ECD" w:rsidRPr="00E37ECD" w:rsidRDefault="00E37ECD" w:rsidP="00E37ECD">
      <w:pPr>
        <w:pStyle w:val="Prrafodelista"/>
        <w:numPr>
          <w:ilvl w:val="0"/>
          <w:numId w:val="173"/>
        </w:numPr>
        <w:rPr>
          <w:rFonts w:eastAsia="Times New Roman" w:cstheme="minorHAnsi"/>
          <w:szCs w:val="24"/>
          <w:lang w:val="es-CO" w:eastAsia="es-CO"/>
        </w:rPr>
      </w:pPr>
      <w:r w:rsidRPr="00E37ECD">
        <w:rPr>
          <w:rFonts w:eastAsia="Times New Roman" w:cstheme="minorHAnsi"/>
          <w:b/>
          <w:bCs/>
          <w:szCs w:val="24"/>
          <w:lang w:val="es-CO" w:eastAsia="es-CO"/>
        </w:rPr>
        <w:t>Información Técnica</w:t>
      </w:r>
      <w:r w:rsidRPr="00E37ECD">
        <w:rPr>
          <w:rFonts w:eastAsia="Times New Roman" w:cstheme="minorHAnsi"/>
          <w:szCs w:val="24"/>
          <w:lang w:val="es-CO" w:eastAsia="es-CO"/>
        </w:rPr>
        <w:t>: Base de datos integrada de especificaciones del sensor</w:t>
      </w:r>
    </w:p>
    <w:p w14:paraId="07F1612F" w14:textId="77777777" w:rsidR="00E37ECD" w:rsidRPr="00E37ECD" w:rsidRDefault="00E37ECD" w:rsidP="00E37ECD">
      <w:pPr>
        <w:rPr>
          <w:rFonts w:eastAsia="Times New Roman" w:cstheme="minorHAnsi"/>
          <w:b/>
          <w:bCs/>
          <w:szCs w:val="24"/>
          <w:lang w:val="es-CO" w:eastAsia="es-CO"/>
        </w:rPr>
      </w:pPr>
      <w:r w:rsidRPr="00E37ECD">
        <w:rPr>
          <w:rFonts w:eastAsia="Times New Roman" w:cstheme="minorHAnsi"/>
          <w:b/>
          <w:bCs/>
          <w:szCs w:val="24"/>
          <w:lang w:val="es-CO" w:eastAsia="es-CO"/>
        </w:rPr>
        <w:t>Funcionalidades Específicas</w:t>
      </w:r>
    </w:p>
    <w:p w14:paraId="522A06DD" w14:textId="77777777" w:rsidR="00E37ECD" w:rsidRPr="00E37ECD" w:rsidRDefault="00E37ECD" w:rsidP="00E37ECD">
      <w:pPr>
        <w:pStyle w:val="Prrafodelista"/>
        <w:numPr>
          <w:ilvl w:val="0"/>
          <w:numId w:val="174"/>
        </w:numPr>
        <w:rPr>
          <w:rFonts w:eastAsia="Times New Roman" w:cstheme="minorHAnsi"/>
          <w:szCs w:val="24"/>
          <w:lang w:val="es-CO" w:eastAsia="es-CO"/>
        </w:rPr>
      </w:pPr>
      <w:r w:rsidRPr="00E37ECD">
        <w:rPr>
          <w:rFonts w:eastAsia="Times New Roman" w:cstheme="minorHAnsi"/>
          <w:szCs w:val="24"/>
          <w:lang w:val="es-CO" w:eastAsia="es-CO"/>
        </w:rPr>
        <w:t>Detección digital binaria (ON/OFF) de proximidad capacitiva</w:t>
      </w:r>
    </w:p>
    <w:p w14:paraId="31562E5E" w14:textId="77777777" w:rsidR="00E37ECD" w:rsidRPr="00E37ECD" w:rsidRDefault="00E37ECD" w:rsidP="00E37ECD">
      <w:pPr>
        <w:pStyle w:val="Prrafodelista"/>
        <w:numPr>
          <w:ilvl w:val="0"/>
          <w:numId w:val="174"/>
        </w:numPr>
        <w:rPr>
          <w:rFonts w:eastAsia="Times New Roman" w:cstheme="minorHAnsi"/>
          <w:szCs w:val="24"/>
          <w:lang w:val="es-CO" w:eastAsia="es-CO"/>
        </w:rPr>
      </w:pPr>
      <w:r w:rsidRPr="00E37ECD">
        <w:rPr>
          <w:rFonts w:eastAsia="Times New Roman" w:cstheme="minorHAnsi"/>
          <w:szCs w:val="24"/>
          <w:lang w:val="es-CO" w:eastAsia="es-CO"/>
        </w:rPr>
        <w:t>Visualización en tiempo real con códigos de color intuitivos</w:t>
      </w:r>
    </w:p>
    <w:p w14:paraId="523D9D12" w14:textId="77777777" w:rsidR="00E37ECD" w:rsidRPr="00E37ECD" w:rsidRDefault="00E37ECD" w:rsidP="00E37ECD">
      <w:pPr>
        <w:pStyle w:val="Prrafodelista"/>
        <w:numPr>
          <w:ilvl w:val="0"/>
          <w:numId w:val="174"/>
        </w:numPr>
        <w:rPr>
          <w:rFonts w:eastAsia="Times New Roman" w:cstheme="minorHAnsi"/>
          <w:szCs w:val="24"/>
          <w:lang w:val="es-CO" w:eastAsia="es-CO"/>
        </w:rPr>
      </w:pPr>
      <w:r w:rsidRPr="00E37ECD">
        <w:rPr>
          <w:rFonts w:eastAsia="Times New Roman" w:cstheme="minorHAnsi"/>
          <w:szCs w:val="24"/>
          <w:lang w:val="es-CO" w:eastAsia="es-CO"/>
        </w:rPr>
        <w:t>Información técnica completa del sensor Tecnotron capacitivo tubular</w:t>
      </w:r>
    </w:p>
    <w:p w14:paraId="20BF9BF9" w14:textId="77777777" w:rsidR="00E37ECD" w:rsidRPr="00E37ECD" w:rsidRDefault="00E37ECD" w:rsidP="00E37ECD">
      <w:pPr>
        <w:pStyle w:val="Prrafodelista"/>
        <w:numPr>
          <w:ilvl w:val="0"/>
          <w:numId w:val="174"/>
        </w:numPr>
        <w:rPr>
          <w:rFonts w:eastAsia="Times New Roman" w:cstheme="minorHAnsi"/>
          <w:szCs w:val="24"/>
          <w:lang w:val="es-CO" w:eastAsia="es-CO"/>
        </w:rPr>
      </w:pPr>
      <w:r w:rsidRPr="00E37ECD">
        <w:rPr>
          <w:rFonts w:eastAsia="Times New Roman" w:cstheme="minorHAnsi"/>
          <w:szCs w:val="24"/>
          <w:lang w:val="es-CO" w:eastAsia="es-CO"/>
        </w:rPr>
        <w:t>Diagrama de conexiones con códigos de color de cables</w:t>
      </w:r>
    </w:p>
    <w:p w14:paraId="59669AEB" w14:textId="65837CA4" w:rsidR="00E37ECD" w:rsidRPr="00E37ECD" w:rsidRDefault="00E37ECD" w:rsidP="00E37ECD">
      <w:pPr>
        <w:pStyle w:val="Prrafodelista"/>
        <w:numPr>
          <w:ilvl w:val="0"/>
          <w:numId w:val="174"/>
        </w:numPr>
        <w:rPr>
          <w:rFonts w:eastAsia="Times New Roman" w:cstheme="minorHAnsi"/>
          <w:szCs w:val="24"/>
          <w:lang w:val="es-CO" w:eastAsia="es-CO"/>
        </w:rPr>
      </w:pPr>
      <w:r w:rsidRPr="00E37ECD">
        <w:rPr>
          <w:rFonts w:eastAsia="Times New Roman" w:cstheme="minorHAnsi"/>
          <w:szCs w:val="24"/>
          <w:lang w:val="es-CO" w:eastAsia="es-CO"/>
        </w:rPr>
        <w:t>Sistema de tolerancia a errores con reconexión automática</w:t>
      </w:r>
    </w:p>
    <w:p w14:paraId="132D46AA" w14:textId="55D51293" w:rsidR="00FB6A61" w:rsidRPr="00FB6A61" w:rsidRDefault="00FB6A61" w:rsidP="00FB6A61">
      <w:pPr>
        <w:pStyle w:val="Ttulo1"/>
        <w:rPr>
          <w:b w:val="0"/>
          <w:bCs w:val="0"/>
          <w:lang w:val="es-CO" w:bidi="es-ES"/>
        </w:rPr>
      </w:pPr>
      <w:bookmarkStart w:id="5" w:name="_Toc208227389"/>
      <w:r w:rsidRPr="00FB6A61">
        <w:rPr>
          <w:lang w:val="es-CO" w:bidi="es-ES"/>
        </w:rPr>
        <w:lastRenderedPageBreak/>
        <w:t>HARDWARE COMPATIBLE</w:t>
      </w:r>
      <w:bookmarkEnd w:id="5"/>
    </w:p>
    <w:p w14:paraId="4AFC9D42" w14:textId="01FF20C0" w:rsidR="00FB6A61" w:rsidRPr="00A36632" w:rsidRDefault="00FB6A61" w:rsidP="00A36632">
      <w:pPr>
        <w:rPr>
          <w:rFonts w:asciiTheme="majorHAnsi" w:hAnsiTheme="majorHAnsi"/>
          <w:b/>
          <w:bCs/>
          <w:sz w:val="28"/>
          <w:szCs w:val="22"/>
          <w:lang w:val="es-CO" w:bidi="es-ES"/>
        </w:rPr>
      </w:pPr>
      <w:r w:rsidRPr="00A36632">
        <w:rPr>
          <w:rFonts w:asciiTheme="majorHAnsi" w:hAnsiTheme="majorHAnsi"/>
          <w:b/>
          <w:bCs/>
          <w:sz w:val="28"/>
          <w:szCs w:val="22"/>
          <w:lang w:val="es-CO" w:bidi="es-ES"/>
        </w:rPr>
        <w:t>Microcontrolador Principal</w:t>
      </w:r>
    </w:p>
    <w:p w14:paraId="341DB20A" w14:textId="77777777" w:rsidR="004B4E46" w:rsidRPr="004B4E46" w:rsidRDefault="004B4E46" w:rsidP="004B4E46">
      <w:pPr>
        <w:pStyle w:val="Listaconnmeros"/>
      </w:pPr>
      <w:r w:rsidRPr="004B4E46">
        <w:rPr>
          <w:b/>
          <w:bCs/>
        </w:rPr>
        <w:t>Modelo</w:t>
      </w:r>
      <w:r w:rsidRPr="004B4E46">
        <w:t>: ESP32 DevKit V1</w:t>
      </w:r>
    </w:p>
    <w:p w14:paraId="7243F48F" w14:textId="77777777" w:rsidR="004B4E46" w:rsidRPr="004B4E46" w:rsidRDefault="004B4E46" w:rsidP="004B4E46">
      <w:pPr>
        <w:pStyle w:val="Listaconnmeros"/>
      </w:pPr>
      <w:r w:rsidRPr="004B4E46">
        <w:rPr>
          <w:b/>
          <w:bCs/>
        </w:rPr>
        <w:t>Conectividad</w:t>
      </w:r>
      <w:r w:rsidRPr="004B4E46">
        <w:t>: WiFi integrado para comunicación TCP</w:t>
      </w:r>
    </w:p>
    <w:p w14:paraId="25755918" w14:textId="77777777" w:rsidR="00E37ECD" w:rsidRDefault="00E37ECD" w:rsidP="00E37ECD">
      <w:pPr>
        <w:pStyle w:val="Listaconnmeros2"/>
      </w:pPr>
      <w:r w:rsidRPr="00E37ECD">
        <w:rPr>
          <w:b/>
          <w:bCs/>
        </w:rPr>
        <w:t>GPIO Digital</w:t>
      </w:r>
      <w:r>
        <w:t>: Pin D25 para entrada digital del sensor</w:t>
      </w:r>
    </w:p>
    <w:p w14:paraId="1F9793BD" w14:textId="7C64CC25" w:rsidR="00A36632" w:rsidRPr="00A36632" w:rsidRDefault="00A36632" w:rsidP="00A36632">
      <w:pPr>
        <w:rPr>
          <w:rFonts w:asciiTheme="majorHAnsi" w:hAnsiTheme="majorHAnsi"/>
          <w:b/>
          <w:bCs/>
          <w:sz w:val="28"/>
          <w:szCs w:val="22"/>
          <w:lang w:val="es-CO" w:bidi="es-ES"/>
        </w:rPr>
      </w:pPr>
      <w:r w:rsidRPr="00A36632">
        <w:rPr>
          <w:rFonts w:asciiTheme="majorHAnsi" w:hAnsiTheme="majorHAnsi"/>
          <w:b/>
          <w:bCs/>
          <w:sz w:val="28"/>
          <w:szCs w:val="22"/>
          <w:lang w:val="es-CO" w:bidi="es-ES"/>
        </w:rPr>
        <w:t xml:space="preserve">Sensor </w:t>
      </w:r>
      <w:r w:rsidR="00C01C8F">
        <w:rPr>
          <w:rFonts w:asciiTheme="majorHAnsi" w:hAnsiTheme="majorHAnsi"/>
          <w:b/>
          <w:bCs/>
          <w:sz w:val="28"/>
          <w:szCs w:val="22"/>
          <w:lang w:val="es-CO" w:bidi="es-ES"/>
        </w:rPr>
        <w:t>Capacitivo</w:t>
      </w:r>
      <w:r w:rsidRPr="00A36632">
        <w:rPr>
          <w:rFonts w:asciiTheme="majorHAnsi" w:hAnsiTheme="majorHAnsi"/>
          <w:b/>
          <w:bCs/>
          <w:sz w:val="28"/>
          <w:szCs w:val="22"/>
          <w:lang w:val="es-CO" w:bidi="es-ES"/>
        </w:rPr>
        <w:t xml:space="preserve"> Requerido</w:t>
      </w:r>
    </w:p>
    <w:p w14:paraId="3F7B90C2" w14:textId="77777777" w:rsidR="00C01C8F" w:rsidRPr="00C01C8F" w:rsidRDefault="00C01C8F" w:rsidP="00C01C8F">
      <w:pPr>
        <w:rPr>
          <w:b/>
          <w:bCs/>
          <w:lang w:val="es-CO"/>
        </w:rPr>
      </w:pPr>
      <w:r w:rsidRPr="00C01C8F">
        <w:rPr>
          <w:b/>
          <w:bCs/>
          <w:lang w:val="es-CO"/>
        </w:rPr>
        <w:t>Sensor Capacitivo Tubular Tecnotron:</w:t>
      </w:r>
    </w:p>
    <w:p w14:paraId="026D2B50" w14:textId="77777777" w:rsidR="00C01C8F" w:rsidRPr="00C01C8F" w:rsidRDefault="00C01C8F" w:rsidP="00C01C8F">
      <w:pPr>
        <w:numPr>
          <w:ilvl w:val="0"/>
          <w:numId w:val="176"/>
        </w:numPr>
        <w:rPr>
          <w:lang w:val="es-CO"/>
        </w:rPr>
      </w:pPr>
      <w:r w:rsidRPr="00C01C8F">
        <w:rPr>
          <w:lang w:val="es-CO"/>
        </w:rPr>
        <w:t>Tipo: Sensor capacitivo tubular industrial</w:t>
      </w:r>
    </w:p>
    <w:p w14:paraId="31233E75" w14:textId="77777777" w:rsidR="00C01C8F" w:rsidRPr="00C01C8F" w:rsidRDefault="00C01C8F" w:rsidP="00C01C8F">
      <w:pPr>
        <w:numPr>
          <w:ilvl w:val="0"/>
          <w:numId w:val="176"/>
        </w:numPr>
        <w:rPr>
          <w:lang w:val="es-CO"/>
        </w:rPr>
      </w:pPr>
      <w:r w:rsidRPr="00C01C8F">
        <w:rPr>
          <w:lang w:val="es-CO"/>
        </w:rPr>
        <w:t>Distancia Sensora: 15 mm de rango de detección</w:t>
      </w:r>
    </w:p>
    <w:p w14:paraId="301FD04B" w14:textId="77777777" w:rsidR="00C01C8F" w:rsidRPr="00C01C8F" w:rsidRDefault="00C01C8F" w:rsidP="00C01C8F">
      <w:pPr>
        <w:numPr>
          <w:ilvl w:val="0"/>
          <w:numId w:val="176"/>
        </w:numPr>
        <w:rPr>
          <w:lang w:val="es-CO"/>
        </w:rPr>
      </w:pPr>
      <w:r w:rsidRPr="00C01C8F">
        <w:rPr>
          <w:lang w:val="es-CO"/>
        </w:rPr>
        <w:t>Capacidad de Carga: 10 a 500 mA de corriente de salida</w:t>
      </w:r>
    </w:p>
    <w:p w14:paraId="4F86AA28" w14:textId="77777777" w:rsidR="00C01C8F" w:rsidRPr="00C01C8F" w:rsidRDefault="00C01C8F" w:rsidP="00C01C8F">
      <w:pPr>
        <w:numPr>
          <w:ilvl w:val="0"/>
          <w:numId w:val="176"/>
        </w:numPr>
        <w:rPr>
          <w:lang w:val="es-CO"/>
        </w:rPr>
      </w:pPr>
      <w:r w:rsidRPr="00C01C8F">
        <w:rPr>
          <w:lang w:val="es-CO"/>
        </w:rPr>
        <w:t>Frecuencia de Conmutación: 5 Hz máxima</w:t>
      </w:r>
    </w:p>
    <w:p w14:paraId="7C3AA35C" w14:textId="77777777" w:rsidR="00C01C8F" w:rsidRPr="00C01C8F" w:rsidRDefault="00C01C8F" w:rsidP="00C01C8F">
      <w:pPr>
        <w:numPr>
          <w:ilvl w:val="0"/>
          <w:numId w:val="176"/>
        </w:numPr>
        <w:rPr>
          <w:lang w:val="es-CO"/>
        </w:rPr>
      </w:pPr>
      <w:r w:rsidRPr="00C01C8F">
        <w:rPr>
          <w:lang w:val="es-CO"/>
        </w:rPr>
        <w:t>Salida: VCA, lógica normalmente cerrada (NF)</w:t>
      </w:r>
    </w:p>
    <w:p w14:paraId="7099F0A9" w14:textId="77777777" w:rsidR="00C01C8F" w:rsidRPr="00C01C8F" w:rsidRDefault="00C01C8F" w:rsidP="00C01C8F">
      <w:pPr>
        <w:numPr>
          <w:ilvl w:val="0"/>
          <w:numId w:val="176"/>
        </w:numPr>
        <w:rPr>
          <w:lang w:val="es-CO"/>
        </w:rPr>
      </w:pPr>
      <w:r w:rsidRPr="00C01C8F">
        <w:rPr>
          <w:lang w:val="es-CO"/>
        </w:rPr>
        <w:t>Protección: IP65 (resistente al polvo y chorros de agua)</w:t>
      </w:r>
    </w:p>
    <w:p w14:paraId="5CB2877E" w14:textId="77777777" w:rsidR="00C01C8F" w:rsidRPr="00C01C8F" w:rsidRDefault="00C01C8F" w:rsidP="00C01C8F">
      <w:pPr>
        <w:numPr>
          <w:ilvl w:val="0"/>
          <w:numId w:val="176"/>
        </w:numPr>
        <w:rPr>
          <w:lang w:val="es-CO"/>
        </w:rPr>
      </w:pPr>
      <w:r w:rsidRPr="00C01C8F">
        <w:rPr>
          <w:lang w:val="es-CO"/>
        </w:rPr>
        <w:t>Voltaje de Operación: 5V a 12V DC (requiere fuente externa)</w:t>
      </w:r>
    </w:p>
    <w:p w14:paraId="4804CF9B" w14:textId="77777777" w:rsidR="00C01C8F" w:rsidRPr="00C01C8F" w:rsidRDefault="00C01C8F" w:rsidP="00C01C8F">
      <w:pPr>
        <w:rPr>
          <w:b/>
          <w:bCs/>
          <w:lang w:val="es-CO"/>
        </w:rPr>
      </w:pPr>
      <w:r w:rsidRPr="00C01C8F">
        <w:rPr>
          <w:b/>
          <w:bCs/>
          <w:lang w:val="es-CO"/>
        </w:rPr>
        <w:t>Especificaciones de Cables del Sensor</w:t>
      </w:r>
    </w:p>
    <w:p w14:paraId="7B9D372F" w14:textId="77777777" w:rsidR="00C01C8F" w:rsidRPr="00C01C8F" w:rsidRDefault="00C01C8F" w:rsidP="00C01C8F">
      <w:pPr>
        <w:numPr>
          <w:ilvl w:val="0"/>
          <w:numId w:val="177"/>
        </w:numPr>
        <w:rPr>
          <w:lang w:val="es-CO"/>
        </w:rPr>
      </w:pPr>
      <w:r w:rsidRPr="00C01C8F">
        <w:rPr>
          <w:lang w:val="es-CO"/>
        </w:rPr>
        <w:t>Cable Marrón: Alimentación positiva (+) 5V-12V DC</w:t>
      </w:r>
    </w:p>
    <w:p w14:paraId="595B0A06" w14:textId="77777777" w:rsidR="00C01C8F" w:rsidRPr="00C01C8F" w:rsidRDefault="00C01C8F" w:rsidP="00C01C8F">
      <w:pPr>
        <w:numPr>
          <w:ilvl w:val="0"/>
          <w:numId w:val="177"/>
        </w:numPr>
        <w:rPr>
          <w:lang w:val="es-CO"/>
        </w:rPr>
      </w:pPr>
      <w:r w:rsidRPr="00C01C8F">
        <w:rPr>
          <w:lang w:val="es-CO"/>
        </w:rPr>
        <w:t>Cable Azul: Tierra/GND (-)</w:t>
      </w:r>
    </w:p>
    <w:p w14:paraId="149C5D14" w14:textId="77777777" w:rsidR="00C01C8F" w:rsidRPr="00C01C8F" w:rsidRDefault="00C01C8F" w:rsidP="00C01C8F">
      <w:pPr>
        <w:numPr>
          <w:ilvl w:val="0"/>
          <w:numId w:val="177"/>
        </w:numPr>
        <w:rPr>
          <w:lang w:val="es-CO"/>
        </w:rPr>
      </w:pPr>
      <w:r w:rsidRPr="00C01C8F">
        <w:rPr>
          <w:lang w:val="es-CO"/>
        </w:rPr>
        <w:t>Cable Negro: Señal de salida digital (D)</w:t>
      </w:r>
    </w:p>
    <w:p w14:paraId="11087FD3" w14:textId="4F5A9583" w:rsidR="00D83520" w:rsidRDefault="00A36632" w:rsidP="00D83520">
      <w:pPr>
        <w:rPr>
          <w:lang w:val="es-CO" w:bidi="es-ES"/>
        </w:rPr>
      </w:pPr>
      <w:r>
        <w:rPr>
          <w:lang w:val="es-CO" w:bidi="es-ES"/>
        </w:rPr>
        <w:t>Diagrama de Conexiones</w:t>
      </w:r>
    </w:p>
    <w:p w14:paraId="7D2DD50B" w14:textId="6126B3E1" w:rsidR="00416D52" w:rsidRDefault="00A36632" w:rsidP="00D83520">
      <w:pPr>
        <w:rPr>
          <w:lang w:val="es-CO" w:bidi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2239169" wp14:editId="2804DEA0">
                <wp:simplePos x="0" y="0"/>
                <wp:positionH relativeFrom="margin">
                  <wp:align>right</wp:align>
                </wp:positionH>
                <wp:positionV relativeFrom="paragraph">
                  <wp:posOffset>239257</wp:posOffset>
                </wp:positionV>
                <wp:extent cx="6119495" cy="3531870"/>
                <wp:effectExtent l="95250" t="38100" r="33655" b="87630"/>
                <wp:wrapTopAndBottom/>
                <wp:docPr id="1365623370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9495" cy="3532036"/>
                        </a:xfrm>
                        <a:prstGeom prst="roundRect">
                          <a:avLst>
                            <a:gd name="adj" fmla="val 5305"/>
                          </a:avLst>
                        </a:prstGeom>
                        <a:solidFill>
                          <a:srgbClr val="23394C"/>
                        </a:solidFill>
                        <a:ln>
                          <a:noFill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1E8F94" w14:textId="77C0905A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┌─────────────────────────────────┐</w:t>
                            </w:r>
                          </w:p>
                          <w:p w14:paraId="1576DB83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│  ESP32 DevKit V1                │</w:t>
                            </w:r>
                          </w:p>
                          <w:p w14:paraId="0BCFF3A7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│  3V3  ○ ← N/A (no usado)        │</w:t>
                            </w:r>
                          </w:p>
                          <w:p w14:paraId="43C316F3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│  GND  ○ ← Cable Azul (GND)      │</w:t>
                            </w:r>
                          </w:p>
                          <w:p w14:paraId="2E54347B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│  D25  ○ ← Cable Negro (OUT)     │</w:t>
                            </w:r>
                          </w:p>
                          <w:p w14:paraId="6F6E221B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│  LED integrado: GPIO 2          │</w:t>
                            </w:r>
                          </w:p>
                          <w:p w14:paraId="1FF2F15C" w14:textId="5681F811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└─────────────────────────────────┘</w:t>
                            </w:r>
                          </w:p>
                          <w:p w14:paraId="46221DFA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┌─────────────────────────────────┐</w:t>
                            </w:r>
                          </w:p>
                          <w:p w14:paraId="25E4EB92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│  Fuente de Voltaje Externa      │</w:t>
                            </w:r>
                          </w:p>
                          <w:p w14:paraId="5A2DFB28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│  5V   ○ ← Cable Marrón (+)      │</w:t>
                            </w:r>
                          </w:p>
                          <w:p w14:paraId="3109136F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│  GND  ○ ← Cable Azul (-)        │</w:t>
                            </w:r>
                          </w:p>
                          <w:p w14:paraId="358611DD" w14:textId="4896F075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└─────────────────────────────────┘</w:t>
                            </w:r>
                          </w:p>
                          <w:p w14:paraId="73680919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Sensor Capacitivo Tubular Tecnotron:</w:t>
                            </w:r>
                          </w:p>
                          <w:p w14:paraId="7931FEA9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• Cable Marrón: +5V-12V (fuente externa)</w:t>
                            </w:r>
                          </w:p>
                          <w:p w14:paraId="0E039FE5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• Cable Azul: GND común (ESP32 + fuente)</w:t>
                            </w:r>
                          </w:p>
                          <w:p w14:paraId="48BAC676" w14:textId="59F935EF" w:rsidR="00416D52" w:rsidRPr="00416D52" w:rsidRDefault="00C01C8F" w:rsidP="00C105ED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40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• Cable Negro: Señal digital (Pin D25)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239169" id="Rectángulo 3" o:spid="_x0000_s1029" style="position:absolute;margin-left:430.65pt;margin-top:18.85pt;width:481.85pt;height:278.1pt;z-index:2516705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34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" fillcolor="#23394c" stroked="f" strokeweight="2pt">
                <v:shadow on="t" color="black" opacity="26214f" origin=".5,-.5" offset="-.74836mm,.74836mm"/>
                <v:textbox>
                  <w:txbxContent>
                    <w:p w14:paraId="1E1E8F94" w14:textId="77C0905A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┌─────────────────────────────────┐</w:t>
                      </w:r>
                    </w:p>
                    <w:p w14:paraId="1576DB83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│  ESP32 DevKit V1                │</w:t>
                      </w:r>
                    </w:p>
                    <w:p w14:paraId="0BCFF3A7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│  3V3  ○ ← N/A (no usado)        │</w:t>
                      </w:r>
                    </w:p>
                    <w:p w14:paraId="43C316F3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│  GND  ○ ← Cable Azul (GND)      │</w:t>
                      </w:r>
                    </w:p>
                    <w:p w14:paraId="2E54347B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│  D25  ○ ← Cable Negro (OUT)     │</w:t>
                      </w:r>
                    </w:p>
                    <w:p w14:paraId="6F6E221B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│  LED integrado: GPIO 2          │</w:t>
                      </w:r>
                    </w:p>
                    <w:p w14:paraId="1FF2F15C" w14:textId="5681F811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└─────────────────────────────────┘</w:t>
                      </w:r>
                    </w:p>
                    <w:p w14:paraId="46221DFA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┌─────────────────────────────────┐</w:t>
                      </w:r>
                    </w:p>
                    <w:p w14:paraId="25E4EB92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│  Fuente de Voltaje Externa      │</w:t>
                      </w:r>
                    </w:p>
                    <w:p w14:paraId="5A2DFB28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│  5V   ○ ← Cable Marrón (+)      │</w:t>
                      </w:r>
                    </w:p>
                    <w:p w14:paraId="3109136F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│  GND  ○ ← Cable Azul (-)        │</w:t>
                      </w:r>
                    </w:p>
                    <w:p w14:paraId="358611DD" w14:textId="4896F075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└─────────────────────────────────┘</w:t>
                      </w:r>
                    </w:p>
                    <w:p w14:paraId="73680919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Sensor Capacitivo Tubular Tecnotron:</w:t>
                      </w:r>
                    </w:p>
                    <w:p w14:paraId="7931FEA9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• Cable Marrón: +5V-12V (fuente externa)</w:t>
                      </w:r>
                    </w:p>
                    <w:p w14:paraId="0E039FE5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• Cable Azul: GND común (ESP32 + fuente)</w:t>
                      </w:r>
                    </w:p>
                    <w:p w14:paraId="48BAC676" w14:textId="59F935EF" w:rsidR="00416D52" w:rsidRPr="00416D52" w:rsidRDefault="00C01C8F" w:rsidP="00C105ED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40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• Cable Negro: Señal digital (Pin D25)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7746F500" w14:textId="45F14F49" w:rsidR="00EA03F0" w:rsidRDefault="00FB6A61" w:rsidP="002063EE">
      <w:pPr>
        <w:pStyle w:val="Ttulo1"/>
        <w:rPr>
          <w:lang w:bidi="es-ES"/>
        </w:rPr>
      </w:pPr>
      <w:bookmarkStart w:id="6" w:name="_Toc208227390"/>
      <w:r>
        <w:rPr>
          <w:lang w:bidi="es-ES"/>
        </w:rPr>
        <w:lastRenderedPageBreak/>
        <w:t xml:space="preserve">REQUERIMIENTOS DE </w:t>
      </w:r>
      <w:r w:rsidRPr="00FB6A61">
        <w:rPr>
          <w:lang w:bidi="es-ES"/>
        </w:rPr>
        <w:t>INSTALACIÓN Y CONFIGURACIÓN</w:t>
      </w:r>
      <w:bookmarkEnd w:id="6"/>
    </w:p>
    <w:p w14:paraId="49B26296" w14:textId="5A5806D0" w:rsidR="00FB6A61" w:rsidRPr="00FB6A61" w:rsidRDefault="00FB6A61" w:rsidP="00FB6A61">
      <w:pPr>
        <w:pStyle w:val="Ttulo2"/>
        <w:rPr>
          <w:lang w:val="es-CO" w:bidi="es-ES"/>
        </w:rPr>
      </w:pPr>
      <w:bookmarkStart w:id="7" w:name="_Toc208227391"/>
      <w:r w:rsidRPr="00FB6A61">
        <w:rPr>
          <w:lang w:val="es-CO" w:bidi="es-ES"/>
        </w:rPr>
        <w:t>Requisitos del Sistema</w:t>
      </w:r>
      <w:bookmarkEnd w:id="7"/>
    </w:p>
    <w:p w14:paraId="5B7CE557" w14:textId="0E7BCB12" w:rsidR="00FB6A61" w:rsidRPr="00FB6A61" w:rsidRDefault="00FB6A61">
      <w:pPr>
        <w:numPr>
          <w:ilvl w:val="0"/>
          <w:numId w:val="10"/>
        </w:numPr>
        <w:rPr>
          <w:lang w:val="es-CO" w:bidi="es-ES"/>
        </w:rPr>
      </w:pPr>
      <w:r w:rsidRPr="00FB6A61">
        <w:rPr>
          <w:b/>
          <w:bCs/>
          <w:lang w:val="es-CO" w:bidi="es-ES"/>
        </w:rPr>
        <w:t>Sistema Operativo:</w:t>
      </w:r>
      <w:r w:rsidRPr="00FB6A61">
        <w:rPr>
          <w:lang w:val="es-CO" w:bidi="es-ES"/>
        </w:rPr>
        <w:t> Windows 10/11</w:t>
      </w:r>
    </w:p>
    <w:p w14:paraId="61771411" w14:textId="77777777" w:rsidR="00FB6A61" w:rsidRPr="00FB6A61" w:rsidRDefault="00FB6A61">
      <w:pPr>
        <w:numPr>
          <w:ilvl w:val="0"/>
          <w:numId w:val="10"/>
        </w:numPr>
        <w:rPr>
          <w:lang w:val="es-CO" w:bidi="es-ES"/>
        </w:rPr>
      </w:pPr>
      <w:r w:rsidRPr="00FB6A61">
        <w:rPr>
          <w:b/>
          <w:bCs/>
          <w:lang w:val="es-CO" w:bidi="es-ES"/>
        </w:rPr>
        <w:t>Python:</w:t>
      </w:r>
      <w:r w:rsidRPr="00FB6A61">
        <w:rPr>
          <w:lang w:val="es-CO" w:bidi="es-ES"/>
        </w:rPr>
        <w:t> Versión 3.8 o superior</w:t>
      </w:r>
    </w:p>
    <w:p w14:paraId="3049CBBC" w14:textId="77777777" w:rsidR="00FB6A61" w:rsidRPr="00FB6A61" w:rsidRDefault="00FB6A61">
      <w:pPr>
        <w:numPr>
          <w:ilvl w:val="0"/>
          <w:numId w:val="10"/>
        </w:numPr>
        <w:rPr>
          <w:lang w:val="es-CO" w:bidi="es-ES"/>
        </w:rPr>
      </w:pPr>
      <w:r w:rsidRPr="00FB6A61">
        <w:rPr>
          <w:b/>
          <w:bCs/>
          <w:lang w:val="es-CO" w:bidi="es-ES"/>
        </w:rPr>
        <w:t>RAM:</w:t>
      </w:r>
      <w:r w:rsidRPr="00FB6A61">
        <w:rPr>
          <w:lang w:val="es-CO" w:bidi="es-ES"/>
        </w:rPr>
        <w:t> Mínimo 2GB, recomendado 4GB</w:t>
      </w:r>
    </w:p>
    <w:p w14:paraId="66F220D0" w14:textId="31E7BA90" w:rsidR="00FB6A61" w:rsidRPr="00FB6A61" w:rsidRDefault="00672C1A" w:rsidP="00FB6A61">
      <w:pPr>
        <w:pStyle w:val="Ttulo2"/>
        <w:rPr>
          <w:lang w:val="es-CO" w:bidi="es-ES"/>
        </w:rPr>
      </w:pPr>
      <w:bookmarkStart w:id="8" w:name="_Toc208227392"/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F97AC57" wp14:editId="53152A99">
                <wp:simplePos x="0" y="0"/>
                <wp:positionH relativeFrom="margin">
                  <wp:align>right</wp:align>
                </wp:positionH>
                <wp:positionV relativeFrom="page">
                  <wp:posOffset>3347085</wp:posOffset>
                </wp:positionV>
                <wp:extent cx="6067425" cy="1609725"/>
                <wp:effectExtent l="95250" t="38100" r="47625" b="104775"/>
                <wp:wrapTopAndBottom/>
                <wp:docPr id="1501621787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7425" cy="1609830"/>
                        </a:xfrm>
                        <a:prstGeom prst="roundRect">
                          <a:avLst>
                            <a:gd name="adj" fmla="val 7478"/>
                          </a:avLst>
                        </a:prstGeom>
                        <a:solidFill>
                          <a:srgbClr val="23394C"/>
                        </a:solidFill>
                        <a:ln>
                          <a:noFill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CE7AF7" w14:textId="77777777" w:rsidR="00FB6A61" w:rsidRPr="00FB6A61" w:rsidRDefault="00FB6A61" w:rsidP="00AC6AA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FB6A61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n-US" w:eastAsia="es-CO"/>
                              </w:rPr>
                              <w:t># requirements.txt</w:t>
                            </w:r>
                          </w:p>
                          <w:p w14:paraId="7E500B9A" w14:textId="77777777" w:rsidR="00FB6A61" w:rsidRPr="00FB6A61" w:rsidRDefault="00FB6A61" w:rsidP="00AC6AA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FB6A61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PyQt5&gt;=</w:t>
                            </w:r>
                            <w:r w:rsidRPr="00FB6A61">
                              <w:rPr>
                                <w:rFonts w:ascii="Courier New" w:eastAsia="Times New Roman" w:hAnsi="Courier New" w:cs="Courier New"/>
                                <w:color w:val="B8D7A3"/>
                                <w:sz w:val="21"/>
                                <w:szCs w:val="21"/>
                                <w:lang w:val="en-US" w:eastAsia="es-CO"/>
                              </w:rPr>
                              <w:t>5.15.0</w:t>
                            </w:r>
                          </w:p>
                          <w:p w14:paraId="5FDA03C9" w14:textId="77777777" w:rsidR="00FB6A61" w:rsidRPr="00FB6A61" w:rsidRDefault="00FB6A61" w:rsidP="00AC6AA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FB6A61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matplotlib&gt;=</w:t>
                            </w:r>
                            <w:r w:rsidRPr="00FB6A61">
                              <w:rPr>
                                <w:rFonts w:ascii="Courier New" w:eastAsia="Times New Roman" w:hAnsi="Courier New" w:cs="Courier New"/>
                                <w:color w:val="B8D7A3"/>
                                <w:sz w:val="21"/>
                                <w:szCs w:val="21"/>
                                <w:lang w:val="en-US" w:eastAsia="es-CO"/>
                              </w:rPr>
                              <w:t>3.5.0</w:t>
                            </w:r>
                          </w:p>
                          <w:p w14:paraId="49D02523" w14:textId="77777777" w:rsidR="00FB6A61" w:rsidRPr="00FB6A61" w:rsidRDefault="00FB6A61" w:rsidP="00AC6AA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FB6A61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numpy&gt;=</w:t>
                            </w:r>
                            <w:r w:rsidRPr="00FB6A61">
                              <w:rPr>
                                <w:rFonts w:ascii="Courier New" w:eastAsia="Times New Roman" w:hAnsi="Courier New" w:cs="Courier New"/>
                                <w:color w:val="B8D7A3"/>
                                <w:sz w:val="21"/>
                                <w:szCs w:val="21"/>
                                <w:lang w:val="en-US" w:eastAsia="es-CO"/>
                              </w:rPr>
                              <w:t>1.21.0</w:t>
                            </w:r>
                          </w:p>
                          <w:p w14:paraId="512D97DD" w14:textId="77777777" w:rsidR="00FB6A61" w:rsidRPr="00FB6A61" w:rsidRDefault="00FB6A61" w:rsidP="00AC6AA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proofErr w:type="spellStart"/>
                            <w:r w:rsidRPr="00FB6A61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scipy</w:t>
                            </w:r>
                            <w:proofErr w:type="spellEnd"/>
                            <w:r w:rsidRPr="00FB6A61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&gt;=</w:t>
                            </w:r>
                            <w:r w:rsidRPr="00FB6A61">
                              <w:rPr>
                                <w:rFonts w:ascii="Courier New" w:eastAsia="Times New Roman" w:hAnsi="Courier New" w:cs="Courier New"/>
                                <w:color w:val="B8D7A3"/>
                                <w:sz w:val="21"/>
                                <w:szCs w:val="21"/>
                                <w:lang w:val="es-CO" w:eastAsia="es-CO"/>
                              </w:rPr>
                              <w:t>1.7.0</w:t>
                            </w:r>
                          </w:p>
                          <w:p w14:paraId="5D27E58E" w14:textId="77777777" w:rsidR="00FB6A61" w:rsidRPr="00FB6A61" w:rsidRDefault="00FB6A61" w:rsidP="00AC6AA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proofErr w:type="spellStart"/>
                            <w:r w:rsidRPr="00FB6A61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openpyxl</w:t>
                            </w:r>
                            <w:proofErr w:type="spellEnd"/>
                            <w:r w:rsidRPr="00FB6A61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&gt;=</w:t>
                            </w:r>
                            <w:r w:rsidRPr="00FB6A61">
                              <w:rPr>
                                <w:rFonts w:ascii="Courier New" w:eastAsia="Times New Roman" w:hAnsi="Courier New" w:cs="Courier New"/>
                                <w:color w:val="B8D7A3"/>
                                <w:sz w:val="21"/>
                                <w:szCs w:val="21"/>
                                <w:lang w:val="es-CO" w:eastAsia="es-CO"/>
                              </w:rPr>
                              <w:t>3.0.9</w:t>
                            </w:r>
                          </w:p>
                          <w:p w14:paraId="5E9E647B" w14:textId="77777777" w:rsidR="00FB6A61" w:rsidRDefault="00FB6A61" w:rsidP="00AC6AA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B8D7A3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proofErr w:type="spellStart"/>
                            <w:r w:rsidRPr="00FB6A61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pyserial</w:t>
                            </w:r>
                            <w:proofErr w:type="spellEnd"/>
                            <w:r w:rsidRPr="00FB6A61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&gt;=</w:t>
                            </w:r>
                            <w:r w:rsidRPr="00FB6A61">
                              <w:rPr>
                                <w:rFonts w:ascii="Courier New" w:eastAsia="Times New Roman" w:hAnsi="Courier New" w:cs="Courier New"/>
                                <w:color w:val="B8D7A3"/>
                                <w:sz w:val="21"/>
                                <w:szCs w:val="21"/>
                                <w:lang w:val="es-CO" w:eastAsia="es-CO"/>
                              </w:rPr>
                              <w:t>3.5</w:t>
                            </w:r>
                          </w:p>
                          <w:p w14:paraId="099C0CC4" w14:textId="05B12730" w:rsidR="00AC6AA2" w:rsidRPr="00FB6A61" w:rsidRDefault="00AC6AA2" w:rsidP="00AC6AA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AC6AA2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pandas&gt;=</w:t>
                            </w:r>
                            <w:r>
                              <w:rPr>
                                <w:rFonts w:ascii="Courier New" w:eastAsia="Times New Roman" w:hAnsi="Courier New" w:cs="Courier New"/>
                                <w:color w:val="B8D7A3"/>
                                <w:sz w:val="21"/>
                                <w:szCs w:val="21"/>
                                <w:lang w:val="es-CO" w:eastAsia="es-CO"/>
                              </w:rPr>
                              <w:t>1.3.0</w:t>
                            </w:r>
                          </w:p>
                          <w:p w14:paraId="759CE20E" w14:textId="77777777" w:rsidR="00FB6A61" w:rsidRDefault="00FB6A61" w:rsidP="00FB6A6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97AC57" id="_x0000_s1030" style="position:absolute;margin-left:426.55pt;margin-top:263.55pt;width:477.75pt;height:126.75pt;z-index:2516725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margin;mso-height-relative:margin;v-text-anchor:middle" arcsize="490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" fillcolor="#23394c" stroked="f" strokeweight="2pt">
                <v:shadow on="t" color="black" opacity="26214f" origin=".5,-.5" offset="-.74836mm,.74836mm"/>
                <v:textbox>
                  <w:txbxContent>
                    <w:p w14:paraId="1ACE7AF7" w14:textId="77777777" w:rsidR="00FB6A61" w:rsidRPr="00FB6A61" w:rsidRDefault="00FB6A61" w:rsidP="00AC6AA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FB6A61">
                        <w:rPr>
                          <w:rFonts w:ascii="Courier New" w:eastAsia="Times New Roman" w:hAnsi="Courier New" w:cs="Courier New"/>
                          <w:i/>
                          <w:iCs/>
                          <w:color w:val="57A64A"/>
                          <w:sz w:val="21"/>
                          <w:szCs w:val="21"/>
                          <w:lang w:val="en-US" w:eastAsia="es-CO"/>
                        </w:rPr>
                        <w:t># requirements.txt</w:t>
                      </w:r>
                    </w:p>
                    <w:p w14:paraId="7E500B9A" w14:textId="77777777" w:rsidR="00FB6A61" w:rsidRPr="00FB6A61" w:rsidRDefault="00FB6A61" w:rsidP="00AC6AA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FB6A61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PyQt5&gt;=</w:t>
                      </w:r>
                      <w:r w:rsidRPr="00FB6A61">
                        <w:rPr>
                          <w:rFonts w:ascii="Courier New" w:eastAsia="Times New Roman" w:hAnsi="Courier New" w:cs="Courier New"/>
                          <w:color w:val="B8D7A3"/>
                          <w:sz w:val="21"/>
                          <w:szCs w:val="21"/>
                          <w:lang w:val="en-US" w:eastAsia="es-CO"/>
                        </w:rPr>
                        <w:t>5.15.0</w:t>
                      </w:r>
                    </w:p>
                    <w:p w14:paraId="5FDA03C9" w14:textId="77777777" w:rsidR="00FB6A61" w:rsidRPr="00FB6A61" w:rsidRDefault="00FB6A61" w:rsidP="00AC6AA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FB6A61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matplotlib&gt;=</w:t>
                      </w:r>
                      <w:r w:rsidRPr="00FB6A61">
                        <w:rPr>
                          <w:rFonts w:ascii="Courier New" w:eastAsia="Times New Roman" w:hAnsi="Courier New" w:cs="Courier New"/>
                          <w:color w:val="B8D7A3"/>
                          <w:sz w:val="21"/>
                          <w:szCs w:val="21"/>
                          <w:lang w:val="en-US" w:eastAsia="es-CO"/>
                        </w:rPr>
                        <w:t>3.5.0</w:t>
                      </w:r>
                    </w:p>
                    <w:p w14:paraId="49D02523" w14:textId="77777777" w:rsidR="00FB6A61" w:rsidRPr="00FB6A61" w:rsidRDefault="00FB6A61" w:rsidP="00AC6AA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FB6A61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numpy&gt;=</w:t>
                      </w:r>
                      <w:r w:rsidRPr="00FB6A61">
                        <w:rPr>
                          <w:rFonts w:ascii="Courier New" w:eastAsia="Times New Roman" w:hAnsi="Courier New" w:cs="Courier New"/>
                          <w:color w:val="B8D7A3"/>
                          <w:sz w:val="21"/>
                          <w:szCs w:val="21"/>
                          <w:lang w:val="en-US" w:eastAsia="es-CO"/>
                        </w:rPr>
                        <w:t>1.21.0</w:t>
                      </w:r>
                    </w:p>
                    <w:p w14:paraId="512D97DD" w14:textId="77777777" w:rsidR="00FB6A61" w:rsidRPr="00FB6A61" w:rsidRDefault="00FB6A61" w:rsidP="00AC6AA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proofErr w:type="spellStart"/>
                      <w:r w:rsidRPr="00FB6A61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scipy</w:t>
                      </w:r>
                      <w:proofErr w:type="spellEnd"/>
                      <w:r w:rsidRPr="00FB6A61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&gt;=</w:t>
                      </w:r>
                      <w:r w:rsidRPr="00FB6A61">
                        <w:rPr>
                          <w:rFonts w:ascii="Courier New" w:eastAsia="Times New Roman" w:hAnsi="Courier New" w:cs="Courier New"/>
                          <w:color w:val="B8D7A3"/>
                          <w:sz w:val="21"/>
                          <w:szCs w:val="21"/>
                          <w:lang w:val="es-CO" w:eastAsia="es-CO"/>
                        </w:rPr>
                        <w:t>1.7.0</w:t>
                      </w:r>
                    </w:p>
                    <w:p w14:paraId="5D27E58E" w14:textId="77777777" w:rsidR="00FB6A61" w:rsidRPr="00FB6A61" w:rsidRDefault="00FB6A61" w:rsidP="00AC6AA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proofErr w:type="spellStart"/>
                      <w:r w:rsidRPr="00FB6A61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openpyxl</w:t>
                      </w:r>
                      <w:proofErr w:type="spellEnd"/>
                      <w:r w:rsidRPr="00FB6A61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&gt;=</w:t>
                      </w:r>
                      <w:r w:rsidRPr="00FB6A61">
                        <w:rPr>
                          <w:rFonts w:ascii="Courier New" w:eastAsia="Times New Roman" w:hAnsi="Courier New" w:cs="Courier New"/>
                          <w:color w:val="B8D7A3"/>
                          <w:sz w:val="21"/>
                          <w:szCs w:val="21"/>
                          <w:lang w:val="es-CO" w:eastAsia="es-CO"/>
                        </w:rPr>
                        <w:t>3.0.9</w:t>
                      </w:r>
                    </w:p>
                    <w:p w14:paraId="5E9E647B" w14:textId="77777777" w:rsidR="00FB6A61" w:rsidRDefault="00FB6A61" w:rsidP="00AC6AA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B8D7A3"/>
                          <w:sz w:val="21"/>
                          <w:szCs w:val="21"/>
                          <w:lang w:val="es-CO" w:eastAsia="es-CO"/>
                        </w:rPr>
                      </w:pPr>
                      <w:proofErr w:type="spellStart"/>
                      <w:r w:rsidRPr="00FB6A61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pyserial</w:t>
                      </w:r>
                      <w:proofErr w:type="spellEnd"/>
                      <w:r w:rsidRPr="00FB6A61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&gt;=</w:t>
                      </w:r>
                      <w:r w:rsidRPr="00FB6A61">
                        <w:rPr>
                          <w:rFonts w:ascii="Courier New" w:eastAsia="Times New Roman" w:hAnsi="Courier New" w:cs="Courier New"/>
                          <w:color w:val="B8D7A3"/>
                          <w:sz w:val="21"/>
                          <w:szCs w:val="21"/>
                          <w:lang w:val="es-CO" w:eastAsia="es-CO"/>
                        </w:rPr>
                        <w:t>3.5</w:t>
                      </w:r>
                    </w:p>
                    <w:p w14:paraId="099C0CC4" w14:textId="05B12730" w:rsidR="00AC6AA2" w:rsidRPr="00FB6A61" w:rsidRDefault="00AC6AA2" w:rsidP="00AC6AA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AC6AA2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pandas&gt;=</w:t>
                      </w:r>
                      <w:r>
                        <w:rPr>
                          <w:rFonts w:ascii="Courier New" w:eastAsia="Times New Roman" w:hAnsi="Courier New" w:cs="Courier New"/>
                          <w:color w:val="B8D7A3"/>
                          <w:sz w:val="21"/>
                          <w:szCs w:val="21"/>
                          <w:lang w:val="es-CO" w:eastAsia="es-CO"/>
                        </w:rPr>
                        <w:t>1.3.0</w:t>
                      </w:r>
                    </w:p>
                    <w:p w14:paraId="759CE20E" w14:textId="77777777" w:rsidR="00FB6A61" w:rsidRDefault="00FB6A61" w:rsidP="00FB6A61">
                      <w:pPr>
                        <w:jc w:val="center"/>
                      </w:pPr>
                    </w:p>
                  </w:txbxContent>
                </v:textbox>
                <w10:wrap type="topAndBottom" anchorx="margin" anchory="page"/>
              </v:roundrect>
            </w:pict>
          </mc:Fallback>
        </mc:AlternateContent>
      </w:r>
      <w:r w:rsidR="00FB6A61" w:rsidRPr="00FB6A61">
        <w:rPr>
          <w:lang w:val="es-CO" w:bidi="es-ES"/>
        </w:rPr>
        <w:t>Dependencias de Software</w:t>
      </w:r>
      <w:bookmarkEnd w:id="8"/>
    </w:p>
    <w:p w14:paraId="51432C45" w14:textId="0921EF1F" w:rsidR="00672C1A" w:rsidRPr="00672C1A" w:rsidRDefault="00672C1A" w:rsidP="00672C1A">
      <w:pPr>
        <w:pStyle w:val="Ttulo2"/>
        <w:rPr>
          <w:lang w:val="es-CO" w:bidi="es-ES"/>
        </w:rPr>
      </w:pPr>
      <w:bookmarkStart w:id="9" w:name="_Toc208227393"/>
      <w:r w:rsidRPr="00672C1A">
        <w:rPr>
          <w:lang w:val="es-CO" w:bidi="es-ES"/>
        </w:rPr>
        <w:t>Proceso de Instalación</w:t>
      </w:r>
      <w:bookmarkEnd w:id="9"/>
    </w:p>
    <w:p w14:paraId="19062F4E" w14:textId="77777777" w:rsidR="00672C1A" w:rsidRPr="00672C1A" w:rsidRDefault="00672C1A">
      <w:pPr>
        <w:numPr>
          <w:ilvl w:val="0"/>
          <w:numId w:val="11"/>
        </w:numPr>
        <w:rPr>
          <w:lang w:val="es-CO" w:bidi="es-ES"/>
        </w:rPr>
      </w:pPr>
      <w:r w:rsidRPr="00672C1A">
        <w:rPr>
          <w:b/>
          <w:bCs/>
          <w:lang w:val="es-CO" w:bidi="es-ES"/>
        </w:rPr>
        <w:t>Clonar Repositorio:</w:t>
      </w:r>
      <w:r w:rsidRPr="00672C1A">
        <w:rPr>
          <w:lang w:val="es-CO" w:bidi="es-ES"/>
        </w:rPr>
        <w:t> Descargar código fuente</w:t>
      </w:r>
    </w:p>
    <w:p w14:paraId="1D518DD1" w14:textId="77777777" w:rsidR="00672C1A" w:rsidRPr="00672C1A" w:rsidRDefault="00672C1A">
      <w:pPr>
        <w:pStyle w:val="Prrafodelista"/>
        <w:numPr>
          <w:ilvl w:val="0"/>
          <w:numId w:val="11"/>
        </w:numPr>
        <w:rPr>
          <w:rFonts w:ascii="Consolas" w:hAnsi="Consolas"/>
          <w:color w:val="ECBD17" w:themeColor="accent3" w:themeShade="BF"/>
          <w:lang w:val="es-CO" w:bidi="es-ES"/>
        </w:rPr>
      </w:pPr>
      <w:r w:rsidRPr="00672C1A">
        <w:rPr>
          <w:b/>
          <w:bCs/>
          <w:lang w:val="es-CO" w:bidi="es-ES"/>
        </w:rPr>
        <w:t>Instalar Dependencias:</w:t>
      </w:r>
      <w:r w:rsidRPr="00672C1A">
        <w:rPr>
          <w:lang w:val="es-CO" w:bidi="es-ES"/>
        </w:rPr>
        <w:t> </w:t>
      </w:r>
      <w:proofErr w:type="spellStart"/>
      <w:r w:rsidRPr="00672C1A">
        <w:rPr>
          <w:rFonts w:ascii="Consolas" w:hAnsi="Consolas"/>
          <w:color w:val="ECBD17" w:themeColor="accent3" w:themeShade="BF"/>
          <w:shd w:val="clear" w:color="auto" w:fill="FCF6E0" w:themeFill="accent1" w:themeFillTint="33"/>
          <w:lang w:val="es-CO" w:bidi="es-ES"/>
        </w:rPr>
        <w:t>pip</w:t>
      </w:r>
      <w:proofErr w:type="spellEnd"/>
      <w:r w:rsidRPr="00672C1A">
        <w:rPr>
          <w:rFonts w:ascii="Consolas" w:hAnsi="Consolas"/>
          <w:color w:val="ECBD17" w:themeColor="accent3" w:themeShade="BF"/>
          <w:shd w:val="clear" w:color="auto" w:fill="FCF6E0" w:themeFill="accent1" w:themeFillTint="33"/>
          <w:lang w:val="es-CO" w:bidi="es-ES"/>
        </w:rPr>
        <w:t xml:space="preserve"> </w:t>
      </w:r>
      <w:proofErr w:type="spellStart"/>
      <w:r w:rsidRPr="00672C1A">
        <w:rPr>
          <w:rFonts w:ascii="Consolas" w:hAnsi="Consolas"/>
          <w:color w:val="ECBD17" w:themeColor="accent3" w:themeShade="BF"/>
          <w:shd w:val="clear" w:color="auto" w:fill="FCF6E0" w:themeFill="accent1" w:themeFillTint="33"/>
          <w:lang w:val="es-CO" w:bidi="es-ES"/>
        </w:rPr>
        <w:t>install</w:t>
      </w:r>
      <w:proofErr w:type="spellEnd"/>
      <w:r w:rsidRPr="00672C1A">
        <w:rPr>
          <w:rFonts w:ascii="Consolas" w:hAnsi="Consolas"/>
          <w:color w:val="ECBD17" w:themeColor="accent3" w:themeShade="BF"/>
          <w:shd w:val="clear" w:color="auto" w:fill="FCF6E0" w:themeFill="accent1" w:themeFillTint="33"/>
          <w:lang w:val="es-CO" w:bidi="es-ES"/>
        </w:rPr>
        <w:t xml:space="preserve"> -r requirements.txt</w:t>
      </w:r>
    </w:p>
    <w:p w14:paraId="5CBA5388" w14:textId="77777777" w:rsidR="00672C1A" w:rsidRPr="00672C1A" w:rsidRDefault="00672C1A">
      <w:pPr>
        <w:numPr>
          <w:ilvl w:val="0"/>
          <w:numId w:val="11"/>
        </w:numPr>
        <w:rPr>
          <w:lang w:val="es-CO" w:bidi="es-ES"/>
        </w:rPr>
      </w:pPr>
      <w:r w:rsidRPr="00672C1A">
        <w:rPr>
          <w:b/>
          <w:bCs/>
          <w:lang w:val="es-CO" w:bidi="es-ES"/>
        </w:rPr>
        <w:t>Configurar ESP32:</w:t>
      </w:r>
      <w:r w:rsidRPr="00672C1A">
        <w:rPr>
          <w:lang w:val="es-CO" w:bidi="es-ES"/>
        </w:rPr>
        <w:t> Flashear firmware compatible</w:t>
      </w:r>
    </w:p>
    <w:p w14:paraId="7323629E" w14:textId="77777777" w:rsidR="00672C1A" w:rsidRPr="00672C1A" w:rsidRDefault="00672C1A">
      <w:pPr>
        <w:numPr>
          <w:ilvl w:val="0"/>
          <w:numId w:val="11"/>
        </w:numPr>
        <w:rPr>
          <w:lang w:val="es-CO" w:bidi="es-ES"/>
        </w:rPr>
      </w:pPr>
      <w:r w:rsidRPr="00672C1A">
        <w:rPr>
          <w:b/>
          <w:bCs/>
          <w:lang w:val="es-CO" w:bidi="es-ES"/>
        </w:rPr>
        <w:t>Ejecutar Software:</w:t>
      </w:r>
      <w:r w:rsidRPr="00672C1A">
        <w:rPr>
          <w:lang w:val="es-CO" w:bidi="es-ES"/>
        </w:rPr>
        <w:t> </w:t>
      </w:r>
      <w:r w:rsidRPr="00672C1A">
        <w:rPr>
          <w:rFonts w:ascii="Consolas" w:hAnsi="Consolas"/>
          <w:color w:val="ECBD17" w:themeColor="accent3" w:themeShade="BF"/>
          <w:shd w:val="clear" w:color="auto" w:fill="FCF6E0" w:themeFill="accent1" w:themeFillTint="33"/>
          <w:lang w:val="es-CO" w:bidi="es-ES"/>
        </w:rPr>
        <w:t>python main.py</w:t>
      </w:r>
    </w:p>
    <w:p w14:paraId="7DD2A099" w14:textId="7A3E6E3F" w:rsidR="00FB6A61" w:rsidRDefault="0004761A" w:rsidP="00672C1A">
      <w:pPr>
        <w:pStyle w:val="Ttulo1"/>
        <w:rPr>
          <w:lang w:bidi="es-ES"/>
        </w:rPr>
      </w:pPr>
      <w:bookmarkStart w:id="10" w:name="_Toc208227394"/>
      <w:r>
        <w:rPr>
          <w:caps w:val="0"/>
          <w:lang w:bidi="es-ES"/>
        </w:rPr>
        <w:lastRenderedPageBreak/>
        <w:t>INICIO RÁPIDO</w:t>
      </w:r>
      <w:bookmarkEnd w:id="10"/>
    </w:p>
    <w:p w14:paraId="553546F4" w14:textId="77777777" w:rsidR="00C01C8F" w:rsidRPr="00C01C8F" w:rsidRDefault="00C01C8F" w:rsidP="00C01C8F">
      <w:pPr>
        <w:spacing w:before="360" w:after="240"/>
        <w:contextualSpacing w:val="0"/>
        <w:outlineLvl w:val="2"/>
        <w:rPr>
          <w:rFonts w:asciiTheme="majorHAnsi" w:eastAsia="Times New Roman" w:hAnsiTheme="majorHAnsi" w:cstheme="minorHAnsi"/>
          <w:b/>
          <w:bCs/>
          <w:sz w:val="28"/>
          <w:szCs w:val="28"/>
          <w:lang w:val="es-CO" w:eastAsia="es-CO"/>
        </w:rPr>
      </w:pPr>
      <w:bookmarkStart w:id="11" w:name="_Toc208227397"/>
      <w:r w:rsidRPr="00C01C8F">
        <w:rPr>
          <w:rFonts w:asciiTheme="majorHAnsi" w:eastAsia="Times New Roman" w:hAnsiTheme="majorHAnsi" w:cstheme="minorHAnsi"/>
          <w:b/>
          <w:bCs/>
          <w:sz w:val="28"/>
          <w:szCs w:val="28"/>
          <w:lang w:val="es-CO" w:eastAsia="es-CO"/>
        </w:rPr>
        <w:t>Inicio del Sistema</w:t>
      </w:r>
    </w:p>
    <w:p w14:paraId="77EFF433" w14:textId="77777777" w:rsidR="00C01C8F" w:rsidRPr="00C01C8F" w:rsidRDefault="00C01C8F" w:rsidP="00C01C8F">
      <w:pPr>
        <w:numPr>
          <w:ilvl w:val="0"/>
          <w:numId w:val="178"/>
        </w:numPr>
        <w:spacing w:after="168"/>
        <w:contextualSpacing w:val="0"/>
        <w:rPr>
          <w:rFonts w:eastAsia="Times New Roman" w:cstheme="minorHAnsi"/>
          <w:szCs w:val="24"/>
          <w:lang w:val="es-CO" w:eastAsia="es-CO"/>
        </w:rPr>
      </w:pPr>
      <w:r w:rsidRPr="00C01C8F">
        <w:rPr>
          <w:rFonts w:eastAsia="Times New Roman" w:cstheme="minorHAnsi"/>
          <w:b/>
          <w:bCs/>
          <w:szCs w:val="24"/>
          <w:lang w:val="es-CO" w:eastAsia="es-CO"/>
        </w:rPr>
        <w:t>Verificación de Hardware</w:t>
      </w:r>
      <w:r w:rsidRPr="00C01C8F">
        <w:rPr>
          <w:rFonts w:eastAsia="Times New Roman" w:cstheme="minorHAnsi"/>
          <w:szCs w:val="24"/>
          <w:lang w:val="es-CO" w:eastAsia="es-CO"/>
        </w:rPr>
        <w:t>:</w:t>
      </w:r>
    </w:p>
    <w:p w14:paraId="4B784881" w14:textId="77777777" w:rsidR="00C01C8F" w:rsidRPr="00C01C8F" w:rsidRDefault="00C01C8F" w:rsidP="00C01C8F">
      <w:pPr>
        <w:numPr>
          <w:ilvl w:val="1"/>
          <w:numId w:val="178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C01C8F">
        <w:rPr>
          <w:rFonts w:eastAsia="Times New Roman" w:cstheme="minorHAnsi"/>
          <w:szCs w:val="24"/>
          <w:lang w:val="es-CO" w:eastAsia="es-CO"/>
        </w:rPr>
        <w:t>Confirmar todas las conexiones según diagrama</w:t>
      </w:r>
    </w:p>
    <w:p w14:paraId="60825FFE" w14:textId="77777777" w:rsidR="00C01C8F" w:rsidRPr="00C01C8F" w:rsidRDefault="00C01C8F" w:rsidP="00C01C8F">
      <w:pPr>
        <w:numPr>
          <w:ilvl w:val="1"/>
          <w:numId w:val="178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C01C8F">
        <w:rPr>
          <w:rFonts w:eastAsia="Times New Roman" w:cstheme="minorHAnsi"/>
          <w:szCs w:val="24"/>
          <w:lang w:val="es-CO" w:eastAsia="es-CO"/>
        </w:rPr>
        <w:t>Verificar alimentación 5V-12V al sensor capacitivo</w:t>
      </w:r>
    </w:p>
    <w:p w14:paraId="04A97908" w14:textId="77777777" w:rsidR="00C01C8F" w:rsidRPr="00C01C8F" w:rsidRDefault="00C01C8F" w:rsidP="00C01C8F">
      <w:pPr>
        <w:numPr>
          <w:ilvl w:val="1"/>
          <w:numId w:val="178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proofErr w:type="gramStart"/>
      <w:r w:rsidRPr="00C01C8F">
        <w:rPr>
          <w:rFonts w:eastAsia="Times New Roman" w:cstheme="minorHAnsi"/>
          <w:szCs w:val="24"/>
          <w:lang w:val="es-CO" w:eastAsia="es-CO"/>
        </w:rPr>
        <w:t>Asegurar</w:t>
      </w:r>
      <w:proofErr w:type="gramEnd"/>
      <w:r w:rsidRPr="00C01C8F">
        <w:rPr>
          <w:rFonts w:eastAsia="Times New Roman" w:cstheme="minorHAnsi"/>
          <w:szCs w:val="24"/>
          <w:lang w:val="es-CO" w:eastAsia="es-CO"/>
        </w:rPr>
        <w:t xml:space="preserve"> que ESP32 esté energizado y conectado a WiFi</w:t>
      </w:r>
    </w:p>
    <w:p w14:paraId="7494CEA4" w14:textId="77777777" w:rsidR="00C01C8F" w:rsidRPr="00C01C8F" w:rsidRDefault="00C01C8F" w:rsidP="00C01C8F">
      <w:pPr>
        <w:numPr>
          <w:ilvl w:val="1"/>
          <w:numId w:val="178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C01C8F">
        <w:rPr>
          <w:rFonts w:eastAsia="Times New Roman" w:cstheme="minorHAnsi"/>
          <w:szCs w:val="24"/>
          <w:lang w:val="es-CO" w:eastAsia="es-CO"/>
        </w:rPr>
        <w:t>Probar respuesta del sensor manualmente</w:t>
      </w:r>
    </w:p>
    <w:p w14:paraId="0BC86643" w14:textId="77777777" w:rsidR="00C01C8F" w:rsidRPr="00C01C8F" w:rsidRDefault="00C01C8F" w:rsidP="00C01C8F">
      <w:pPr>
        <w:numPr>
          <w:ilvl w:val="0"/>
          <w:numId w:val="178"/>
        </w:numPr>
        <w:spacing w:after="168"/>
        <w:contextualSpacing w:val="0"/>
        <w:rPr>
          <w:rFonts w:eastAsia="Times New Roman" w:cstheme="minorHAnsi"/>
          <w:szCs w:val="24"/>
          <w:lang w:val="es-CO" w:eastAsia="es-CO"/>
        </w:rPr>
      </w:pPr>
      <w:r w:rsidRPr="00C01C8F">
        <w:rPr>
          <w:rFonts w:eastAsia="Times New Roman" w:cstheme="minorHAnsi"/>
          <w:b/>
          <w:bCs/>
          <w:szCs w:val="24"/>
          <w:lang w:val="es-CO" w:eastAsia="es-CO"/>
        </w:rPr>
        <w:t>Configuración de Comunicación</w:t>
      </w:r>
      <w:r w:rsidRPr="00C01C8F">
        <w:rPr>
          <w:rFonts w:eastAsia="Times New Roman" w:cstheme="minorHAnsi"/>
          <w:szCs w:val="24"/>
          <w:lang w:val="es-CO" w:eastAsia="es-CO"/>
        </w:rPr>
        <w:t>:</w:t>
      </w:r>
    </w:p>
    <w:p w14:paraId="2207D569" w14:textId="77777777" w:rsidR="00C01C8F" w:rsidRPr="00C01C8F" w:rsidRDefault="00C01C8F" w:rsidP="00C01C8F">
      <w:pPr>
        <w:numPr>
          <w:ilvl w:val="1"/>
          <w:numId w:val="178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C01C8F">
        <w:rPr>
          <w:rFonts w:eastAsia="Times New Roman" w:cstheme="minorHAnsi"/>
          <w:szCs w:val="24"/>
          <w:lang w:val="es-CO" w:eastAsia="es-CO"/>
        </w:rPr>
        <w:t>Introducir IP del ESP32 en campo correspondiente</w:t>
      </w:r>
    </w:p>
    <w:p w14:paraId="2192D20C" w14:textId="77777777" w:rsidR="00C01C8F" w:rsidRPr="00C01C8F" w:rsidRDefault="00C01C8F" w:rsidP="00C01C8F">
      <w:pPr>
        <w:numPr>
          <w:ilvl w:val="1"/>
          <w:numId w:val="178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C01C8F">
        <w:rPr>
          <w:rFonts w:eastAsia="Times New Roman" w:cstheme="minorHAnsi"/>
          <w:szCs w:val="24"/>
          <w:lang w:val="es-CO" w:eastAsia="es-CO"/>
        </w:rPr>
        <w:t>Verificar conectividad de red antes de iniciar</w:t>
      </w:r>
    </w:p>
    <w:p w14:paraId="1890D2FB" w14:textId="77777777" w:rsidR="00C01C8F" w:rsidRPr="00C01C8F" w:rsidRDefault="00C01C8F" w:rsidP="00C01C8F">
      <w:pPr>
        <w:numPr>
          <w:ilvl w:val="1"/>
          <w:numId w:val="178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proofErr w:type="gramStart"/>
      <w:r w:rsidRPr="00C01C8F">
        <w:rPr>
          <w:rFonts w:eastAsia="Times New Roman" w:cstheme="minorHAnsi"/>
          <w:szCs w:val="24"/>
          <w:lang w:val="es-CO" w:eastAsia="es-CO"/>
        </w:rPr>
        <w:t>Confirmar</w:t>
      </w:r>
      <w:proofErr w:type="gramEnd"/>
      <w:r w:rsidRPr="00C01C8F">
        <w:rPr>
          <w:rFonts w:eastAsia="Times New Roman" w:cstheme="minorHAnsi"/>
          <w:szCs w:val="24"/>
          <w:lang w:val="es-CO" w:eastAsia="es-CO"/>
        </w:rPr>
        <w:t xml:space="preserve"> que puerto 8080 esté disponible</w:t>
      </w:r>
    </w:p>
    <w:p w14:paraId="06FA98A4" w14:textId="77777777" w:rsidR="00C01C8F" w:rsidRPr="00C01C8F" w:rsidRDefault="00C01C8F" w:rsidP="00C01C8F">
      <w:pPr>
        <w:numPr>
          <w:ilvl w:val="0"/>
          <w:numId w:val="178"/>
        </w:numPr>
        <w:spacing w:after="168"/>
        <w:contextualSpacing w:val="0"/>
        <w:rPr>
          <w:rFonts w:eastAsia="Times New Roman" w:cstheme="minorHAnsi"/>
          <w:szCs w:val="24"/>
          <w:lang w:val="es-CO" w:eastAsia="es-CO"/>
        </w:rPr>
      </w:pPr>
      <w:r w:rsidRPr="00C01C8F">
        <w:rPr>
          <w:rFonts w:eastAsia="Times New Roman" w:cstheme="minorHAnsi"/>
          <w:b/>
          <w:bCs/>
          <w:szCs w:val="24"/>
          <w:lang w:val="es-CO" w:eastAsia="es-CO"/>
        </w:rPr>
        <w:t>Inicio de Monitoreo</w:t>
      </w:r>
      <w:r w:rsidRPr="00C01C8F">
        <w:rPr>
          <w:rFonts w:eastAsia="Times New Roman" w:cstheme="minorHAnsi"/>
          <w:szCs w:val="24"/>
          <w:lang w:val="es-CO" w:eastAsia="es-CO"/>
        </w:rPr>
        <w:t>:</w:t>
      </w:r>
    </w:p>
    <w:p w14:paraId="56BE7A8F" w14:textId="77777777" w:rsidR="00C01C8F" w:rsidRPr="00C01C8F" w:rsidRDefault="00C01C8F" w:rsidP="00C01C8F">
      <w:pPr>
        <w:numPr>
          <w:ilvl w:val="1"/>
          <w:numId w:val="178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C01C8F">
        <w:rPr>
          <w:rFonts w:eastAsia="Times New Roman" w:cstheme="minorHAnsi"/>
          <w:szCs w:val="24"/>
          <w:lang w:val="es-CO" w:eastAsia="es-CO"/>
        </w:rPr>
        <w:t>Hacer clic en "Iniciar Monitoreo"</w:t>
      </w:r>
    </w:p>
    <w:p w14:paraId="64709584" w14:textId="77777777" w:rsidR="00C01C8F" w:rsidRPr="00C01C8F" w:rsidRDefault="00C01C8F" w:rsidP="00C01C8F">
      <w:pPr>
        <w:numPr>
          <w:ilvl w:val="1"/>
          <w:numId w:val="178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C01C8F">
        <w:rPr>
          <w:rFonts w:eastAsia="Times New Roman" w:cstheme="minorHAnsi"/>
          <w:szCs w:val="24"/>
          <w:lang w:val="es-CO" w:eastAsia="es-CO"/>
        </w:rPr>
        <w:t>Observar cambio de estado del botón a "Pausar"</w:t>
      </w:r>
    </w:p>
    <w:p w14:paraId="4E24D36D" w14:textId="77777777" w:rsidR="00C01C8F" w:rsidRPr="00C01C8F" w:rsidRDefault="00C01C8F" w:rsidP="00C01C8F">
      <w:pPr>
        <w:numPr>
          <w:ilvl w:val="1"/>
          <w:numId w:val="178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C01C8F">
        <w:rPr>
          <w:rFonts w:eastAsia="Times New Roman" w:cstheme="minorHAnsi"/>
          <w:szCs w:val="24"/>
          <w:lang w:val="es-CO" w:eastAsia="es-CO"/>
        </w:rPr>
        <w:t>Confirmar llegada de datos del sensor capacitivo</w:t>
      </w:r>
    </w:p>
    <w:p w14:paraId="75CFDAB4" w14:textId="77777777" w:rsidR="00C01C8F" w:rsidRPr="00C01C8F" w:rsidRDefault="00C01C8F" w:rsidP="00C01C8F">
      <w:pPr>
        <w:spacing w:before="360" w:after="240"/>
        <w:contextualSpacing w:val="0"/>
        <w:outlineLvl w:val="2"/>
        <w:rPr>
          <w:rFonts w:asciiTheme="majorHAnsi" w:eastAsia="Times New Roman" w:hAnsiTheme="majorHAnsi" w:cstheme="minorHAnsi"/>
          <w:b/>
          <w:bCs/>
          <w:sz w:val="28"/>
          <w:szCs w:val="28"/>
          <w:lang w:val="es-CO" w:eastAsia="es-CO"/>
        </w:rPr>
      </w:pPr>
      <w:r w:rsidRPr="00C01C8F">
        <w:rPr>
          <w:rFonts w:asciiTheme="majorHAnsi" w:eastAsia="Times New Roman" w:hAnsiTheme="majorHAnsi" w:cstheme="minorHAnsi"/>
          <w:b/>
          <w:bCs/>
          <w:sz w:val="28"/>
          <w:szCs w:val="28"/>
          <w:lang w:val="es-CO" w:eastAsia="es-CO"/>
        </w:rPr>
        <w:t>Operación Paso a Paso</w:t>
      </w:r>
    </w:p>
    <w:p w14:paraId="420630FD" w14:textId="77777777" w:rsidR="00C01C8F" w:rsidRPr="00C01C8F" w:rsidRDefault="00C01C8F" w:rsidP="00C01C8F">
      <w:pPr>
        <w:numPr>
          <w:ilvl w:val="0"/>
          <w:numId w:val="179"/>
        </w:numPr>
        <w:spacing w:after="168"/>
        <w:contextualSpacing w:val="0"/>
        <w:rPr>
          <w:rFonts w:eastAsia="Times New Roman" w:cstheme="minorHAnsi"/>
          <w:szCs w:val="24"/>
          <w:lang w:val="es-CO" w:eastAsia="es-CO"/>
        </w:rPr>
      </w:pPr>
      <w:r w:rsidRPr="00C01C8F">
        <w:rPr>
          <w:rFonts w:eastAsia="Times New Roman" w:cstheme="minorHAnsi"/>
          <w:b/>
          <w:bCs/>
          <w:szCs w:val="24"/>
          <w:lang w:val="es-CO" w:eastAsia="es-CO"/>
        </w:rPr>
        <w:t>Interpretación de Estados</w:t>
      </w:r>
      <w:r w:rsidRPr="00C01C8F">
        <w:rPr>
          <w:rFonts w:eastAsia="Times New Roman" w:cstheme="minorHAnsi"/>
          <w:szCs w:val="24"/>
          <w:lang w:val="es-CO" w:eastAsia="es-CO"/>
        </w:rPr>
        <w:t>:</w:t>
      </w:r>
    </w:p>
    <w:p w14:paraId="02922EA8" w14:textId="77777777" w:rsidR="00C01C8F" w:rsidRPr="00C01C8F" w:rsidRDefault="00C01C8F" w:rsidP="00C01C8F">
      <w:pPr>
        <w:numPr>
          <w:ilvl w:val="1"/>
          <w:numId w:val="179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C01C8F">
        <w:rPr>
          <w:rFonts w:eastAsia="Times New Roman" w:cstheme="minorHAnsi"/>
          <w:b/>
          <w:bCs/>
          <w:szCs w:val="24"/>
          <w:lang w:val="es-CO" w:eastAsia="es-CO"/>
        </w:rPr>
        <w:t>ON (Verde)</w:t>
      </w:r>
      <w:r w:rsidRPr="00C01C8F">
        <w:rPr>
          <w:rFonts w:eastAsia="Times New Roman" w:cstheme="minorHAnsi"/>
          <w:szCs w:val="24"/>
          <w:lang w:val="es-CO" w:eastAsia="es-CO"/>
        </w:rPr>
        <w:t>: Objeto detectado dentro del rango de 15mm</w:t>
      </w:r>
    </w:p>
    <w:p w14:paraId="3D14A737" w14:textId="77777777" w:rsidR="00C01C8F" w:rsidRPr="00C01C8F" w:rsidRDefault="00C01C8F" w:rsidP="00C01C8F">
      <w:pPr>
        <w:numPr>
          <w:ilvl w:val="1"/>
          <w:numId w:val="179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C01C8F">
        <w:rPr>
          <w:rFonts w:eastAsia="Times New Roman" w:cstheme="minorHAnsi"/>
          <w:b/>
          <w:bCs/>
          <w:szCs w:val="24"/>
          <w:lang w:val="es-CO" w:eastAsia="es-CO"/>
        </w:rPr>
        <w:t>OFF (Rojo)</w:t>
      </w:r>
      <w:r w:rsidRPr="00C01C8F">
        <w:rPr>
          <w:rFonts w:eastAsia="Times New Roman" w:cstheme="minorHAnsi"/>
          <w:szCs w:val="24"/>
          <w:lang w:val="es-CO" w:eastAsia="es-CO"/>
        </w:rPr>
        <w:t>: No hay objetos en el rango de detección</w:t>
      </w:r>
    </w:p>
    <w:p w14:paraId="5C5FCE0F" w14:textId="77777777" w:rsidR="00C01C8F" w:rsidRPr="00C01C8F" w:rsidRDefault="00C01C8F" w:rsidP="00C01C8F">
      <w:pPr>
        <w:numPr>
          <w:ilvl w:val="1"/>
          <w:numId w:val="179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C01C8F">
        <w:rPr>
          <w:rFonts w:eastAsia="Times New Roman" w:cstheme="minorHAnsi"/>
          <w:b/>
          <w:bCs/>
          <w:szCs w:val="24"/>
          <w:lang w:val="es-CO" w:eastAsia="es-CO"/>
        </w:rPr>
        <w:t>Estado Visual</w:t>
      </w:r>
      <w:r w:rsidRPr="00C01C8F">
        <w:rPr>
          <w:rFonts w:eastAsia="Times New Roman" w:cstheme="minorHAnsi"/>
          <w:szCs w:val="24"/>
          <w:lang w:val="es-CO" w:eastAsia="es-CO"/>
        </w:rPr>
        <w:t>: Cambios inmediatos de color y texto</w:t>
      </w:r>
    </w:p>
    <w:p w14:paraId="62710790" w14:textId="77777777" w:rsidR="00C01C8F" w:rsidRPr="00C01C8F" w:rsidRDefault="00C01C8F" w:rsidP="00C01C8F">
      <w:pPr>
        <w:numPr>
          <w:ilvl w:val="0"/>
          <w:numId w:val="179"/>
        </w:numPr>
        <w:spacing w:after="168"/>
        <w:contextualSpacing w:val="0"/>
        <w:rPr>
          <w:rFonts w:eastAsia="Times New Roman" w:cstheme="minorHAnsi"/>
          <w:szCs w:val="24"/>
          <w:lang w:val="es-CO" w:eastAsia="es-CO"/>
        </w:rPr>
      </w:pPr>
      <w:r w:rsidRPr="00C01C8F">
        <w:rPr>
          <w:rFonts w:eastAsia="Times New Roman" w:cstheme="minorHAnsi"/>
          <w:b/>
          <w:bCs/>
          <w:szCs w:val="24"/>
          <w:lang w:val="es-CO" w:eastAsia="es-CO"/>
        </w:rPr>
        <w:t>Funcionamiento del Sensor</w:t>
      </w:r>
      <w:r w:rsidRPr="00C01C8F">
        <w:rPr>
          <w:rFonts w:eastAsia="Times New Roman" w:cstheme="minorHAnsi"/>
          <w:szCs w:val="24"/>
          <w:lang w:val="es-CO" w:eastAsia="es-CO"/>
        </w:rPr>
        <w:t>:</w:t>
      </w:r>
    </w:p>
    <w:p w14:paraId="253C11A8" w14:textId="77777777" w:rsidR="00C01C8F" w:rsidRPr="00C01C8F" w:rsidRDefault="00C01C8F" w:rsidP="00C01C8F">
      <w:pPr>
        <w:numPr>
          <w:ilvl w:val="1"/>
          <w:numId w:val="179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C01C8F">
        <w:rPr>
          <w:rFonts w:eastAsia="Times New Roman" w:cstheme="minorHAnsi"/>
          <w:b/>
          <w:bCs/>
          <w:szCs w:val="24"/>
          <w:lang w:val="es-CO" w:eastAsia="es-CO"/>
        </w:rPr>
        <w:t>Lógica Normalmente Cerrada (NF)</w:t>
      </w:r>
      <w:r w:rsidRPr="00C01C8F">
        <w:rPr>
          <w:rFonts w:eastAsia="Times New Roman" w:cstheme="minorHAnsi"/>
          <w:szCs w:val="24"/>
          <w:lang w:val="es-CO" w:eastAsia="es-CO"/>
        </w:rPr>
        <w:t>: Sensor activo cuando no detecta</w:t>
      </w:r>
    </w:p>
    <w:p w14:paraId="0C7E148E" w14:textId="77777777" w:rsidR="00C01C8F" w:rsidRPr="00C01C8F" w:rsidRDefault="00C01C8F" w:rsidP="00C01C8F">
      <w:pPr>
        <w:numPr>
          <w:ilvl w:val="1"/>
          <w:numId w:val="179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C01C8F">
        <w:rPr>
          <w:rFonts w:eastAsia="Times New Roman" w:cstheme="minorHAnsi"/>
          <w:b/>
          <w:bCs/>
          <w:szCs w:val="24"/>
          <w:lang w:val="es-CO" w:eastAsia="es-CO"/>
        </w:rPr>
        <w:t>Rango de Detección</w:t>
      </w:r>
      <w:r w:rsidRPr="00C01C8F">
        <w:rPr>
          <w:rFonts w:eastAsia="Times New Roman" w:cstheme="minorHAnsi"/>
          <w:szCs w:val="24"/>
          <w:lang w:val="es-CO" w:eastAsia="es-CO"/>
        </w:rPr>
        <w:t>: 15mm de distancia efectiva</w:t>
      </w:r>
    </w:p>
    <w:p w14:paraId="5BE739BE" w14:textId="77777777" w:rsidR="00C01C8F" w:rsidRPr="00C01C8F" w:rsidRDefault="00C01C8F" w:rsidP="00C01C8F">
      <w:pPr>
        <w:numPr>
          <w:ilvl w:val="1"/>
          <w:numId w:val="179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C01C8F">
        <w:rPr>
          <w:rFonts w:eastAsia="Times New Roman" w:cstheme="minorHAnsi"/>
          <w:b/>
          <w:bCs/>
          <w:szCs w:val="24"/>
          <w:lang w:val="es-CO" w:eastAsia="es-CO"/>
        </w:rPr>
        <w:t>Materiales Detectables</w:t>
      </w:r>
      <w:r w:rsidRPr="00C01C8F">
        <w:rPr>
          <w:rFonts w:eastAsia="Times New Roman" w:cstheme="minorHAnsi"/>
          <w:szCs w:val="24"/>
          <w:lang w:val="es-CO" w:eastAsia="es-CO"/>
        </w:rPr>
        <w:t>: Papel, plástico, vidrio, líquidos, polvo</w:t>
      </w:r>
    </w:p>
    <w:p w14:paraId="509F03AA" w14:textId="77777777" w:rsidR="00C01C8F" w:rsidRPr="00C01C8F" w:rsidRDefault="00C01C8F" w:rsidP="00C01C8F">
      <w:pPr>
        <w:numPr>
          <w:ilvl w:val="1"/>
          <w:numId w:val="179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C01C8F">
        <w:rPr>
          <w:rFonts w:eastAsia="Times New Roman" w:cstheme="minorHAnsi"/>
          <w:b/>
          <w:bCs/>
          <w:szCs w:val="24"/>
          <w:lang w:val="es-CO" w:eastAsia="es-CO"/>
        </w:rPr>
        <w:t>Frecuencia</w:t>
      </w:r>
      <w:r w:rsidRPr="00C01C8F">
        <w:rPr>
          <w:rFonts w:eastAsia="Times New Roman" w:cstheme="minorHAnsi"/>
          <w:szCs w:val="24"/>
          <w:lang w:val="es-CO" w:eastAsia="es-CO"/>
        </w:rPr>
        <w:t>: Hasta 5 Hz de conmutación</w:t>
      </w:r>
    </w:p>
    <w:p w14:paraId="7F5C8232" w14:textId="77777777" w:rsidR="00C01C8F" w:rsidRPr="00C01C8F" w:rsidRDefault="00C01C8F" w:rsidP="00C01C8F">
      <w:pPr>
        <w:numPr>
          <w:ilvl w:val="0"/>
          <w:numId w:val="179"/>
        </w:numPr>
        <w:spacing w:after="168"/>
        <w:contextualSpacing w:val="0"/>
        <w:rPr>
          <w:rFonts w:eastAsia="Times New Roman" w:cstheme="minorHAnsi"/>
          <w:szCs w:val="24"/>
          <w:lang w:val="es-CO" w:eastAsia="es-CO"/>
        </w:rPr>
      </w:pPr>
      <w:r w:rsidRPr="00C01C8F">
        <w:rPr>
          <w:rFonts w:eastAsia="Times New Roman" w:cstheme="minorHAnsi"/>
          <w:b/>
          <w:bCs/>
          <w:szCs w:val="24"/>
          <w:lang w:val="es-CO" w:eastAsia="es-CO"/>
        </w:rPr>
        <w:t>Información Técnica Integrada</w:t>
      </w:r>
      <w:r w:rsidRPr="00C01C8F">
        <w:rPr>
          <w:rFonts w:eastAsia="Times New Roman" w:cstheme="minorHAnsi"/>
          <w:szCs w:val="24"/>
          <w:lang w:val="es-CO" w:eastAsia="es-CO"/>
        </w:rPr>
        <w:t>:</w:t>
      </w:r>
    </w:p>
    <w:p w14:paraId="1AFBB885" w14:textId="77777777" w:rsidR="00C01C8F" w:rsidRPr="00C01C8F" w:rsidRDefault="00C01C8F" w:rsidP="00C01C8F">
      <w:pPr>
        <w:numPr>
          <w:ilvl w:val="1"/>
          <w:numId w:val="179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C01C8F">
        <w:rPr>
          <w:rFonts w:eastAsia="Times New Roman" w:cstheme="minorHAnsi"/>
          <w:b/>
          <w:bCs/>
          <w:szCs w:val="24"/>
          <w:lang w:val="es-CO" w:eastAsia="es-CO"/>
        </w:rPr>
        <w:t>Especificaciones Completas</w:t>
      </w:r>
      <w:r w:rsidRPr="00C01C8F">
        <w:rPr>
          <w:rFonts w:eastAsia="Times New Roman" w:cstheme="minorHAnsi"/>
          <w:szCs w:val="24"/>
          <w:lang w:val="es-CO" w:eastAsia="es-CO"/>
        </w:rPr>
        <w:t>: Datos técnicos del sensor Tecnotron</w:t>
      </w:r>
    </w:p>
    <w:p w14:paraId="45E27FA3" w14:textId="77777777" w:rsidR="00C01C8F" w:rsidRPr="00C01C8F" w:rsidRDefault="00C01C8F" w:rsidP="00C01C8F">
      <w:pPr>
        <w:numPr>
          <w:ilvl w:val="1"/>
          <w:numId w:val="179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C01C8F">
        <w:rPr>
          <w:rFonts w:eastAsia="Times New Roman" w:cstheme="minorHAnsi"/>
          <w:b/>
          <w:bCs/>
          <w:szCs w:val="24"/>
          <w:lang w:val="es-CO" w:eastAsia="es-CO"/>
        </w:rPr>
        <w:t>Diagramas de Conexión</w:t>
      </w:r>
      <w:r w:rsidRPr="00C01C8F">
        <w:rPr>
          <w:rFonts w:eastAsia="Times New Roman" w:cstheme="minorHAnsi"/>
          <w:szCs w:val="24"/>
          <w:lang w:val="es-CO" w:eastAsia="es-CO"/>
        </w:rPr>
        <w:t>: Códigos de color de cables</w:t>
      </w:r>
    </w:p>
    <w:p w14:paraId="1D476855" w14:textId="77777777" w:rsidR="00C01C8F" w:rsidRPr="00C01C8F" w:rsidRDefault="00C01C8F" w:rsidP="00C01C8F">
      <w:pPr>
        <w:numPr>
          <w:ilvl w:val="1"/>
          <w:numId w:val="179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C01C8F">
        <w:rPr>
          <w:rFonts w:eastAsia="Times New Roman" w:cstheme="minorHAnsi"/>
          <w:b/>
          <w:bCs/>
          <w:szCs w:val="24"/>
          <w:lang w:val="es-CO" w:eastAsia="es-CO"/>
        </w:rPr>
        <w:t>Notas de Seguridad</w:t>
      </w:r>
      <w:r w:rsidRPr="00C01C8F">
        <w:rPr>
          <w:rFonts w:eastAsia="Times New Roman" w:cstheme="minorHAnsi"/>
          <w:szCs w:val="24"/>
          <w:lang w:val="es-CO" w:eastAsia="es-CO"/>
        </w:rPr>
        <w:t>: Voltajes y precauciones de instalación</w:t>
      </w:r>
    </w:p>
    <w:p w14:paraId="577A4FBB" w14:textId="77777777" w:rsidR="00C01C8F" w:rsidRPr="00C01C8F" w:rsidRDefault="00C01C8F" w:rsidP="00C01C8F">
      <w:pPr>
        <w:spacing w:before="360" w:after="240"/>
        <w:contextualSpacing w:val="0"/>
        <w:outlineLvl w:val="2"/>
        <w:rPr>
          <w:rFonts w:eastAsia="Times New Roman" w:cstheme="minorHAnsi"/>
          <w:b/>
          <w:bCs/>
          <w:szCs w:val="24"/>
          <w:lang w:val="es-CO" w:eastAsia="es-CO"/>
        </w:rPr>
      </w:pPr>
      <w:r w:rsidRPr="00C01C8F">
        <w:rPr>
          <w:rFonts w:eastAsia="Times New Roman" w:cstheme="minorHAnsi"/>
          <w:b/>
          <w:bCs/>
          <w:szCs w:val="24"/>
          <w:lang w:val="es-CO" w:eastAsia="es-CO"/>
        </w:rPr>
        <w:t>Funcionalidades Avanzadas</w:t>
      </w:r>
    </w:p>
    <w:p w14:paraId="0A51A462" w14:textId="77777777" w:rsidR="00C01C8F" w:rsidRPr="00C01C8F" w:rsidRDefault="00C01C8F" w:rsidP="00C01C8F">
      <w:pPr>
        <w:numPr>
          <w:ilvl w:val="0"/>
          <w:numId w:val="180"/>
        </w:numPr>
        <w:spacing w:after="168"/>
        <w:contextualSpacing w:val="0"/>
        <w:rPr>
          <w:rFonts w:eastAsia="Times New Roman" w:cstheme="minorHAnsi"/>
          <w:szCs w:val="24"/>
          <w:lang w:val="es-CO" w:eastAsia="es-CO"/>
        </w:rPr>
      </w:pPr>
      <w:r w:rsidRPr="00C01C8F">
        <w:rPr>
          <w:rFonts w:eastAsia="Times New Roman" w:cstheme="minorHAnsi"/>
          <w:b/>
          <w:bCs/>
          <w:szCs w:val="24"/>
          <w:lang w:val="es-CO" w:eastAsia="es-CO"/>
        </w:rPr>
        <w:lastRenderedPageBreak/>
        <w:t>Monitoreo Continuo</w:t>
      </w:r>
      <w:r w:rsidRPr="00C01C8F">
        <w:rPr>
          <w:rFonts w:eastAsia="Times New Roman" w:cstheme="minorHAnsi"/>
          <w:szCs w:val="24"/>
          <w:lang w:val="es-CO" w:eastAsia="es-CO"/>
        </w:rPr>
        <w:t>:</w:t>
      </w:r>
    </w:p>
    <w:p w14:paraId="791C0935" w14:textId="77777777" w:rsidR="00C01C8F" w:rsidRPr="00C01C8F" w:rsidRDefault="00C01C8F" w:rsidP="00C01C8F">
      <w:pPr>
        <w:numPr>
          <w:ilvl w:val="1"/>
          <w:numId w:val="180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C01C8F">
        <w:rPr>
          <w:rFonts w:eastAsia="Times New Roman" w:cstheme="minorHAnsi"/>
          <w:szCs w:val="24"/>
          <w:lang w:val="es-CO" w:eastAsia="es-CO"/>
        </w:rPr>
        <w:t>Seguimiento constante del estado digital</w:t>
      </w:r>
    </w:p>
    <w:p w14:paraId="439A2CA4" w14:textId="77777777" w:rsidR="00C01C8F" w:rsidRPr="00C01C8F" w:rsidRDefault="00C01C8F" w:rsidP="00C01C8F">
      <w:pPr>
        <w:numPr>
          <w:ilvl w:val="1"/>
          <w:numId w:val="180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C01C8F">
        <w:rPr>
          <w:rFonts w:eastAsia="Times New Roman" w:cstheme="minorHAnsi"/>
          <w:szCs w:val="24"/>
          <w:lang w:val="es-CO" w:eastAsia="es-CO"/>
        </w:rPr>
        <w:t>Recuperación automática ante pérdidas de comunicación</w:t>
      </w:r>
    </w:p>
    <w:p w14:paraId="0CAF691F" w14:textId="77777777" w:rsidR="00C01C8F" w:rsidRPr="00C01C8F" w:rsidRDefault="00C01C8F" w:rsidP="00C01C8F">
      <w:pPr>
        <w:numPr>
          <w:ilvl w:val="1"/>
          <w:numId w:val="180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C01C8F">
        <w:rPr>
          <w:rFonts w:eastAsia="Times New Roman" w:cstheme="minorHAnsi"/>
          <w:szCs w:val="24"/>
          <w:lang w:val="es-CO" w:eastAsia="es-CO"/>
        </w:rPr>
        <w:t>Indicadores visuales de conectividad</w:t>
      </w:r>
    </w:p>
    <w:p w14:paraId="4060800F" w14:textId="77777777" w:rsidR="00C01C8F" w:rsidRPr="00C01C8F" w:rsidRDefault="00C01C8F" w:rsidP="00C01C8F">
      <w:pPr>
        <w:numPr>
          <w:ilvl w:val="0"/>
          <w:numId w:val="180"/>
        </w:numPr>
        <w:spacing w:after="168"/>
        <w:contextualSpacing w:val="0"/>
        <w:rPr>
          <w:rFonts w:eastAsia="Times New Roman" w:cstheme="minorHAnsi"/>
          <w:szCs w:val="24"/>
          <w:lang w:val="es-CO" w:eastAsia="es-CO"/>
        </w:rPr>
      </w:pPr>
      <w:r w:rsidRPr="00C01C8F">
        <w:rPr>
          <w:rFonts w:eastAsia="Times New Roman" w:cstheme="minorHAnsi"/>
          <w:b/>
          <w:bCs/>
          <w:szCs w:val="24"/>
          <w:lang w:val="es-CO" w:eastAsia="es-CO"/>
        </w:rPr>
        <w:t>Información Educativa</w:t>
      </w:r>
      <w:r w:rsidRPr="00C01C8F">
        <w:rPr>
          <w:rFonts w:eastAsia="Times New Roman" w:cstheme="minorHAnsi"/>
          <w:szCs w:val="24"/>
          <w:lang w:val="es-CO" w:eastAsia="es-CO"/>
        </w:rPr>
        <w:t>:</w:t>
      </w:r>
    </w:p>
    <w:p w14:paraId="511DA952" w14:textId="77777777" w:rsidR="00C01C8F" w:rsidRPr="00C01C8F" w:rsidRDefault="00C01C8F" w:rsidP="00C01C8F">
      <w:pPr>
        <w:numPr>
          <w:ilvl w:val="1"/>
          <w:numId w:val="180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C01C8F">
        <w:rPr>
          <w:rFonts w:eastAsia="Times New Roman" w:cstheme="minorHAnsi"/>
          <w:szCs w:val="24"/>
          <w:lang w:val="es-CO" w:eastAsia="es-CO"/>
        </w:rPr>
        <w:t>Especificaciones técnicas detalladas</w:t>
      </w:r>
    </w:p>
    <w:p w14:paraId="79F5A1E0" w14:textId="77777777" w:rsidR="00C01C8F" w:rsidRPr="00C01C8F" w:rsidRDefault="00C01C8F" w:rsidP="00C01C8F">
      <w:pPr>
        <w:numPr>
          <w:ilvl w:val="1"/>
          <w:numId w:val="180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C01C8F">
        <w:rPr>
          <w:rFonts w:eastAsia="Times New Roman" w:cstheme="minorHAnsi"/>
          <w:szCs w:val="24"/>
          <w:lang w:val="es-CO" w:eastAsia="es-CO"/>
        </w:rPr>
        <w:t>Principios de funcionamiento capacitivo</w:t>
      </w:r>
    </w:p>
    <w:p w14:paraId="5F500E93" w14:textId="77777777" w:rsidR="00C01C8F" w:rsidRPr="00C01C8F" w:rsidRDefault="00C01C8F" w:rsidP="00C01C8F">
      <w:pPr>
        <w:numPr>
          <w:ilvl w:val="1"/>
          <w:numId w:val="180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C01C8F">
        <w:rPr>
          <w:rFonts w:eastAsia="Times New Roman" w:cstheme="minorHAnsi"/>
          <w:szCs w:val="24"/>
          <w:lang w:val="es-CO" w:eastAsia="es-CO"/>
        </w:rPr>
        <w:t>Aplicaciones industriales típicas</w:t>
      </w:r>
    </w:p>
    <w:p w14:paraId="33D3FEA6" w14:textId="35185BC6" w:rsidR="002063EE" w:rsidRPr="004C0AD1" w:rsidRDefault="00FC4AC4" w:rsidP="00FC4AC4">
      <w:pPr>
        <w:pStyle w:val="Ttulo1"/>
      </w:pPr>
      <w:r>
        <w:rPr>
          <w:caps w:val="0"/>
          <w:lang w:bidi="es-ES"/>
        </w:rPr>
        <w:lastRenderedPageBreak/>
        <w:t>ALGORITMOS IMPLEMENTADOS</w:t>
      </w:r>
      <w:bookmarkEnd w:id="11"/>
    </w:p>
    <w:p w14:paraId="30298E16" w14:textId="3EED6A1F" w:rsidR="001852BE" w:rsidRDefault="002834B2" w:rsidP="008D264A">
      <w:pPr>
        <w:rPr>
          <w:lang w:val="es-CO"/>
        </w:rPr>
      </w:pPr>
      <w:r>
        <w:rPr>
          <w:lang w:val="es-CO"/>
        </w:rPr>
        <w:t xml:space="preserve">Comunicación TCP para </w:t>
      </w:r>
      <w:r w:rsidR="00C01C8F">
        <w:rPr>
          <w:lang w:val="es-CO"/>
        </w:rPr>
        <w:t>Sensor Digital</w:t>
      </w:r>
    </w:p>
    <w:p w14:paraId="52A63F0B" w14:textId="453C4DEB" w:rsidR="00F60852" w:rsidRDefault="00F60852" w:rsidP="008D264A">
      <w:pPr>
        <w:rPr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755F660" wp14:editId="71543DB0">
                <wp:simplePos x="0" y="0"/>
                <wp:positionH relativeFrom="margin">
                  <wp:align>right</wp:align>
                </wp:positionH>
                <wp:positionV relativeFrom="paragraph">
                  <wp:posOffset>238125</wp:posOffset>
                </wp:positionV>
                <wp:extent cx="6119495" cy="6259195"/>
                <wp:effectExtent l="95250" t="38100" r="33655" b="103505"/>
                <wp:wrapTopAndBottom/>
                <wp:docPr id="2060034833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75695" y="1620410"/>
                          <a:ext cx="6119495" cy="6259195"/>
                        </a:xfrm>
                        <a:prstGeom prst="roundRect">
                          <a:avLst>
                            <a:gd name="adj" fmla="val 2107"/>
                          </a:avLst>
                        </a:prstGeom>
                        <a:solidFill>
                          <a:srgbClr val="23394C"/>
                        </a:solidFill>
                        <a:ln>
                          <a:noFill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3272B2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s-CO" w:eastAsia="es-CO"/>
                              </w:rPr>
                              <w:t># Protocolo de comunicación especializado para sensor capacitivo</w:t>
                            </w:r>
                          </w:p>
                          <w:p w14:paraId="7C67221A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def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n-US" w:eastAsia="es-CO"/>
                              </w:rPr>
                              <w:t>run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n-US" w:eastAsia="es-CO"/>
                              </w:rPr>
                              <w:t>self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):</w:t>
                            </w:r>
                          </w:p>
                          <w:p w14:paraId="1B944100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</w:t>
                            </w:r>
                            <w:proofErr w:type="spellStart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self.sock</w:t>
                            </w:r>
                            <w:proofErr w:type="spellEnd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= </w:t>
                            </w:r>
                            <w:proofErr w:type="spellStart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socket.socket</w:t>
                            </w:r>
                            <w:proofErr w:type="spellEnd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</w:t>
                            </w:r>
                            <w:proofErr w:type="spellStart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socket.AF_INET</w:t>
                            </w:r>
                            <w:proofErr w:type="spellEnd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, </w:t>
                            </w:r>
                            <w:proofErr w:type="spellStart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socket.SOCK_STREAM</w:t>
                            </w:r>
                            <w:proofErr w:type="spellEnd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)</w:t>
                            </w:r>
                          </w:p>
                          <w:p w14:paraId="218E52BA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</w:t>
                            </w:r>
                            <w:proofErr w:type="spellStart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self.sock.connect</w:t>
                            </w:r>
                            <w:proofErr w:type="spellEnd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((self.esp32_ip, </w:t>
                            </w:r>
                            <w:proofErr w:type="spellStart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self.port</w:t>
                            </w:r>
                            <w:proofErr w:type="spellEnd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))</w:t>
                            </w:r>
                          </w:p>
                          <w:p w14:paraId="6C08661C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</w:t>
                            </w:r>
                            <w:proofErr w:type="spellStart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self.sock.sendall</w:t>
                            </w:r>
                            <w:proofErr w:type="spellEnd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(</w:t>
                            </w:r>
                            <w:proofErr w:type="spellStart"/>
                            <w:r w:rsidRPr="00C01C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>b'MODO:DISTANCIA_CAP</w:t>
                            </w:r>
                            <w:proofErr w:type="spellEnd"/>
                            <w:r w:rsidRPr="00C01C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>'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)</w:t>
                            </w:r>
                          </w:p>
                          <w:p w14:paraId="19423763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</w:t>
                            </w:r>
                          </w:p>
                          <w:p w14:paraId="1C538425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s-CO" w:eastAsia="es-CO"/>
                              </w:rPr>
                              <w:t xml:space="preserve"># Verificación de </w:t>
                            </w:r>
                            <w:proofErr w:type="spellStart"/>
                            <w:r w:rsidRPr="00C01C8F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s-CO" w:eastAsia="es-CO"/>
                              </w:rPr>
                              <w:t>handshake</w:t>
                            </w:r>
                            <w:proofErr w:type="spellEnd"/>
                            <w:r w:rsidRPr="00C01C8F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específico</w:t>
                            </w:r>
                          </w:p>
                          <w:p w14:paraId="4B01353D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</w:t>
                            </w:r>
                            <w:proofErr w:type="spellStart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resp</w:t>
                            </w:r>
                            <w:proofErr w:type="spellEnd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= </w:t>
                            </w:r>
                            <w:proofErr w:type="spellStart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self.sock.recv</w:t>
                            </w:r>
                            <w:proofErr w:type="spellEnd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(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B8D7A3"/>
                                <w:sz w:val="21"/>
                                <w:szCs w:val="21"/>
                                <w:lang w:val="es-CO" w:eastAsia="es-CO"/>
                              </w:rPr>
                              <w:t>64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).</w:t>
                            </w:r>
                            <w:proofErr w:type="spellStart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decode</w:t>
                            </w:r>
                            <w:proofErr w:type="spellEnd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(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>'utf-8'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, </w:t>
                            </w:r>
                            <w:proofErr w:type="spellStart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errors</w:t>
                            </w:r>
                            <w:proofErr w:type="spellEnd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=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>'ignore'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).</w:t>
                            </w:r>
                            <w:proofErr w:type="spellStart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strip</w:t>
                            </w:r>
                            <w:proofErr w:type="spellEnd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()</w:t>
                            </w:r>
                          </w:p>
                          <w:p w14:paraId="08644F0A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if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'DISTANCIA_CAP_OK'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not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in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resp:</w:t>
                            </w:r>
                          </w:p>
                          <w:p w14:paraId="0B38D900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</w:t>
                            </w:r>
                            <w:proofErr w:type="spellStart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self.status.emit</w:t>
                            </w:r>
                            <w:proofErr w:type="spellEnd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(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>"ESP32 no aceptó modo DISTANCIA_CAP"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)</w:t>
                            </w:r>
                          </w:p>
                          <w:p w14:paraId="1EE9887A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    </w:t>
                            </w:r>
                            <w:proofErr w:type="spellStart"/>
                            <w:r w:rsidRPr="00C01C8F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s-CO" w:eastAsia="es-CO"/>
                              </w:rPr>
                              <w:t>return</w:t>
                            </w:r>
                            <w:proofErr w:type="spellEnd"/>
                          </w:p>
                          <w:p w14:paraId="002581FF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</w:t>
                            </w:r>
                          </w:p>
                          <w:p w14:paraId="39F8C6AA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s-CO" w:eastAsia="es-CO"/>
                              </w:rPr>
                              <w:t xml:space="preserve"># </w:t>
                            </w:r>
                            <w:proofErr w:type="spellStart"/>
                            <w:r w:rsidRPr="00C01C8F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s-CO" w:eastAsia="es-CO"/>
                              </w:rPr>
                              <w:t>Loop</w:t>
                            </w:r>
                            <w:proofErr w:type="spellEnd"/>
                            <w:r w:rsidRPr="00C01C8F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de recepción de datos digitales</w:t>
                            </w:r>
                          </w:p>
                          <w:p w14:paraId="17EA35FD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buffer = 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""</w:t>
                            </w:r>
                          </w:p>
                          <w:p w14:paraId="0F25DEB0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while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proofErr w:type="spellStart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self._running</w:t>
                            </w:r>
                            <w:proofErr w:type="spellEnd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:</w:t>
                            </w:r>
                          </w:p>
                          <w:p w14:paraId="3ADCCD1F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chunk = </w:t>
                            </w:r>
                            <w:proofErr w:type="spellStart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self.sock.recv</w:t>
                            </w:r>
                            <w:proofErr w:type="spellEnd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B8D7A3"/>
                                <w:sz w:val="21"/>
                                <w:szCs w:val="21"/>
                                <w:lang w:val="en-US" w:eastAsia="es-CO"/>
                              </w:rPr>
                              <w:t>128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)</w:t>
                            </w:r>
                          </w:p>
                          <w:p w14:paraId="43B5E72B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buffer += </w:t>
                            </w:r>
                            <w:proofErr w:type="spellStart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chunk.decode</w:t>
                            </w:r>
                            <w:proofErr w:type="spellEnd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'utf-8'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, errors=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'ignore'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)</w:t>
                            </w:r>
                          </w:p>
                          <w:p w14:paraId="34722C59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</w:t>
                            </w:r>
                          </w:p>
                          <w:p w14:paraId="1B1C1000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while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'\n'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in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buffer:</w:t>
                            </w:r>
                          </w:p>
                          <w:p w14:paraId="1E9E9649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    line, buffer = </w:t>
                            </w:r>
                            <w:proofErr w:type="spellStart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buffer.split</w:t>
                            </w:r>
                            <w:proofErr w:type="spellEnd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'\n'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, 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B8D7A3"/>
                                <w:sz w:val="21"/>
                                <w:szCs w:val="21"/>
                                <w:lang w:val="en-US" w:eastAsia="es-CO"/>
                              </w:rPr>
                              <w:t>1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)</w:t>
                            </w:r>
                          </w:p>
                          <w:p w14:paraId="44F83088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    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n-US" w:eastAsia="es-CO"/>
                              </w:rPr>
                              <w:t xml:space="preserve"># </w:t>
                            </w:r>
                            <w:proofErr w:type="spellStart"/>
                            <w:r w:rsidRPr="00C01C8F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n-US" w:eastAsia="es-CO"/>
                              </w:rPr>
                              <w:t>Parseo</w:t>
                            </w:r>
                            <w:proofErr w:type="spellEnd"/>
                            <w:r w:rsidRPr="00C01C8F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n-US" w:eastAsia="es-CO"/>
                              </w:rPr>
                              <w:t xml:space="preserve">: </w:t>
                            </w:r>
                            <w:proofErr w:type="spellStart"/>
                            <w:r w:rsidRPr="00C01C8F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n-US" w:eastAsia="es-CO"/>
                              </w:rPr>
                              <w:t>CAP_DIGITAL:True</w:t>
                            </w:r>
                            <w:proofErr w:type="spellEnd"/>
                            <w:r w:rsidRPr="00C01C8F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n-US" w:eastAsia="es-CO"/>
                              </w:rPr>
                              <w:t>/False</w:t>
                            </w:r>
                          </w:p>
                          <w:p w14:paraId="006AAC39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    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try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:</w:t>
                            </w:r>
                          </w:p>
                          <w:p w14:paraId="175DBFE1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        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if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':'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in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line:</w:t>
                            </w:r>
                          </w:p>
                          <w:p w14:paraId="0296E4EC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            key, </w:t>
                            </w:r>
                            <w:proofErr w:type="spellStart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val</w:t>
                            </w:r>
                            <w:proofErr w:type="spellEnd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= </w:t>
                            </w:r>
                            <w:proofErr w:type="spellStart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line.split</w:t>
                            </w:r>
                            <w:proofErr w:type="spellEnd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':'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, 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B8D7A3"/>
                                <w:sz w:val="21"/>
                                <w:szCs w:val="21"/>
                                <w:lang w:val="en-US" w:eastAsia="es-CO"/>
                              </w:rPr>
                              <w:t>1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)</w:t>
                            </w:r>
                          </w:p>
                          <w:p w14:paraId="71D8E9F7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            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if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proofErr w:type="spellStart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key.strip</w:t>
                            </w:r>
                            <w:proofErr w:type="spellEnd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().upper() == 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'CAP_DIGITAL'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:</w:t>
                            </w:r>
                          </w:p>
                          <w:p w14:paraId="2994A215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                </w:t>
                            </w:r>
                            <w:proofErr w:type="spellStart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sensor_on</w:t>
                            </w:r>
                            <w:proofErr w:type="spellEnd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= </w:t>
                            </w:r>
                            <w:proofErr w:type="spellStart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val.strip</w:t>
                            </w:r>
                            <w:proofErr w:type="spellEnd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().lower() 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in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(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'true'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, 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'1'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, 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'on'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)</w:t>
                            </w:r>
                          </w:p>
                          <w:p w14:paraId="461ABD72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                </w:t>
                            </w:r>
                            <w:proofErr w:type="spellStart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self.state.emit</w:t>
                            </w:r>
                            <w:proofErr w:type="spellEnd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</w:t>
                            </w:r>
                            <w:proofErr w:type="spellStart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sensor_on</w:t>
                            </w:r>
                            <w:proofErr w:type="spellEnd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)</w:t>
                            </w:r>
                          </w:p>
                          <w:p w14:paraId="0AE292A3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    </w:t>
                            </w:r>
                            <w:proofErr w:type="spellStart"/>
                            <w:r w:rsidRPr="00C01C8F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s-CO" w:eastAsia="es-CO"/>
                              </w:rPr>
                              <w:t>except</w:t>
                            </w:r>
                            <w:proofErr w:type="spellEnd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Exception:</w:t>
                            </w:r>
                          </w:p>
                          <w:p w14:paraId="19770792" w14:textId="3D979493" w:rsidR="007808DC" w:rsidRPr="00C01C8F" w:rsidRDefault="00C01C8F" w:rsidP="00F6085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40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            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s-CO" w:eastAsia="es-CO"/>
                              </w:rPr>
                              <w:t>continue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s-CO" w:eastAsia="es-CO"/>
                              </w:rPr>
                              <w:t># Ignorar líneas malformadas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55F660" id="_x0000_s1031" style="position:absolute;margin-left:430.65pt;margin-top:18.75pt;width:481.85pt;height:492.85pt;z-index:2516807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38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" fillcolor="#23394c" stroked="f" strokeweight="2pt">
                <v:shadow on="t" color="black" opacity="26214f" origin=".5,-.5" offset="-.74836mm,.74836mm"/>
                <v:textbox>
                  <w:txbxContent>
                    <w:p w14:paraId="7A3272B2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s-CO" w:eastAsia="es-CO"/>
                        </w:rPr>
                        <w:t># Protocolo de comunicación especializado para sensor capacitivo</w:t>
                      </w:r>
                    </w:p>
                    <w:p w14:paraId="7C67221A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def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n-US" w:eastAsia="es-CO"/>
                        </w:rPr>
                        <w:t>run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n-US" w:eastAsia="es-CO"/>
                        </w:rPr>
                        <w:t>self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):</w:t>
                      </w:r>
                    </w:p>
                    <w:p w14:paraId="1B944100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</w:t>
                      </w:r>
                      <w:proofErr w:type="spellStart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self.sock</w:t>
                      </w:r>
                      <w:proofErr w:type="spellEnd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= </w:t>
                      </w:r>
                      <w:proofErr w:type="spellStart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socket.socket</w:t>
                      </w:r>
                      <w:proofErr w:type="spellEnd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</w:t>
                      </w:r>
                      <w:proofErr w:type="spellStart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socket.AF_INET</w:t>
                      </w:r>
                      <w:proofErr w:type="spellEnd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, </w:t>
                      </w:r>
                      <w:proofErr w:type="spellStart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socket.SOCK_STREAM</w:t>
                      </w:r>
                      <w:proofErr w:type="spellEnd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)</w:t>
                      </w:r>
                    </w:p>
                    <w:p w14:paraId="218E52BA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</w:t>
                      </w:r>
                      <w:proofErr w:type="spellStart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self.sock.connect</w:t>
                      </w:r>
                      <w:proofErr w:type="spellEnd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((self.esp32_ip, </w:t>
                      </w:r>
                      <w:proofErr w:type="spellStart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self.port</w:t>
                      </w:r>
                      <w:proofErr w:type="spellEnd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))</w:t>
                      </w:r>
                    </w:p>
                    <w:p w14:paraId="6C08661C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</w:t>
                      </w:r>
                      <w:proofErr w:type="spellStart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self.sock.sendall</w:t>
                      </w:r>
                      <w:proofErr w:type="spellEnd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(</w:t>
                      </w:r>
                      <w:proofErr w:type="spellStart"/>
                      <w:r w:rsidRPr="00C01C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>b'MODO:DISTANCIA_CAP</w:t>
                      </w:r>
                      <w:proofErr w:type="spellEnd"/>
                      <w:r w:rsidRPr="00C01C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>'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)</w:t>
                      </w:r>
                    </w:p>
                    <w:p w14:paraId="19423763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   </w:t>
                      </w:r>
                    </w:p>
                    <w:p w14:paraId="1C538425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   </w:t>
                      </w:r>
                      <w:r w:rsidRPr="00C01C8F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s-CO" w:eastAsia="es-CO"/>
                        </w:rPr>
                        <w:t xml:space="preserve"># Verificación de </w:t>
                      </w:r>
                      <w:proofErr w:type="spellStart"/>
                      <w:r w:rsidRPr="00C01C8F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s-CO" w:eastAsia="es-CO"/>
                        </w:rPr>
                        <w:t>handshake</w:t>
                      </w:r>
                      <w:proofErr w:type="spellEnd"/>
                      <w:r w:rsidRPr="00C01C8F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s-CO" w:eastAsia="es-CO"/>
                        </w:rPr>
                        <w:t xml:space="preserve"> específico</w:t>
                      </w:r>
                    </w:p>
                    <w:p w14:paraId="4B01353D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   </w:t>
                      </w:r>
                      <w:proofErr w:type="spellStart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resp</w:t>
                      </w:r>
                      <w:proofErr w:type="spellEnd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= </w:t>
                      </w:r>
                      <w:proofErr w:type="spellStart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self.sock.recv</w:t>
                      </w:r>
                      <w:proofErr w:type="spellEnd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(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B8D7A3"/>
                          <w:sz w:val="21"/>
                          <w:szCs w:val="21"/>
                          <w:lang w:val="es-CO" w:eastAsia="es-CO"/>
                        </w:rPr>
                        <w:t>64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).</w:t>
                      </w:r>
                      <w:proofErr w:type="spellStart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decode</w:t>
                      </w:r>
                      <w:proofErr w:type="spellEnd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(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>'utf-8'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, </w:t>
                      </w:r>
                      <w:proofErr w:type="spellStart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errors</w:t>
                      </w:r>
                      <w:proofErr w:type="spellEnd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=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>'ignore'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).</w:t>
                      </w:r>
                      <w:proofErr w:type="spellStart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strip</w:t>
                      </w:r>
                      <w:proofErr w:type="spellEnd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()</w:t>
                      </w:r>
                    </w:p>
                    <w:p w14:paraId="08644F0A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   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if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'DISTANCIA_CAP_OK'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not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in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resp:</w:t>
                      </w:r>
                    </w:p>
                    <w:p w14:paraId="0B38D900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</w:t>
                      </w:r>
                      <w:proofErr w:type="spellStart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self.status.emit</w:t>
                      </w:r>
                      <w:proofErr w:type="spellEnd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(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>"ESP32 no aceptó modo DISTANCIA_CAP"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)</w:t>
                      </w:r>
                    </w:p>
                    <w:p w14:paraId="1EE9887A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       </w:t>
                      </w:r>
                      <w:proofErr w:type="spellStart"/>
                      <w:r w:rsidRPr="00C01C8F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s-CO" w:eastAsia="es-CO"/>
                        </w:rPr>
                        <w:t>return</w:t>
                      </w:r>
                      <w:proofErr w:type="spellEnd"/>
                    </w:p>
                    <w:p w14:paraId="002581FF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   </w:t>
                      </w:r>
                    </w:p>
                    <w:p w14:paraId="39F8C6AA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   </w:t>
                      </w:r>
                      <w:r w:rsidRPr="00C01C8F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s-CO" w:eastAsia="es-CO"/>
                        </w:rPr>
                        <w:t xml:space="preserve"># </w:t>
                      </w:r>
                      <w:proofErr w:type="spellStart"/>
                      <w:r w:rsidRPr="00C01C8F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s-CO" w:eastAsia="es-CO"/>
                        </w:rPr>
                        <w:t>Loop</w:t>
                      </w:r>
                      <w:proofErr w:type="spellEnd"/>
                      <w:r w:rsidRPr="00C01C8F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s-CO" w:eastAsia="es-CO"/>
                        </w:rPr>
                        <w:t xml:space="preserve"> de recepción de datos digitales</w:t>
                      </w:r>
                    </w:p>
                    <w:p w14:paraId="17EA35FD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   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buffer = 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""</w:t>
                      </w:r>
                    </w:p>
                    <w:p w14:paraId="0F25DEB0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while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proofErr w:type="spellStart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self._running</w:t>
                      </w:r>
                      <w:proofErr w:type="spellEnd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:</w:t>
                      </w:r>
                    </w:p>
                    <w:p w14:paraId="3ADCCD1F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chunk = </w:t>
                      </w:r>
                      <w:proofErr w:type="spellStart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self.sock.recv</w:t>
                      </w:r>
                      <w:proofErr w:type="spellEnd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B8D7A3"/>
                          <w:sz w:val="21"/>
                          <w:szCs w:val="21"/>
                          <w:lang w:val="en-US" w:eastAsia="es-CO"/>
                        </w:rPr>
                        <w:t>128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)</w:t>
                      </w:r>
                    </w:p>
                    <w:p w14:paraId="43B5E72B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buffer += </w:t>
                      </w:r>
                      <w:proofErr w:type="spellStart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chunk.decode</w:t>
                      </w:r>
                      <w:proofErr w:type="spellEnd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'utf-8'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, errors=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'ignore'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)</w:t>
                      </w:r>
                    </w:p>
                    <w:p w14:paraId="34722C59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</w:t>
                      </w:r>
                    </w:p>
                    <w:p w14:paraId="1B1C1000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while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'\n'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in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buffer:</w:t>
                      </w:r>
                    </w:p>
                    <w:p w14:paraId="1E9E9649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    line, buffer = </w:t>
                      </w:r>
                      <w:proofErr w:type="spellStart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buffer.split</w:t>
                      </w:r>
                      <w:proofErr w:type="spellEnd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'\n'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, 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B8D7A3"/>
                          <w:sz w:val="21"/>
                          <w:szCs w:val="21"/>
                          <w:lang w:val="en-US" w:eastAsia="es-CO"/>
                        </w:rPr>
                        <w:t>1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)</w:t>
                      </w:r>
                    </w:p>
                    <w:p w14:paraId="44F83088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    </w:t>
                      </w:r>
                      <w:r w:rsidRPr="00C01C8F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n-US" w:eastAsia="es-CO"/>
                        </w:rPr>
                        <w:t xml:space="preserve"># </w:t>
                      </w:r>
                      <w:proofErr w:type="spellStart"/>
                      <w:r w:rsidRPr="00C01C8F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n-US" w:eastAsia="es-CO"/>
                        </w:rPr>
                        <w:t>Parseo</w:t>
                      </w:r>
                      <w:proofErr w:type="spellEnd"/>
                      <w:r w:rsidRPr="00C01C8F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n-US" w:eastAsia="es-CO"/>
                        </w:rPr>
                        <w:t xml:space="preserve">: </w:t>
                      </w:r>
                      <w:proofErr w:type="spellStart"/>
                      <w:r w:rsidRPr="00C01C8F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n-US" w:eastAsia="es-CO"/>
                        </w:rPr>
                        <w:t>CAP_DIGITAL:True</w:t>
                      </w:r>
                      <w:proofErr w:type="spellEnd"/>
                      <w:r w:rsidRPr="00C01C8F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n-US" w:eastAsia="es-CO"/>
                        </w:rPr>
                        <w:t>/False</w:t>
                      </w:r>
                    </w:p>
                    <w:p w14:paraId="006AAC39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    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try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:</w:t>
                      </w:r>
                    </w:p>
                    <w:p w14:paraId="175DBFE1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        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if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':'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in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line:</w:t>
                      </w:r>
                    </w:p>
                    <w:p w14:paraId="0296E4EC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            key, </w:t>
                      </w:r>
                      <w:proofErr w:type="spellStart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val</w:t>
                      </w:r>
                      <w:proofErr w:type="spellEnd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= </w:t>
                      </w:r>
                      <w:proofErr w:type="spellStart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line.split</w:t>
                      </w:r>
                      <w:proofErr w:type="spellEnd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':'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, 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B8D7A3"/>
                          <w:sz w:val="21"/>
                          <w:szCs w:val="21"/>
                          <w:lang w:val="en-US" w:eastAsia="es-CO"/>
                        </w:rPr>
                        <w:t>1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)</w:t>
                      </w:r>
                    </w:p>
                    <w:p w14:paraId="71D8E9F7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            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if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proofErr w:type="spellStart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key.strip</w:t>
                      </w:r>
                      <w:proofErr w:type="spellEnd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().upper() == 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'CAP_DIGITAL'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:</w:t>
                      </w:r>
                    </w:p>
                    <w:p w14:paraId="2994A215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                </w:t>
                      </w:r>
                      <w:proofErr w:type="spellStart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sensor_on</w:t>
                      </w:r>
                      <w:proofErr w:type="spellEnd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= </w:t>
                      </w:r>
                      <w:proofErr w:type="spellStart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val.strip</w:t>
                      </w:r>
                      <w:proofErr w:type="spellEnd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().lower() 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in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(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'true'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, 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'1'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, 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'on'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)</w:t>
                      </w:r>
                    </w:p>
                    <w:p w14:paraId="461ABD72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                </w:t>
                      </w:r>
                      <w:proofErr w:type="spellStart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self.state.emit</w:t>
                      </w:r>
                      <w:proofErr w:type="spellEnd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</w:t>
                      </w:r>
                      <w:proofErr w:type="spellStart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sensor_on</w:t>
                      </w:r>
                      <w:proofErr w:type="spellEnd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)</w:t>
                      </w:r>
                    </w:p>
                    <w:p w14:paraId="0AE292A3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    </w:t>
                      </w:r>
                      <w:proofErr w:type="spellStart"/>
                      <w:r w:rsidRPr="00C01C8F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s-CO" w:eastAsia="es-CO"/>
                        </w:rPr>
                        <w:t>except</w:t>
                      </w:r>
                      <w:proofErr w:type="spellEnd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Exception:</w:t>
                      </w:r>
                    </w:p>
                    <w:p w14:paraId="19770792" w14:textId="3D979493" w:rsidR="007808DC" w:rsidRPr="00C01C8F" w:rsidRDefault="00C01C8F" w:rsidP="00F6085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40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               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s-CO" w:eastAsia="es-CO"/>
                        </w:rPr>
                        <w:t>continue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 </w:t>
                      </w:r>
                      <w:r w:rsidRPr="00C01C8F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s-CO" w:eastAsia="es-CO"/>
                        </w:rPr>
                        <w:t># Ignorar líneas malformadas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3BD47A6A" w14:textId="61690607" w:rsidR="001703F9" w:rsidRDefault="001703F9">
      <w:pPr>
        <w:spacing w:after="180" w:line="336" w:lineRule="auto"/>
        <w:contextualSpacing w:val="0"/>
        <w:rPr>
          <w:lang w:val="es-CO"/>
        </w:rPr>
      </w:pPr>
      <w:r>
        <w:rPr>
          <w:lang w:val="es-CO"/>
        </w:rPr>
        <w:br w:type="page"/>
      </w:r>
    </w:p>
    <w:p w14:paraId="14532923" w14:textId="55D1949D" w:rsidR="001703F9" w:rsidRPr="001703F9" w:rsidRDefault="00C01C8F" w:rsidP="001703F9">
      <w:pPr>
        <w:rPr>
          <w:lang w:val="es-CO"/>
        </w:rPr>
      </w:pPr>
      <w:r>
        <w:rPr>
          <w:lang w:val="es-CO"/>
        </w:rPr>
        <w:lastRenderedPageBreak/>
        <w:t>Gestión de Estados Visuales</w:t>
      </w:r>
    </w:p>
    <w:p w14:paraId="2F2A17CB" w14:textId="4A3058EF" w:rsidR="002834B2" w:rsidRDefault="002834B2" w:rsidP="008D264A">
      <w:pPr>
        <w:rPr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D2D5C06" wp14:editId="7C612F24">
                <wp:simplePos x="0" y="0"/>
                <wp:positionH relativeFrom="margin">
                  <wp:align>right</wp:align>
                </wp:positionH>
                <wp:positionV relativeFrom="paragraph">
                  <wp:posOffset>305822</wp:posOffset>
                </wp:positionV>
                <wp:extent cx="6119495" cy="6163310"/>
                <wp:effectExtent l="95250" t="38100" r="33655" b="104140"/>
                <wp:wrapTopAndBottom/>
                <wp:docPr id="1236093989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9495" cy="6163917"/>
                        </a:xfrm>
                        <a:prstGeom prst="roundRect">
                          <a:avLst>
                            <a:gd name="adj" fmla="val 3173"/>
                          </a:avLst>
                        </a:prstGeom>
                        <a:solidFill>
                          <a:srgbClr val="23394C"/>
                        </a:solidFill>
                        <a:ln>
                          <a:noFill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4D62BC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s-CO" w:eastAsia="es-CO"/>
                              </w:rPr>
                              <w:t># Sistema de retroalimentación visual inmediata</w:t>
                            </w:r>
                          </w:p>
                          <w:p w14:paraId="3FD1B125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s-CO" w:eastAsia="es-CO"/>
                              </w:rPr>
                              <w:t>def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s-CO" w:eastAsia="es-CO"/>
                              </w:rPr>
                              <w:t>_</w:t>
                            </w:r>
                            <w:proofErr w:type="spellStart"/>
                            <w:r w:rsidRPr="00C01C8F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s-CO" w:eastAsia="es-CO"/>
                              </w:rPr>
                              <w:t>set_state</w:t>
                            </w:r>
                            <w:proofErr w:type="spellEnd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(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s-CO" w:eastAsia="es-CO"/>
                              </w:rPr>
                              <w:t xml:space="preserve">self, </w:t>
                            </w:r>
                            <w:proofErr w:type="spellStart"/>
                            <w:r w:rsidRPr="00C01C8F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s-CO" w:eastAsia="es-CO"/>
                              </w:rPr>
                              <w:t>on</w:t>
                            </w:r>
                            <w:proofErr w:type="spellEnd"/>
                            <w:r w:rsidRPr="00C01C8F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s-CO" w:eastAsia="es-CO"/>
                              </w:rPr>
                              <w:t xml:space="preserve">: </w:t>
                            </w:r>
                            <w:proofErr w:type="spellStart"/>
                            <w:r w:rsidRPr="00C01C8F">
                              <w:rPr>
                                <w:rFonts w:ascii="Consolas" w:eastAsia="Times New Roman" w:hAnsi="Consolas" w:cs="Courier New"/>
                                <w:color w:val="4EC9B0"/>
                                <w:sz w:val="21"/>
                                <w:szCs w:val="21"/>
                                <w:lang w:val="es-CO" w:eastAsia="es-CO"/>
                              </w:rPr>
                              <w:t>bool</w:t>
                            </w:r>
                            <w:proofErr w:type="spellEnd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):</w:t>
                            </w:r>
                          </w:p>
                          <w:p w14:paraId="6A85C16A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</w:t>
                            </w:r>
                            <w:proofErr w:type="spellStart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label_name</w:t>
                            </w:r>
                            <w:proofErr w:type="spellEnd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= 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"</w:t>
                            </w:r>
                            <w:proofErr w:type="spellStart"/>
                            <w:r w:rsidRPr="00C01C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EstadoDeSensorCapatitivo_ON_OFF</w:t>
                            </w:r>
                            <w:proofErr w:type="spellEnd"/>
                            <w:r w:rsidRPr="00C01C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"</w:t>
                            </w:r>
                          </w:p>
                          <w:p w14:paraId="2859EBB5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if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proofErr w:type="spellStart"/>
                            <w:r w:rsidRPr="00C01C8F">
                              <w:rPr>
                                <w:rFonts w:ascii="Consolas" w:eastAsia="Times New Roman" w:hAnsi="Consolas" w:cs="Courier New"/>
                                <w:color w:val="4EC9B0"/>
                                <w:sz w:val="21"/>
                                <w:szCs w:val="21"/>
                                <w:lang w:val="en-US" w:eastAsia="es-CO"/>
                              </w:rPr>
                              <w:t>hasattr</w:t>
                            </w:r>
                            <w:proofErr w:type="spellEnd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</w:t>
                            </w:r>
                            <w:proofErr w:type="spellStart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self.ui</w:t>
                            </w:r>
                            <w:proofErr w:type="spellEnd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, </w:t>
                            </w:r>
                            <w:proofErr w:type="spellStart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label_name</w:t>
                            </w:r>
                            <w:proofErr w:type="spellEnd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) 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and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proofErr w:type="spellStart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self.monitoring</w:t>
                            </w:r>
                            <w:proofErr w:type="spellEnd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:</w:t>
                            </w:r>
                          </w:p>
                          <w:p w14:paraId="1CB43D52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</w:t>
                            </w:r>
                            <w:proofErr w:type="spellStart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lbl</w:t>
                            </w:r>
                            <w:proofErr w:type="spellEnd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= </w:t>
                            </w:r>
                            <w:proofErr w:type="spellStart"/>
                            <w:r w:rsidRPr="00C01C8F">
                              <w:rPr>
                                <w:rFonts w:ascii="Consolas" w:eastAsia="Times New Roman" w:hAnsi="Consolas" w:cs="Courier New"/>
                                <w:color w:val="4EC9B0"/>
                                <w:sz w:val="21"/>
                                <w:szCs w:val="21"/>
                                <w:lang w:val="en-US" w:eastAsia="es-CO"/>
                              </w:rPr>
                              <w:t>getattr</w:t>
                            </w:r>
                            <w:proofErr w:type="spellEnd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</w:t>
                            </w:r>
                            <w:proofErr w:type="spellStart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self.ui</w:t>
                            </w:r>
                            <w:proofErr w:type="spellEnd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, </w:t>
                            </w:r>
                            <w:proofErr w:type="spellStart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label_name</w:t>
                            </w:r>
                            <w:proofErr w:type="spellEnd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)</w:t>
                            </w:r>
                          </w:p>
                          <w:p w14:paraId="49A13FF7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</w:t>
                            </w:r>
                            <w:proofErr w:type="spellStart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lbl.setText</w:t>
                            </w:r>
                            <w:proofErr w:type="spellEnd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"ON"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if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on 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else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"OFF"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)</w:t>
                            </w:r>
                          </w:p>
                          <w:p w14:paraId="4A1FC404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</w:t>
                            </w:r>
                          </w:p>
                          <w:p w14:paraId="3FAFACC3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s-CO" w:eastAsia="es-CO"/>
                              </w:rPr>
                              <w:t># Estados visuales con códigos de color</w:t>
                            </w:r>
                          </w:p>
                          <w:p w14:paraId="5183907A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    </w:t>
                            </w:r>
                            <w:proofErr w:type="spellStart"/>
                            <w:r w:rsidRPr="00C01C8F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s-CO" w:eastAsia="es-CO"/>
                              </w:rPr>
                              <w:t>if</w:t>
                            </w:r>
                            <w:proofErr w:type="spellEnd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</w:t>
                            </w:r>
                            <w:proofErr w:type="spellStart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on</w:t>
                            </w:r>
                            <w:proofErr w:type="spellEnd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:</w:t>
                            </w:r>
                          </w:p>
                          <w:p w14:paraId="3F4A77C8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        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s-CO" w:eastAsia="es-CO"/>
                              </w:rPr>
                              <w:t># Estado ACTIVO: Verde brillante</w:t>
                            </w:r>
                          </w:p>
                          <w:p w14:paraId="26E1F6DE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        </w:t>
                            </w:r>
                            <w:proofErr w:type="spellStart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lbl.setStyleSheet</w:t>
                            </w:r>
                            <w:proofErr w:type="spellEnd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"""</w:t>
                            </w:r>
                          </w:p>
                          <w:p w14:paraId="45C879DD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        background-color: #</w:t>
                            </w:r>
                            <w:proofErr w:type="gramStart"/>
                            <w:r w:rsidRPr="00C01C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d4edda;</w:t>
                            </w:r>
                            <w:proofErr w:type="gramEnd"/>
                          </w:p>
                          <w:p w14:paraId="36F7FD9C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        color: </w:t>
                            </w:r>
                            <w:proofErr w:type="gramStart"/>
                            <w:r w:rsidRPr="00C01C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#155724;</w:t>
                            </w:r>
                            <w:proofErr w:type="gramEnd"/>
                          </w:p>
                          <w:p w14:paraId="62C919D8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        font-weight: </w:t>
                            </w:r>
                            <w:proofErr w:type="gramStart"/>
                            <w:r w:rsidRPr="00C01C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bold;</w:t>
                            </w:r>
                            <w:proofErr w:type="gramEnd"/>
                          </w:p>
                          <w:p w14:paraId="57F15AF2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        padding: </w:t>
                            </w:r>
                            <w:proofErr w:type="gramStart"/>
                            <w:r w:rsidRPr="00C01C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8px;</w:t>
                            </w:r>
                            <w:proofErr w:type="gramEnd"/>
                          </w:p>
                          <w:p w14:paraId="613AC9D5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        </w:t>
                            </w:r>
                            <w:proofErr w:type="spellStart"/>
                            <w:r w:rsidRPr="00C01C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>border-radius</w:t>
                            </w:r>
                            <w:proofErr w:type="spellEnd"/>
                            <w:r w:rsidRPr="00C01C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>: 4px;</w:t>
                            </w:r>
                          </w:p>
                          <w:p w14:paraId="275DDB01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            </w:t>
                            </w:r>
                            <w:proofErr w:type="spellStart"/>
                            <w:r w:rsidRPr="00C01C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>border</w:t>
                            </w:r>
                            <w:proofErr w:type="spellEnd"/>
                            <w:r w:rsidRPr="00C01C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: 2px </w:t>
                            </w:r>
                            <w:proofErr w:type="spellStart"/>
                            <w:r w:rsidRPr="00C01C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>solid</w:t>
                            </w:r>
                            <w:proofErr w:type="spellEnd"/>
                            <w:r w:rsidRPr="00C01C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 #c3e6cb;</w:t>
                            </w:r>
                          </w:p>
                          <w:p w14:paraId="56A77B0C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        """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)</w:t>
                            </w:r>
                          </w:p>
                          <w:p w14:paraId="72285259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    </w:t>
                            </w:r>
                            <w:proofErr w:type="spellStart"/>
                            <w:r w:rsidRPr="00C01C8F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s-CO" w:eastAsia="es-CO"/>
                              </w:rPr>
                              <w:t>else</w:t>
                            </w:r>
                            <w:proofErr w:type="spellEnd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:</w:t>
                            </w:r>
                          </w:p>
                          <w:p w14:paraId="0FEC1C1E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        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s-CO" w:eastAsia="es-CO"/>
                              </w:rPr>
                              <w:t># Estado INACTIVO: Rojo suave</w:t>
                            </w:r>
                          </w:p>
                          <w:p w14:paraId="6FFF6112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        </w:t>
                            </w:r>
                            <w:proofErr w:type="spellStart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lbl.setStyleSheet</w:t>
                            </w:r>
                            <w:proofErr w:type="spellEnd"/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(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>"""</w:t>
                            </w:r>
                          </w:p>
                          <w:p w14:paraId="333BD5E4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            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background-color: #</w:t>
                            </w:r>
                            <w:proofErr w:type="gramStart"/>
                            <w:r w:rsidRPr="00C01C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f8d7da;</w:t>
                            </w:r>
                            <w:proofErr w:type="gramEnd"/>
                          </w:p>
                          <w:p w14:paraId="19896A77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        color: #</w:t>
                            </w:r>
                            <w:proofErr w:type="gramStart"/>
                            <w:r w:rsidRPr="00C01C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721c24;</w:t>
                            </w:r>
                            <w:proofErr w:type="gramEnd"/>
                          </w:p>
                          <w:p w14:paraId="47C61A84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        font-weight: </w:t>
                            </w:r>
                            <w:proofErr w:type="gramStart"/>
                            <w:r w:rsidRPr="00C01C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bold;</w:t>
                            </w:r>
                            <w:proofErr w:type="gramEnd"/>
                          </w:p>
                          <w:p w14:paraId="15F41824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        padding: </w:t>
                            </w:r>
                            <w:proofErr w:type="gramStart"/>
                            <w:r w:rsidRPr="00C01C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8px;</w:t>
                            </w:r>
                            <w:proofErr w:type="gramEnd"/>
                          </w:p>
                          <w:p w14:paraId="504EDCEB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        </w:t>
                            </w:r>
                            <w:proofErr w:type="spellStart"/>
                            <w:r w:rsidRPr="00C01C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>border-radius</w:t>
                            </w:r>
                            <w:proofErr w:type="spellEnd"/>
                            <w:r w:rsidRPr="00C01C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>: 4px;</w:t>
                            </w:r>
                          </w:p>
                          <w:p w14:paraId="7C7DF3EA" w14:textId="77777777" w:rsidR="00C01C8F" w:rsidRPr="00C01C8F" w:rsidRDefault="00C01C8F" w:rsidP="00C01C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            </w:t>
                            </w:r>
                            <w:proofErr w:type="spellStart"/>
                            <w:r w:rsidRPr="00C01C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>border</w:t>
                            </w:r>
                            <w:proofErr w:type="spellEnd"/>
                            <w:r w:rsidRPr="00C01C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: 2px </w:t>
                            </w:r>
                            <w:proofErr w:type="spellStart"/>
                            <w:r w:rsidRPr="00C01C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>solid</w:t>
                            </w:r>
                            <w:proofErr w:type="spellEnd"/>
                            <w:r w:rsidRPr="00C01C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 #f5c6cb;</w:t>
                            </w:r>
                          </w:p>
                          <w:p w14:paraId="3BFE423E" w14:textId="1C0F7D5E" w:rsidR="00F60852" w:rsidRPr="00C01C8F" w:rsidRDefault="00C01C8F" w:rsidP="00F6085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40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C01C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        """</w:t>
                            </w:r>
                            <w:r w:rsidRPr="00C01C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2D5C06" id="_x0000_s1032" style="position:absolute;margin-left:430.65pt;margin-top:24.1pt;width:481.85pt;height:485.3pt;z-index:2516869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20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" fillcolor="#23394c" stroked="f" strokeweight="2pt">
                <v:shadow on="t" color="black" opacity="26214f" origin=".5,-.5" offset="-.74836mm,.74836mm"/>
                <v:textbox>
                  <w:txbxContent>
                    <w:p w14:paraId="7C4D62BC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s-CO" w:eastAsia="es-CO"/>
                        </w:rPr>
                        <w:t># Sistema de retroalimentación visual inmediata</w:t>
                      </w:r>
                    </w:p>
                    <w:p w14:paraId="3FD1B125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s-CO" w:eastAsia="es-CO"/>
                        </w:rPr>
                        <w:t>def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s-CO" w:eastAsia="es-CO"/>
                        </w:rPr>
                        <w:t>_</w:t>
                      </w:r>
                      <w:proofErr w:type="spellStart"/>
                      <w:r w:rsidRPr="00C01C8F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s-CO" w:eastAsia="es-CO"/>
                        </w:rPr>
                        <w:t>set_state</w:t>
                      </w:r>
                      <w:proofErr w:type="spellEnd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(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s-CO" w:eastAsia="es-CO"/>
                        </w:rPr>
                        <w:t xml:space="preserve">self, </w:t>
                      </w:r>
                      <w:proofErr w:type="spellStart"/>
                      <w:r w:rsidRPr="00C01C8F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s-CO" w:eastAsia="es-CO"/>
                        </w:rPr>
                        <w:t>on</w:t>
                      </w:r>
                      <w:proofErr w:type="spellEnd"/>
                      <w:r w:rsidRPr="00C01C8F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s-CO" w:eastAsia="es-CO"/>
                        </w:rPr>
                        <w:t xml:space="preserve">: </w:t>
                      </w:r>
                      <w:proofErr w:type="spellStart"/>
                      <w:r w:rsidRPr="00C01C8F">
                        <w:rPr>
                          <w:rFonts w:ascii="Consolas" w:eastAsia="Times New Roman" w:hAnsi="Consolas" w:cs="Courier New"/>
                          <w:color w:val="4EC9B0"/>
                          <w:sz w:val="21"/>
                          <w:szCs w:val="21"/>
                          <w:lang w:val="es-CO" w:eastAsia="es-CO"/>
                        </w:rPr>
                        <w:t>bool</w:t>
                      </w:r>
                      <w:proofErr w:type="spellEnd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):</w:t>
                      </w:r>
                    </w:p>
                    <w:p w14:paraId="6A85C16A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   </w:t>
                      </w:r>
                      <w:proofErr w:type="spellStart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label_name</w:t>
                      </w:r>
                      <w:proofErr w:type="spellEnd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= 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"</w:t>
                      </w:r>
                      <w:proofErr w:type="spellStart"/>
                      <w:r w:rsidRPr="00C01C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EstadoDeSensorCapatitivo_ON_OFF</w:t>
                      </w:r>
                      <w:proofErr w:type="spellEnd"/>
                      <w:r w:rsidRPr="00C01C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"</w:t>
                      </w:r>
                    </w:p>
                    <w:p w14:paraId="2859EBB5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if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proofErr w:type="spellStart"/>
                      <w:r w:rsidRPr="00C01C8F">
                        <w:rPr>
                          <w:rFonts w:ascii="Consolas" w:eastAsia="Times New Roman" w:hAnsi="Consolas" w:cs="Courier New"/>
                          <w:color w:val="4EC9B0"/>
                          <w:sz w:val="21"/>
                          <w:szCs w:val="21"/>
                          <w:lang w:val="en-US" w:eastAsia="es-CO"/>
                        </w:rPr>
                        <w:t>hasattr</w:t>
                      </w:r>
                      <w:proofErr w:type="spellEnd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</w:t>
                      </w:r>
                      <w:proofErr w:type="spellStart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self.ui</w:t>
                      </w:r>
                      <w:proofErr w:type="spellEnd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, </w:t>
                      </w:r>
                      <w:proofErr w:type="spellStart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label_name</w:t>
                      </w:r>
                      <w:proofErr w:type="spellEnd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) 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and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proofErr w:type="spellStart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self.monitoring</w:t>
                      </w:r>
                      <w:proofErr w:type="spellEnd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:</w:t>
                      </w:r>
                    </w:p>
                    <w:p w14:paraId="1CB43D52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</w:t>
                      </w:r>
                      <w:proofErr w:type="spellStart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lbl</w:t>
                      </w:r>
                      <w:proofErr w:type="spellEnd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= </w:t>
                      </w:r>
                      <w:proofErr w:type="spellStart"/>
                      <w:r w:rsidRPr="00C01C8F">
                        <w:rPr>
                          <w:rFonts w:ascii="Consolas" w:eastAsia="Times New Roman" w:hAnsi="Consolas" w:cs="Courier New"/>
                          <w:color w:val="4EC9B0"/>
                          <w:sz w:val="21"/>
                          <w:szCs w:val="21"/>
                          <w:lang w:val="en-US" w:eastAsia="es-CO"/>
                        </w:rPr>
                        <w:t>getattr</w:t>
                      </w:r>
                      <w:proofErr w:type="spellEnd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</w:t>
                      </w:r>
                      <w:proofErr w:type="spellStart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self.ui</w:t>
                      </w:r>
                      <w:proofErr w:type="spellEnd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, </w:t>
                      </w:r>
                      <w:proofErr w:type="spellStart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label_name</w:t>
                      </w:r>
                      <w:proofErr w:type="spellEnd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)</w:t>
                      </w:r>
                    </w:p>
                    <w:p w14:paraId="49A13FF7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</w:t>
                      </w:r>
                      <w:proofErr w:type="spellStart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lbl.setText</w:t>
                      </w:r>
                      <w:proofErr w:type="spellEnd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"ON"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if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on 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else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"OFF"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)</w:t>
                      </w:r>
                    </w:p>
                    <w:p w14:paraId="4A1FC404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</w:t>
                      </w:r>
                    </w:p>
                    <w:p w14:paraId="3FAFACC3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</w:t>
                      </w:r>
                      <w:r w:rsidRPr="00C01C8F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s-CO" w:eastAsia="es-CO"/>
                        </w:rPr>
                        <w:t># Estados visuales con códigos de color</w:t>
                      </w:r>
                    </w:p>
                    <w:p w14:paraId="5183907A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       </w:t>
                      </w:r>
                      <w:proofErr w:type="spellStart"/>
                      <w:r w:rsidRPr="00C01C8F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s-CO" w:eastAsia="es-CO"/>
                        </w:rPr>
                        <w:t>if</w:t>
                      </w:r>
                      <w:proofErr w:type="spellEnd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</w:t>
                      </w:r>
                      <w:proofErr w:type="spellStart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on</w:t>
                      </w:r>
                      <w:proofErr w:type="spellEnd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:</w:t>
                      </w:r>
                    </w:p>
                    <w:p w14:paraId="3F4A77C8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           </w:t>
                      </w:r>
                      <w:r w:rsidRPr="00C01C8F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s-CO" w:eastAsia="es-CO"/>
                        </w:rPr>
                        <w:t># Estado ACTIVO: Verde brillante</w:t>
                      </w:r>
                    </w:p>
                    <w:p w14:paraId="26E1F6DE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           </w:t>
                      </w:r>
                      <w:proofErr w:type="spellStart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lbl.setStyleSheet</w:t>
                      </w:r>
                      <w:proofErr w:type="spellEnd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"""</w:t>
                      </w:r>
                    </w:p>
                    <w:p w14:paraId="45C879DD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 xml:space="preserve">                background-color: #</w:t>
                      </w:r>
                      <w:proofErr w:type="gramStart"/>
                      <w:r w:rsidRPr="00C01C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d4edda;</w:t>
                      </w:r>
                      <w:proofErr w:type="gramEnd"/>
                    </w:p>
                    <w:p w14:paraId="36F7FD9C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 xml:space="preserve">                color: </w:t>
                      </w:r>
                      <w:proofErr w:type="gramStart"/>
                      <w:r w:rsidRPr="00C01C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#155724;</w:t>
                      </w:r>
                      <w:proofErr w:type="gramEnd"/>
                    </w:p>
                    <w:p w14:paraId="62C919D8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 xml:space="preserve">                font-weight: </w:t>
                      </w:r>
                      <w:proofErr w:type="gramStart"/>
                      <w:r w:rsidRPr="00C01C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bold;</w:t>
                      </w:r>
                      <w:proofErr w:type="gramEnd"/>
                    </w:p>
                    <w:p w14:paraId="57F15AF2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 xml:space="preserve">                padding: </w:t>
                      </w:r>
                      <w:proofErr w:type="gramStart"/>
                      <w:r w:rsidRPr="00C01C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8px;</w:t>
                      </w:r>
                      <w:proofErr w:type="gramEnd"/>
                    </w:p>
                    <w:p w14:paraId="613AC9D5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 xml:space="preserve">                </w:t>
                      </w:r>
                      <w:proofErr w:type="spellStart"/>
                      <w:r w:rsidRPr="00C01C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>border-radius</w:t>
                      </w:r>
                      <w:proofErr w:type="spellEnd"/>
                      <w:r w:rsidRPr="00C01C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>: 4px;</w:t>
                      </w:r>
                    </w:p>
                    <w:p w14:paraId="275DDB01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                </w:t>
                      </w:r>
                      <w:proofErr w:type="spellStart"/>
                      <w:r w:rsidRPr="00C01C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>border</w:t>
                      </w:r>
                      <w:proofErr w:type="spellEnd"/>
                      <w:r w:rsidRPr="00C01C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: 2px </w:t>
                      </w:r>
                      <w:proofErr w:type="spellStart"/>
                      <w:r w:rsidRPr="00C01C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>solid</w:t>
                      </w:r>
                      <w:proofErr w:type="spellEnd"/>
                      <w:r w:rsidRPr="00C01C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 #c3e6cb;</w:t>
                      </w:r>
                    </w:p>
                    <w:p w14:paraId="56A77B0C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            """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)</w:t>
                      </w:r>
                    </w:p>
                    <w:p w14:paraId="72285259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       </w:t>
                      </w:r>
                      <w:proofErr w:type="spellStart"/>
                      <w:r w:rsidRPr="00C01C8F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s-CO" w:eastAsia="es-CO"/>
                        </w:rPr>
                        <w:t>else</w:t>
                      </w:r>
                      <w:proofErr w:type="spellEnd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:</w:t>
                      </w:r>
                    </w:p>
                    <w:p w14:paraId="0FEC1C1E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           </w:t>
                      </w:r>
                      <w:r w:rsidRPr="00C01C8F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s-CO" w:eastAsia="es-CO"/>
                        </w:rPr>
                        <w:t># Estado INACTIVO: Rojo suave</w:t>
                      </w:r>
                    </w:p>
                    <w:p w14:paraId="6FFF6112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           </w:t>
                      </w:r>
                      <w:proofErr w:type="spellStart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lbl.setStyleSheet</w:t>
                      </w:r>
                      <w:proofErr w:type="spellEnd"/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(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>"""</w:t>
                      </w:r>
                    </w:p>
                    <w:p w14:paraId="333BD5E4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                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background-color: #</w:t>
                      </w:r>
                      <w:proofErr w:type="gramStart"/>
                      <w:r w:rsidRPr="00C01C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f8d7da;</w:t>
                      </w:r>
                      <w:proofErr w:type="gramEnd"/>
                    </w:p>
                    <w:p w14:paraId="19896A77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 xml:space="preserve">                color: #</w:t>
                      </w:r>
                      <w:proofErr w:type="gramStart"/>
                      <w:r w:rsidRPr="00C01C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721c24;</w:t>
                      </w:r>
                      <w:proofErr w:type="gramEnd"/>
                    </w:p>
                    <w:p w14:paraId="47C61A84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 xml:space="preserve">                font-weight: </w:t>
                      </w:r>
                      <w:proofErr w:type="gramStart"/>
                      <w:r w:rsidRPr="00C01C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bold;</w:t>
                      </w:r>
                      <w:proofErr w:type="gramEnd"/>
                    </w:p>
                    <w:p w14:paraId="15F41824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 xml:space="preserve">                padding: </w:t>
                      </w:r>
                      <w:proofErr w:type="gramStart"/>
                      <w:r w:rsidRPr="00C01C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8px;</w:t>
                      </w:r>
                      <w:proofErr w:type="gramEnd"/>
                    </w:p>
                    <w:p w14:paraId="504EDCEB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 xml:space="preserve">                </w:t>
                      </w:r>
                      <w:proofErr w:type="spellStart"/>
                      <w:r w:rsidRPr="00C01C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>border-radius</w:t>
                      </w:r>
                      <w:proofErr w:type="spellEnd"/>
                      <w:r w:rsidRPr="00C01C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>: 4px;</w:t>
                      </w:r>
                    </w:p>
                    <w:p w14:paraId="7C7DF3EA" w14:textId="77777777" w:rsidR="00C01C8F" w:rsidRPr="00C01C8F" w:rsidRDefault="00C01C8F" w:rsidP="00C01C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                </w:t>
                      </w:r>
                      <w:proofErr w:type="spellStart"/>
                      <w:r w:rsidRPr="00C01C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>border</w:t>
                      </w:r>
                      <w:proofErr w:type="spellEnd"/>
                      <w:r w:rsidRPr="00C01C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: 2px </w:t>
                      </w:r>
                      <w:proofErr w:type="spellStart"/>
                      <w:r w:rsidRPr="00C01C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>solid</w:t>
                      </w:r>
                      <w:proofErr w:type="spellEnd"/>
                      <w:r w:rsidRPr="00C01C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 #f5c6cb;</w:t>
                      </w:r>
                    </w:p>
                    <w:p w14:paraId="3BFE423E" w14:textId="1C0F7D5E" w:rsidR="00F60852" w:rsidRPr="00C01C8F" w:rsidRDefault="00C01C8F" w:rsidP="00F6085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40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C01C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            """</w:t>
                      </w:r>
                      <w:r w:rsidRPr="00C01C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)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2ABAC450" w14:textId="0D81F227" w:rsidR="00FC4AC4" w:rsidRPr="00FC4AC4" w:rsidRDefault="00FC4AC4" w:rsidP="00FC4AC4">
      <w:pPr>
        <w:pStyle w:val="Ttulo1"/>
        <w:rPr>
          <w:lang w:val="es-CO"/>
        </w:rPr>
      </w:pPr>
      <w:bookmarkStart w:id="12" w:name="_Toc208227398"/>
      <w:r w:rsidRPr="00FC4AC4">
        <w:rPr>
          <w:lang w:val="es-CO"/>
        </w:rPr>
        <w:lastRenderedPageBreak/>
        <w:t>APLICACIONES EDUCATIVAS</w:t>
      </w:r>
      <w:bookmarkEnd w:id="12"/>
    </w:p>
    <w:p w14:paraId="337EE884" w14:textId="77777777" w:rsidR="00B826D9" w:rsidRPr="00B826D9" w:rsidRDefault="00B826D9" w:rsidP="00B826D9">
      <w:pPr>
        <w:pStyle w:val="code-line"/>
        <w:spacing w:before="0" w:beforeAutospacing="0" w:after="168" w:afterAutospacing="0" w:line="360" w:lineRule="auto"/>
        <w:ind w:left="360"/>
        <w:rPr>
          <w:rFonts w:asciiTheme="minorHAnsi" w:hAnsiTheme="minorHAnsi" w:cstheme="minorHAnsi"/>
          <w:color w:val="262140" w:themeColor="text1"/>
        </w:rPr>
      </w:pPr>
      <w:r w:rsidRPr="00B826D9">
        <w:rPr>
          <w:rStyle w:val="Textoennegrita"/>
          <w:rFonts w:asciiTheme="minorHAnsi" w:hAnsiTheme="minorHAnsi" w:cstheme="minorHAnsi"/>
          <w:color w:val="262140" w:themeColor="text1"/>
        </w:rPr>
        <w:t>Conceptos Físicos</w:t>
      </w:r>
      <w:r w:rsidRPr="00B826D9">
        <w:rPr>
          <w:rFonts w:asciiTheme="minorHAnsi" w:hAnsiTheme="minorHAnsi" w:cstheme="minorHAnsi"/>
          <w:color w:val="262140" w:themeColor="text1"/>
        </w:rPr>
        <w:t>:</w:t>
      </w:r>
    </w:p>
    <w:p w14:paraId="56DDF9EC" w14:textId="77777777" w:rsidR="00C01C8F" w:rsidRPr="00C01C8F" w:rsidRDefault="00C01C8F" w:rsidP="00C01C8F">
      <w:pPr>
        <w:pStyle w:val="code-line"/>
        <w:numPr>
          <w:ilvl w:val="0"/>
          <w:numId w:val="164"/>
        </w:numPr>
        <w:spacing w:line="360" w:lineRule="auto"/>
        <w:rPr>
          <w:rFonts w:asciiTheme="minorHAnsi" w:hAnsiTheme="minorHAnsi" w:cstheme="minorHAnsi"/>
          <w:color w:val="262140" w:themeColor="text1"/>
        </w:rPr>
      </w:pPr>
      <w:r w:rsidRPr="00C01C8F">
        <w:rPr>
          <w:rFonts w:asciiTheme="minorHAnsi" w:hAnsiTheme="minorHAnsi" w:cstheme="minorHAnsi"/>
          <w:color w:val="262140" w:themeColor="text1"/>
        </w:rPr>
        <w:t>Principios de capacitancia y dieléctricos</w:t>
      </w:r>
    </w:p>
    <w:p w14:paraId="1CC9A60F" w14:textId="77777777" w:rsidR="00C01C8F" w:rsidRPr="00C01C8F" w:rsidRDefault="00C01C8F" w:rsidP="00C01C8F">
      <w:pPr>
        <w:pStyle w:val="code-line"/>
        <w:numPr>
          <w:ilvl w:val="0"/>
          <w:numId w:val="164"/>
        </w:numPr>
        <w:spacing w:line="360" w:lineRule="auto"/>
        <w:rPr>
          <w:rFonts w:asciiTheme="minorHAnsi" w:hAnsiTheme="minorHAnsi" w:cstheme="minorHAnsi"/>
          <w:color w:val="262140" w:themeColor="text1"/>
        </w:rPr>
      </w:pPr>
      <w:r w:rsidRPr="00C01C8F">
        <w:rPr>
          <w:rFonts w:asciiTheme="minorHAnsi" w:hAnsiTheme="minorHAnsi" w:cstheme="minorHAnsi"/>
          <w:color w:val="262140" w:themeColor="text1"/>
        </w:rPr>
        <w:t>Detección sin contacto físico</w:t>
      </w:r>
    </w:p>
    <w:p w14:paraId="7EF44052" w14:textId="77777777" w:rsidR="00C01C8F" w:rsidRPr="00C01C8F" w:rsidRDefault="00C01C8F" w:rsidP="00C01C8F">
      <w:pPr>
        <w:pStyle w:val="code-line"/>
        <w:numPr>
          <w:ilvl w:val="0"/>
          <w:numId w:val="164"/>
        </w:numPr>
        <w:spacing w:line="360" w:lineRule="auto"/>
        <w:rPr>
          <w:rFonts w:asciiTheme="minorHAnsi" w:hAnsiTheme="minorHAnsi" w:cstheme="minorHAnsi"/>
          <w:color w:val="262140" w:themeColor="text1"/>
        </w:rPr>
      </w:pPr>
      <w:r w:rsidRPr="00C01C8F">
        <w:rPr>
          <w:rFonts w:asciiTheme="minorHAnsi" w:hAnsiTheme="minorHAnsi" w:cstheme="minorHAnsi"/>
          <w:color w:val="262140" w:themeColor="text1"/>
        </w:rPr>
        <w:t>Sensores digitales vs analógicos</w:t>
      </w:r>
    </w:p>
    <w:p w14:paraId="63438685" w14:textId="77777777" w:rsidR="00B826D9" w:rsidRPr="00B826D9" w:rsidRDefault="00B826D9" w:rsidP="00B826D9">
      <w:pPr>
        <w:pStyle w:val="code-line"/>
        <w:spacing w:before="0" w:beforeAutospacing="0" w:after="168" w:afterAutospacing="0" w:line="360" w:lineRule="auto"/>
        <w:ind w:left="360"/>
        <w:rPr>
          <w:rFonts w:asciiTheme="minorHAnsi" w:hAnsiTheme="minorHAnsi" w:cstheme="minorHAnsi"/>
          <w:color w:val="262140" w:themeColor="text1"/>
        </w:rPr>
      </w:pPr>
      <w:r w:rsidRPr="00B826D9">
        <w:rPr>
          <w:rStyle w:val="Textoennegrita"/>
          <w:rFonts w:asciiTheme="minorHAnsi" w:hAnsiTheme="minorHAnsi" w:cstheme="minorHAnsi"/>
          <w:color w:val="262140" w:themeColor="text1"/>
        </w:rPr>
        <w:t>Experimentos Sugeridos</w:t>
      </w:r>
      <w:r w:rsidRPr="00B826D9">
        <w:rPr>
          <w:rFonts w:asciiTheme="minorHAnsi" w:hAnsiTheme="minorHAnsi" w:cstheme="minorHAnsi"/>
          <w:color w:val="262140" w:themeColor="text1"/>
        </w:rPr>
        <w:t>:</w:t>
      </w:r>
    </w:p>
    <w:p w14:paraId="0001F2B0" w14:textId="77777777" w:rsidR="001D24BE" w:rsidRPr="001D24BE" w:rsidRDefault="001D24BE" w:rsidP="001D24BE">
      <w:pPr>
        <w:pStyle w:val="code-line"/>
        <w:numPr>
          <w:ilvl w:val="0"/>
          <w:numId w:val="164"/>
        </w:numPr>
        <w:spacing w:line="360" w:lineRule="auto"/>
        <w:rPr>
          <w:rFonts w:asciiTheme="minorHAnsi" w:hAnsiTheme="minorHAnsi" w:cstheme="minorHAnsi"/>
          <w:color w:val="262140" w:themeColor="text1"/>
        </w:rPr>
      </w:pPr>
      <w:r w:rsidRPr="001D24BE">
        <w:rPr>
          <w:rFonts w:asciiTheme="minorHAnsi" w:hAnsiTheme="minorHAnsi" w:cstheme="minorHAnsi"/>
          <w:color w:val="262140" w:themeColor="text1"/>
        </w:rPr>
        <w:t>Detección de diferentes materiales</w:t>
      </w:r>
    </w:p>
    <w:p w14:paraId="65C7EDAD" w14:textId="77777777" w:rsidR="001D24BE" w:rsidRPr="001D24BE" w:rsidRDefault="001D24BE" w:rsidP="001D24BE">
      <w:pPr>
        <w:pStyle w:val="code-line"/>
        <w:numPr>
          <w:ilvl w:val="0"/>
          <w:numId w:val="164"/>
        </w:numPr>
        <w:spacing w:line="360" w:lineRule="auto"/>
        <w:rPr>
          <w:rFonts w:asciiTheme="minorHAnsi" w:hAnsiTheme="minorHAnsi" w:cstheme="minorHAnsi"/>
          <w:color w:val="262140" w:themeColor="text1"/>
        </w:rPr>
      </w:pPr>
      <w:r w:rsidRPr="001D24BE">
        <w:rPr>
          <w:rFonts w:asciiTheme="minorHAnsi" w:hAnsiTheme="minorHAnsi" w:cstheme="minorHAnsi"/>
          <w:color w:val="262140" w:themeColor="text1"/>
        </w:rPr>
        <w:t>Medición del rango de detección</w:t>
      </w:r>
    </w:p>
    <w:p w14:paraId="41F5F857" w14:textId="77777777" w:rsidR="001D24BE" w:rsidRPr="001D24BE" w:rsidRDefault="001D24BE" w:rsidP="001D24BE">
      <w:pPr>
        <w:pStyle w:val="code-line"/>
        <w:numPr>
          <w:ilvl w:val="0"/>
          <w:numId w:val="164"/>
        </w:numPr>
        <w:spacing w:line="360" w:lineRule="auto"/>
        <w:rPr>
          <w:rFonts w:asciiTheme="minorHAnsi" w:hAnsiTheme="minorHAnsi" w:cstheme="minorHAnsi"/>
          <w:color w:val="262140" w:themeColor="text1"/>
        </w:rPr>
      </w:pPr>
      <w:r w:rsidRPr="001D24BE">
        <w:rPr>
          <w:rFonts w:asciiTheme="minorHAnsi" w:hAnsiTheme="minorHAnsi" w:cstheme="minorHAnsi"/>
          <w:color w:val="262140" w:themeColor="text1"/>
        </w:rPr>
        <w:t>Comparación con otros tipos de sensores</w:t>
      </w:r>
    </w:p>
    <w:p w14:paraId="7A807937" w14:textId="77777777" w:rsidR="00B826D9" w:rsidRPr="00B826D9" w:rsidRDefault="00B826D9" w:rsidP="00B826D9">
      <w:pPr>
        <w:pStyle w:val="code-line"/>
        <w:spacing w:before="0" w:beforeAutospacing="0" w:after="168" w:afterAutospacing="0" w:line="360" w:lineRule="auto"/>
        <w:ind w:left="360"/>
        <w:rPr>
          <w:rFonts w:asciiTheme="minorHAnsi" w:hAnsiTheme="minorHAnsi" w:cstheme="minorHAnsi"/>
          <w:color w:val="262140" w:themeColor="text1"/>
        </w:rPr>
      </w:pPr>
      <w:r w:rsidRPr="00B826D9">
        <w:rPr>
          <w:rStyle w:val="Textoennegrita"/>
          <w:rFonts w:asciiTheme="minorHAnsi" w:hAnsiTheme="minorHAnsi" w:cstheme="minorHAnsi"/>
          <w:color w:val="262140" w:themeColor="text1"/>
        </w:rPr>
        <w:t>Conceptos Tecnológicos</w:t>
      </w:r>
      <w:r w:rsidRPr="00B826D9">
        <w:rPr>
          <w:rFonts w:asciiTheme="minorHAnsi" w:hAnsiTheme="minorHAnsi" w:cstheme="minorHAnsi"/>
          <w:color w:val="262140" w:themeColor="text1"/>
        </w:rPr>
        <w:t>:</w:t>
      </w:r>
    </w:p>
    <w:p w14:paraId="5C3945B9" w14:textId="77777777" w:rsidR="001D24BE" w:rsidRPr="001D24BE" w:rsidRDefault="001D24BE" w:rsidP="001D24BE">
      <w:pPr>
        <w:pStyle w:val="code-line"/>
        <w:numPr>
          <w:ilvl w:val="0"/>
          <w:numId w:val="164"/>
        </w:numPr>
        <w:spacing w:line="360" w:lineRule="auto"/>
        <w:rPr>
          <w:rFonts w:asciiTheme="minorHAnsi" w:hAnsiTheme="minorHAnsi" w:cstheme="minorHAnsi"/>
          <w:color w:val="262140" w:themeColor="text1"/>
        </w:rPr>
      </w:pPr>
      <w:r w:rsidRPr="001D24BE">
        <w:rPr>
          <w:rFonts w:asciiTheme="minorHAnsi" w:hAnsiTheme="minorHAnsi" w:cstheme="minorHAnsi"/>
          <w:color w:val="262140" w:themeColor="text1"/>
        </w:rPr>
        <w:t>Automatización industrial y sensores</w:t>
      </w:r>
    </w:p>
    <w:p w14:paraId="1C34B941" w14:textId="77777777" w:rsidR="001D24BE" w:rsidRPr="001D24BE" w:rsidRDefault="001D24BE" w:rsidP="001D24BE">
      <w:pPr>
        <w:pStyle w:val="code-line"/>
        <w:numPr>
          <w:ilvl w:val="0"/>
          <w:numId w:val="164"/>
        </w:numPr>
        <w:spacing w:line="360" w:lineRule="auto"/>
        <w:rPr>
          <w:rFonts w:asciiTheme="minorHAnsi" w:hAnsiTheme="minorHAnsi" w:cstheme="minorHAnsi"/>
          <w:color w:val="262140" w:themeColor="text1"/>
        </w:rPr>
      </w:pPr>
      <w:r w:rsidRPr="001D24BE">
        <w:rPr>
          <w:rFonts w:asciiTheme="minorHAnsi" w:hAnsiTheme="minorHAnsi" w:cstheme="minorHAnsi"/>
          <w:color w:val="262140" w:themeColor="text1"/>
        </w:rPr>
        <w:t>Sistemas de control sin contacto</w:t>
      </w:r>
    </w:p>
    <w:p w14:paraId="2DB3AD6F" w14:textId="77777777" w:rsidR="001D24BE" w:rsidRPr="001D24BE" w:rsidRDefault="001D24BE" w:rsidP="001D24BE">
      <w:pPr>
        <w:pStyle w:val="code-line"/>
        <w:numPr>
          <w:ilvl w:val="0"/>
          <w:numId w:val="164"/>
        </w:numPr>
        <w:spacing w:line="360" w:lineRule="auto"/>
        <w:rPr>
          <w:rFonts w:asciiTheme="minorHAnsi" w:hAnsiTheme="minorHAnsi" w:cstheme="minorHAnsi"/>
          <w:color w:val="262140" w:themeColor="text1"/>
        </w:rPr>
      </w:pPr>
      <w:r w:rsidRPr="001D24BE">
        <w:rPr>
          <w:rFonts w:asciiTheme="minorHAnsi" w:hAnsiTheme="minorHAnsi" w:cstheme="minorHAnsi"/>
          <w:color w:val="262140" w:themeColor="text1"/>
        </w:rPr>
        <w:t>Especificaciones técnicas de sensores industriales</w:t>
      </w:r>
    </w:p>
    <w:p w14:paraId="49FF9AB6" w14:textId="77777777" w:rsidR="00B826D9" w:rsidRPr="00B826D9" w:rsidRDefault="00B826D9" w:rsidP="00B826D9">
      <w:pPr>
        <w:pStyle w:val="code-line"/>
        <w:spacing w:before="0" w:beforeAutospacing="0" w:after="168" w:afterAutospacing="0" w:line="360" w:lineRule="auto"/>
        <w:ind w:left="360"/>
        <w:rPr>
          <w:rFonts w:asciiTheme="minorHAnsi" w:hAnsiTheme="minorHAnsi" w:cstheme="minorHAnsi"/>
          <w:color w:val="262140" w:themeColor="text1"/>
        </w:rPr>
      </w:pPr>
      <w:r w:rsidRPr="00B826D9">
        <w:rPr>
          <w:rStyle w:val="Textoennegrita"/>
          <w:rFonts w:asciiTheme="minorHAnsi" w:hAnsiTheme="minorHAnsi" w:cstheme="minorHAnsi"/>
          <w:color w:val="262140" w:themeColor="text1"/>
        </w:rPr>
        <w:t>Proyectos Propuestos</w:t>
      </w:r>
      <w:r w:rsidRPr="00B826D9">
        <w:rPr>
          <w:rFonts w:asciiTheme="minorHAnsi" w:hAnsiTheme="minorHAnsi" w:cstheme="minorHAnsi"/>
          <w:color w:val="262140" w:themeColor="text1"/>
        </w:rPr>
        <w:t>:</w:t>
      </w:r>
    </w:p>
    <w:p w14:paraId="69F3F362" w14:textId="77777777" w:rsidR="001D24BE" w:rsidRPr="001D24BE" w:rsidRDefault="001D24BE" w:rsidP="001D24BE">
      <w:pPr>
        <w:pStyle w:val="code-line"/>
        <w:numPr>
          <w:ilvl w:val="0"/>
          <w:numId w:val="164"/>
        </w:numPr>
        <w:spacing w:line="360" w:lineRule="auto"/>
        <w:rPr>
          <w:rFonts w:asciiTheme="minorHAnsi" w:hAnsiTheme="minorHAnsi" w:cstheme="minorHAnsi"/>
          <w:color w:val="262140" w:themeColor="text1"/>
        </w:rPr>
      </w:pPr>
      <w:r w:rsidRPr="001D24BE">
        <w:rPr>
          <w:rFonts w:asciiTheme="minorHAnsi" w:hAnsiTheme="minorHAnsi" w:cstheme="minorHAnsi"/>
          <w:color w:val="262140" w:themeColor="text1"/>
        </w:rPr>
        <w:t>Sistema de conteo de objetos automático</w:t>
      </w:r>
    </w:p>
    <w:p w14:paraId="4ECCF1EF" w14:textId="77777777" w:rsidR="001D24BE" w:rsidRPr="001D24BE" w:rsidRDefault="001D24BE" w:rsidP="001D24BE">
      <w:pPr>
        <w:pStyle w:val="code-line"/>
        <w:numPr>
          <w:ilvl w:val="0"/>
          <w:numId w:val="164"/>
        </w:numPr>
        <w:spacing w:line="360" w:lineRule="auto"/>
        <w:rPr>
          <w:rFonts w:asciiTheme="minorHAnsi" w:hAnsiTheme="minorHAnsi" w:cstheme="minorHAnsi"/>
          <w:color w:val="262140" w:themeColor="text1"/>
        </w:rPr>
      </w:pPr>
      <w:r w:rsidRPr="001D24BE">
        <w:rPr>
          <w:rFonts w:asciiTheme="minorHAnsi" w:hAnsiTheme="minorHAnsi" w:cstheme="minorHAnsi"/>
          <w:color w:val="262140" w:themeColor="text1"/>
        </w:rPr>
        <w:t>Detector de nivel en contenedores</w:t>
      </w:r>
    </w:p>
    <w:p w14:paraId="276A36EA" w14:textId="77777777" w:rsidR="001D24BE" w:rsidRPr="001D24BE" w:rsidRDefault="001D24BE" w:rsidP="001D24BE">
      <w:pPr>
        <w:pStyle w:val="code-line"/>
        <w:numPr>
          <w:ilvl w:val="0"/>
          <w:numId w:val="164"/>
        </w:numPr>
        <w:spacing w:line="360" w:lineRule="auto"/>
        <w:rPr>
          <w:rFonts w:asciiTheme="minorHAnsi" w:hAnsiTheme="minorHAnsi" w:cstheme="minorHAnsi"/>
          <w:color w:val="262140" w:themeColor="text1"/>
        </w:rPr>
      </w:pPr>
      <w:r w:rsidRPr="001D24BE">
        <w:rPr>
          <w:rFonts w:asciiTheme="minorHAnsi" w:hAnsiTheme="minorHAnsi" w:cstheme="minorHAnsi"/>
          <w:color w:val="262140" w:themeColor="text1"/>
        </w:rPr>
        <w:t>Sistema de seguridad por proximidad</w:t>
      </w:r>
    </w:p>
    <w:p w14:paraId="68933D10" w14:textId="77777777" w:rsidR="00B826D9" w:rsidRPr="00B826D9" w:rsidRDefault="00B826D9" w:rsidP="00B826D9">
      <w:pPr>
        <w:pStyle w:val="code-line"/>
        <w:spacing w:before="0" w:beforeAutospacing="0" w:after="168" w:afterAutospacing="0" w:line="360" w:lineRule="auto"/>
        <w:ind w:left="360"/>
        <w:rPr>
          <w:rFonts w:asciiTheme="minorHAnsi" w:hAnsiTheme="minorHAnsi" w:cstheme="minorHAnsi"/>
          <w:color w:val="262140" w:themeColor="text1"/>
        </w:rPr>
      </w:pPr>
      <w:r w:rsidRPr="00B826D9">
        <w:rPr>
          <w:rStyle w:val="Textoennegrita"/>
          <w:rFonts w:asciiTheme="minorHAnsi" w:hAnsiTheme="minorHAnsi" w:cstheme="minorHAnsi"/>
          <w:color w:val="262140" w:themeColor="text1"/>
        </w:rPr>
        <w:t>Conceptos Especializados</w:t>
      </w:r>
      <w:r w:rsidRPr="00B826D9">
        <w:rPr>
          <w:rFonts w:asciiTheme="minorHAnsi" w:hAnsiTheme="minorHAnsi" w:cstheme="minorHAnsi"/>
          <w:color w:val="262140" w:themeColor="text1"/>
        </w:rPr>
        <w:t>:</w:t>
      </w:r>
    </w:p>
    <w:p w14:paraId="4C360C62" w14:textId="77777777" w:rsidR="001D24BE" w:rsidRPr="001D24BE" w:rsidRDefault="001D24BE" w:rsidP="001D24BE">
      <w:pPr>
        <w:pStyle w:val="code-line"/>
        <w:numPr>
          <w:ilvl w:val="0"/>
          <w:numId w:val="164"/>
        </w:numPr>
        <w:spacing w:line="360" w:lineRule="auto"/>
        <w:rPr>
          <w:rFonts w:asciiTheme="minorHAnsi" w:hAnsiTheme="minorHAnsi" w:cstheme="minorHAnsi"/>
          <w:color w:val="262140" w:themeColor="text1"/>
        </w:rPr>
      </w:pPr>
      <w:r w:rsidRPr="001D24BE">
        <w:rPr>
          <w:rFonts w:asciiTheme="minorHAnsi" w:hAnsiTheme="minorHAnsi" w:cstheme="minorHAnsi"/>
          <w:color w:val="262140" w:themeColor="text1"/>
        </w:rPr>
        <w:t>Tecnología capacitiva en automatización</w:t>
      </w:r>
    </w:p>
    <w:p w14:paraId="5085F9AC" w14:textId="77777777" w:rsidR="001D24BE" w:rsidRPr="001D24BE" w:rsidRDefault="001D24BE" w:rsidP="001D24BE">
      <w:pPr>
        <w:pStyle w:val="code-line"/>
        <w:numPr>
          <w:ilvl w:val="0"/>
          <w:numId w:val="164"/>
        </w:numPr>
        <w:spacing w:line="360" w:lineRule="auto"/>
        <w:rPr>
          <w:rFonts w:asciiTheme="minorHAnsi" w:hAnsiTheme="minorHAnsi" w:cstheme="minorHAnsi"/>
          <w:color w:val="262140" w:themeColor="text1"/>
        </w:rPr>
      </w:pPr>
      <w:r w:rsidRPr="001D24BE">
        <w:rPr>
          <w:rFonts w:asciiTheme="minorHAnsi" w:hAnsiTheme="minorHAnsi" w:cstheme="minorHAnsi"/>
          <w:color w:val="262140" w:themeColor="text1"/>
        </w:rPr>
        <w:t>Sistemas de detección industrial</w:t>
      </w:r>
    </w:p>
    <w:p w14:paraId="4D3B9CB6" w14:textId="3A2CBDD4" w:rsidR="00B826D9" w:rsidRPr="001D24BE" w:rsidRDefault="001D24BE" w:rsidP="001D24BE">
      <w:pPr>
        <w:pStyle w:val="code-line"/>
        <w:numPr>
          <w:ilvl w:val="0"/>
          <w:numId w:val="164"/>
        </w:numPr>
        <w:spacing w:line="360" w:lineRule="auto"/>
        <w:rPr>
          <w:rFonts w:asciiTheme="minorHAnsi" w:hAnsiTheme="minorHAnsi" w:cstheme="minorHAnsi"/>
          <w:color w:val="262140" w:themeColor="text1"/>
        </w:rPr>
      </w:pPr>
      <w:r w:rsidRPr="001D24BE">
        <w:rPr>
          <w:rFonts w:asciiTheme="minorHAnsi" w:hAnsiTheme="minorHAnsi" w:cstheme="minorHAnsi"/>
          <w:color w:val="262140" w:themeColor="text1"/>
        </w:rPr>
        <w:t>Integración de sensores en IoT</w:t>
      </w:r>
    </w:p>
    <w:p w14:paraId="4A2E0A43" w14:textId="5EB13B95" w:rsidR="003E35F6" w:rsidRDefault="003E35F6" w:rsidP="00F60852">
      <w:pPr>
        <w:pStyle w:val="Prrafodelista"/>
        <w:numPr>
          <w:ilvl w:val="0"/>
          <w:numId w:val="148"/>
        </w:numPr>
        <w:spacing w:after="180" w:line="336" w:lineRule="auto"/>
        <w:contextualSpacing w:val="0"/>
      </w:pPr>
      <w:r>
        <w:br w:type="page"/>
      </w:r>
    </w:p>
    <w:p w14:paraId="4353B416" w14:textId="4EE40E32" w:rsidR="003E35F6" w:rsidRDefault="007E7A2D" w:rsidP="007E7A2D">
      <w:pPr>
        <w:pStyle w:val="Ttulo1"/>
        <w:rPr>
          <w:lang w:val="es-CO"/>
        </w:rPr>
      </w:pPr>
      <w:bookmarkStart w:id="13" w:name="_Toc208139764"/>
      <w:bookmarkStart w:id="14" w:name="_Toc208227399"/>
      <w:r>
        <w:rPr>
          <w:caps w:val="0"/>
          <w:lang w:val="es-CO"/>
        </w:rPr>
        <w:lastRenderedPageBreak/>
        <w:t>APÉNDICES</w:t>
      </w:r>
      <w:bookmarkEnd w:id="13"/>
      <w:bookmarkEnd w:id="14"/>
    </w:p>
    <w:p w14:paraId="7D309A3D" w14:textId="77777777" w:rsidR="003E35F6" w:rsidRPr="00C778A1" w:rsidRDefault="003E35F6" w:rsidP="003E35F6">
      <w:pPr>
        <w:rPr>
          <w:b/>
          <w:bCs/>
          <w:lang w:val="es-CO"/>
        </w:rPr>
      </w:pPr>
      <w:r w:rsidRPr="00C778A1">
        <w:rPr>
          <w:b/>
          <w:bCs/>
          <w:lang w:val="es-CO"/>
        </w:rPr>
        <w:t>Apéndice A: Glosario de Términos</w:t>
      </w:r>
    </w:p>
    <w:p w14:paraId="4C9A1CBB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ADC (</w:t>
      </w:r>
      <w:proofErr w:type="spellStart"/>
      <w:r w:rsidRPr="00C778A1">
        <w:rPr>
          <w:b/>
          <w:bCs/>
          <w:lang w:val="es-CO"/>
        </w:rPr>
        <w:t>Analog</w:t>
      </w:r>
      <w:proofErr w:type="spellEnd"/>
      <w:r w:rsidRPr="00C778A1">
        <w:rPr>
          <w:b/>
          <w:bCs/>
          <w:lang w:val="es-CO"/>
        </w:rPr>
        <w:t>-</w:t>
      </w:r>
      <w:proofErr w:type="spellStart"/>
      <w:r w:rsidRPr="00C778A1">
        <w:rPr>
          <w:b/>
          <w:bCs/>
          <w:lang w:val="es-CO"/>
        </w:rPr>
        <w:t>to</w:t>
      </w:r>
      <w:proofErr w:type="spellEnd"/>
      <w:r w:rsidRPr="00C778A1">
        <w:rPr>
          <w:b/>
          <w:bCs/>
          <w:lang w:val="es-CO"/>
        </w:rPr>
        <w:t xml:space="preserve">-Digital </w:t>
      </w:r>
      <w:proofErr w:type="spellStart"/>
      <w:r w:rsidRPr="00C778A1">
        <w:rPr>
          <w:b/>
          <w:bCs/>
          <w:lang w:val="es-CO"/>
        </w:rPr>
        <w:t>Converter</w:t>
      </w:r>
      <w:proofErr w:type="spellEnd"/>
      <w:r w:rsidRPr="00C778A1">
        <w:rPr>
          <w:b/>
          <w:bCs/>
          <w:lang w:val="es-CO"/>
        </w:rPr>
        <w:t>)</w:t>
      </w:r>
      <w:r w:rsidRPr="00C778A1">
        <w:rPr>
          <w:lang w:val="es-CO"/>
        </w:rPr>
        <w:t>: Convertidor analógico-digital que transforma señales analógicas en valores digitales.</w:t>
      </w:r>
    </w:p>
    <w:p w14:paraId="4F4D1477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API (</w:t>
      </w:r>
      <w:proofErr w:type="spellStart"/>
      <w:r w:rsidRPr="00C778A1">
        <w:rPr>
          <w:b/>
          <w:bCs/>
          <w:lang w:val="es-CO"/>
        </w:rPr>
        <w:t>Application</w:t>
      </w:r>
      <w:proofErr w:type="spellEnd"/>
      <w:r w:rsidRPr="00C778A1">
        <w:rPr>
          <w:b/>
          <w:bCs/>
          <w:lang w:val="es-CO"/>
        </w:rPr>
        <w:t xml:space="preserve"> </w:t>
      </w:r>
      <w:proofErr w:type="spellStart"/>
      <w:r w:rsidRPr="00C778A1">
        <w:rPr>
          <w:b/>
          <w:bCs/>
          <w:lang w:val="es-CO"/>
        </w:rPr>
        <w:t>Programming</w:t>
      </w:r>
      <w:proofErr w:type="spellEnd"/>
      <w:r w:rsidRPr="00C778A1">
        <w:rPr>
          <w:b/>
          <w:bCs/>
          <w:lang w:val="es-CO"/>
        </w:rPr>
        <w:t xml:space="preserve"> Interface)</w:t>
      </w:r>
      <w:r w:rsidRPr="00C778A1">
        <w:rPr>
          <w:lang w:val="es-CO"/>
        </w:rPr>
        <w:t>: Interfaz de programación que define métodos de comunicación entre componentes de software.</w:t>
      </w:r>
    </w:p>
    <w:p w14:paraId="5B16ED99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ESP32</w:t>
      </w:r>
      <w:r w:rsidRPr="00C778A1">
        <w:rPr>
          <w:lang w:val="es-CO"/>
        </w:rPr>
        <w:t xml:space="preserve">: Microcontrolador de </w:t>
      </w:r>
      <w:proofErr w:type="spellStart"/>
      <w:r w:rsidRPr="00C778A1">
        <w:rPr>
          <w:lang w:val="es-CO"/>
        </w:rPr>
        <w:t>Espressif</w:t>
      </w:r>
      <w:proofErr w:type="spellEnd"/>
      <w:r w:rsidRPr="00C778A1">
        <w:rPr>
          <w:lang w:val="es-CO"/>
        </w:rPr>
        <w:t xml:space="preserve"> </w:t>
      </w:r>
      <w:proofErr w:type="spellStart"/>
      <w:r w:rsidRPr="00C778A1">
        <w:rPr>
          <w:lang w:val="es-CO"/>
        </w:rPr>
        <w:t>Systems</w:t>
      </w:r>
      <w:proofErr w:type="spellEnd"/>
      <w:r w:rsidRPr="00C778A1">
        <w:rPr>
          <w:lang w:val="es-CO"/>
        </w:rPr>
        <w:t xml:space="preserve"> con WiFi y Bluetooth integrados, base del sistema de instrumentación.</w:t>
      </w:r>
    </w:p>
    <w:p w14:paraId="19A5F4A8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 xml:space="preserve">GPIO (General </w:t>
      </w:r>
      <w:proofErr w:type="spellStart"/>
      <w:r w:rsidRPr="00C778A1">
        <w:rPr>
          <w:b/>
          <w:bCs/>
          <w:lang w:val="es-CO"/>
        </w:rPr>
        <w:t>Purpose</w:t>
      </w:r>
      <w:proofErr w:type="spellEnd"/>
      <w:r w:rsidRPr="00C778A1">
        <w:rPr>
          <w:b/>
          <w:bCs/>
          <w:lang w:val="es-CO"/>
        </w:rPr>
        <w:t xml:space="preserve"> Input/Output)</w:t>
      </w:r>
      <w:r w:rsidRPr="00C778A1">
        <w:rPr>
          <w:lang w:val="es-CO"/>
        </w:rPr>
        <w:t>: Pines de propósito general configurables como entrada o salida digital.</w:t>
      </w:r>
    </w:p>
    <w:p w14:paraId="0EA77DFE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GUI (</w:t>
      </w:r>
      <w:proofErr w:type="spellStart"/>
      <w:r w:rsidRPr="00C778A1">
        <w:rPr>
          <w:b/>
          <w:bCs/>
          <w:lang w:val="es-CO"/>
        </w:rPr>
        <w:t>Graphical</w:t>
      </w:r>
      <w:proofErr w:type="spellEnd"/>
      <w:r w:rsidRPr="00C778A1">
        <w:rPr>
          <w:b/>
          <w:bCs/>
          <w:lang w:val="es-CO"/>
        </w:rPr>
        <w:t xml:space="preserve"> </w:t>
      </w:r>
      <w:proofErr w:type="spellStart"/>
      <w:r w:rsidRPr="00C778A1">
        <w:rPr>
          <w:b/>
          <w:bCs/>
          <w:lang w:val="es-CO"/>
        </w:rPr>
        <w:t>User</w:t>
      </w:r>
      <w:proofErr w:type="spellEnd"/>
      <w:r w:rsidRPr="00C778A1">
        <w:rPr>
          <w:b/>
          <w:bCs/>
          <w:lang w:val="es-CO"/>
        </w:rPr>
        <w:t xml:space="preserve"> Interface)</w:t>
      </w:r>
      <w:r w:rsidRPr="00C778A1">
        <w:rPr>
          <w:lang w:val="es-CO"/>
        </w:rPr>
        <w:t>: Interfaz gráfica de usuario que permite interacción visual con la aplicación.</w:t>
      </w:r>
    </w:p>
    <w:p w14:paraId="4A992C26" w14:textId="77777777" w:rsidR="003E35F6" w:rsidRPr="00C778A1" w:rsidRDefault="003E35F6" w:rsidP="003E35F6">
      <w:pPr>
        <w:rPr>
          <w:lang w:val="es-CO"/>
        </w:rPr>
      </w:pPr>
      <w:proofErr w:type="spellStart"/>
      <w:r w:rsidRPr="00C778A1">
        <w:rPr>
          <w:b/>
          <w:bCs/>
          <w:lang w:val="es-CO"/>
        </w:rPr>
        <w:t>Handshake</w:t>
      </w:r>
      <w:proofErr w:type="spellEnd"/>
      <w:r w:rsidRPr="00C778A1">
        <w:rPr>
          <w:lang w:val="es-CO"/>
        </w:rPr>
        <w:t>: Proceso de establecimiento de comunicación entre dos dispositivos para verificar conectividad.</w:t>
      </w:r>
    </w:p>
    <w:p w14:paraId="713F9474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I2C (Inter-</w:t>
      </w:r>
      <w:proofErr w:type="spellStart"/>
      <w:r w:rsidRPr="00C778A1">
        <w:rPr>
          <w:b/>
          <w:bCs/>
          <w:lang w:val="es-CO"/>
        </w:rPr>
        <w:t>Integrated</w:t>
      </w:r>
      <w:proofErr w:type="spellEnd"/>
      <w:r w:rsidRPr="00C778A1">
        <w:rPr>
          <w:b/>
          <w:bCs/>
          <w:lang w:val="es-CO"/>
        </w:rPr>
        <w:t xml:space="preserve"> </w:t>
      </w:r>
      <w:proofErr w:type="spellStart"/>
      <w:r w:rsidRPr="00C778A1">
        <w:rPr>
          <w:b/>
          <w:bCs/>
          <w:lang w:val="es-CO"/>
        </w:rPr>
        <w:t>Circuit</w:t>
      </w:r>
      <w:proofErr w:type="spellEnd"/>
      <w:r w:rsidRPr="00C778A1">
        <w:rPr>
          <w:b/>
          <w:bCs/>
          <w:lang w:val="es-CO"/>
        </w:rPr>
        <w:t>)</w:t>
      </w:r>
      <w:r w:rsidRPr="00C778A1">
        <w:rPr>
          <w:lang w:val="es-CO"/>
        </w:rPr>
        <w:t>: Protocolo de comunicación serie síncrono para comunicación entre microcontroladores y sensores.</w:t>
      </w:r>
    </w:p>
    <w:p w14:paraId="2F2F2080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 xml:space="preserve">IoT (Internet of </w:t>
      </w:r>
      <w:proofErr w:type="spellStart"/>
      <w:r w:rsidRPr="00C778A1">
        <w:rPr>
          <w:b/>
          <w:bCs/>
          <w:lang w:val="es-CO"/>
        </w:rPr>
        <w:t>Things</w:t>
      </w:r>
      <w:proofErr w:type="spellEnd"/>
      <w:r w:rsidRPr="00C778A1">
        <w:rPr>
          <w:b/>
          <w:bCs/>
          <w:lang w:val="es-CO"/>
        </w:rPr>
        <w:t>)</w:t>
      </w:r>
      <w:r w:rsidRPr="00C778A1">
        <w:rPr>
          <w:lang w:val="es-CO"/>
        </w:rPr>
        <w:t>: Red de dispositivos físicos conectados que pueden intercambiar datos.</w:t>
      </w:r>
    </w:p>
    <w:p w14:paraId="3DFE99CE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Latencia</w:t>
      </w:r>
      <w:r w:rsidRPr="00C778A1">
        <w:rPr>
          <w:lang w:val="es-CO"/>
        </w:rPr>
        <w:t>: Tiempo de retardo entre el envío de un comando y la recepción de su respuesta.</w:t>
      </w:r>
    </w:p>
    <w:p w14:paraId="6B5F3C5D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LDR (Light Dependent Resistor)</w:t>
      </w:r>
      <w:r w:rsidRPr="00C778A1">
        <w:rPr>
          <w:lang w:val="es-CO"/>
        </w:rPr>
        <w:t>: Resistor dependiente de luz, sensor básico de luminosidad.</w:t>
      </w:r>
    </w:p>
    <w:p w14:paraId="3F9BB565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PID (</w:t>
      </w:r>
      <w:proofErr w:type="spellStart"/>
      <w:r w:rsidRPr="00C778A1">
        <w:rPr>
          <w:b/>
          <w:bCs/>
          <w:lang w:val="es-CO"/>
        </w:rPr>
        <w:t>Proportional</w:t>
      </w:r>
      <w:proofErr w:type="spellEnd"/>
      <w:r w:rsidRPr="00C778A1">
        <w:rPr>
          <w:b/>
          <w:bCs/>
          <w:lang w:val="es-CO"/>
        </w:rPr>
        <w:t>-Integral-Derivative)</w:t>
      </w:r>
      <w:r w:rsidRPr="00C778A1">
        <w:rPr>
          <w:lang w:val="es-CO"/>
        </w:rPr>
        <w:t>: Algoritmo de control automático usado en sistemas de regulación.</w:t>
      </w:r>
    </w:p>
    <w:p w14:paraId="538AB609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 xml:space="preserve">PWM (Pulse </w:t>
      </w:r>
      <w:proofErr w:type="spellStart"/>
      <w:r w:rsidRPr="00C778A1">
        <w:rPr>
          <w:b/>
          <w:bCs/>
          <w:lang w:val="es-CO"/>
        </w:rPr>
        <w:t>Width</w:t>
      </w:r>
      <w:proofErr w:type="spellEnd"/>
      <w:r w:rsidRPr="00C778A1">
        <w:rPr>
          <w:b/>
          <w:bCs/>
          <w:lang w:val="es-CO"/>
        </w:rPr>
        <w:t xml:space="preserve"> </w:t>
      </w:r>
      <w:proofErr w:type="spellStart"/>
      <w:r w:rsidRPr="00C778A1">
        <w:rPr>
          <w:b/>
          <w:bCs/>
          <w:lang w:val="es-CO"/>
        </w:rPr>
        <w:t>Modulation</w:t>
      </w:r>
      <w:proofErr w:type="spellEnd"/>
      <w:r w:rsidRPr="00C778A1">
        <w:rPr>
          <w:b/>
          <w:bCs/>
          <w:lang w:val="es-CO"/>
        </w:rPr>
        <w:t>)</w:t>
      </w:r>
      <w:r w:rsidRPr="00C778A1">
        <w:rPr>
          <w:lang w:val="es-CO"/>
        </w:rPr>
        <w:t>: Modulación por ancho de pulso, técnica para controlar potencia de salida.</w:t>
      </w:r>
    </w:p>
    <w:p w14:paraId="0B766904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Qt</w:t>
      </w:r>
      <w:r w:rsidRPr="00C778A1">
        <w:rPr>
          <w:lang w:val="es-CO"/>
        </w:rPr>
        <w:t>: Framework multiplataforma para desarrollo de interfaces gráficas de usuario.</w:t>
      </w:r>
    </w:p>
    <w:p w14:paraId="58A76796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SensoraCore</w:t>
      </w:r>
      <w:r w:rsidRPr="00C778A1">
        <w:rPr>
          <w:lang w:val="es-CO"/>
        </w:rPr>
        <w:t>: Nombre del sistema completo de instrumentación científica distribuida.</w:t>
      </w:r>
    </w:p>
    <w:p w14:paraId="293DDAFB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TCP/IP (</w:t>
      </w:r>
      <w:proofErr w:type="spellStart"/>
      <w:r w:rsidRPr="00C778A1">
        <w:rPr>
          <w:b/>
          <w:bCs/>
          <w:lang w:val="es-CO"/>
        </w:rPr>
        <w:t>Transmission</w:t>
      </w:r>
      <w:proofErr w:type="spellEnd"/>
      <w:r w:rsidRPr="00C778A1">
        <w:rPr>
          <w:b/>
          <w:bCs/>
          <w:lang w:val="es-CO"/>
        </w:rPr>
        <w:t xml:space="preserve"> Control </w:t>
      </w:r>
      <w:proofErr w:type="spellStart"/>
      <w:r w:rsidRPr="00C778A1">
        <w:rPr>
          <w:b/>
          <w:bCs/>
          <w:lang w:val="es-CO"/>
        </w:rPr>
        <w:t>Protocol</w:t>
      </w:r>
      <w:proofErr w:type="spellEnd"/>
      <w:r w:rsidRPr="00C778A1">
        <w:rPr>
          <w:b/>
          <w:bCs/>
          <w:lang w:val="es-CO"/>
        </w:rPr>
        <w:t xml:space="preserve">/Internet </w:t>
      </w:r>
      <w:proofErr w:type="spellStart"/>
      <w:r w:rsidRPr="00C778A1">
        <w:rPr>
          <w:b/>
          <w:bCs/>
          <w:lang w:val="es-CO"/>
        </w:rPr>
        <w:t>Protocol</w:t>
      </w:r>
      <w:proofErr w:type="spellEnd"/>
      <w:r w:rsidRPr="00C778A1">
        <w:rPr>
          <w:b/>
          <w:bCs/>
          <w:lang w:val="es-CO"/>
        </w:rPr>
        <w:t>)</w:t>
      </w:r>
      <w:r w:rsidRPr="00C778A1">
        <w:rPr>
          <w:lang w:val="es-CO"/>
        </w:rPr>
        <w:t>: Conjunto de protocolos de comunicación para redes.</w:t>
      </w:r>
    </w:p>
    <w:p w14:paraId="4506A1D4" w14:textId="77777777" w:rsidR="003E35F6" w:rsidRPr="00C778A1" w:rsidRDefault="003E35F6" w:rsidP="003E35F6">
      <w:pPr>
        <w:rPr>
          <w:lang w:val="es-CO"/>
        </w:rPr>
      </w:pPr>
      <w:proofErr w:type="spellStart"/>
      <w:r w:rsidRPr="00C778A1">
        <w:rPr>
          <w:b/>
          <w:bCs/>
          <w:lang w:val="es-CO"/>
        </w:rPr>
        <w:t>Timeout</w:t>
      </w:r>
      <w:proofErr w:type="spellEnd"/>
      <w:r w:rsidRPr="00C778A1">
        <w:rPr>
          <w:lang w:val="es-CO"/>
        </w:rPr>
        <w:t>: Tiempo máximo de espera antes de considerar una operación como fallida.</w:t>
      </w:r>
    </w:p>
    <w:p w14:paraId="2A7B2945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 xml:space="preserve">UART (Universal </w:t>
      </w:r>
      <w:proofErr w:type="spellStart"/>
      <w:r w:rsidRPr="00C778A1">
        <w:rPr>
          <w:b/>
          <w:bCs/>
          <w:lang w:val="es-CO"/>
        </w:rPr>
        <w:t>Asynchronous</w:t>
      </w:r>
      <w:proofErr w:type="spellEnd"/>
      <w:r w:rsidRPr="00C778A1">
        <w:rPr>
          <w:b/>
          <w:bCs/>
          <w:lang w:val="es-CO"/>
        </w:rPr>
        <w:t xml:space="preserve"> Receiver-</w:t>
      </w:r>
      <w:proofErr w:type="spellStart"/>
      <w:r w:rsidRPr="00C778A1">
        <w:rPr>
          <w:b/>
          <w:bCs/>
          <w:lang w:val="es-CO"/>
        </w:rPr>
        <w:t>Transmitter</w:t>
      </w:r>
      <w:proofErr w:type="spellEnd"/>
      <w:r w:rsidRPr="00C778A1">
        <w:rPr>
          <w:b/>
          <w:bCs/>
          <w:lang w:val="es-CO"/>
        </w:rPr>
        <w:t>)</w:t>
      </w:r>
      <w:r w:rsidRPr="00C778A1">
        <w:rPr>
          <w:lang w:val="es-CO"/>
        </w:rPr>
        <w:t>: Protocolo de comunicación serie asíncrono.</w:t>
      </w:r>
    </w:p>
    <w:p w14:paraId="51EAFB15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UI (</w:t>
      </w:r>
      <w:proofErr w:type="spellStart"/>
      <w:r w:rsidRPr="00C778A1">
        <w:rPr>
          <w:b/>
          <w:bCs/>
          <w:lang w:val="es-CO"/>
        </w:rPr>
        <w:t>User</w:t>
      </w:r>
      <w:proofErr w:type="spellEnd"/>
      <w:r w:rsidRPr="00C778A1">
        <w:rPr>
          <w:b/>
          <w:bCs/>
          <w:lang w:val="es-CO"/>
        </w:rPr>
        <w:t xml:space="preserve"> Interface)</w:t>
      </w:r>
      <w:r w:rsidRPr="00C778A1">
        <w:rPr>
          <w:lang w:val="es-CO"/>
        </w:rPr>
        <w:t>: Interfaz de usuario, punto de interacción entre humano y máquina.</w:t>
      </w:r>
    </w:p>
    <w:p w14:paraId="3EAF2541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WiFi</w:t>
      </w:r>
      <w:r w:rsidRPr="00C778A1">
        <w:rPr>
          <w:lang w:val="es-CO"/>
        </w:rPr>
        <w:t>: Tecnología de comunicación inalámbrica basada en estándares IEEE 802.11.</w:t>
      </w:r>
    </w:p>
    <w:p w14:paraId="6034F32C" w14:textId="77777777" w:rsidR="003E35F6" w:rsidRPr="00C778A1" w:rsidRDefault="003E35F6" w:rsidP="003E35F6">
      <w:pPr>
        <w:rPr>
          <w:b/>
          <w:bCs/>
          <w:lang w:val="es-CO"/>
        </w:rPr>
      </w:pPr>
      <w:r w:rsidRPr="00C778A1">
        <w:rPr>
          <w:b/>
          <w:bCs/>
          <w:lang w:val="es-CO"/>
        </w:rPr>
        <w:t>Apéndice B: Referencias y Documentación Adicional</w:t>
      </w:r>
    </w:p>
    <w:p w14:paraId="6A61C08A" w14:textId="77777777" w:rsidR="003E35F6" w:rsidRPr="00C778A1" w:rsidRDefault="003E35F6" w:rsidP="003E35F6">
      <w:pPr>
        <w:rPr>
          <w:b/>
          <w:bCs/>
          <w:lang w:val="es-CO"/>
        </w:rPr>
      </w:pPr>
      <w:r w:rsidRPr="00C778A1">
        <w:rPr>
          <w:b/>
          <w:bCs/>
          <w:lang w:val="es-CO"/>
        </w:rPr>
        <w:t>Documentación Técnica</w:t>
      </w:r>
    </w:p>
    <w:p w14:paraId="43245B01" w14:textId="77777777" w:rsidR="003E35F6" w:rsidRPr="00C778A1" w:rsidRDefault="003E35F6" w:rsidP="003E35F6">
      <w:pPr>
        <w:numPr>
          <w:ilvl w:val="0"/>
          <w:numId w:val="26"/>
        </w:numPr>
        <w:rPr>
          <w:lang w:val="en-US"/>
        </w:rPr>
      </w:pPr>
      <w:r w:rsidRPr="00C778A1">
        <w:rPr>
          <w:b/>
          <w:bCs/>
          <w:lang w:val="en-US"/>
        </w:rPr>
        <w:lastRenderedPageBreak/>
        <w:t>Qt6 Documentation</w:t>
      </w:r>
      <w:r w:rsidRPr="00C778A1">
        <w:rPr>
          <w:lang w:val="en-US"/>
        </w:rPr>
        <w:t>: </w:t>
      </w:r>
      <w:hyperlink r:id="rId12" w:history="1">
        <w:r w:rsidRPr="00C778A1">
          <w:rPr>
            <w:rStyle w:val="Hipervnculo"/>
            <w:lang w:val="en-US"/>
          </w:rPr>
          <w:t>https://doc.qt.io/qt-6/</w:t>
        </w:r>
      </w:hyperlink>
    </w:p>
    <w:p w14:paraId="64C40C47" w14:textId="77777777" w:rsidR="003E35F6" w:rsidRPr="00C778A1" w:rsidRDefault="003E35F6" w:rsidP="003E35F6">
      <w:pPr>
        <w:numPr>
          <w:ilvl w:val="0"/>
          <w:numId w:val="26"/>
        </w:numPr>
        <w:rPr>
          <w:lang w:val="en-US"/>
        </w:rPr>
      </w:pPr>
      <w:r w:rsidRPr="00C778A1">
        <w:rPr>
          <w:b/>
          <w:bCs/>
          <w:lang w:val="en-US"/>
        </w:rPr>
        <w:t>Python Official Documentation</w:t>
      </w:r>
      <w:r w:rsidRPr="00C778A1">
        <w:rPr>
          <w:lang w:val="en-US"/>
        </w:rPr>
        <w:t>: </w:t>
      </w:r>
      <w:hyperlink r:id="rId13" w:history="1">
        <w:r w:rsidRPr="00C778A1">
          <w:rPr>
            <w:rStyle w:val="Hipervnculo"/>
            <w:lang w:val="en-US"/>
          </w:rPr>
          <w:t>https://docs.python.org/3/</w:t>
        </w:r>
      </w:hyperlink>
    </w:p>
    <w:p w14:paraId="5017F49B" w14:textId="77777777" w:rsidR="003E35F6" w:rsidRPr="00C778A1" w:rsidRDefault="003E35F6" w:rsidP="003E35F6">
      <w:pPr>
        <w:numPr>
          <w:ilvl w:val="0"/>
          <w:numId w:val="26"/>
        </w:numPr>
        <w:rPr>
          <w:lang w:val="en-US"/>
        </w:rPr>
      </w:pPr>
      <w:r w:rsidRPr="00C778A1">
        <w:rPr>
          <w:b/>
          <w:bCs/>
          <w:lang w:val="en-US"/>
        </w:rPr>
        <w:t>ESP32 Technical Reference</w:t>
      </w:r>
      <w:r w:rsidRPr="00C778A1">
        <w:rPr>
          <w:lang w:val="en-US"/>
        </w:rPr>
        <w:t>: </w:t>
      </w:r>
      <w:hyperlink r:id="rId14" w:history="1">
        <w:r w:rsidRPr="00C778A1">
          <w:rPr>
            <w:rStyle w:val="Hipervnculo"/>
            <w:lang w:val="en-US"/>
          </w:rPr>
          <w:t>https://docs.espressif.com/projects/esp-idf/</w:t>
        </w:r>
      </w:hyperlink>
    </w:p>
    <w:p w14:paraId="420FBEF7" w14:textId="77777777" w:rsidR="003E35F6" w:rsidRPr="00C778A1" w:rsidRDefault="003E35F6" w:rsidP="003E35F6">
      <w:pPr>
        <w:numPr>
          <w:ilvl w:val="0"/>
          <w:numId w:val="26"/>
        </w:numPr>
        <w:rPr>
          <w:lang w:val="en-US"/>
        </w:rPr>
      </w:pPr>
      <w:r w:rsidRPr="00C778A1">
        <w:rPr>
          <w:b/>
          <w:bCs/>
          <w:lang w:val="en-US"/>
        </w:rPr>
        <w:t>PySide6 Reference</w:t>
      </w:r>
      <w:r w:rsidRPr="00C778A1">
        <w:rPr>
          <w:lang w:val="en-US"/>
        </w:rPr>
        <w:t>: </w:t>
      </w:r>
      <w:hyperlink r:id="rId15" w:history="1">
        <w:r w:rsidRPr="00C778A1">
          <w:rPr>
            <w:rStyle w:val="Hipervnculo"/>
            <w:lang w:val="en-US"/>
          </w:rPr>
          <w:t>https://doc.qt.io/qtforpython/</w:t>
        </w:r>
      </w:hyperlink>
    </w:p>
    <w:p w14:paraId="711DEFB5" w14:textId="77777777" w:rsidR="003E35F6" w:rsidRPr="00C778A1" w:rsidRDefault="003E35F6" w:rsidP="003E35F6">
      <w:pPr>
        <w:rPr>
          <w:b/>
          <w:bCs/>
          <w:lang w:val="es-CO"/>
        </w:rPr>
      </w:pPr>
      <w:r w:rsidRPr="00C778A1">
        <w:rPr>
          <w:b/>
          <w:bCs/>
          <w:lang w:val="es-CO"/>
        </w:rPr>
        <w:t>Recursos de Desarrollo</w:t>
      </w:r>
    </w:p>
    <w:p w14:paraId="2481D4C3" w14:textId="77777777" w:rsidR="003E35F6" w:rsidRPr="00C778A1" w:rsidRDefault="003E35F6" w:rsidP="003E35F6">
      <w:pPr>
        <w:numPr>
          <w:ilvl w:val="0"/>
          <w:numId w:val="27"/>
        </w:numPr>
        <w:rPr>
          <w:lang w:val="en-US"/>
        </w:rPr>
      </w:pPr>
      <w:r w:rsidRPr="00C778A1">
        <w:rPr>
          <w:b/>
          <w:bCs/>
          <w:lang w:val="en-US"/>
        </w:rPr>
        <w:t>GitHub Repository</w:t>
      </w:r>
      <w:r w:rsidRPr="00C778A1">
        <w:rPr>
          <w:lang w:val="en-US"/>
        </w:rPr>
        <w:t>: </w:t>
      </w:r>
      <w:hyperlink r:id="rId16" w:history="1">
        <w:r w:rsidRPr="00C778A1">
          <w:rPr>
            <w:rStyle w:val="Hipervnculo"/>
            <w:lang w:val="en-US"/>
          </w:rPr>
          <w:t>https://github.com/YamithR/SensoraCore</w:t>
        </w:r>
      </w:hyperlink>
    </w:p>
    <w:p w14:paraId="23CC06CC" w14:textId="77777777" w:rsidR="003E35F6" w:rsidRPr="00C778A1" w:rsidRDefault="003E35F6" w:rsidP="003E35F6">
      <w:pPr>
        <w:rPr>
          <w:b/>
          <w:bCs/>
          <w:lang w:val="es-CO"/>
        </w:rPr>
      </w:pPr>
      <w:r w:rsidRPr="00C778A1">
        <w:rPr>
          <w:b/>
          <w:bCs/>
          <w:lang w:val="es-CO"/>
        </w:rPr>
        <w:t>Contacto y Soporte</w:t>
      </w:r>
    </w:p>
    <w:p w14:paraId="652D7E4C" w14:textId="77777777" w:rsidR="003E35F6" w:rsidRPr="00C778A1" w:rsidRDefault="003E35F6" w:rsidP="003E35F6">
      <w:pPr>
        <w:numPr>
          <w:ilvl w:val="0"/>
          <w:numId w:val="28"/>
        </w:numPr>
        <w:rPr>
          <w:lang w:val="es-CO"/>
        </w:rPr>
      </w:pPr>
      <w:r w:rsidRPr="00C778A1">
        <w:rPr>
          <w:b/>
          <w:bCs/>
          <w:lang w:val="es-CO"/>
        </w:rPr>
        <w:t>Email de Soporte</w:t>
      </w:r>
      <w:r w:rsidRPr="00C778A1">
        <w:rPr>
          <w:lang w:val="es-CO"/>
        </w:rPr>
        <w:t>: </w:t>
      </w:r>
      <w:hyperlink r:id="rId17" w:history="1">
        <w:r w:rsidRPr="00C778A1">
          <w:rPr>
            <w:rStyle w:val="Hipervnculo"/>
            <w:lang w:val="es-CO"/>
          </w:rPr>
          <w:t>yamith.romero@uac.edu.co</w:t>
        </w:r>
      </w:hyperlink>
    </w:p>
    <w:p w14:paraId="1D5320AC" w14:textId="77777777" w:rsidR="003E35F6" w:rsidRPr="00C778A1" w:rsidRDefault="00000000" w:rsidP="003E35F6">
      <w:pPr>
        <w:rPr>
          <w:lang w:val="es-CO"/>
        </w:rPr>
      </w:pPr>
      <w:r>
        <w:rPr>
          <w:lang w:val="es-CO"/>
        </w:rPr>
        <w:pict w14:anchorId="0252F37D">
          <v:rect id="_x0000_i1025" style="width:0;height:.75pt" o:hralign="center" o:hrstd="t" o:hrnoshade="t" o:hr="t" fillcolor="#dadada" stroked="f"/>
        </w:pict>
      </w:r>
    </w:p>
    <w:p w14:paraId="5047A390" w14:textId="7636A1B2" w:rsidR="00D55CBC" w:rsidRPr="0068418C" w:rsidRDefault="003E35F6" w:rsidP="00D55CBC">
      <w:pPr>
        <w:rPr>
          <w:sz w:val="22"/>
          <w:szCs w:val="18"/>
          <w:lang w:val="es-CO"/>
        </w:rPr>
      </w:pPr>
      <w:r w:rsidRPr="00C778A1">
        <w:rPr>
          <w:sz w:val="22"/>
          <w:szCs w:val="18"/>
          <w:lang w:val="es-CO"/>
        </w:rPr>
        <w:t>Copyright © 2025 SensoraCore Project.</w:t>
      </w:r>
      <w:r w:rsidRPr="00C778A1">
        <w:rPr>
          <w:b/>
          <w:bCs/>
          <w:sz w:val="22"/>
          <w:szCs w:val="18"/>
          <w:lang w:val="es-CO"/>
        </w:rPr>
        <w:t xml:space="preserve"> Versión del documento: 3.2 | Fecha: Agosto 2025</w:t>
      </w:r>
      <w:r>
        <w:rPr>
          <w:b/>
          <w:bCs/>
          <w:sz w:val="22"/>
          <w:szCs w:val="18"/>
          <w:lang w:val="es-CO"/>
        </w:rPr>
        <w:t xml:space="preserve"> </w:t>
      </w:r>
      <w:r w:rsidRPr="00C778A1">
        <w:rPr>
          <w:sz w:val="22"/>
          <w:szCs w:val="18"/>
          <w:lang w:val="es-CO"/>
        </w:rPr>
        <w:t>Para la versión más actualizada de este manual, visite: </w:t>
      </w:r>
      <w:hyperlink r:id="rId18" w:history="1">
        <w:r w:rsidRPr="00C778A1">
          <w:rPr>
            <w:rStyle w:val="Hipervnculo"/>
            <w:sz w:val="22"/>
            <w:szCs w:val="18"/>
            <w:lang w:val="es-CO"/>
          </w:rPr>
          <w:t>https://github.com/YamithR/SensoraCore.git</w:t>
        </w:r>
      </w:hyperlink>
    </w:p>
    <w:sectPr w:rsidR="00D55CBC" w:rsidRPr="0068418C" w:rsidSect="00911CD5">
      <w:headerReference w:type="default" r:id="rId19"/>
      <w:footerReference w:type="default" r:id="rId20"/>
      <w:pgSz w:w="11906" w:h="16838" w:code="9"/>
      <w:pgMar w:top="720" w:right="1152" w:bottom="720" w:left="1152" w:header="0" w:footer="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3336305" w14:textId="77777777" w:rsidR="009732DA" w:rsidRDefault="009732DA" w:rsidP="00A91D75">
      <w:r>
        <w:separator/>
      </w:r>
    </w:p>
  </w:endnote>
  <w:endnote w:type="continuationSeparator" w:id="0">
    <w:p w14:paraId="387DBDD7" w14:textId="77777777" w:rsidR="009732DA" w:rsidRDefault="009732DA" w:rsidP="00A91D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B1B204" w14:textId="6600CFC4" w:rsidR="00A21C07" w:rsidRDefault="00A21C07">
    <w:pPr>
      <w:pStyle w:val="Piedepgina"/>
    </w:pPr>
    <w:r>
      <w:rPr>
        <w:noProof/>
      </w:rPr>
      <w:drawing>
        <wp:anchor distT="0" distB="0" distL="114300" distR="114300" simplePos="0" relativeHeight="251661312" behindDoc="0" locked="0" layoutInCell="1" allowOverlap="1" wp14:anchorId="789DC000" wp14:editId="2367564B">
          <wp:simplePos x="0" y="0"/>
          <wp:positionH relativeFrom="margin">
            <wp:align>left</wp:align>
          </wp:positionH>
          <wp:positionV relativeFrom="page">
            <wp:posOffset>10366744</wp:posOffset>
          </wp:positionV>
          <wp:extent cx="2296632" cy="142756"/>
          <wp:effectExtent l="0" t="0" r="0" b="0"/>
          <wp:wrapNone/>
          <wp:docPr id="852762813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469428" cy="15349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C347D23" w14:textId="77777777" w:rsidR="009732DA" w:rsidRDefault="009732DA" w:rsidP="00A91D75">
      <w:r>
        <w:separator/>
      </w:r>
    </w:p>
  </w:footnote>
  <w:footnote w:type="continuationSeparator" w:id="0">
    <w:p w14:paraId="31A8681F" w14:textId="77777777" w:rsidR="009732DA" w:rsidRDefault="009732DA" w:rsidP="00A91D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12281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861"/>
      <w:gridCol w:w="6420"/>
    </w:tblGrid>
    <w:tr w:rsidR="008759A8" w14:paraId="3AAFB590" w14:textId="77777777" w:rsidTr="00A7217A">
      <w:trPr>
        <w:trHeight w:val="1060"/>
      </w:trPr>
      <w:tc>
        <w:tcPr>
          <w:tcW w:w="5861" w:type="dxa"/>
        </w:tcPr>
        <w:p w14:paraId="2C86E7C8" w14:textId="66567005" w:rsidR="008759A8" w:rsidRDefault="00A21C07" w:rsidP="00A7217A">
          <w:pPr>
            <w:pStyle w:val="Encabezado"/>
            <w:spacing w:after="0"/>
          </w:pPr>
          <w:r>
            <w:rPr>
              <w:noProof/>
            </w:rPr>
            <w:drawing>
              <wp:anchor distT="0" distB="0" distL="114300" distR="114300" simplePos="0" relativeHeight="251660288" behindDoc="0" locked="0" layoutInCell="1" allowOverlap="1" wp14:anchorId="470F5519" wp14:editId="338987F3">
                <wp:simplePos x="0" y="0"/>
                <wp:positionH relativeFrom="column">
                  <wp:posOffset>713105</wp:posOffset>
                </wp:positionH>
                <wp:positionV relativeFrom="page">
                  <wp:posOffset>73660</wp:posOffset>
                </wp:positionV>
                <wp:extent cx="1275715" cy="530860"/>
                <wp:effectExtent l="0" t="0" r="0" b="2540"/>
                <wp:wrapNone/>
                <wp:docPr id="1856564177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75715" cy="530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6420" w:type="dxa"/>
        </w:tcPr>
        <w:p w14:paraId="4E76B2A1" w14:textId="77777777" w:rsidR="008759A8" w:rsidRDefault="00D476F7" w:rsidP="00A7217A">
          <w:pPr>
            <w:pStyle w:val="Encabezado"/>
            <w:spacing w:after="0"/>
            <w:jc w:val="right"/>
          </w:pPr>
          <w:r>
            <w:rPr>
              <w:noProof/>
              <w:lang w:bidi="es-ES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30F5B8C" wp14:editId="3F37F468">
                    <wp:simplePos x="0" y="0"/>
                    <wp:positionH relativeFrom="column">
                      <wp:posOffset>3015615</wp:posOffset>
                    </wp:positionH>
                    <wp:positionV relativeFrom="paragraph">
                      <wp:posOffset>38735</wp:posOffset>
                    </wp:positionV>
                    <wp:extent cx="824230" cy="297815"/>
                    <wp:effectExtent l="0" t="0" r="13970" b="6985"/>
                    <wp:wrapNone/>
                    <wp:docPr id="20" name="Cuadro de texto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824230" cy="2978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0D76812" w14:textId="77777777" w:rsidR="00D476F7" w:rsidRPr="00D476F7" w:rsidRDefault="00D476F7" w:rsidP="00D476F7">
                                <w:pPr>
                                  <w:pStyle w:val="Subttulo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fldChar w:fldCharType="begin"/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instrText xml:space="preserve"> PAGE  \* Arabic  \* MERGEFORMAT </w:instrText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fldChar w:fldCharType="separate"/>
                                </w:r>
                                <w:r w:rsidR="00C87193">
                                  <w:rPr>
                                    <w:noProof/>
                                    <w:color w:val="FFFFFF" w:themeColor="background1"/>
                                    <w:lang w:bidi="es-ES"/>
                                  </w:rPr>
                                  <w:t>7</w:t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30F5B8C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0" o:spid="_x0000_s1033" type="#_x0000_t202" style="position:absolute;left:0;text-align:left;margin-left:237.45pt;margin-top:3.05pt;width:64.9pt;height:23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" filled="f" stroked="f" strokeweight=".5pt">
                    <v:textbox inset="0,0,0,0">
                      <w:txbxContent>
                        <w:p w14:paraId="60D76812" w14:textId="77777777" w:rsidR="00D476F7" w:rsidRPr="00D476F7" w:rsidRDefault="00D476F7" w:rsidP="00D476F7">
                          <w:pPr>
                            <w:pStyle w:val="Subttulo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  <w:lang w:bidi="es-ES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lang w:bidi="es-ES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color w:val="FFFFFF" w:themeColor="background1"/>
                              <w:lang w:bidi="es-ES"/>
                            </w:rPr>
                            <w:fldChar w:fldCharType="separate"/>
                          </w:r>
                          <w:r w:rsidR="00C87193">
                            <w:rPr>
                              <w:noProof/>
                              <w:color w:val="FFFFFF" w:themeColor="background1"/>
                              <w:lang w:bidi="es-ES"/>
                            </w:rPr>
                            <w:t>7</w:t>
                          </w:r>
                          <w:r>
                            <w:rPr>
                              <w:color w:val="FFFFFF" w:themeColor="background1"/>
                              <w:lang w:bidi="es-ES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C6323A" w:rsidRPr="00C6323A">
            <w:rPr>
              <w:noProof/>
              <w:lang w:bidi="es-ES"/>
            </w:rPr>
            <mc:AlternateContent>
              <mc:Choice Requires="wps">
                <w:drawing>
                  <wp:inline distT="0" distB="0" distL="0" distR="0" wp14:anchorId="60A81EDC" wp14:editId="00F8226E">
                    <wp:extent cx="1191260" cy="398780"/>
                    <wp:effectExtent l="0" t="0" r="8890" b="1270"/>
                    <wp:docPr id="15" name="Rectángulo: Una sola esquina cortada 15" descr="rectángulo de color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flipH="1" flipV="1">
                              <a:off x="0" y="0"/>
                              <a:ext cx="1191260" cy="398780"/>
                            </a:xfrm>
                            <a:prstGeom prst="snip1Rect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23394C"/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7F8F8D4" w14:textId="77777777" w:rsidR="008759A8" w:rsidRPr="008759A8" w:rsidRDefault="008759A8" w:rsidP="008759A8">
                                <w:pPr>
                                  <w:pStyle w:val="Subttulo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60A81EDC" id="Rectángulo: Una sola esquina cortada 15" o:spid="_x0000_s1034" alt="rectángulo de color" style="width:93.8pt;height:31.4pt;flip:x 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191260,3987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" adj="-11796480,,5400" path="m,l991870,r199390,199390l1191260,398780,,398780,,xe" fillcolor="#23394c" stroked="f">
                    <v:stroke joinstyle="miter"/>
                    <v:formulas/>
                    <v:path arrowok="t" o:connecttype="custom" o:connectlocs="0,0;991870,0;1191260,199390;1191260,398780;0,398780;0,0" o:connectangles="0,0,0,0,0,0" textboxrect="0,0,1191260,398780"/>
                    <v:textbox>
                      <w:txbxContent>
                        <w:p w14:paraId="67F8F8D4" w14:textId="77777777" w:rsidR="008759A8" w:rsidRPr="008759A8" w:rsidRDefault="008759A8" w:rsidP="008759A8">
                          <w:pPr>
                            <w:pStyle w:val="Subttulo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anchorlock/>
                  </v:shape>
                </w:pict>
              </mc:Fallback>
            </mc:AlternateContent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AC6F18"/>
    <w:multiLevelType w:val="multilevel"/>
    <w:tmpl w:val="7CBCBF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7209E9"/>
    <w:multiLevelType w:val="multilevel"/>
    <w:tmpl w:val="D69EE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0511F7"/>
    <w:multiLevelType w:val="multilevel"/>
    <w:tmpl w:val="BB624B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4805DE8"/>
    <w:multiLevelType w:val="multilevel"/>
    <w:tmpl w:val="9738A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4DC2AFF"/>
    <w:multiLevelType w:val="multilevel"/>
    <w:tmpl w:val="47D8B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4F72668"/>
    <w:multiLevelType w:val="multilevel"/>
    <w:tmpl w:val="20D05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50A0600"/>
    <w:multiLevelType w:val="multilevel"/>
    <w:tmpl w:val="9C10C3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6C73DDA"/>
    <w:multiLevelType w:val="multilevel"/>
    <w:tmpl w:val="0D3AB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9B05CBE"/>
    <w:multiLevelType w:val="multilevel"/>
    <w:tmpl w:val="414E9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9B75314"/>
    <w:multiLevelType w:val="multilevel"/>
    <w:tmpl w:val="D034D2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9F40665"/>
    <w:multiLevelType w:val="multilevel"/>
    <w:tmpl w:val="1CA67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A59356E"/>
    <w:multiLevelType w:val="multilevel"/>
    <w:tmpl w:val="D8806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AAE5943"/>
    <w:multiLevelType w:val="multilevel"/>
    <w:tmpl w:val="ECB202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AF74939"/>
    <w:multiLevelType w:val="multilevel"/>
    <w:tmpl w:val="8DF22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B100D48"/>
    <w:multiLevelType w:val="multilevel"/>
    <w:tmpl w:val="86B435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C36298C"/>
    <w:multiLevelType w:val="multilevel"/>
    <w:tmpl w:val="39C83A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0C7B72FF"/>
    <w:multiLevelType w:val="multilevel"/>
    <w:tmpl w:val="CBAE65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EEE70C7"/>
    <w:multiLevelType w:val="multilevel"/>
    <w:tmpl w:val="ECB202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0F83536A"/>
    <w:multiLevelType w:val="hybridMultilevel"/>
    <w:tmpl w:val="9450312C"/>
    <w:lvl w:ilvl="0" w:tplc="24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" w15:restartNumberingAfterBreak="0">
    <w:nsid w:val="0FEC0BCD"/>
    <w:multiLevelType w:val="multilevel"/>
    <w:tmpl w:val="F38C0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05240D1"/>
    <w:multiLevelType w:val="multilevel"/>
    <w:tmpl w:val="BABC4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0AE1FAF"/>
    <w:multiLevelType w:val="multilevel"/>
    <w:tmpl w:val="5754C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11208DF"/>
    <w:multiLevelType w:val="hybridMultilevel"/>
    <w:tmpl w:val="0BA89646"/>
    <w:lvl w:ilvl="0" w:tplc="24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 w15:restartNumberingAfterBreak="0">
    <w:nsid w:val="11A23145"/>
    <w:multiLevelType w:val="multilevel"/>
    <w:tmpl w:val="D0D27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23E1633"/>
    <w:multiLevelType w:val="multilevel"/>
    <w:tmpl w:val="C78E28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12492969"/>
    <w:multiLevelType w:val="multilevel"/>
    <w:tmpl w:val="C75478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2614693"/>
    <w:multiLevelType w:val="multilevel"/>
    <w:tmpl w:val="4E1C1A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13B828B6"/>
    <w:multiLevelType w:val="multilevel"/>
    <w:tmpl w:val="23446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496675E"/>
    <w:multiLevelType w:val="multilevel"/>
    <w:tmpl w:val="89A4D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59D50BF"/>
    <w:multiLevelType w:val="multilevel"/>
    <w:tmpl w:val="E0BAFA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15A50690"/>
    <w:multiLevelType w:val="multilevel"/>
    <w:tmpl w:val="E09A0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6AC7534"/>
    <w:multiLevelType w:val="multilevel"/>
    <w:tmpl w:val="418ADA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17DE6704"/>
    <w:multiLevelType w:val="multilevel"/>
    <w:tmpl w:val="97A29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A513A7D"/>
    <w:multiLevelType w:val="multilevel"/>
    <w:tmpl w:val="046A9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ADD34F0"/>
    <w:multiLevelType w:val="multilevel"/>
    <w:tmpl w:val="1ED2C3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C2C7410"/>
    <w:multiLevelType w:val="multilevel"/>
    <w:tmpl w:val="AE7663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CCF68C3"/>
    <w:multiLevelType w:val="multilevel"/>
    <w:tmpl w:val="AEC42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D476463"/>
    <w:multiLevelType w:val="multilevel"/>
    <w:tmpl w:val="A94688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color w:val="auto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1D806E43"/>
    <w:multiLevelType w:val="multilevel"/>
    <w:tmpl w:val="8684E4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DCD7A33"/>
    <w:multiLevelType w:val="multilevel"/>
    <w:tmpl w:val="ECB202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1EC108A6"/>
    <w:multiLevelType w:val="multilevel"/>
    <w:tmpl w:val="F7AC10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1FEB3EA2"/>
    <w:multiLevelType w:val="multilevel"/>
    <w:tmpl w:val="FC866EC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202F60FE"/>
    <w:multiLevelType w:val="hybridMultilevel"/>
    <w:tmpl w:val="86D2CB2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204C31CA"/>
    <w:multiLevelType w:val="multilevel"/>
    <w:tmpl w:val="AE64D4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23855EE2"/>
    <w:multiLevelType w:val="multilevel"/>
    <w:tmpl w:val="8D84A8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3C32B9D"/>
    <w:multiLevelType w:val="hybridMultilevel"/>
    <w:tmpl w:val="6614790A"/>
    <w:lvl w:ilvl="0" w:tplc="EAB6DB1A">
      <w:start w:val="1"/>
      <w:numFmt w:val="bullet"/>
      <w:pStyle w:val="Listaconnmeros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" w15:restartNumberingAfterBreak="0">
    <w:nsid w:val="25B602C8"/>
    <w:multiLevelType w:val="multilevel"/>
    <w:tmpl w:val="CFE414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25BC4408"/>
    <w:multiLevelType w:val="multilevel"/>
    <w:tmpl w:val="37286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5D342C0"/>
    <w:multiLevelType w:val="hybridMultilevel"/>
    <w:tmpl w:val="1C622A86"/>
    <w:lvl w:ilvl="0" w:tplc="24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9" w15:restartNumberingAfterBreak="0">
    <w:nsid w:val="2647213A"/>
    <w:multiLevelType w:val="hybridMultilevel"/>
    <w:tmpl w:val="BABEC42A"/>
    <w:lvl w:ilvl="0" w:tplc="24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0" w15:restartNumberingAfterBreak="0">
    <w:nsid w:val="27134522"/>
    <w:multiLevelType w:val="multilevel"/>
    <w:tmpl w:val="DE4E0D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28161B5B"/>
    <w:multiLevelType w:val="multilevel"/>
    <w:tmpl w:val="324027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292B1DC9"/>
    <w:multiLevelType w:val="multilevel"/>
    <w:tmpl w:val="B7B29D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29EF5F4C"/>
    <w:multiLevelType w:val="multilevel"/>
    <w:tmpl w:val="7C0090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2B2A30B7"/>
    <w:multiLevelType w:val="multilevel"/>
    <w:tmpl w:val="13AE3C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2CDB7CD1"/>
    <w:multiLevelType w:val="multilevel"/>
    <w:tmpl w:val="421E0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2D3630A7"/>
    <w:multiLevelType w:val="multilevel"/>
    <w:tmpl w:val="5A2CC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2DC92C20"/>
    <w:multiLevelType w:val="multilevel"/>
    <w:tmpl w:val="0AF22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2DED0EF6"/>
    <w:multiLevelType w:val="multilevel"/>
    <w:tmpl w:val="59C07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2F603066"/>
    <w:multiLevelType w:val="multilevel"/>
    <w:tmpl w:val="CAA49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2F685999"/>
    <w:multiLevelType w:val="multilevel"/>
    <w:tmpl w:val="04B01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03F1832"/>
    <w:multiLevelType w:val="multilevel"/>
    <w:tmpl w:val="BEB0FC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3881575"/>
    <w:multiLevelType w:val="hybridMultilevel"/>
    <w:tmpl w:val="A0821A3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33992E32"/>
    <w:multiLevelType w:val="multilevel"/>
    <w:tmpl w:val="F9A4A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3CA12C1"/>
    <w:multiLevelType w:val="multilevel"/>
    <w:tmpl w:val="3A8C91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34915460"/>
    <w:multiLevelType w:val="multilevel"/>
    <w:tmpl w:val="40EE67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34F1440B"/>
    <w:multiLevelType w:val="multilevel"/>
    <w:tmpl w:val="28A21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353F66D3"/>
    <w:multiLevelType w:val="multilevel"/>
    <w:tmpl w:val="F6CA5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37352BEE"/>
    <w:multiLevelType w:val="multilevel"/>
    <w:tmpl w:val="0E122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377F4EA5"/>
    <w:multiLevelType w:val="multilevel"/>
    <w:tmpl w:val="88A6C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3853145D"/>
    <w:multiLevelType w:val="multilevel"/>
    <w:tmpl w:val="DD328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3A6D2785"/>
    <w:multiLevelType w:val="multilevel"/>
    <w:tmpl w:val="8CCAC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3CA13D89"/>
    <w:multiLevelType w:val="hybridMultilevel"/>
    <w:tmpl w:val="CD048A0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3D702C5A"/>
    <w:multiLevelType w:val="multilevel"/>
    <w:tmpl w:val="80C6B8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3E186606"/>
    <w:multiLevelType w:val="multilevel"/>
    <w:tmpl w:val="95B0E7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3E381D9F"/>
    <w:multiLevelType w:val="multilevel"/>
    <w:tmpl w:val="2E8E42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3F8A4DF2"/>
    <w:multiLevelType w:val="multilevel"/>
    <w:tmpl w:val="F0C66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40052E22"/>
    <w:multiLevelType w:val="multilevel"/>
    <w:tmpl w:val="2AF67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413C4F4D"/>
    <w:multiLevelType w:val="multilevel"/>
    <w:tmpl w:val="ECB202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4264333E"/>
    <w:multiLevelType w:val="multilevel"/>
    <w:tmpl w:val="2FF2C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430140B1"/>
    <w:multiLevelType w:val="multilevel"/>
    <w:tmpl w:val="F56A65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432B0D3C"/>
    <w:multiLevelType w:val="multilevel"/>
    <w:tmpl w:val="C422F8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437D4F76"/>
    <w:multiLevelType w:val="multilevel"/>
    <w:tmpl w:val="2D546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44A07DF5"/>
    <w:multiLevelType w:val="multilevel"/>
    <w:tmpl w:val="E502248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4517343F"/>
    <w:multiLevelType w:val="multilevel"/>
    <w:tmpl w:val="16DEC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459352B1"/>
    <w:multiLevelType w:val="multilevel"/>
    <w:tmpl w:val="0E5C5E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4621113C"/>
    <w:multiLevelType w:val="multilevel"/>
    <w:tmpl w:val="D298A0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4622599A"/>
    <w:multiLevelType w:val="multilevel"/>
    <w:tmpl w:val="61380D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46AF5FF5"/>
    <w:multiLevelType w:val="multilevel"/>
    <w:tmpl w:val="2580EF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472647C7"/>
    <w:multiLevelType w:val="multilevel"/>
    <w:tmpl w:val="E57E9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473D24F1"/>
    <w:multiLevelType w:val="multilevel"/>
    <w:tmpl w:val="D7C43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47BC3422"/>
    <w:multiLevelType w:val="multilevel"/>
    <w:tmpl w:val="929A9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47E30793"/>
    <w:multiLevelType w:val="multilevel"/>
    <w:tmpl w:val="8DAA3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49593091"/>
    <w:multiLevelType w:val="multilevel"/>
    <w:tmpl w:val="AB86C5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4AA849DB"/>
    <w:multiLevelType w:val="multilevel"/>
    <w:tmpl w:val="2500D7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4B2634C2"/>
    <w:multiLevelType w:val="multilevel"/>
    <w:tmpl w:val="768E8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4B332AFE"/>
    <w:multiLevelType w:val="multilevel"/>
    <w:tmpl w:val="0F7456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4B68255C"/>
    <w:multiLevelType w:val="multilevel"/>
    <w:tmpl w:val="C31A5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4D365627"/>
    <w:multiLevelType w:val="hybridMultilevel"/>
    <w:tmpl w:val="CDBC338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4D975761"/>
    <w:multiLevelType w:val="multilevel"/>
    <w:tmpl w:val="FA0C5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4E2762D2"/>
    <w:multiLevelType w:val="multilevel"/>
    <w:tmpl w:val="DA0C8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500F10C4"/>
    <w:multiLevelType w:val="multilevel"/>
    <w:tmpl w:val="BCB04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5029729E"/>
    <w:multiLevelType w:val="multilevel"/>
    <w:tmpl w:val="C5CA75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505A5906"/>
    <w:multiLevelType w:val="hybridMultilevel"/>
    <w:tmpl w:val="10F0140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509E7C78"/>
    <w:multiLevelType w:val="multilevel"/>
    <w:tmpl w:val="D1CACC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50C31B9C"/>
    <w:multiLevelType w:val="multilevel"/>
    <w:tmpl w:val="CFB85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53C56426"/>
    <w:multiLevelType w:val="multilevel"/>
    <w:tmpl w:val="B4B89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55170DD2"/>
    <w:multiLevelType w:val="multilevel"/>
    <w:tmpl w:val="C798CC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8" w15:restartNumberingAfterBreak="0">
    <w:nsid w:val="55764CE1"/>
    <w:multiLevelType w:val="multilevel"/>
    <w:tmpl w:val="2DD21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558D57C4"/>
    <w:multiLevelType w:val="multilevel"/>
    <w:tmpl w:val="A1B400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0" w15:restartNumberingAfterBreak="0">
    <w:nsid w:val="561A715B"/>
    <w:multiLevelType w:val="multilevel"/>
    <w:tmpl w:val="097E6B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1" w15:restartNumberingAfterBreak="0">
    <w:nsid w:val="56E02ACD"/>
    <w:multiLevelType w:val="multilevel"/>
    <w:tmpl w:val="760635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584F06DF"/>
    <w:multiLevelType w:val="multilevel"/>
    <w:tmpl w:val="78FCD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597F18DD"/>
    <w:multiLevelType w:val="multilevel"/>
    <w:tmpl w:val="160051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59E43E43"/>
    <w:multiLevelType w:val="multilevel"/>
    <w:tmpl w:val="B68EF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5A67696A"/>
    <w:multiLevelType w:val="multilevel"/>
    <w:tmpl w:val="8C867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5AE601BC"/>
    <w:multiLevelType w:val="multilevel"/>
    <w:tmpl w:val="808881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7" w15:restartNumberingAfterBreak="0">
    <w:nsid w:val="5B7D1604"/>
    <w:multiLevelType w:val="multilevel"/>
    <w:tmpl w:val="96CC8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5D5F4084"/>
    <w:multiLevelType w:val="multilevel"/>
    <w:tmpl w:val="B52E3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6142773C"/>
    <w:multiLevelType w:val="multilevel"/>
    <w:tmpl w:val="3132D6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617C14EB"/>
    <w:multiLevelType w:val="multilevel"/>
    <w:tmpl w:val="B0B20D5A"/>
    <w:lvl w:ilvl="0">
      <w:start w:val="1"/>
      <w:numFmt w:val="bullet"/>
      <w:pStyle w:val="Listaconvietas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F3D569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F3D569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F3D569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F3D569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F3D569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F3D569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F3D569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F3D569" w:themeColor="accent1"/>
      </w:rPr>
    </w:lvl>
  </w:abstractNum>
  <w:abstractNum w:abstractNumId="121" w15:restartNumberingAfterBreak="0">
    <w:nsid w:val="619B34FE"/>
    <w:multiLevelType w:val="multilevel"/>
    <w:tmpl w:val="8140EB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62094011"/>
    <w:multiLevelType w:val="multilevel"/>
    <w:tmpl w:val="058AF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62496382"/>
    <w:multiLevelType w:val="multilevel"/>
    <w:tmpl w:val="6E82CB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4" w15:restartNumberingAfterBreak="0">
    <w:nsid w:val="62830A6B"/>
    <w:multiLevelType w:val="multilevel"/>
    <w:tmpl w:val="B84238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62A234A3"/>
    <w:multiLevelType w:val="multilevel"/>
    <w:tmpl w:val="2960B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63F879EB"/>
    <w:multiLevelType w:val="multilevel"/>
    <w:tmpl w:val="0AB62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64251BF6"/>
    <w:multiLevelType w:val="multilevel"/>
    <w:tmpl w:val="DF209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645024FE"/>
    <w:multiLevelType w:val="multilevel"/>
    <w:tmpl w:val="9ADEC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657058F3"/>
    <w:multiLevelType w:val="multilevel"/>
    <w:tmpl w:val="727EA5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68D46591"/>
    <w:multiLevelType w:val="multilevel"/>
    <w:tmpl w:val="640E0A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1" w15:restartNumberingAfterBreak="0">
    <w:nsid w:val="68DA3F37"/>
    <w:multiLevelType w:val="hybridMultilevel"/>
    <w:tmpl w:val="B80ADD0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2" w15:restartNumberingAfterBreak="0">
    <w:nsid w:val="69AA7901"/>
    <w:multiLevelType w:val="multilevel"/>
    <w:tmpl w:val="CB0E61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3" w15:restartNumberingAfterBreak="0">
    <w:nsid w:val="6AA87092"/>
    <w:multiLevelType w:val="multilevel"/>
    <w:tmpl w:val="CF125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6BB2577C"/>
    <w:multiLevelType w:val="hybridMultilevel"/>
    <w:tmpl w:val="E3C22E34"/>
    <w:lvl w:ilvl="0" w:tplc="24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5" w15:restartNumberingAfterBreak="0">
    <w:nsid w:val="6D522FA3"/>
    <w:multiLevelType w:val="hybridMultilevel"/>
    <w:tmpl w:val="8A02DE2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6" w15:restartNumberingAfterBreak="0">
    <w:nsid w:val="6D663411"/>
    <w:multiLevelType w:val="multilevel"/>
    <w:tmpl w:val="5AE45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6DFE09AD"/>
    <w:multiLevelType w:val="multilevel"/>
    <w:tmpl w:val="C1DA6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6E0D48B9"/>
    <w:multiLevelType w:val="multilevel"/>
    <w:tmpl w:val="41B2B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70287E86"/>
    <w:multiLevelType w:val="multilevel"/>
    <w:tmpl w:val="47108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71DF36D2"/>
    <w:multiLevelType w:val="multilevel"/>
    <w:tmpl w:val="AA087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721E3F97"/>
    <w:multiLevelType w:val="multilevel"/>
    <w:tmpl w:val="A5FEA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727D7F23"/>
    <w:multiLevelType w:val="multilevel"/>
    <w:tmpl w:val="522A90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3" w15:restartNumberingAfterBreak="0">
    <w:nsid w:val="72974ED7"/>
    <w:multiLevelType w:val="multilevel"/>
    <w:tmpl w:val="ACA49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741E0504"/>
    <w:multiLevelType w:val="multilevel"/>
    <w:tmpl w:val="40708B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74855A1A"/>
    <w:multiLevelType w:val="multilevel"/>
    <w:tmpl w:val="9FE0E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75FE528A"/>
    <w:multiLevelType w:val="multilevel"/>
    <w:tmpl w:val="A0F0B2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76C77569"/>
    <w:multiLevelType w:val="multilevel"/>
    <w:tmpl w:val="194009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8" w15:restartNumberingAfterBreak="0">
    <w:nsid w:val="76D06E14"/>
    <w:multiLevelType w:val="multilevel"/>
    <w:tmpl w:val="991069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778C005E"/>
    <w:multiLevelType w:val="multilevel"/>
    <w:tmpl w:val="7F22E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781627E9"/>
    <w:multiLevelType w:val="hybridMultilevel"/>
    <w:tmpl w:val="A6C664E8"/>
    <w:lvl w:ilvl="0" w:tplc="24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1" w15:restartNumberingAfterBreak="0">
    <w:nsid w:val="7AD815BB"/>
    <w:multiLevelType w:val="multilevel"/>
    <w:tmpl w:val="9252B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7B275F74"/>
    <w:multiLevelType w:val="multilevel"/>
    <w:tmpl w:val="57FE3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7BF234FE"/>
    <w:multiLevelType w:val="multilevel"/>
    <w:tmpl w:val="4B58ED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4" w15:restartNumberingAfterBreak="0">
    <w:nsid w:val="7C0C1AC8"/>
    <w:multiLevelType w:val="multilevel"/>
    <w:tmpl w:val="4F5CDB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7DD64310"/>
    <w:multiLevelType w:val="multilevel"/>
    <w:tmpl w:val="10B2E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7DDA5FA7"/>
    <w:multiLevelType w:val="multilevel"/>
    <w:tmpl w:val="9B28B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7E8C2366"/>
    <w:multiLevelType w:val="multilevel"/>
    <w:tmpl w:val="64F45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7FB464BC"/>
    <w:multiLevelType w:val="multilevel"/>
    <w:tmpl w:val="865603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05329283">
    <w:abstractNumId w:val="120"/>
  </w:num>
  <w:num w:numId="2" w16cid:durableId="754209211">
    <w:abstractNumId w:val="45"/>
  </w:num>
  <w:num w:numId="3" w16cid:durableId="885070658">
    <w:abstractNumId w:val="25"/>
  </w:num>
  <w:num w:numId="4" w16cid:durableId="2011440795">
    <w:abstractNumId w:val="117"/>
  </w:num>
  <w:num w:numId="5" w16cid:durableId="596790971">
    <w:abstractNumId w:val="96"/>
  </w:num>
  <w:num w:numId="6" w16cid:durableId="1417364867">
    <w:abstractNumId w:val="23"/>
  </w:num>
  <w:num w:numId="7" w16cid:durableId="1273048071">
    <w:abstractNumId w:val="5"/>
  </w:num>
  <w:num w:numId="8" w16cid:durableId="2053918431">
    <w:abstractNumId w:val="13"/>
  </w:num>
  <w:num w:numId="9" w16cid:durableId="1068840030">
    <w:abstractNumId w:val="149"/>
  </w:num>
  <w:num w:numId="10" w16cid:durableId="1791241132">
    <w:abstractNumId w:val="55"/>
  </w:num>
  <w:num w:numId="11" w16cid:durableId="2102874112">
    <w:abstractNumId w:val="37"/>
  </w:num>
  <w:num w:numId="12" w16cid:durableId="975791888">
    <w:abstractNumId w:val="12"/>
  </w:num>
  <w:num w:numId="13" w16cid:durableId="1310284379">
    <w:abstractNumId w:val="17"/>
  </w:num>
  <w:num w:numId="14" w16cid:durableId="1218664088">
    <w:abstractNumId w:val="39"/>
  </w:num>
  <w:num w:numId="15" w16cid:durableId="241986800">
    <w:abstractNumId w:val="78"/>
  </w:num>
  <w:num w:numId="16" w16cid:durableId="1826193204">
    <w:abstractNumId w:val="95"/>
  </w:num>
  <w:num w:numId="17" w16cid:durableId="413939245">
    <w:abstractNumId w:val="70"/>
  </w:num>
  <w:num w:numId="18" w16cid:durableId="2085225372">
    <w:abstractNumId w:val="11"/>
  </w:num>
  <w:num w:numId="19" w16cid:durableId="40371328">
    <w:abstractNumId w:val="47"/>
  </w:num>
  <w:num w:numId="20" w16cid:durableId="1257715626">
    <w:abstractNumId w:val="92"/>
  </w:num>
  <w:num w:numId="21" w16cid:durableId="1495560788">
    <w:abstractNumId w:val="71"/>
  </w:num>
  <w:num w:numId="22" w16cid:durableId="1087381851">
    <w:abstractNumId w:val="97"/>
  </w:num>
  <w:num w:numId="23" w16cid:durableId="1459715910">
    <w:abstractNumId w:val="91"/>
  </w:num>
  <w:num w:numId="24" w16cid:durableId="891234164">
    <w:abstractNumId w:val="137"/>
  </w:num>
  <w:num w:numId="25" w16cid:durableId="1712732354">
    <w:abstractNumId w:val="84"/>
  </w:num>
  <w:num w:numId="26" w16cid:durableId="178159469">
    <w:abstractNumId w:val="94"/>
  </w:num>
  <w:num w:numId="27" w16cid:durableId="1060598522">
    <w:abstractNumId w:val="90"/>
  </w:num>
  <w:num w:numId="28" w16cid:durableId="125054051">
    <w:abstractNumId w:val="59"/>
  </w:num>
  <w:num w:numId="29" w16cid:durableId="1928608845">
    <w:abstractNumId w:val="104"/>
  </w:num>
  <w:num w:numId="30" w16cid:durableId="435171806">
    <w:abstractNumId w:val="45"/>
  </w:num>
  <w:num w:numId="31" w16cid:durableId="67652974">
    <w:abstractNumId w:val="73"/>
  </w:num>
  <w:num w:numId="32" w16cid:durableId="1251354462">
    <w:abstractNumId w:val="45"/>
  </w:num>
  <w:num w:numId="33" w16cid:durableId="1662267377">
    <w:abstractNumId w:val="114"/>
  </w:num>
  <w:num w:numId="34" w16cid:durableId="24641872">
    <w:abstractNumId w:val="45"/>
  </w:num>
  <w:num w:numId="35" w16cid:durableId="1017120274">
    <w:abstractNumId w:val="127"/>
  </w:num>
  <w:num w:numId="36" w16cid:durableId="346714804">
    <w:abstractNumId w:val="10"/>
  </w:num>
  <w:num w:numId="37" w16cid:durableId="1667631836">
    <w:abstractNumId w:val="45"/>
  </w:num>
  <w:num w:numId="38" w16cid:durableId="896548387">
    <w:abstractNumId w:val="102"/>
  </w:num>
  <w:num w:numId="39" w16cid:durableId="333609233">
    <w:abstractNumId w:val="27"/>
  </w:num>
  <w:num w:numId="40" w16cid:durableId="601568313">
    <w:abstractNumId w:val="57"/>
  </w:num>
  <w:num w:numId="41" w16cid:durableId="1882277920">
    <w:abstractNumId w:val="45"/>
  </w:num>
  <w:num w:numId="42" w16cid:durableId="1162501491">
    <w:abstractNumId w:val="45"/>
  </w:num>
  <w:num w:numId="43" w16cid:durableId="369494495">
    <w:abstractNumId w:val="4"/>
  </w:num>
  <w:num w:numId="44" w16cid:durableId="779568973">
    <w:abstractNumId w:val="45"/>
  </w:num>
  <w:num w:numId="45" w16cid:durableId="899099006">
    <w:abstractNumId w:val="146"/>
  </w:num>
  <w:num w:numId="46" w16cid:durableId="1943998078">
    <w:abstractNumId w:val="45"/>
  </w:num>
  <w:num w:numId="47" w16cid:durableId="135608767">
    <w:abstractNumId w:val="93"/>
  </w:num>
  <w:num w:numId="48" w16cid:durableId="298343572">
    <w:abstractNumId w:val="45"/>
  </w:num>
  <w:num w:numId="49" w16cid:durableId="2088527931">
    <w:abstractNumId w:val="151"/>
  </w:num>
  <w:num w:numId="50" w16cid:durableId="1810588553">
    <w:abstractNumId w:val="45"/>
  </w:num>
  <w:num w:numId="51" w16cid:durableId="1663970649">
    <w:abstractNumId w:val="7"/>
  </w:num>
  <w:num w:numId="52" w16cid:durableId="683704038">
    <w:abstractNumId w:val="45"/>
  </w:num>
  <w:num w:numId="53" w16cid:durableId="1981182815">
    <w:abstractNumId w:val="81"/>
  </w:num>
  <w:num w:numId="54" w16cid:durableId="1617524285">
    <w:abstractNumId w:val="100"/>
  </w:num>
  <w:num w:numId="55" w16cid:durableId="1350183022">
    <w:abstractNumId w:val="83"/>
  </w:num>
  <w:num w:numId="56" w16cid:durableId="247613525">
    <w:abstractNumId w:val="68"/>
  </w:num>
  <w:num w:numId="57" w16cid:durableId="2035182729">
    <w:abstractNumId w:val="41"/>
  </w:num>
  <w:num w:numId="58" w16cid:durableId="1119714494">
    <w:abstractNumId w:val="20"/>
  </w:num>
  <w:num w:numId="59" w16cid:durableId="1810246356">
    <w:abstractNumId w:val="45"/>
  </w:num>
  <w:num w:numId="60" w16cid:durableId="1501433738">
    <w:abstractNumId w:val="45"/>
  </w:num>
  <w:num w:numId="61" w16cid:durableId="1347824397">
    <w:abstractNumId w:val="125"/>
  </w:num>
  <w:num w:numId="62" w16cid:durableId="1253733128">
    <w:abstractNumId w:val="45"/>
  </w:num>
  <w:num w:numId="63" w16cid:durableId="854005374">
    <w:abstractNumId w:val="45"/>
  </w:num>
  <w:num w:numId="64" w16cid:durableId="987780587">
    <w:abstractNumId w:val="40"/>
  </w:num>
  <w:num w:numId="65" w16cid:durableId="949818344">
    <w:abstractNumId w:val="45"/>
  </w:num>
  <w:num w:numId="66" w16cid:durableId="1417822164">
    <w:abstractNumId w:val="154"/>
  </w:num>
  <w:num w:numId="67" w16cid:durableId="1898006426">
    <w:abstractNumId w:val="152"/>
  </w:num>
  <w:num w:numId="68" w16cid:durableId="2033453942">
    <w:abstractNumId w:val="34"/>
  </w:num>
  <w:num w:numId="69" w16cid:durableId="181600730">
    <w:abstractNumId w:val="122"/>
  </w:num>
  <w:num w:numId="70" w16cid:durableId="127938607">
    <w:abstractNumId w:val="45"/>
  </w:num>
  <w:num w:numId="71" w16cid:durableId="1549103895">
    <w:abstractNumId w:val="107"/>
  </w:num>
  <w:num w:numId="72" w16cid:durableId="2047942734">
    <w:abstractNumId w:val="153"/>
  </w:num>
  <w:num w:numId="73" w16cid:durableId="2013485492">
    <w:abstractNumId w:val="29"/>
  </w:num>
  <w:num w:numId="74" w16cid:durableId="584802811">
    <w:abstractNumId w:val="26"/>
  </w:num>
  <w:num w:numId="75" w16cid:durableId="618339781">
    <w:abstractNumId w:val="61"/>
  </w:num>
  <w:num w:numId="76" w16cid:durableId="1351686027">
    <w:abstractNumId w:val="45"/>
  </w:num>
  <w:num w:numId="77" w16cid:durableId="872426845">
    <w:abstractNumId w:val="45"/>
  </w:num>
  <w:num w:numId="78" w16cid:durableId="1809207381">
    <w:abstractNumId w:val="115"/>
  </w:num>
  <w:num w:numId="79" w16cid:durableId="1008287527">
    <w:abstractNumId w:val="45"/>
  </w:num>
  <w:num w:numId="80" w16cid:durableId="533621566">
    <w:abstractNumId w:val="128"/>
  </w:num>
  <w:num w:numId="81" w16cid:durableId="1803576052">
    <w:abstractNumId w:val="86"/>
  </w:num>
  <w:num w:numId="82" w16cid:durableId="1082096696">
    <w:abstractNumId w:val="0"/>
  </w:num>
  <w:num w:numId="83" w16cid:durableId="2119401020">
    <w:abstractNumId w:val="74"/>
  </w:num>
  <w:num w:numId="84" w16cid:durableId="806361584">
    <w:abstractNumId w:val="14"/>
  </w:num>
  <w:num w:numId="85" w16cid:durableId="653607424">
    <w:abstractNumId w:val="1"/>
  </w:num>
  <w:num w:numId="86" w16cid:durableId="1492522598">
    <w:abstractNumId w:val="116"/>
  </w:num>
  <w:num w:numId="87" w16cid:durableId="1326781920">
    <w:abstractNumId w:val="156"/>
  </w:num>
  <w:num w:numId="88" w16cid:durableId="1200044913">
    <w:abstractNumId w:val="126"/>
  </w:num>
  <w:num w:numId="89" w16cid:durableId="218517694">
    <w:abstractNumId w:val="46"/>
  </w:num>
  <w:num w:numId="90" w16cid:durableId="1873304445">
    <w:abstractNumId w:val="110"/>
  </w:num>
  <w:num w:numId="91" w16cid:durableId="1923373798">
    <w:abstractNumId w:val="112"/>
  </w:num>
  <w:num w:numId="92" w16cid:durableId="224528678">
    <w:abstractNumId w:val="141"/>
  </w:num>
  <w:num w:numId="93" w16cid:durableId="866870213">
    <w:abstractNumId w:val="35"/>
  </w:num>
  <w:num w:numId="94" w16cid:durableId="1130057626">
    <w:abstractNumId w:val="99"/>
  </w:num>
  <w:num w:numId="95" w16cid:durableId="918950770">
    <w:abstractNumId w:val="9"/>
  </w:num>
  <w:num w:numId="96" w16cid:durableId="899825024">
    <w:abstractNumId w:val="45"/>
  </w:num>
  <w:num w:numId="97" w16cid:durableId="1927229512">
    <w:abstractNumId w:val="45"/>
  </w:num>
  <w:num w:numId="98" w16cid:durableId="121116398">
    <w:abstractNumId w:val="45"/>
  </w:num>
  <w:num w:numId="99" w16cid:durableId="145978686">
    <w:abstractNumId w:val="144"/>
  </w:num>
  <w:num w:numId="100" w16cid:durableId="1604268773">
    <w:abstractNumId w:val="56"/>
  </w:num>
  <w:num w:numId="101" w16cid:durableId="1347756411">
    <w:abstractNumId w:val="50"/>
  </w:num>
  <w:num w:numId="102" w16cid:durableId="1877739676">
    <w:abstractNumId w:val="43"/>
  </w:num>
  <w:num w:numId="103" w16cid:durableId="1768424528">
    <w:abstractNumId w:val="133"/>
  </w:num>
  <w:num w:numId="104" w16cid:durableId="1496874123">
    <w:abstractNumId w:val="36"/>
  </w:num>
  <w:num w:numId="105" w16cid:durableId="38945128">
    <w:abstractNumId w:val="77"/>
  </w:num>
  <w:num w:numId="106" w16cid:durableId="431052762">
    <w:abstractNumId w:val="124"/>
  </w:num>
  <w:num w:numId="107" w16cid:durableId="1471901993">
    <w:abstractNumId w:val="85"/>
  </w:num>
  <w:num w:numId="108" w16cid:durableId="1605528127">
    <w:abstractNumId w:val="45"/>
  </w:num>
  <w:num w:numId="109" w16cid:durableId="761143514">
    <w:abstractNumId w:val="38"/>
  </w:num>
  <w:num w:numId="110" w16cid:durableId="2029982233">
    <w:abstractNumId w:val="16"/>
  </w:num>
  <w:num w:numId="111" w16cid:durableId="1095056829">
    <w:abstractNumId w:val="54"/>
  </w:num>
  <w:num w:numId="112" w16cid:durableId="200172732">
    <w:abstractNumId w:val="45"/>
  </w:num>
  <w:num w:numId="113" w16cid:durableId="1502310611">
    <w:abstractNumId w:val="89"/>
  </w:num>
  <w:num w:numId="114" w16cid:durableId="1255018569">
    <w:abstractNumId w:val="24"/>
  </w:num>
  <w:num w:numId="115" w16cid:durableId="831914495">
    <w:abstractNumId w:val="2"/>
  </w:num>
  <w:num w:numId="116" w16cid:durableId="1992169352">
    <w:abstractNumId w:val="109"/>
  </w:num>
  <w:num w:numId="117" w16cid:durableId="1298490446">
    <w:abstractNumId w:val="142"/>
  </w:num>
  <w:num w:numId="118" w16cid:durableId="1548833311">
    <w:abstractNumId w:val="51"/>
  </w:num>
  <w:num w:numId="119" w16cid:durableId="160700861">
    <w:abstractNumId w:val="60"/>
  </w:num>
  <w:num w:numId="120" w16cid:durableId="124393789">
    <w:abstractNumId w:val="53"/>
  </w:num>
  <w:num w:numId="121" w16cid:durableId="601109361">
    <w:abstractNumId w:val="132"/>
  </w:num>
  <w:num w:numId="122" w16cid:durableId="2073305069">
    <w:abstractNumId w:val="52"/>
  </w:num>
  <w:num w:numId="123" w16cid:durableId="2021813583">
    <w:abstractNumId w:val="15"/>
  </w:num>
  <w:num w:numId="124" w16cid:durableId="1489177034">
    <w:abstractNumId w:val="157"/>
  </w:num>
  <w:num w:numId="125" w16cid:durableId="2142650393">
    <w:abstractNumId w:val="106"/>
  </w:num>
  <w:num w:numId="126" w16cid:durableId="20322141">
    <w:abstractNumId w:val="143"/>
  </w:num>
  <w:num w:numId="127" w16cid:durableId="754984681">
    <w:abstractNumId w:val="136"/>
  </w:num>
  <w:num w:numId="128" w16cid:durableId="558827552">
    <w:abstractNumId w:val="121"/>
  </w:num>
  <w:num w:numId="129" w16cid:durableId="162018799">
    <w:abstractNumId w:val="111"/>
  </w:num>
  <w:num w:numId="130" w16cid:durableId="1006633131">
    <w:abstractNumId w:val="82"/>
  </w:num>
  <w:num w:numId="131" w16cid:durableId="267742527">
    <w:abstractNumId w:val="155"/>
  </w:num>
  <w:num w:numId="132" w16cid:durableId="2119638587">
    <w:abstractNumId w:val="45"/>
  </w:num>
  <w:num w:numId="133" w16cid:durableId="263925871">
    <w:abstractNumId w:val="87"/>
  </w:num>
  <w:num w:numId="134" w16cid:durableId="1778452061">
    <w:abstractNumId w:val="108"/>
  </w:num>
  <w:num w:numId="135" w16cid:durableId="868370797">
    <w:abstractNumId w:val="105"/>
  </w:num>
  <w:num w:numId="136" w16cid:durableId="983125855">
    <w:abstractNumId w:val="69"/>
  </w:num>
  <w:num w:numId="137" w16cid:durableId="934090320">
    <w:abstractNumId w:val="130"/>
  </w:num>
  <w:num w:numId="138" w16cid:durableId="654064283">
    <w:abstractNumId w:val="58"/>
  </w:num>
  <w:num w:numId="139" w16cid:durableId="78990445">
    <w:abstractNumId w:val="31"/>
  </w:num>
  <w:num w:numId="140" w16cid:durableId="834684905">
    <w:abstractNumId w:val="64"/>
  </w:num>
  <w:num w:numId="141" w16cid:durableId="2121681436">
    <w:abstractNumId w:val="147"/>
  </w:num>
  <w:num w:numId="142" w16cid:durableId="696851989">
    <w:abstractNumId w:val="32"/>
  </w:num>
  <w:num w:numId="143" w16cid:durableId="1431392817">
    <w:abstractNumId w:val="63"/>
  </w:num>
  <w:num w:numId="144" w16cid:durableId="1009524574">
    <w:abstractNumId w:val="113"/>
  </w:num>
  <w:num w:numId="145" w16cid:durableId="1399283646">
    <w:abstractNumId w:val="44"/>
  </w:num>
  <w:num w:numId="146" w16cid:durableId="1868832534">
    <w:abstractNumId w:val="103"/>
  </w:num>
  <w:num w:numId="147" w16cid:durableId="1737896213">
    <w:abstractNumId w:val="72"/>
  </w:num>
  <w:num w:numId="148" w16cid:durableId="1247304769">
    <w:abstractNumId w:val="135"/>
  </w:num>
  <w:num w:numId="149" w16cid:durableId="1909683330">
    <w:abstractNumId w:val="21"/>
  </w:num>
  <w:num w:numId="150" w16cid:durableId="1704751359">
    <w:abstractNumId w:val="45"/>
  </w:num>
  <w:num w:numId="151" w16cid:durableId="717053090">
    <w:abstractNumId w:val="119"/>
  </w:num>
  <w:num w:numId="152" w16cid:durableId="989404711">
    <w:abstractNumId w:val="6"/>
  </w:num>
  <w:num w:numId="153" w16cid:durableId="455105589">
    <w:abstractNumId w:val="28"/>
  </w:num>
  <w:num w:numId="154" w16cid:durableId="1699575248">
    <w:abstractNumId w:val="30"/>
  </w:num>
  <w:num w:numId="155" w16cid:durableId="1243569378">
    <w:abstractNumId w:val="19"/>
  </w:num>
  <w:num w:numId="156" w16cid:durableId="1736473036">
    <w:abstractNumId w:val="3"/>
  </w:num>
  <w:num w:numId="157" w16cid:durableId="923689152">
    <w:abstractNumId w:val="65"/>
  </w:num>
  <w:num w:numId="158" w16cid:durableId="1295260387">
    <w:abstractNumId w:val="123"/>
  </w:num>
  <w:num w:numId="159" w16cid:durableId="584537739">
    <w:abstractNumId w:val="138"/>
  </w:num>
  <w:num w:numId="160" w16cid:durableId="816848794">
    <w:abstractNumId w:val="79"/>
  </w:num>
  <w:num w:numId="161" w16cid:durableId="790369201">
    <w:abstractNumId w:val="139"/>
  </w:num>
  <w:num w:numId="162" w16cid:durableId="906258006">
    <w:abstractNumId w:val="62"/>
  </w:num>
  <w:num w:numId="163" w16cid:durableId="1555317077">
    <w:abstractNumId w:val="18"/>
  </w:num>
  <w:num w:numId="164" w16cid:durableId="1800220658">
    <w:abstractNumId w:val="22"/>
  </w:num>
  <w:num w:numId="165" w16cid:durableId="420375288">
    <w:abstractNumId w:val="150"/>
  </w:num>
  <w:num w:numId="166" w16cid:durableId="1407264450">
    <w:abstractNumId w:val="49"/>
  </w:num>
  <w:num w:numId="167" w16cid:durableId="1510946823">
    <w:abstractNumId w:val="48"/>
  </w:num>
  <w:num w:numId="168" w16cid:durableId="1871261090">
    <w:abstractNumId w:val="134"/>
  </w:num>
  <w:num w:numId="169" w16cid:durableId="859589291">
    <w:abstractNumId w:val="88"/>
  </w:num>
  <w:num w:numId="170" w16cid:durableId="1726683957">
    <w:abstractNumId w:val="80"/>
  </w:num>
  <w:num w:numId="171" w16cid:durableId="157619828">
    <w:abstractNumId w:val="129"/>
  </w:num>
  <w:num w:numId="172" w16cid:durableId="16585704">
    <w:abstractNumId w:val="131"/>
  </w:num>
  <w:num w:numId="173" w16cid:durableId="547187">
    <w:abstractNumId w:val="98"/>
  </w:num>
  <w:num w:numId="174" w16cid:durableId="790903432">
    <w:abstractNumId w:val="42"/>
  </w:num>
  <w:num w:numId="175" w16cid:durableId="377630161">
    <w:abstractNumId w:val="145"/>
  </w:num>
  <w:num w:numId="176" w16cid:durableId="135924227">
    <w:abstractNumId w:val="101"/>
  </w:num>
  <w:num w:numId="177" w16cid:durableId="1632706436">
    <w:abstractNumId w:val="76"/>
  </w:num>
  <w:num w:numId="178" w16cid:durableId="1481727155">
    <w:abstractNumId w:val="75"/>
  </w:num>
  <w:num w:numId="179" w16cid:durableId="286816922">
    <w:abstractNumId w:val="158"/>
  </w:num>
  <w:num w:numId="180" w16cid:durableId="705566357">
    <w:abstractNumId w:val="67"/>
  </w:num>
  <w:num w:numId="181" w16cid:durableId="790636569">
    <w:abstractNumId w:val="66"/>
  </w:num>
  <w:num w:numId="182" w16cid:durableId="1816484109">
    <w:abstractNumId w:val="140"/>
  </w:num>
  <w:num w:numId="183" w16cid:durableId="1800803353">
    <w:abstractNumId w:val="8"/>
  </w:num>
  <w:num w:numId="184" w16cid:durableId="282352390">
    <w:abstractNumId w:val="148"/>
  </w:num>
  <w:num w:numId="185" w16cid:durableId="486016819">
    <w:abstractNumId w:val="33"/>
  </w:num>
  <w:num w:numId="186" w16cid:durableId="2007974868">
    <w:abstractNumId w:val="118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0D1D"/>
    <w:rsid w:val="0002111D"/>
    <w:rsid w:val="0004761A"/>
    <w:rsid w:val="00055EA4"/>
    <w:rsid w:val="000A4A8A"/>
    <w:rsid w:val="000B6854"/>
    <w:rsid w:val="000D417F"/>
    <w:rsid w:val="00120248"/>
    <w:rsid w:val="00136A4E"/>
    <w:rsid w:val="001703F9"/>
    <w:rsid w:val="001704F8"/>
    <w:rsid w:val="00172A2B"/>
    <w:rsid w:val="00184B35"/>
    <w:rsid w:val="001852BE"/>
    <w:rsid w:val="001865F2"/>
    <w:rsid w:val="001A3CCC"/>
    <w:rsid w:val="001D24BE"/>
    <w:rsid w:val="001E4AE7"/>
    <w:rsid w:val="001E59F3"/>
    <w:rsid w:val="002063EE"/>
    <w:rsid w:val="00213509"/>
    <w:rsid w:val="00226FF2"/>
    <w:rsid w:val="00260473"/>
    <w:rsid w:val="00282B04"/>
    <w:rsid w:val="002834B2"/>
    <w:rsid w:val="002B67D3"/>
    <w:rsid w:val="002C4851"/>
    <w:rsid w:val="002C7F27"/>
    <w:rsid w:val="00325590"/>
    <w:rsid w:val="003338A9"/>
    <w:rsid w:val="00342438"/>
    <w:rsid w:val="003767B2"/>
    <w:rsid w:val="003A3B16"/>
    <w:rsid w:val="003E35F6"/>
    <w:rsid w:val="003F429C"/>
    <w:rsid w:val="00416D52"/>
    <w:rsid w:val="00437ABB"/>
    <w:rsid w:val="004437F5"/>
    <w:rsid w:val="0049036D"/>
    <w:rsid w:val="00495FDB"/>
    <w:rsid w:val="004A3529"/>
    <w:rsid w:val="004B4E46"/>
    <w:rsid w:val="004C0AD1"/>
    <w:rsid w:val="005343E2"/>
    <w:rsid w:val="00577305"/>
    <w:rsid w:val="00580A2C"/>
    <w:rsid w:val="00581F2B"/>
    <w:rsid w:val="0059701D"/>
    <w:rsid w:val="005C2E0B"/>
    <w:rsid w:val="005E2678"/>
    <w:rsid w:val="005E3F23"/>
    <w:rsid w:val="006003D5"/>
    <w:rsid w:val="00633384"/>
    <w:rsid w:val="0064466C"/>
    <w:rsid w:val="00672C1A"/>
    <w:rsid w:val="0068418C"/>
    <w:rsid w:val="006D0FA5"/>
    <w:rsid w:val="006D71FE"/>
    <w:rsid w:val="007069D8"/>
    <w:rsid w:val="00751E57"/>
    <w:rsid w:val="00760843"/>
    <w:rsid w:val="00772E0E"/>
    <w:rsid w:val="007808DC"/>
    <w:rsid w:val="00785195"/>
    <w:rsid w:val="00785259"/>
    <w:rsid w:val="007A01DC"/>
    <w:rsid w:val="007B0DFA"/>
    <w:rsid w:val="007B241B"/>
    <w:rsid w:val="007C1121"/>
    <w:rsid w:val="007D09AC"/>
    <w:rsid w:val="007D6C41"/>
    <w:rsid w:val="007E5E59"/>
    <w:rsid w:val="007E7A2D"/>
    <w:rsid w:val="008034BE"/>
    <w:rsid w:val="00823D33"/>
    <w:rsid w:val="0085384B"/>
    <w:rsid w:val="008759A8"/>
    <w:rsid w:val="0088060A"/>
    <w:rsid w:val="00890409"/>
    <w:rsid w:val="00895034"/>
    <w:rsid w:val="008B46AB"/>
    <w:rsid w:val="008D264A"/>
    <w:rsid w:val="008E707B"/>
    <w:rsid w:val="00911CD5"/>
    <w:rsid w:val="009210A6"/>
    <w:rsid w:val="00924378"/>
    <w:rsid w:val="00930B96"/>
    <w:rsid w:val="009443C8"/>
    <w:rsid w:val="00944D7A"/>
    <w:rsid w:val="009541C0"/>
    <w:rsid w:val="00955659"/>
    <w:rsid w:val="009654DB"/>
    <w:rsid w:val="009732DA"/>
    <w:rsid w:val="00985449"/>
    <w:rsid w:val="009A0F76"/>
    <w:rsid w:val="009B078F"/>
    <w:rsid w:val="009C3D0C"/>
    <w:rsid w:val="00A03BCD"/>
    <w:rsid w:val="00A16F22"/>
    <w:rsid w:val="00A21C07"/>
    <w:rsid w:val="00A302FC"/>
    <w:rsid w:val="00A36632"/>
    <w:rsid w:val="00A57F79"/>
    <w:rsid w:val="00A7217A"/>
    <w:rsid w:val="00A86068"/>
    <w:rsid w:val="00A91D75"/>
    <w:rsid w:val="00AC343A"/>
    <w:rsid w:val="00AC4217"/>
    <w:rsid w:val="00AC4BF7"/>
    <w:rsid w:val="00AC63C6"/>
    <w:rsid w:val="00AC6AA2"/>
    <w:rsid w:val="00AD1694"/>
    <w:rsid w:val="00AE4383"/>
    <w:rsid w:val="00B06DBC"/>
    <w:rsid w:val="00B7738F"/>
    <w:rsid w:val="00B77DC7"/>
    <w:rsid w:val="00B809AD"/>
    <w:rsid w:val="00B826D9"/>
    <w:rsid w:val="00BD47EC"/>
    <w:rsid w:val="00BE6236"/>
    <w:rsid w:val="00C01C8F"/>
    <w:rsid w:val="00C105ED"/>
    <w:rsid w:val="00C12634"/>
    <w:rsid w:val="00C50FEA"/>
    <w:rsid w:val="00C53E91"/>
    <w:rsid w:val="00C6323A"/>
    <w:rsid w:val="00C77121"/>
    <w:rsid w:val="00C862F8"/>
    <w:rsid w:val="00C87193"/>
    <w:rsid w:val="00CB27A1"/>
    <w:rsid w:val="00CC2363"/>
    <w:rsid w:val="00CD49BE"/>
    <w:rsid w:val="00D301BB"/>
    <w:rsid w:val="00D476F7"/>
    <w:rsid w:val="00D55CBC"/>
    <w:rsid w:val="00D64C73"/>
    <w:rsid w:val="00D83520"/>
    <w:rsid w:val="00D8631A"/>
    <w:rsid w:val="00D87CD8"/>
    <w:rsid w:val="00D911A2"/>
    <w:rsid w:val="00D92C0A"/>
    <w:rsid w:val="00DF1CFA"/>
    <w:rsid w:val="00E009A8"/>
    <w:rsid w:val="00E2282E"/>
    <w:rsid w:val="00E37495"/>
    <w:rsid w:val="00E37ECD"/>
    <w:rsid w:val="00E523C3"/>
    <w:rsid w:val="00E5388E"/>
    <w:rsid w:val="00E540BF"/>
    <w:rsid w:val="00E552D3"/>
    <w:rsid w:val="00E6016B"/>
    <w:rsid w:val="00E86141"/>
    <w:rsid w:val="00E94B95"/>
    <w:rsid w:val="00EA03F0"/>
    <w:rsid w:val="00EC0D1D"/>
    <w:rsid w:val="00ED6905"/>
    <w:rsid w:val="00EF64C7"/>
    <w:rsid w:val="00F15904"/>
    <w:rsid w:val="00F479DB"/>
    <w:rsid w:val="00F5644A"/>
    <w:rsid w:val="00F60852"/>
    <w:rsid w:val="00F731F0"/>
    <w:rsid w:val="00FA40E8"/>
    <w:rsid w:val="00FB6A61"/>
    <w:rsid w:val="00FC2AB4"/>
    <w:rsid w:val="00FC4AC4"/>
    <w:rsid w:val="00FE0D74"/>
    <w:rsid w:val="00FE3D2C"/>
    <w:rsid w:val="00FF3C5B"/>
    <w:rsid w:val="00FF6B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D159769"/>
  <w15:docId w15:val="{501C825E-C69E-40B5-8202-6BBAE3B39C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color w:val="4E4484" w:themeColor="text1" w:themeTint="BF"/>
        <w:lang w:val="es-ES" w:eastAsia="ja-JP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6" w:unhideWhenUsed="1" w:qFormat="1"/>
    <w:lsdException w:name="heading 4" w:semiHidden="1" w:uiPriority="7" w:unhideWhenUsed="1" w:qFormat="1"/>
    <w:lsdException w:name="heading 5" w:semiHidden="1" w:uiPriority="7" w:unhideWhenUsed="1" w:qFormat="1"/>
    <w:lsdException w:name="heading 6" w:semiHidden="1" w:uiPriority="7" w:unhideWhenUsed="1" w:qFormat="1"/>
    <w:lsdException w:name="heading 7" w:semiHidden="1" w:uiPriority="7" w:unhideWhenUsed="1" w:qFormat="1"/>
    <w:lsdException w:name="heading 8" w:semiHidden="1" w:uiPriority="7" w:unhideWhenUsed="1" w:qFormat="1"/>
    <w:lsdException w:name="heading 9" w:semiHidden="1" w:uiPriority="7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iPriority="18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2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2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1D75"/>
    <w:pPr>
      <w:spacing w:after="0" w:line="360" w:lineRule="auto"/>
      <w:contextualSpacing/>
    </w:pPr>
    <w:rPr>
      <w:color w:val="262140" w:themeColor="text1"/>
      <w:sz w:val="24"/>
    </w:rPr>
  </w:style>
  <w:style w:type="paragraph" w:styleId="Ttulo1">
    <w:name w:val="heading 1"/>
    <w:basedOn w:val="Normal"/>
    <w:next w:val="Normal"/>
    <w:link w:val="Ttulo1Car"/>
    <w:uiPriority w:val="7"/>
    <w:qFormat/>
    <w:rsid w:val="00D55CBC"/>
    <w:pPr>
      <w:pageBreakBefore/>
      <w:spacing w:before="480" w:after="120" w:line="240" w:lineRule="auto"/>
      <w:outlineLvl w:val="0"/>
    </w:pPr>
    <w:rPr>
      <w:rFonts w:asciiTheme="majorHAnsi" w:eastAsiaTheme="majorEastAsia" w:hAnsiTheme="majorHAnsi" w:cstheme="majorBidi"/>
      <w:b/>
      <w:bCs/>
      <w:caps/>
      <w:sz w:val="48"/>
    </w:rPr>
  </w:style>
  <w:style w:type="paragraph" w:styleId="Ttulo2">
    <w:name w:val="heading 2"/>
    <w:basedOn w:val="Normal"/>
    <w:next w:val="Normal"/>
    <w:link w:val="Ttulo2Car"/>
    <w:uiPriority w:val="7"/>
    <w:unhideWhenUsed/>
    <w:qFormat/>
    <w:pPr>
      <w:keepNext/>
      <w:keepLines/>
      <w:spacing w:before="240"/>
      <w:outlineLvl w:val="1"/>
    </w:pPr>
    <w:rPr>
      <w:rFonts w:asciiTheme="majorHAnsi" w:eastAsiaTheme="majorEastAsia" w:hAnsiTheme="majorHAnsi" w:cstheme="majorBidi"/>
      <w:b/>
      <w:bCs/>
      <w:sz w:val="28"/>
    </w:rPr>
  </w:style>
  <w:style w:type="paragraph" w:styleId="Ttulo3">
    <w:name w:val="heading 3"/>
    <w:basedOn w:val="Normal"/>
    <w:next w:val="Normal"/>
    <w:link w:val="Ttulo3Car"/>
    <w:autoRedefine/>
    <w:uiPriority w:val="7"/>
    <w:unhideWhenUsed/>
    <w:qFormat/>
    <w:rsid w:val="00E540BF"/>
    <w:pPr>
      <w:keepNext/>
      <w:keepLines/>
      <w:spacing w:after="60" w:line="480" w:lineRule="auto"/>
      <w:ind w:left="29" w:right="29"/>
      <w:outlineLvl w:val="2"/>
    </w:pPr>
    <w:rPr>
      <w:rFonts w:eastAsia="Times New Roman" w:cstheme="minorHAnsi"/>
      <w:i/>
      <w:szCs w:val="24"/>
      <w:lang w:val="es-CO" w:eastAsia="es-CO" w:bidi="es-ES"/>
    </w:rPr>
  </w:style>
  <w:style w:type="paragraph" w:styleId="Ttulo4">
    <w:name w:val="heading 4"/>
    <w:basedOn w:val="Normal"/>
    <w:next w:val="Normal"/>
    <w:link w:val="Ttulo4Car"/>
    <w:autoRedefine/>
    <w:uiPriority w:val="7"/>
    <w:unhideWhenUsed/>
    <w:qFormat/>
    <w:rsid w:val="00E8614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CBD17" w:themeColor="accent1" w:themeShade="BF"/>
    </w:rPr>
  </w:style>
  <w:style w:type="paragraph" w:styleId="Ttulo5">
    <w:name w:val="heading 5"/>
    <w:basedOn w:val="Normal"/>
    <w:next w:val="Normal"/>
    <w:link w:val="Ttulo5Car"/>
    <w:uiPriority w:val="7"/>
    <w:semiHidden/>
    <w:unhideWhenUsed/>
    <w:qFormat/>
    <w:rsid w:val="00EA03F0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ECBD17" w:themeColor="accent1" w:themeShade="B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uiPriority w:val="99"/>
    <w:unhideWhenUsed/>
    <w:pPr>
      <w:spacing w:line="240" w:lineRule="auto"/>
      <w:ind w:left="29" w:right="144"/>
    </w:pPr>
    <w:rPr>
      <w:color w:val="ECBD17" w:themeColor="accent1" w:themeShade="BF"/>
    </w:rPr>
  </w:style>
  <w:style w:type="character" w:customStyle="1" w:styleId="PiedepginaCar">
    <w:name w:val="Pie de página Car"/>
    <w:basedOn w:val="Fuentedeprrafopredeter"/>
    <w:link w:val="Piedepgina"/>
    <w:uiPriority w:val="99"/>
    <w:rPr>
      <w:color w:val="ECBD17" w:themeColor="accent1" w:themeShade="BF"/>
    </w:rPr>
  </w:style>
  <w:style w:type="paragraph" w:styleId="Subttulo">
    <w:name w:val="Subtitle"/>
    <w:basedOn w:val="Normal"/>
    <w:link w:val="SubttuloCar"/>
    <w:uiPriority w:val="2"/>
    <w:unhideWhenUsed/>
    <w:qFormat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customStyle="1" w:styleId="Pgina">
    <w:name w:val="Página"/>
    <w:basedOn w:val="Normal"/>
    <w:next w:val="Normal"/>
    <w:uiPriority w:val="97"/>
    <w:unhideWhenUsed/>
    <w:qFormat/>
    <w:pPr>
      <w:spacing w:after="40" w:line="240" w:lineRule="auto"/>
    </w:pPr>
    <w:rPr>
      <w:sz w:val="36"/>
    </w:rPr>
  </w:style>
  <w:style w:type="paragraph" w:styleId="Encabezado">
    <w:name w:val="header"/>
    <w:basedOn w:val="Normal"/>
    <w:link w:val="EncabezadoCar"/>
    <w:uiPriority w:val="99"/>
    <w:pPr>
      <w:spacing w:after="38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Pr>
      <w:color w:val="4E4484" w:themeColor="text1" w:themeTint="BF"/>
      <w:sz w:val="20"/>
    </w:rPr>
  </w:style>
  <w:style w:type="table" w:styleId="Tablaconcuadrcula">
    <w:name w:val="Table Grid"/>
    <w:basedOn w:val="Tablanormal"/>
    <w:uiPriority w:val="59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character" w:customStyle="1" w:styleId="Ttulo3Car">
    <w:name w:val="Título 3 Car"/>
    <w:basedOn w:val="Fuentedeprrafopredeter"/>
    <w:link w:val="Ttulo3"/>
    <w:uiPriority w:val="7"/>
    <w:rsid w:val="00E540BF"/>
    <w:rPr>
      <w:rFonts w:eastAsia="Times New Roman" w:cstheme="minorHAnsi"/>
      <w:i/>
      <w:color w:val="262140" w:themeColor="text1"/>
      <w:sz w:val="24"/>
      <w:szCs w:val="24"/>
      <w:lang w:val="es-CO" w:eastAsia="es-CO" w:bidi="es-ES"/>
    </w:rPr>
  </w:style>
  <w:style w:type="paragraph" w:styleId="Ttulo">
    <w:name w:val="Title"/>
    <w:basedOn w:val="Normal"/>
    <w:link w:val="TtuloCar"/>
    <w:uiPriority w:val="1"/>
    <w:qFormat/>
    <w:rsid w:val="001E59F3"/>
    <w:pPr>
      <w:framePr w:hSpace="180" w:wrap="around" w:vAnchor="text" w:hAnchor="text" w:x="-19" w:y="9067"/>
      <w:spacing w:line="240" w:lineRule="auto"/>
    </w:pPr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customStyle="1" w:styleId="TtuloCar">
    <w:name w:val="Título Car"/>
    <w:basedOn w:val="Fuentedeprrafopredeter"/>
    <w:link w:val="Ttulo"/>
    <w:uiPriority w:val="1"/>
    <w:rsid w:val="001E59F3"/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styleId="Textodelmarcadordeposicin">
    <w:name w:val="Placeholder Text"/>
    <w:basedOn w:val="Fuentedeprrafopredeter"/>
    <w:uiPriority w:val="99"/>
    <w:semiHidden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pPr>
      <w:spacing w:line="240" w:lineRule="auto"/>
    </w:pPr>
    <w:rPr>
      <w:rFonts w:ascii="Tahoma" w:hAnsi="Tahoma" w:cs="Tahoma"/>
      <w:sz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</w:rPr>
  </w:style>
  <w:style w:type="character" w:styleId="Textoennegrita">
    <w:name w:val="Strong"/>
    <w:basedOn w:val="Fuentedeprrafopredeter"/>
    <w:uiPriority w:val="22"/>
    <w:qFormat/>
    <w:rPr>
      <w:b/>
      <w:bCs/>
    </w:rPr>
  </w:style>
  <w:style w:type="character" w:customStyle="1" w:styleId="SubttuloCar">
    <w:name w:val="Subtítulo Car"/>
    <w:basedOn w:val="Fuentedeprrafopredeter"/>
    <w:link w:val="Subttulo"/>
    <w:uiPriority w:val="2"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styleId="Sinespaciado">
    <w:name w:val="No Spacing"/>
    <w:link w:val="SinespaciadoCar"/>
    <w:uiPriority w:val="98"/>
    <w:unhideWhenUsed/>
    <w:qFormat/>
    <w:pPr>
      <w:spacing w:after="0" w:line="240" w:lineRule="auto"/>
    </w:pPr>
  </w:style>
  <w:style w:type="paragraph" w:customStyle="1" w:styleId="Informacindecontacto">
    <w:name w:val="Información de contacto"/>
    <w:basedOn w:val="Normal"/>
    <w:uiPriority w:val="5"/>
    <w:qFormat/>
    <w:pPr>
      <w:spacing w:line="240" w:lineRule="auto"/>
      <w:ind w:left="29" w:right="144"/>
    </w:pPr>
    <w:rPr>
      <w:color w:val="ECBD17" w:themeColor="accent1" w:themeShade="BF"/>
    </w:rPr>
  </w:style>
  <w:style w:type="paragraph" w:styleId="TDC1">
    <w:name w:val="toc 1"/>
    <w:basedOn w:val="Normal"/>
    <w:next w:val="Normal"/>
    <w:autoRedefine/>
    <w:uiPriority w:val="39"/>
    <w:unhideWhenUsed/>
    <w:pPr>
      <w:tabs>
        <w:tab w:val="right" w:leader="underscore" w:pos="8424"/>
      </w:tabs>
      <w:spacing w:before="40" w:after="100" w:line="288" w:lineRule="auto"/>
    </w:pPr>
    <w:rPr>
      <w:noProof/>
      <w:kern w:val="20"/>
    </w:rPr>
  </w:style>
  <w:style w:type="character" w:customStyle="1" w:styleId="Ttulo1Car">
    <w:name w:val="Título 1 Car"/>
    <w:basedOn w:val="Fuentedeprrafopredeter"/>
    <w:link w:val="Ttulo1"/>
    <w:uiPriority w:val="7"/>
    <w:rsid w:val="00D55CBC"/>
    <w:rPr>
      <w:rFonts w:asciiTheme="majorHAnsi" w:eastAsiaTheme="majorEastAsia" w:hAnsiTheme="majorHAnsi" w:cstheme="majorBidi"/>
      <w:b/>
      <w:bCs/>
      <w:caps/>
      <w:color w:val="262140" w:themeColor="text1"/>
      <w:sz w:val="48"/>
    </w:rPr>
  </w:style>
  <w:style w:type="paragraph" w:styleId="TtuloTDC">
    <w:name w:val="TOC Heading"/>
    <w:basedOn w:val="Ttulo1"/>
    <w:next w:val="Normal"/>
    <w:uiPriority w:val="39"/>
    <w:unhideWhenUsed/>
    <w:qFormat/>
    <w:rsid w:val="00D476F7"/>
    <w:pPr>
      <w:spacing w:before="0" w:after="360"/>
      <w:outlineLvl w:val="9"/>
    </w:pPr>
    <w:rPr>
      <w:kern w:val="20"/>
      <w:sz w:val="44"/>
    </w:rPr>
  </w:style>
  <w:style w:type="character" w:customStyle="1" w:styleId="Ttulo2Car">
    <w:name w:val="Título 2 Car"/>
    <w:basedOn w:val="Fuentedeprrafopredeter"/>
    <w:link w:val="Ttulo2"/>
    <w:uiPriority w:val="7"/>
    <w:rPr>
      <w:rFonts w:asciiTheme="majorHAnsi" w:eastAsiaTheme="majorEastAsia" w:hAnsiTheme="majorHAnsi" w:cstheme="majorBidi"/>
      <w:b/>
      <w:bCs/>
      <w:color w:val="262140" w:themeColor="text1"/>
      <w:sz w:val="28"/>
    </w:rPr>
  </w:style>
  <w:style w:type="paragraph" w:styleId="Cita">
    <w:name w:val="Quote"/>
    <w:basedOn w:val="Normal"/>
    <w:next w:val="Normal"/>
    <w:link w:val="CitaCar"/>
    <w:uiPriority w:val="3"/>
    <w:unhideWhenUsed/>
    <w:qFormat/>
    <w:rsid w:val="00D55CBC"/>
    <w:pPr>
      <w:spacing w:line="240" w:lineRule="auto"/>
    </w:pPr>
    <w:rPr>
      <w:b/>
      <w:i/>
      <w:iCs/>
      <w:color w:val="ECBD17" w:themeColor="accent1" w:themeShade="BF"/>
      <w:kern w:val="20"/>
      <w:sz w:val="36"/>
    </w:rPr>
  </w:style>
  <w:style w:type="character" w:customStyle="1" w:styleId="CitaCar">
    <w:name w:val="Cita Car"/>
    <w:basedOn w:val="Fuentedeprrafopredeter"/>
    <w:link w:val="Cita"/>
    <w:uiPriority w:val="3"/>
    <w:rsid w:val="00D55CBC"/>
    <w:rPr>
      <w:b/>
      <w:i/>
      <w:iCs/>
      <w:color w:val="ECBD17" w:themeColor="accent1" w:themeShade="BF"/>
      <w:kern w:val="20"/>
      <w:sz w:val="36"/>
    </w:rPr>
  </w:style>
  <w:style w:type="paragraph" w:styleId="Firma">
    <w:name w:val="Signature"/>
    <w:basedOn w:val="Normal"/>
    <w:link w:val="FirmaCar"/>
    <w:uiPriority w:val="8"/>
    <w:unhideWhenUsed/>
    <w:qFormat/>
    <w:rsid w:val="00E523C3"/>
    <w:pPr>
      <w:spacing w:before="720" w:line="312" w:lineRule="auto"/>
    </w:pPr>
    <w:rPr>
      <w:b/>
      <w:kern w:val="20"/>
    </w:rPr>
  </w:style>
  <w:style w:type="character" w:customStyle="1" w:styleId="FirmaCar">
    <w:name w:val="Firma Car"/>
    <w:basedOn w:val="Fuentedeprrafopredeter"/>
    <w:link w:val="Firma"/>
    <w:uiPriority w:val="8"/>
    <w:rsid w:val="00E523C3"/>
    <w:rPr>
      <w:b/>
      <w:color w:val="262140" w:themeColor="text1"/>
      <w:kern w:val="20"/>
      <w:sz w:val="24"/>
    </w:rPr>
  </w:style>
  <w:style w:type="character" w:customStyle="1" w:styleId="SinespaciadoCar">
    <w:name w:val="Sin espaciado Car"/>
    <w:basedOn w:val="Fuentedeprrafopredeter"/>
    <w:link w:val="Sinespaciado"/>
    <w:uiPriority w:val="98"/>
  </w:style>
  <w:style w:type="paragraph" w:styleId="Listaconvietas">
    <w:name w:val="List Bullet"/>
    <w:basedOn w:val="Normal"/>
    <w:uiPriority w:val="11"/>
    <w:qFormat/>
    <w:rsid w:val="002063EE"/>
    <w:pPr>
      <w:numPr>
        <w:numId w:val="1"/>
      </w:numPr>
      <w:spacing w:before="40" w:after="40" w:line="288" w:lineRule="auto"/>
    </w:pPr>
    <w:rPr>
      <w:szCs w:val="22"/>
      <w:lang w:eastAsia="en-US"/>
    </w:rPr>
  </w:style>
  <w:style w:type="paragraph" w:styleId="Listaconnmeros">
    <w:name w:val="List Number"/>
    <w:basedOn w:val="Listaconnmeros2"/>
    <w:uiPriority w:val="9"/>
    <w:unhideWhenUsed/>
    <w:qFormat/>
    <w:rsid w:val="00D476F7"/>
  </w:style>
  <w:style w:type="paragraph" w:styleId="Listaconnmeros2">
    <w:name w:val="List Number 2"/>
    <w:basedOn w:val="Normal"/>
    <w:uiPriority w:val="10"/>
    <w:qFormat/>
    <w:rsid w:val="001865F2"/>
    <w:pPr>
      <w:numPr>
        <w:numId w:val="2"/>
      </w:numPr>
    </w:pPr>
  </w:style>
  <w:style w:type="table" w:customStyle="1" w:styleId="Tablafinanciera">
    <w:name w:val="Tabla financiera"/>
    <w:basedOn w:val="Tablanormal"/>
    <w:uiPriority w:val="99"/>
    <w:rsid w:val="00944D7A"/>
    <w:pPr>
      <w:spacing w:before="60" w:after="60" w:line="240" w:lineRule="auto"/>
      <w:jc w:val="right"/>
    </w:pPr>
    <w:tblPr>
      <w:tblBorders>
        <w:top w:val="single" w:sz="8" w:space="0" w:color="262140" w:themeColor="text1"/>
        <w:left w:val="single" w:sz="8" w:space="0" w:color="262140" w:themeColor="text1"/>
        <w:bottom w:val="single" w:sz="24" w:space="0" w:color="262140" w:themeColor="text1"/>
        <w:right w:val="single" w:sz="8" w:space="0" w:color="262140" w:themeColor="text1"/>
        <w:insideH w:val="single" w:sz="8" w:space="0" w:color="262140" w:themeColor="text1"/>
        <w:insideV w:val="single" w:sz="8" w:space="0" w:color="262140" w:themeColor="text1"/>
      </w:tblBorders>
      <w:tblCellMar>
        <w:left w:w="72" w:type="dxa"/>
        <w:right w:w="360" w:type="dxa"/>
      </w:tblCellMar>
    </w:tblPr>
    <w:tblStylePr w:type="firstRow">
      <w:pPr>
        <w:wordWrap/>
        <w:spacing w:beforeLines="0" w:before="40" w:beforeAutospacing="0" w:afterLines="0" w:after="40" w:afterAutospacing="0"/>
        <w:jc w:val="center"/>
      </w:pPr>
      <w:rPr>
        <w:rFonts w:asciiTheme="majorHAnsi" w:hAnsiTheme="majorHAnsi"/>
        <w:b/>
        <w:i w:val="0"/>
        <w:caps w:val="0"/>
        <w:smallCaps w:val="0"/>
        <w:color w:val="262140" w:themeColor="text1"/>
        <w:sz w:val="22"/>
      </w:rPr>
    </w:tblStylePr>
    <w:tblStylePr w:type="firstCol">
      <w:pPr>
        <w:wordWrap/>
        <w:jc w:val="left"/>
      </w:pPr>
      <w:rPr>
        <w:b/>
        <w:color w:val="262140" w:themeColor="text1"/>
      </w:rPr>
    </w:tblStylePr>
  </w:style>
  <w:style w:type="character" w:styleId="Refdecomentario">
    <w:name w:val="annotation reference"/>
    <w:basedOn w:val="Fuentedeprrafopredeter"/>
    <w:uiPriority w:val="99"/>
    <w:semiHidden/>
    <w:unhideWhenUsed/>
    <w:rPr>
      <w:sz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pPr>
      <w:spacing w:line="240" w:lineRule="auto"/>
    </w:pPr>
  </w:style>
  <w:style w:type="character" w:customStyle="1" w:styleId="TextocomentarioCar">
    <w:name w:val="Texto comentario Car"/>
    <w:basedOn w:val="Fuentedeprrafopredeter"/>
    <w:link w:val="Textocomentario"/>
    <w:uiPriority w:val="99"/>
    <w:semiHidden/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Pr>
      <w:b/>
      <w:bCs/>
    </w:rPr>
  </w:style>
  <w:style w:type="table" w:styleId="Sombreadoclaro">
    <w:name w:val="Light Shading"/>
    <w:basedOn w:val="Tablanormal"/>
    <w:uiPriority w:val="60"/>
    <w:pPr>
      <w:spacing w:after="0" w:line="240" w:lineRule="auto"/>
    </w:pPr>
    <w:rPr>
      <w:color w:val="1C182F" w:themeColor="text1" w:themeShade="BF"/>
    </w:rPr>
    <w:tblPr>
      <w:tblStyleRowBandSize w:val="1"/>
      <w:tblStyleColBandSize w:val="1"/>
      <w:tblBorders>
        <w:top w:val="single" w:sz="8" w:space="0" w:color="262140" w:themeColor="text1"/>
        <w:bottom w:val="single" w:sz="8" w:space="0" w:color="26214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</w:style>
  <w:style w:type="paragraph" w:customStyle="1" w:styleId="Organizacin">
    <w:name w:val="Organización"/>
    <w:basedOn w:val="Normal"/>
    <w:uiPriority w:val="4"/>
    <w:qFormat/>
    <w:pPr>
      <w:spacing w:after="60" w:line="240" w:lineRule="auto"/>
      <w:ind w:left="-2318" w:right="29"/>
    </w:pPr>
    <w:rPr>
      <w:b/>
      <w:bCs/>
      <w:color w:val="ECBD17" w:themeColor="accent1" w:themeShade="BF"/>
      <w:sz w:val="36"/>
    </w:rPr>
  </w:style>
  <w:style w:type="paragraph" w:styleId="Descripcin">
    <w:name w:val="caption"/>
    <w:basedOn w:val="Normal"/>
    <w:uiPriority w:val="35"/>
    <w:qFormat/>
    <w:rsid w:val="00577305"/>
    <w:pPr>
      <w:spacing w:after="120" w:line="240" w:lineRule="auto"/>
    </w:pPr>
    <w:rPr>
      <w:iCs/>
      <w:color w:val="auto"/>
      <w:sz w:val="18"/>
      <w:szCs w:val="18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FE3D2C"/>
    <w:pPr>
      <w:pBdr>
        <w:top w:val="single" w:sz="4" w:space="10" w:color="ECBD17" w:themeColor="accent1" w:themeShade="BF"/>
        <w:bottom w:val="single" w:sz="4" w:space="10" w:color="ECBD17" w:themeColor="accent1" w:themeShade="BF"/>
      </w:pBdr>
      <w:spacing w:before="360" w:after="360"/>
      <w:ind w:left="864" w:right="864"/>
      <w:jc w:val="center"/>
    </w:pPr>
    <w:rPr>
      <w:i/>
      <w:iCs/>
      <w:color w:val="ECBD17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FE3D2C"/>
    <w:rPr>
      <w:i/>
      <w:iCs/>
      <w:color w:val="ECBD17" w:themeColor="accent1" w:themeShade="BF"/>
    </w:rPr>
  </w:style>
  <w:style w:type="paragraph" w:customStyle="1" w:styleId="nfasis2">
    <w:name w:val="Énfasis 2"/>
    <w:basedOn w:val="Normal"/>
    <w:link w:val="Carcterdenfasis2"/>
    <w:uiPriority w:val="8"/>
    <w:qFormat/>
    <w:rsid w:val="002063EE"/>
    <w:pPr>
      <w:spacing w:before="240" w:after="240" w:line="288" w:lineRule="auto"/>
    </w:pPr>
    <w:rPr>
      <w:b/>
      <w:spacing w:val="20"/>
    </w:rPr>
  </w:style>
  <w:style w:type="character" w:customStyle="1" w:styleId="Carcterdenfasis2">
    <w:name w:val="Carácter de énfasis 2"/>
    <w:basedOn w:val="Fuentedeprrafopredeter"/>
    <w:link w:val="nfasis2"/>
    <w:uiPriority w:val="8"/>
    <w:rsid w:val="002063EE"/>
    <w:rPr>
      <w:b/>
      <w:color w:val="262140" w:themeColor="text1"/>
      <w:spacing w:val="20"/>
      <w:sz w:val="24"/>
    </w:rPr>
  </w:style>
  <w:style w:type="paragraph" w:styleId="TDC2">
    <w:name w:val="toc 2"/>
    <w:basedOn w:val="Normal"/>
    <w:next w:val="Normal"/>
    <w:autoRedefine/>
    <w:uiPriority w:val="39"/>
    <w:unhideWhenUsed/>
    <w:rsid w:val="00E523C3"/>
    <w:pPr>
      <w:spacing w:after="100"/>
      <w:ind w:left="240"/>
    </w:pPr>
  </w:style>
  <w:style w:type="character" w:styleId="Hipervnculo">
    <w:name w:val="Hyperlink"/>
    <w:basedOn w:val="Fuentedeprrafopredeter"/>
    <w:uiPriority w:val="99"/>
    <w:unhideWhenUsed/>
    <w:rsid w:val="00E523C3"/>
    <w:rPr>
      <w:color w:val="ECBE18" w:themeColor="hyperlink"/>
      <w:u w:val="single"/>
    </w:rPr>
  </w:style>
  <w:style w:type="table" w:styleId="Tabladelista1clara-nfasis6">
    <w:name w:val="List Table 1 Light Accent 6"/>
    <w:basedOn w:val="Tablanormal"/>
    <w:uiPriority w:val="46"/>
    <w:rsid w:val="002063E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E7EB9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E7EB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</w:style>
  <w:style w:type="paragraph" w:styleId="TDC3">
    <w:name w:val="toc 3"/>
    <w:basedOn w:val="Normal"/>
    <w:next w:val="Normal"/>
    <w:autoRedefine/>
    <w:uiPriority w:val="39"/>
    <w:unhideWhenUsed/>
    <w:rsid w:val="00FF3C5B"/>
    <w:pPr>
      <w:spacing w:after="100"/>
      <w:ind w:left="480"/>
    </w:pPr>
  </w:style>
  <w:style w:type="character" w:customStyle="1" w:styleId="Ttulo5Car">
    <w:name w:val="Título 5 Car"/>
    <w:basedOn w:val="Fuentedeprrafopredeter"/>
    <w:link w:val="Ttulo5"/>
    <w:uiPriority w:val="7"/>
    <w:semiHidden/>
    <w:rsid w:val="00EA03F0"/>
    <w:rPr>
      <w:rFonts w:asciiTheme="majorHAnsi" w:eastAsiaTheme="majorEastAsia" w:hAnsiTheme="majorHAnsi" w:cstheme="majorBidi"/>
      <w:color w:val="ECBD17" w:themeColor="accent1" w:themeShade="BF"/>
      <w:sz w:val="24"/>
    </w:rPr>
  </w:style>
  <w:style w:type="character" w:customStyle="1" w:styleId="Ttulo4Car">
    <w:name w:val="Título 4 Car"/>
    <w:basedOn w:val="Fuentedeprrafopredeter"/>
    <w:link w:val="Ttulo4"/>
    <w:uiPriority w:val="7"/>
    <w:rsid w:val="00E86141"/>
    <w:rPr>
      <w:rFonts w:asciiTheme="majorHAnsi" w:eastAsiaTheme="majorEastAsia" w:hAnsiTheme="majorHAnsi" w:cstheme="majorBidi"/>
      <w:i/>
      <w:iCs/>
      <w:color w:val="ECBD17" w:themeColor="accent1" w:themeShade="BF"/>
      <w:sz w:val="24"/>
    </w:rPr>
  </w:style>
  <w:style w:type="paragraph" w:styleId="Prrafodelista">
    <w:name w:val="List Paragraph"/>
    <w:basedOn w:val="Normal"/>
    <w:uiPriority w:val="34"/>
    <w:semiHidden/>
    <w:qFormat/>
    <w:rsid w:val="00672C1A"/>
    <w:pPr>
      <w:ind w:left="720"/>
    </w:pPr>
  </w:style>
  <w:style w:type="paragraph" w:styleId="Revisin">
    <w:name w:val="Revision"/>
    <w:hidden/>
    <w:uiPriority w:val="99"/>
    <w:semiHidden/>
    <w:rsid w:val="00FC4AC4"/>
    <w:pPr>
      <w:spacing w:after="0" w:line="240" w:lineRule="auto"/>
    </w:pPr>
    <w:rPr>
      <w:color w:val="262140" w:themeColor="text1"/>
      <w:sz w:val="24"/>
    </w:rPr>
  </w:style>
  <w:style w:type="paragraph" w:customStyle="1" w:styleId="code-line">
    <w:name w:val="code-line"/>
    <w:basedOn w:val="Normal"/>
    <w:rsid w:val="00C862F8"/>
    <w:pPr>
      <w:spacing w:before="100" w:beforeAutospacing="1" w:after="100" w:afterAutospacing="1" w:line="240" w:lineRule="auto"/>
      <w:contextualSpacing w:val="0"/>
    </w:pPr>
    <w:rPr>
      <w:rFonts w:ascii="Times New Roman" w:eastAsia="Times New Roman" w:hAnsi="Times New Roman" w:cs="Times New Roman"/>
      <w:color w:val="auto"/>
      <w:szCs w:val="24"/>
      <w:lang w:val="es-CO"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78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1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46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8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55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7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77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98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7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3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1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4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4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5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8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9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4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9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4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07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3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77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21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4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docs.python.org/3/" TargetMode="External"/><Relationship Id="rId18" Type="http://schemas.openxmlformats.org/officeDocument/2006/relationships/hyperlink" Target="https://github.com/YamithR/SensoraCore.git" TargetMode="External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hyperlink" Target="https://doc.qt.io/qt-6/" TargetMode="External"/><Relationship Id="rId17" Type="http://schemas.openxmlformats.org/officeDocument/2006/relationships/hyperlink" Target="mailto:yamith.romero@uac.edu.co" TargetMode="External"/><Relationship Id="rId2" Type="http://schemas.openxmlformats.org/officeDocument/2006/relationships/customXml" Target="../customXml/item2.xml"/><Relationship Id="rId16" Type="http://schemas.openxmlformats.org/officeDocument/2006/relationships/hyperlink" Target="https://github.com/YamithR/SensoraCore" TargetMode="External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hyperlink" Target="https://doc.qt.io/qtforpython/" TargetMode="External"/><Relationship Id="rId10" Type="http://schemas.openxmlformats.org/officeDocument/2006/relationships/image" Target="media/image2.png"/><Relationship Id="rId19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https://docs.espressif.com/projects/esp-idf/" TargetMode="External"/><Relationship Id="rId22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yamit\AppData\Roaming\Microsoft\Templates\Informe%20anual%20(dise&#241;o%20Rojo%20y%20negro).dotx" TargetMode="External"/></Relationships>
</file>

<file path=word/theme/theme1.xml><?xml version="1.0" encoding="utf-8"?>
<a:theme xmlns:a="http://schemas.openxmlformats.org/drawingml/2006/main" name="Office Theme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ustom 16">
      <a:majorFont>
        <a:latin typeface="Century Gothic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CEF3FAF-362E-4D83-8EDB-D9F06189B8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anual (diseño Rojo y negro).dotx</Template>
  <TotalTime>1686</TotalTime>
  <Pages>13</Pages>
  <Words>1484</Words>
  <Characters>8162</Characters>
  <Application>Microsoft Office Word</Application>
  <DocSecurity>0</DocSecurity>
  <Lines>68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Yamith Romero</dc:creator>
  <cp:keywords/>
  <cp:lastModifiedBy>Yamith Romero</cp:lastModifiedBy>
  <cp:revision>31</cp:revision>
  <dcterms:created xsi:type="dcterms:W3CDTF">2025-06-30T04:50:00Z</dcterms:created>
  <dcterms:modified xsi:type="dcterms:W3CDTF">2025-09-08T20:37:00Z</dcterms:modified>
  <cp:contentStatus/>
  <cp:version/>
</cp:coreProperties>
</file>