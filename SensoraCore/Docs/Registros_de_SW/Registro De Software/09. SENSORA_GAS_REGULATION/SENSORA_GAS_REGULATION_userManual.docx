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2BF70FA" w14:textId="1FE37BF0" w:rsidR="001E59F3" w:rsidRPr="004C0AD1" w:rsidRDefault="005E3F23" w:rsidP="00A91D75">
      <w:r>
        <w:rPr>
          <w:noProof/>
          <w:lang w:bidi="es-ES"/>
        </w:rPr>
        <mc:AlternateContent>
          <mc:Choice Requires="wps">
            <w:drawing>
              <wp:anchor distT="0" distB="0" distL="114300" distR="114300" simplePos="0" relativeHeight="251655166" behindDoc="1" locked="0" layoutInCell="1" allowOverlap="1" wp14:anchorId="52C3484C" wp14:editId="3AD2077E">
                <wp:simplePos x="0" y="0"/>
                <wp:positionH relativeFrom="column">
                  <wp:posOffset>1223948</wp:posOffset>
                </wp:positionH>
                <wp:positionV relativeFrom="page">
                  <wp:posOffset>1454785</wp:posOffset>
                </wp:positionV>
                <wp:extent cx="5040000" cy="5040000"/>
                <wp:effectExtent l="0" t="0" r="8255" b="8255"/>
                <wp:wrapNone/>
                <wp:docPr id="1012461160" name="Rectángulo: esquinas redondeadas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40000" cy="5040000"/>
                        </a:xfrm>
                        <a:prstGeom prst="roundRect">
                          <a:avLst>
                            <a:gd name="adj" fmla="val 3254"/>
                          </a:avLst>
                        </a:prstGeom>
                        <a:blipFill>
                          <a:blip r:embed="rId9"/>
                          <a:srcRect/>
                          <a:stretch>
                            <a:fillRect l="-4619" t="-4621" r="-4409" b="-4406"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E0C4634" id="Rectángulo: esquinas redondeadas 18" o:spid="_x0000_s1026" style="position:absolute;margin-left:96.35pt;margin-top:114.55pt;width:396.85pt;height:396.85pt;z-index:-25166131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arcsize="2133f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" stroked="f" strokeweight="2pt">
                <v:fill r:id="rId10" o:title="" recolor="t" rotate="t" type="frame"/>
                <w10:wrap anchory="page"/>
              </v:roundrect>
            </w:pict>
          </mc:Fallback>
        </mc:AlternateContent>
      </w:r>
      <w:r w:rsidRPr="004C0AD1">
        <w:rPr>
          <w:noProof/>
          <w:lang w:bidi="es-ES"/>
        </w:rPr>
        <mc:AlternateContent>
          <mc:Choice Requires="wps">
            <w:drawing>
              <wp:anchor distT="0" distB="0" distL="114300" distR="114300" simplePos="0" relativeHeight="251654141" behindDoc="1" locked="0" layoutInCell="1" allowOverlap="1" wp14:anchorId="634C7FE2" wp14:editId="19B61E41">
                <wp:simplePos x="0" y="0"/>
                <wp:positionH relativeFrom="page">
                  <wp:align>left</wp:align>
                </wp:positionH>
                <wp:positionV relativeFrom="page">
                  <wp:align>top</wp:align>
                </wp:positionV>
                <wp:extent cx="6225871" cy="5247861"/>
                <wp:effectExtent l="0" t="0" r="3810" b="0"/>
                <wp:wrapNone/>
                <wp:docPr id="2" name="Rectángulo 2" descr="rectángulo de colo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25871" cy="5247861"/>
                        </a:xfrm>
                        <a:prstGeom prst="rect">
                          <a:avLst/>
                        </a:prstGeom>
                        <a:solidFill>
                          <a:schemeClr val="accent2"/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ACBF71" id="Rectángulo 2" o:spid="_x0000_s1026" alt="rectángulo de color" style="position:absolute;margin-left:0;margin-top:0;width:490.25pt;height:413.2pt;z-index:-251662339;visibility:visible;mso-wrap-style:square;mso-width-percent:0;mso-height-percent:0;mso-wrap-distance-left:9pt;mso-wrap-distance-top:0;mso-wrap-distance-right:9pt;mso-wrap-distance-bottom:0;mso-position-horizontal:left;mso-position-horizontal-relative:page;mso-position-vertical:top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" fillcolor="#7dc6f3 [3205]" stroked="f">
                <w10:wrap anchorx="page" anchory="page"/>
              </v:rect>
            </w:pict>
          </mc:Fallback>
        </mc:AlternateContent>
      </w:r>
      <w:r w:rsidR="00C12634" w:rsidRPr="004C0AD1">
        <w:rPr>
          <w:noProof/>
          <w:lang w:bidi="es-ES"/>
        </w:rPr>
        <mc:AlternateContent>
          <mc:Choice Requires="wps">
            <w:drawing>
              <wp:anchor distT="0" distB="0" distL="114300" distR="114300" simplePos="0" relativeHeight="251671551" behindDoc="1" locked="0" layoutInCell="1" allowOverlap="1" wp14:anchorId="0135EF20" wp14:editId="35732017">
                <wp:simplePos x="0" y="0"/>
                <wp:positionH relativeFrom="page">
                  <wp:align>left</wp:align>
                </wp:positionH>
                <wp:positionV relativeFrom="page">
                  <wp:posOffset>5821874</wp:posOffset>
                </wp:positionV>
                <wp:extent cx="4686935" cy="1570990"/>
                <wp:effectExtent l="0" t="0" r="0" b="0"/>
                <wp:wrapNone/>
                <wp:docPr id="4" name="Rectángulo: Una sola esquina cortada 4" descr="rectángulo de colo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4686935" cy="1570990"/>
                        </a:xfrm>
                        <a:prstGeom prst="snip1Rect">
                          <a:avLst>
                            <a:gd name="adj" fmla="val 47819"/>
                          </a:avLst>
                        </a:prstGeom>
                        <a:solidFill>
                          <a:srgbClr val="152736"/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DAC139" id="Rectángulo: Una sola esquina cortada 4" o:spid="_x0000_s1026" alt="rectángulo de color" style="position:absolute;margin-left:0;margin-top:458.4pt;width:369.05pt;height:123.7pt;flip:y;z-index:-251644929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page;mso-width-percent:0;mso-height-percent:0;mso-width-relative:margin;mso-height-relative:margin;v-text-anchor:middle" coordsize="4686935,15709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" path="m,l3935703,r751232,751232l4686935,1570990,,1570990,,xe" fillcolor="#152736" stroked="f">
                <v:path arrowok="t" o:connecttype="custom" o:connectlocs="0,0;3935703,0;4686935,751232;4686935,1570990;0,1570990;0,0" o:connectangles="0,0,0,0,0,0"/>
                <w10:wrap anchorx="page" anchory="page"/>
              </v:shape>
            </w:pict>
          </mc:Fallback>
        </mc:AlternateContent>
      </w:r>
      <w:r w:rsidR="006D0FA5" w:rsidRPr="004C0AD1">
        <w:rPr>
          <w:noProof/>
          <w:lang w:bidi="es-ES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66875EB" wp14:editId="618DED11">
                <wp:simplePos x="0" y="0"/>
                <wp:positionH relativeFrom="column">
                  <wp:posOffset>-51036</wp:posOffset>
                </wp:positionH>
                <wp:positionV relativeFrom="paragraph">
                  <wp:posOffset>7623544</wp:posOffset>
                </wp:positionV>
                <wp:extent cx="4051004" cy="309093"/>
                <wp:effectExtent l="0" t="0" r="0" b="15240"/>
                <wp:wrapNone/>
                <wp:docPr id="6" name="Cuadro de texto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51004" cy="30909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C2B6351" w14:textId="062225DB" w:rsidR="00A91D75" w:rsidRPr="006D0FA5" w:rsidRDefault="006D0FA5" w:rsidP="00A91D75">
                            <w:pPr>
                              <w:pStyle w:val="Subttulo"/>
                              <w:rPr>
                                <w:lang w:val="es-MX"/>
                              </w:rPr>
                            </w:pPr>
                            <w:r>
                              <w:rPr>
                                <w:lang w:val="es-MX" w:bidi="es-ES"/>
                              </w:rPr>
                              <w:t>Universidad Autónoma del Caribe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066875EB" id="_x0000_t202" coordsize="21600,21600" o:spt="202" path="m,l,21600r21600,l21600,xe">
                <v:stroke joinstyle="miter"/>
                <v:path gradientshapeok="t" o:connecttype="rect"/>
              </v:shapetype>
              <v:shape id="Cuadro de texto 6" o:spid="_x0000_s1026" type="#_x0000_t202" style="position:absolute;margin-left:-4pt;margin-top:600.3pt;width:319pt;height:24.35pt;z-index:2516613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" filled="f" stroked="f" strokeweight=".5pt">
                <v:textbox inset=",,,0">
                  <w:txbxContent>
                    <w:p w14:paraId="2C2B6351" w14:textId="062225DB" w:rsidR="00A91D75" w:rsidRPr="006D0FA5" w:rsidRDefault="006D0FA5" w:rsidP="00A91D75">
                      <w:pPr>
                        <w:pStyle w:val="Subttulo"/>
                        <w:rPr>
                          <w:lang w:val="es-MX"/>
                        </w:rPr>
                      </w:pPr>
                      <w:r>
                        <w:rPr>
                          <w:lang w:val="es-MX" w:bidi="es-ES"/>
                        </w:rPr>
                        <w:t>Universidad Autónoma del Caribe</w:t>
                      </w:r>
                    </w:p>
                  </w:txbxContent>
                </v:textbox>
              </v:shape>
            </w:pict>
          </mc:Fallback>
        </mc:AlternateContent>
      </w:r>
    </w:p>
    <w:tbl>
      <w:tblPr>
        <w:tblpPr w:leftFromText="180" w:rightFromText="180" w:vertAnchor="text" w:tblpX="-19" w:tblpY="8244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5760"/>
      </w:tblGrid>
      <w:tr w:rsidR="00A91D75" w:rsidRPr="004C0AD1" w14:paraId="51004067" w14:textId="77777777" w:rsidTr="00A91D75">
        <w:trPr>
          <w:trHeight w:val="2150"/>
        </w:trPr>
        <w:tc>
          <w:tcPr>
            <w:tcW w:w="576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4C7687C" w14:textId="266F43E8" w:rsidR="00A91D75" w:rsidRPr="004C0AD1" w:rsidRDefault="00EC0D1D" w:rsidP="00EC0D1D">
            <w:pPr>
              <w:pStyle w:val="Ttulo"/>
              <w:framePr w:hSpace="0" w:wrap="auto" w:vAnchor="margin" w:xAlign="left" w:yAlign="inline"/>
            </w:pPr>
            <w:r>
              <w:t>MANUAL DE USUARIO</w:t>
            </w:r>
          </w:p>
        </w:tc>
      </w:tr>
    </w:tbl>
    <w:tbl>
      <w:tblPr>
        <w:tblpPr w:leftFromText="180" w:rightFromText="180" w:vertAnchor="text" w:tblpX="-80" w:tblpY="11853"/>
        <w:tblW w:w="9990" w:type="dxa"/>
        <w:tblBorders>
          <w:insideH w:val="single" w:sz="24" w:space="0" w:color="262140" w:themeColor="text1"/>
        </w:tblBorders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3560"/>
        <w:gridCol w:w="3013"/>
        <w:gridCol w:w="3417"/>
      </w:tblGrid>
      <w:tr w:rsidR="006D0FA5" w:rsidRPr="004C0AD1" w14:paraId="37414AE3" w14:textId="77777777" w:rsidTr="00C6323A">
        <w:trPr>
          <w:trHeight w:val="358"/>
        </w:trPr>
        <w:tc>
          <w:tcPr>
            <w:tcW w:w="3567" w:type="dxa"/>
          </w:tcPr>
          <w:p w14:paraId="11B383B7" w14:textId="61AA255F" w:rsidR="00A91D75" w:rsidRPr="004C0AD1" w:rsidRDefault="00A91D75" w:rsidP="00A91D75"/>
        </w:tc>
        <w:tc>
          <w:tcPr>
            <w:tcW w:w="2940" w:type="dxa"/>
            <w:vAlign w:val="bottom"/>
          </w:tcPr>
          <w:p w14:paraId="2ED0C438" w14:textId="77777777" w:rsidR="00A91D75" w:rsidRPr="004C0AD1" w:rsidRDefault="00A91D75" w:rsidP="00A91D75"/>
        </w:tc>
        <w:tc>
          <w:tcPr>
            <w:tcW w:w="3483" w:type="dxa"/>
            <w:vAlign w:val="bottom"/>
          </w:tcPr>
          <w:p w14:paraId="1A046FCA" w14:textId="77777777" w:rsidR="00A91D75" w:rsidRPr="004C0AD1" w:rsidRDefault="00A91D75" w:rsidP="00A91D75">
            <w:pPr>
              <w:jc w:val="right"/>
            </w:pPr>
          </w:p>
        </w:tc>
      </w:tr>
      <w:tr w:rsidR="006D0FA5" w:rsidRPr="004C0AD1" w14:paraId="357DD183" w14:textId="77777777" w:rsidTr="00C6323A">
        <w:trPr>
          <w:trHeight w:val="1197"/>
        </w:trPr>
        <w:tc>
          <w:tcPr>
            <w:tcW w:w="3567" w:type="dxa"/>
          </w:tcPr>
          <w:p w14:paraId="5EE2AA46" w14:textId="77777777" w:rsidR="00A91D75" w:rsidRPr="004C0AD1" w:rsidRDefault="00A91D75" w:rsidP="00A91D75">
            <w:r w:rsidRPr="004C0AD1">
              <w:rPr>
                <w:noProof/>
                <w:lang w:bidi="es-ES"/>
              </w:rPr>
              <mc:AlternateContent>
                <mc:Choice Requires="wps">
                  <w:drawing>
                    <wp:inline distT="0" distB="0" distL="0" distR="0" wp14:anchorId="0871641F" wp14:editId="011AB1B0">
                      <wp:extent cx="2028825" cy="1062990"/>
                      <wp:effectExtent l="0" t="0" r="0" b="3810"/>
                      <wp:docPr id="7" name="Cuadro de texto 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028825" cy="106299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2FF1B9F1" w14:textId="78F52002" w:rsidR="00A91D75" w:rsidRDefault="006D0FA5" w:rsidP="00A91D75">
                                  <w:pPr>
                                    <w:rPr>
                                      <w:lang w:val="es-MX" w:bidi="es-ES"/>
                                    </w:rPr>
                                  </w:pPr>
                                  <w:r>
                                    <w:rPr>
                                      <w:lang w:val="es-MX" w:bidi="es-ES"/>
                                    </w:rPr>
                                    <w:t>Yamith J. Romero Aldana</w:t>
                                  </w:r>
                                </w:p>
                                <w:p w14:paraId="36389CAE" w14:textId="5AB59AC2" w:rsidR="006D0FA5" w:rsidRDefault="006D0FA5" w:rsidP="00A91D75">
                                  <w:pPr>
                                    <w:rPr>
                                      <w:lang w:val="es-MX" w:bidi="es-ES"/>
                                    </w:rPr>
                                  </w:pPr>
                                  <w:r>
                                    <w:rPr>
                                      <w:lang w:val="es-MX" w:bidi="es-ES"/>
                                    </w:rPr>
                                    <w:t>Elian D. Ruidiaz Marino</w:t>
                                  </w:r>
                                </w:p>
                                <w:p w14:paraId="6358DE75" w14:textId="77777777" w:rsidR="006D0FA5" w:rsidRPr="006D0FA5" w:rsidRDefault="006D0FA5" w:rsidP="00A91D75">
                                  <w:pPr>
                                    <w:rPr>
                                      <w:lang w:val="es-MX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0871641F" id="Cuadro de texto 7" o:spid="_x0000_s1027" type="#_x0000_t202" style="width:159.75pt;height:83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" filled="f" stroked="f" strokeweight=".5pt">
                      <v:textbox>
                        <w:txbxContent>
                          <w:p w14:paraId="2FF1B9F1" w14:textId="78F52002" w:rsidR="00A91D75" w:rsidRDefault="006D0FA5" w:rsidP="00A91D75">
                            <w:pPr>
                              <w:rPr>
                                <w:lang w:val="es-MX" w:bidi="es-ES"/>
                              </w:rPr>
                            </w:pPr>
                            <w:r>
                              <w:rPr>
                                <w:lang w:val="es-MX" w:bidi="es-ES"/>
                              </w:rPr>
                              <w:t>Yamith J. Romero Aldana</w:t>
                            </w:r>
                          </w:p>
                          <w:p w14:paraId="36389CAE" w14:textId="5AB59AC2" w:rsidR="006D0FA5" w:rsidRDefault="006D0FA5" w:rsidP="00A91D75">
                            <w:pPr>
                              <w:rPr>
                                <w:lang w:val="es-MX" w:bidi="es-ES"/>
                              </w:rPr>
                            </w:pPr>
                            <w:r>
                              <w:rPr>
                                <w:lang w:val="es-MX" w:bidi="es-ES"/>
                              </w:rPr>
                              <w:t>Elian D. Ruidiaz Marino</w:t>
                            </w:r>
                          </w:p>
                          <w:p w14:paraId="6358DE75" w14:textId="77777777" w:rsidR="006D0FA5" w:rsidRPr="006D0FA5" w:rsidRDefault="006D0FA5" w:rsidP="00A91D75">
                            <w:pPr>
                              <w:rPr>
                                <w:lang w:val="es-MX"/>
                              </w:rPr>
                            </w:pP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</w:tc>
        <w:tc>
          <w:tcPr>
            <w:tcW w:w="2940" w:type="dxa"/>
            <w:vAlign w:val="bottom"/>
          </w:tcPr>
          <w:p w14:paraId="38AB2808" w14:textId="77777777" w:rsidR="00A91D75" w:rsidRPr="004C0AD1" w:rsidRDefault="00A91D75" w:rsidP="00A91D75">
            <w:r w:rsidRPr="004C0AD1">
              <w:rPr>
                <w:noProof/>
                <w:lang w:bidi="es-ES"/>
              </w:rPr>
              <mc:AlternateContent>
                <mc:Choice Requires="wps">
                  <w:drawing>
                    <wp:inline distT="0" distB="0" distL="0" distR="0" wp14:anchorId="781F57CB" wp14:editId="6578030D">
                      <wp:extent cx="1913861" cy="1063255"/>
                      <wp:effectExtent l="0" t="0" r="0" b="3810"/>
                      <wp:docPr id="14" name="Cuadro de texto 1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913861" cy="106325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2AF48F85" w14:textId="77777777" w:rsidR="006D0FA5" w:rsidRDefault="006D0FA5" w:rsidP="00A91D75">
                                  <w:pPr>
                                    <w:rPr>
                                      <w:lang w:bidi="es-ES"/>
                                    </w:rPr>
                                  </w:pPr>
                                  <w:r>
                                    <w:rPr>
                                      <w:lang w:bidi="es-ES"/>
                                    </w:rPr>
                                    <w:t>Saul A. Pérez Pérez</w:t>
                                  </w:r>
                                </w:p>
                                <w:p w14:paraId="28041FE8" w14:textId="77777777" w:rsidR="006D0FA5" w:rsidRDefault="006D0FA5" w:rsidP="00A91D75">
                                  <w:pPr>
                                    <w:rPr>
                                      <w:lang w:bidi="es-ES"/>
                                    </w:rPr>
                                  </w:pPr>
                                  <w:r>
                                    <w:rPr>
                                      <w:lang w:bidi="es-ES"/>
                                    </w:rPr>
                                    <w:t>Carlos G. Díaz Sáenz</w:t>
                                  </w:r>
                                </w:p>
                                <w:p w14:paraId="24B520A0" w14:textId="6258543C" w:rsidR="00A91D75" w:rsidRPr="00A91D75" w:rsidRDefault="006D0FA5" w:rsidP="00A91D75">
                                  <w:pPr>
                                    <w:rPr>
                                      <w:lang w:bidi="es-ES"/>
                                    </w:rPr>
                                  </w:pPr>
                                  <w:r>
                                    <w:rPr>
                                      <w:lang w:bidi="es-ES"/>
                                    </w:rPr>
                                    <w:t>Pablo D. Bonaveri</w:t>
                                  </w:r>
                                  <w:r w:rsidR="00A91D75">
                                    <w:rPr>
                                      <w:lang w:bidi="es-ES"/>
                                    </w:rPr>
                                    <w:t xml:space="preserve"> 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781F57CB" id="Cuadro de texto 14" o:spid="_x0000_s1028" type="#_x0000_t202" style="width:150.7pt;height:83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" filled="f" stroked="f" strokeweight=".5pt">
                      <v:textbox>
                        <w:txbxContent>
                          <w:p w14:paraId="2AF48F85" w14:textId="77777777" w:rsidR="006D0FA5" w:rsidRDefault="006D0FA5" w:rsidP="00A91D75">
                            <w:pPr>
                              <w:rPr>
                                <w:lang w:bidi="es-ES"/>
                              </w:rPr>
                            </w:pPr>
                            <w:r>
                              <w:rPr>
                                <w:lang w:bidi="es-ES"/>
                              </w:rPr>
                              <w:t>Saul A. Pérez Pérez</w:t>
                            </w:r>
                          </w:p>
                          <w:p w14:paraId="28041FE8" w14:textId="77777777" w:rsidR="006D0FA5" w:rsidRDefault="006D0FA5" w:rsidP="00A91D75">
                            <w:pPr>
                              <w:rPr>
                                <w:lang w:bidi="es-ES"/>
                              </w:rPr>
                            </w:pPr>
                            <w:r>
                              <w:rPr>
                                <w:lang w:bidi="es-ES"/>
                              </w:rPr>
                              <w:t>Carlos G. Díaz Sáenz</w:t>
                            </w:r>
                          </w:p>
                          <w:p w14:paraId="24B520A0" w14:textId="6258543C" w:rsidR="00A91D75" w:rsidRPr="00A91D75" w:rsidRDefault="006D0FA5" w:rsidP="00A91D75">
                            <w:pPr>
                              <w:rPr>
                                <w:lang w:bidi="es-ES"/>
                              </w:rPr>
                            </w:pPr>
                            <w:r>
                              <w:rPr>
                                <w:lang w:bidi="es-ES"/>
                              </w:rPr>
                              <w:t>Pablo D. Bonaveri</w:t>
                            </w:r>
                            <w:r w:rsidR="00A91D75">
                              <w:rPr>
                                <w:lang w:bidi="es-ES"/>
                              </w:rPr>
                              <w:t xml:space="preserve"> </w:t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</w:tc>
        <w:tc>
          <w:tcPr>
            <w:tcW w:w="3483" w:type="dxa"/>
            <w:vAlign w:val="bottom"/>
          </w:tcPr>
          <w:p w14:paraId="192B8444" w14:textId="77777777" w:rsidR="00A91D75" w:rsidRPr="004C0AD1" w:rsidRDefault="004C0AD1" w:rsidP="00A91D75">
            <w:pPr>
              <w:jc w:val="right"/>
            </w:pPr>
            <w:r w:rsidRPr="004C0AD1">
              <w:rPr>
                <w:noProof/>
                <w:lang w:bidi="es-ES"/>
              </w:rPr>
              <w:drawing>
                <wp:anchor distT="0" distB="0" distL="114300" distR="114300" simplePos="0" relativeHeight="251660288" behindDoc="0" locked="0" layoutInCell="1" allowOverlap="1" wp14:anchorId="4819FC4A" wp14:editId="23EBAF5E">
                  <wp:simplePos x="0" y="0"/>
                  <wp:positionH relativeFrom="column">
                    <wp:posOffset>330200</wp:posOffset>
                  </wp:positionH>
                  <wp:positionV relativeFrom="paragraph">
                    <wp:posOffset>-880745</wp:posOffset>
                  </wp:positionV>
                  <wp:extent cx="765175" cy="1019810"/>
                  <wp:effectExtent l="0" t="0" r="0" b="0"/>
                  <wp:wrapNone/>
                  <wp:docPr id="12" name="Gráfico 201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F3D65186-AB5A-4584-87C3-0FAA2992263B}"/>
                      </a:ext>
                    </a:extLst>
                  </wp:docPr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Gráfico 201">
                            <a:extLst>
                              <a:ext uri="{FF2B5EF4-FFF2-40B4-BE49-F238E27FC236}">
                                <a16:creationId xmlns:a16="http://schemas.microsoft.com/office/drawing/2014/main" id="{F3D65186-AB5A-4584-87C3-0FAA2992263B}"/>
                              </a:ext>
                            </a:extLst>
                          </pic:cNvPr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5175" cy="10198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</w:tbl>
    <w:sdt>
      <w:sdtPr>
        <w:rPr>
          <w:rFonts w:asciiTheme="minorHAnsi" w:eastAsiaTheme="minorHAnsi" w:hAnsiTheme="minorHAnsi" w:cstheme="minorBidi"/>
          <w:b w:val="0"/>
          <w:bCs w:val="0"/>
          <w:caps w:val="0"/>
          <w:kern w:val="0"/>
          <w:sz w:val="24"/>
        </w:rPr>
        <w:id w:val="1656960058"/>
        <w:docPartObj>
          <w:docPartGallery w:val="Table of Contents"/>
          <w:docPartUnique/>
        </w:docPartObj>
      </w:sdtPr>
      <w:sdtContent>
        <w:p w14:paraId="36DB59E5" w14:textId="58C8DE4D" w:rsidR="00E523C3" w:rsidRPr="004C0AD1" w:rsidRDefault="00D476F7" w:rsidP="00E523C3">
          <w:pPr>
            <w:pStyle w:val="TtuloTDC"/>
          </w:pPr>
          <w:r w:rsidRPr="004C0AD1">
            <w:rPr>
              <w:lang w:bidi="es-ES"/>
            </w:rPr>
            <w:t>TABLA DE CONTENIDO</w:t>
          </w:r>
        </w:p>
        <w:p w14:paraId="1CACF5A3" w14:textId="62DEBE83" w:rsidR="00136A4E" w:rsidRDefault="00E523C3">
          <w:pPr>
            <w:pStyle w:val="TDC1"/>
            <w:rPr>
              <w:rFonts w:eastAsiaTheme="minorEastAsia"/>
              <w:color w:val="auto"/>
              <w:kern w:val="2"/>
              <w:szCs w:val="24"/>
              <w:lang w:val="es-CO" w:eastAsia="es-CO"/>
              <w14:ligatures w14:val="standardContextual"/>
            </w:rPr>
          </w:pPr>
          <w:r w:rsidRPr="004C0AD1">
            <w:rPr>
              <w:noProof w:val="0"/>
              <w:lang w:bidi="es-ES"/>
            </w:rPr>
            <w:fldChar w:fldCharType="begin"/>
          </w:r>
          <w:r w:rsidRPr="004C0AD1">
            <w:rPr>
              <w:noProof w:val="0"/>
              <w:lang w:bidi="es-ES"/>
            </w:rPr>
            <w:instrText xml:space="preserve"> TOC \o "1-3" \h \z \u </w:instrText>
          </w:r>
          <w:r w:rsidRPr="004C0AD1">
            <w:rPr>
              <w:noProof w:val="0"/>
              <w:lang w:bidi="es-ES"/>
            </w:rPr>
            <w:fldChar w:fldCharType="separate"/>
          </w:r>
          <w:hyperlink w:anchor="_Toc208218609" w:history="1">
            <w:r w:rsidR="00136A4E" w:rsidRPr="008C6CB2">
              <w:rPr>
                <w:rStyle w:val="Hipervnculo"/>
                <w:lang w:bidi="es-ES"/>
              </w:rPr>
              <w:t>INTRODUCCIÓN</w:t>
            </w:r>
            <w:r w:rsidR="00136A4E">
              <w:rPr>
                <w:webHidden/>
              </w:rPr>
              <w:tab/>
            </w:r>
            <w:r w:rsidR="00136A4E">
              <w:rPr>
                <w:webHidden/>
              </w:rPr>
              <w:fldChar w:fldCharType="begin"/>
            </w:r>
            <w:r w:rsidR="00136A4E">
              <w:rPr>
                <w:webHidden/>
              </w:rPr>
              <w:instrText xml:space="preserve"> PAGEREF _Toc208218609 \h </w:instrText>
            </w:r>
            <w:r w:rsidR="00136A4E">
              <w:rPr>
                <w:webHidden/>
              </w:rPr>
            </w:r>
            <w:r w:rsidR="00136A4E">
              <w:rPr>
                <w:webHidden/>
              </w:rPr>
              <w:fldChar w:fldCharType="separate"/>
            </w:r>
            <w:r w:rsidR="00136A4E">
              <w:rPr>
                <w:webHidden/>
              </w:rPr>
              <w:t>3</w:t>
            </w:r>
            <w:r w:rsidR="00136A4E">
              <w:rPr>
                <w:webHidden/>
              </w:rPr>
              <w:fldChar w:fldCharType="end"/>
            </w:r>
          </w:hyperlink>
        </w:p>
        <w:p w14:paraId="325840B6" w14:textId="1EA85B60" w:rsidR="00136A4E" w:rsidRDefault="00136A4E">
          <w:pPr>
            <w:pStyle w:val="TDC2"/>
            <w:tabs>
              <w:tab w:val="right" w:leader="underscore" w:pos="9592"/>
            </w:tabs>
            <w:rPr>
              <w:rFonts w:eastAsiaTheme="minorEastAsia"/>
              <w:noProof/>
              <w:color w:val="auto"/>
              <w:kern w:val="2"/>
              <w:szCs w:val="24"/>
              <w:lang w:val="es-CO" w:eastAsia="es-CO"/>
              <w14:ligatures w14:val="standardContextual"/>
            </w:rPr>
          </w:pPr>
          <w:hyperlink w:anchor="_Toc208218610" w:history="1">
            <w:r w:rsidRPr="008C6CB2">
              <w:rPr>
                <w:rStyle w:val="Hipervnculo"/>
                <w:noProof/>
                <w:lang w:bidi="es-ES"/>
              </w:rPr>
              <w:t>Información General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_Toc208218610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B75F6E" w14:textId="3D5FAAAD" w:rsidR="00136A4E" w:rsidRDefault="00136A4E">
          <w:pPr>
            <w:pStyle w:val="TDC2"/>
            <w:tabs>
              <w:tab w:val="right" w:leader="underscore" w:pos="9592"/>
            </w:tabs>
            <w:rPr>
              <w:rFonts w:eastAsiaTheme="minorEastAsia"/>
              <w:noProof/>
              <w:color w:val="auto"/>
              <w:kern w:val="2"/>
              <w:szCs w:val="24"/>
              <w:lang w:val="es-CO" w:eastAsia="es-CO"/>
              <w14:ligatures w14:val="standardContextual"/>
            </w:rPr>
          </w:pPr>
          <w:hyperlink w:anchor="_Toc208218611" w:history="1">
            <w:r w:rsidRPr="008C6CB2">
              <w:rPr>
                <w:rStyle w:val="Hipervnculo"/>
                <w:noProof/>
              </w:rPr>
              <w:t>Descripción General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_Toc208218611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D4EC94" w14:textId="5F1A66CD" w:rsidR="00136A4E" w:rsidRDefault="00136A4E">
          <w:pPr>
            <w:pStyle w:val="TDC1"/>
            <w:rPr>
              <w:rFonts w:eastAsiaTheme="minorEastAsia"/>
              <w:color w:val="auto"/>
              <w:kern w:val="2"/>
              <w:szCs w:val="24"/>
              <w:lang w:val="es-CO" w:eastAsia="es-CO"/>
              <w14:ligatures w14:val="standardContextual"/>
            </w:rPr>
          </w:pPr>
          <w:hyperlink w:anchor="_Toc208218612" w:history="1">
            <w:r w:rsidRPr="008C6CB2">
              <w:rPr>
                <w:rStyle w:val="Hipervnculo"/>
                <w:lang w:bidi="es-ES"/>
              </w:rPr>
              <w:t>CARACTERISTICAS TECNICAS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_Toc208218612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</w:t>
            </w:r>
            <w:r>
              <w:rPr>
                <w:webHidden/>
              </w:rPr>
              <w:fldChar w:fldCharType="end"/>
            </w:r>
          </w:hyperlink>
        </w:p>
        <w:p w14:paraId="1284E015" w14:textId="3450725B" w:rsidR="00136A4E" w:rsidRDefault="00136A4E">
          <w:pPr>
            <w:pStyle w:val="TDC2"/>
            <w:tabs>
              <w:tab w:val="right" w:leader="underscore" w:pos="9592"/>
            </w:tabs>
            <w:rPr>
              <w:rFonts w:eastAsiaTheme="minorEastAsia"/>
              <w:noProof/>
              <w:color w:val="auto"/>
              <w:kern w:val="2"/>
              <w:szCs w:val="24"/>
              <w:lang w:val="es-CO" w:eastAsia="es-CO"/>
              <w14:ligatures w14:val="standardContextual"/>
            </w:rPr>
          </w:pPr>
          <w:hyperlink w:anchor="_Toc208218613" w:history="1">
            <w:r w:rsidRPr="008C6CB2">
              <w:rPr>
                <w:rStyle w:val="Hipervnculo"/>
                <w:noProof/>
                <w:lang w:val="es-CO"/>
              </w:rPr>
              <w:t>Arquitectura del Software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_Toc208218613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9531D7" w14:textId="6784177C" w:rsidR="00136A4E" w:rsidRDefault="00136A4E">
          <w:pPr>
            <w:pStyle w:val="TDC2"/>
            <w:tabs>
              <w:tab w:val="right" w:leader="underscore" w:pos="9592"/>
            </w:tabs>
            <w:rPr>
              <w:rFonts w:eastAsiaTheme="minorEastAsia"/>
              <w:noProof/>
              <w:color w:val="auto"/>
              <w:kern w:val="2"/>
              <w:szCs w:val="24"/>
              <w:lang w:val="es-CO" w:eastAsia="es-CO"/>
              <w14:ligatures w14:val="standardContextual"/>
            </w:rPr>
          </w:pPr>
          <w:hyperlink w:anchor="_Toc208218614" w:history="1">
            <w:r w:rsidRPr="008C6CB2">
              <w:rPr>
                <w:rStyle w:val="Hipervnculo"/>
                <w:noProof/>
                <w:lang w:val="es-CO"/>
              </w:rPr>
              <w:t>Especificaciones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_Toc208218614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A5BF07" w14:textId="15C9CDB1" w:rsidR="00136A4E" w:rsidRDefault="00136A4E">
          <w:pPr>
            <w:pStyle w:val="TDC3"/>
            <w:tabs>
              <w:tab w:val="right" w:leader="underscore" w:pos="9592"/>
            </w:tabs>
            <w:rPr>
              <w:rFonts w:eastAsiaTheme="minorEastAsia"/>
              <w:noProof/>
              <w:color w:val="auto"/>
              <w:kern w:val="2"/>
              <w:szCs w:val="24"/>
              <w:lang w:val="es-CO" w:eastAsia="es-CO"/>
              <w14:ligatures w14:val="standardContextual"/>
            </w:rPr>
          </w:pPr>
          <w:hyperlink w:anchor="_Toc208218615" w:history="1">
            <w:r w:rsidRPr="008C6CB2">
              <w:rPr>
                <w:rStyle w:val="Hipervnculo"/>
                <w:noProof/>
                <w:lang w:bidi="es-ES"/>
              </w:rPr>
              <w:t>Sensores MQ2 y MQ3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_Toc208218615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9E32AE" w14:textId="549D1A1F" w:rsidR="00136A4E" w:rsidRDefault="00136A4E">
          <w:pPr>
            <w:pStyle w:val="TDC3"/>
            <w:tabs>
              <w:tab w:val="right" w:leader="underscore" w:pos="9592"/>
            </w:tabs>
            <w:rPr>
              <w:rFonts w:eastAsiaTheme="minorEastAsia"/>
              <w:noProof/>
              <w:color w:val="auto"/>
              <w:kern w:val="2"/>
              <w:szCs w:val="24"/>
              <w:lang w:val="es-CO" w:eastAsia="es-CO"/>
              <w14:ligatures w14:val="standardContextual"/>
            </w:rPr>
          </w:pPr>
          <w:hyperlink w:anchor="_Toc208218616" w:history="1">
            <w:r w:rsidRPr="008C6CB2">
              <w:rPr>
                <w:rStyle w:val="Hipervnculo"/>
                <w:noProof/>
                <w:lang w:bidi="es-ES"/>
              </w:rPr>
              <w:t>MQ3 (Sensor de Alcohol):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_Toc208218616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0B0D75" w14:textId="5B4FBE6D" w:rsidR="00136A4E" w:rsidRDefault="00136A4E">
          <w:pPr>
            <w:pStyle w:val="TDC1"/>
            <w:rPr>
              <w:rFonts w:eastAsiaTheme="minorEastAsia"/>
              <w:color w:val="auto"/>
              <w:kern w:val="2"/>
              <w:szCs w:val="24"/>
              <w:lang w:val="es-CO" w:eastAsia="es-CO"/>
              <w14:ligatures w14:val="standardContextual"/>
            </w:rPr>
          </w:pPr>
          <w:hyperlink w:anchor="_Toc208218617" w:history="1">
            <w:r w:rsidRPr="008C6CB2">
              <w:rPr>
                <w:rStyle w:val="Hipervnculo"/>
                <w:lang w:val="es-CO" w:bidi="es-ES"/>
              </w:rPr>
              <w:t>HARDWARE COMPATIBLE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_Toc208218617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</w:t>
            </w:r>
            <w:r>
              <w:rPr>
                <w:webHidden/>
              </w:rPr>
              <w:fldChar w:fldCharType="end"/>
            </w:r>
          </w:hyperlink>
        </w:p>
        <w:p w14:paraId="48102FF3" w14:textId="1E150A08" w:rsidR="00136A4E" w:rsidRDefault="00136A4E">
          <w:pPr>
            <w:pStyle w:val="TDC2"/>
            <w:tabs>
              <w:tab w:val="right" w:leader="underscore" w:pos="9592"/>
            </w:tabs>
            <w:rPr>
              <w:rFonts w:eastAsiaTheme="minorEastAsia"/>
              <w:noProof/>
              <w:color w:val="auto"/>
              <w:kern w:val="2"/>
              <w:szCs w:val="24"/>
              <w:lang w:val="es-CO" w:eastAsia="es-CO"/>
              <w14:ligatures w14:val="standardContextual"/>
            </w:rPr>
          </w:pPr>
          <w:hyperlink w:anchor="_Toc208218618" w:history="1">
            <w:r w:rsidRPr="008C6CB2">
              <w:rPr>
                <w:rStyle w:val="Hipervnculo"/>
                <w:noProof/>
                <w:lang w:val="es-CO" w:bidi="es-ES"/>
              </w:rPr>
              <w:t>Microcontrolador Principal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_Toc208218618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0C4D14" w14:textId="1F9CC1F6" w:rsidR="00136A4E" w:rsidRDefault="00136A4E">
          <w:pPr>
            <w:pStyle w:val="TDC1"/>
            <w:rPr>
              <w:rFonts w:eastAsiaTheme="minorEastAsia"/>
              <w:color w:val="auto"/>
              <w:kern w:val="2"/>
              <w:szCs w:val="24"/>
              <w:lang w:val="es-CO" w:eastAsia="es-CO"/>
              <w14:ligatures w14:val="standardContextual"/>
            </w:rPr>
          </w:pPr>
          <w:hyperlink w:anchor="_Toc208218619" w:history="1">
            <w:r w:rsidRPr="008C6CB2">
              <w:rPr>
                <w:rStyle w:val="Hipervnculo"/>
                <w:lang w:bidi="es-ES"/>
              </w:rPr>
              <w:t>REQUERIMIENTOS DE INSTALACIÓN Y CONFIGURACIÓN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_Toc208218619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</w:t>
            </w:r>
            <w:r>
              <w:rPr>
                <w:webHidden/>
              </w:rPr>
              <w:fldChar w:fldCharType="end"/>
            </w:r>
          </w:hyperlink>
        </w:p>
        <w:p w14:paraId="62F5BCE6" w14:textId="6507B327" w:rsidR="00136A4E" w:rsidRDefault="00136A4E">
          <w:pPr>
            <w:pStyle w:val="TDC2"/>
            <w:tabs>
              <w:tab w:val="right" w:leader="underscore" w:pos="9592"/>
            </w:tabs>
            <w:rPr>
              <w:rFonts w:eastAsiaTheme="minorEastAsia"/>
              <w:noProof/>
              <w:color w:val="auto"/>
              <w:kern w:val="2"/>
              <w:szCs w:val="24"/>
              <w:lang w:val="es-CO" w:eastAsia="es-CO"/>
              <w14:ligatures w14:val="standardContextual"/>
            </w:rPr>
          </w:pPr>
          <w:hyperlink w:anchor="_Toc208218620" w:history="1">
            <w:r w:rsidRPr="008C6CB2">
              <w:rPr>
                <w:rStyle w:val="Hipervnculo"/>
                <w:noProof/>
                <w:lang w:val="es-CO" w:bidi="es-ES"/>
              </w:rPr>
              <w:t>Requisitos del Sistema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_Toc208218620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5CAC15" w14:textId="4AA3A34A" w:rsidR="00136A4E" w:rsidRDefault="00136A4E">
          <w:pPr>
            <w:pStyle w:val="TDC2"/>
            <w:tabs>
              <w:tab w:val="right" w:leader="underscore" w:pos="9592"/>
            </w:tabs>
            <w:rPr>
              <w:rFonts w:eastAsiaTheme="minorEastAsia"/>
              <w:noProof/>
              <w:color w:val="auto"/>
              <w:kern w:val="2"/>
              <w:szCs w:val="24"/>
              <w:lang w:val="es-CO" w:eastAsia="es-CO"/>
              <w14:ligatures w14:val="standardContextual"/>
            </w:rPr>
          </w:pPr>
          <w:hyperlink w:anchor="_Toc208218621" w:history="1">
            <w:r w:rsidRPr="008C6CB2">
              <w:rPr>
                <w:rStyle w:val="Hipervnculo"/>
                <w:noProof/>
                <w:lang w:val="es-CO" w:bidi="es-ES"/>
              </w:rPr>
              <w:t>Dependencias de Software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_Toc208218621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426403" w14:textId="077AB3D0" w:rsidR="00136A4E" w:rsidRDefault="00136A4E">
          <w:pPr>
            <w:pStyle w:val="TDC2"/>
            <w:tabs>
              <w:tab w:val="right" w:leader="underscore" w:pos="9592"/>
            </w:tabs>
            <w:rPr>
              <w:rFonts w:eastAsiaTheme="minorEastAsia"/>
              <w:noProof/>
              <w:color w:val="auto"/>
              <w:kern w:val="2"/>
              <w:szCs w:val="24"/>
              <w:lang w:val="es-CO" w:eastAsia="es-CO"/>
              <w14:ligatures w14:val="standardContextual"/>
            </w:rPr>
          </w:pPr>
          <w:hyperlink w:anchor="_Toc208218622" w:history="1">
            <w:r w:rsidRPr="008C6CB2">
              <w:rPr>
                <w:rStyle w:val="Hipervnculo"/>
                <w:noProof/>
                <w:lang w:val="es-CO" w:bidi="es-ES"/>
              </w:rPr>
              <w:t>Proceso de Instalación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_Toc208218622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03C4BF" w14:textId="0122A475" w:rsidR="00136A4E" w:rsidRDefault="00136A4E">
          <w:pPr>
            <w:pStyle w:val="TDC1"/>
            <w:rPr>
              <w:rFonts w:eastAsiaTheme="minorEastAsia"/>
              <w:color w:val="auto"/>
              <w:kern w:val="2"/>
              <w:szCs w:val="24"/>
              <w:lang w:val="es-CO" w:eastAsia="es-CO"/>
              <w14:ligatures w14:val="standardContextual"/>
            </w:rPr>
          </w:pPr>
          <w:hyperlink w:anchor="_Toc208218623" w:history="1">
            <w:r w:rsidRPr="008C6CB2">
              <w:rPr>
                <w:rStyle w:val="Hipervnculo"/>
                <w:lang w:bidi="es-ES"/>
              </w:rPr>
              <w:t>INICIO RÁPIDO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_Toc208218623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</w:t>
            </w:r>
            <w:r>
              <w:rPr>
                <w:webHidden/>
              </w:rPr>
              <w:fldChar w:fldCharType="end"/>
            </w:r>
          </w:hyperlink>
        </w:p>
        <w:p w14:paraId="579F9E50" w14:textId="4282F4FA" w:rsidR="00136A4E" w:rsidRDefault="00136A4E">
          <w:pPr>
            <w:pStyle w:val="TDC1"/>
            <w:rPr>
              <w:rFonts w:eastAsiaTheme="minorEastAsia"/>
              <w:color w:val="auto"/>
              <w:kern w:val="2"/>
              <w:szCs w:val="24"/>
              <w:lang w:val="es-CO" w:eastAsia="es-CO"/>
              <w14:ligatures w14:val="standardContextual"/>
            </w:rPr>
          </w:pPr>
          <w:hyperlink w:anchor="_Toc208218624" w:history="1">
            <w:r w:rsidRPr="008C6CB2">
              <w:rPr>
                <w:rStyle w:val="Hipervnculo"/>
                <w:lang w:bidi="es-ES"/>
              </w:rPr>
              <w:t>ALGORITMOS IMPLEMENTADOS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_Toc208218624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8</w:t>
            </w:r>
            <w:r>
              <w:rPr>
                <w:webHidden/>
              </w:rPr>
              <w:fldChar w:fldCharType="end"/>
            </w:r>
          </w:hyperlink>
        </w:p>
        <w:p w14:paraId="2189557B" w14:textId="65E418D8" w:rsidR="00136A4E" w:rsidRDefault="00136A4E">
          <w:pPr>
            <w:pStyle w:val="TDC1"/>
            <w:rPr>
              <w:rFonts w:eastAsiaTheme="minorEastAsia"/>
              <w:color w:val="auto"/>
              <w:kern w:val="2"/>
              <w:szCs w:val="24"/>
              <w:lang w:val="es-CO" w:eastAsia="es-CO"/>
              <w14:ligatures w14:val="standardContextual"/>
            </w:rPr>
          </w:pPr>
          <w:hyperlink w:anchor="_Toc208218625" w:history="1">
            <w:r w:rsidRPr="008C6CB2">
              <w:rPr>
                <w:rStyle w:val="Hipervnculo"/>
                <w:lang w:val="es-CO"/>
              </w:rPr>
              <w:t>APLICACIONES EDUCATIVAS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_Toc208218625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9</w:t>
            </w:r>
            <w:r>
              <w:rPr>
                <w:webHidden/>
              </w:rPr>
              <w:fldChar w:fldCharType="end"/>
            </w:r>
          </w:hyperlink>
        </w:p>
        <w:p w14:paraId="2CA1112C" w14:textId="7F2ED229" w:rsidR="00136A4E" w:rsidRDefault="00136A4E">
          <w:pPr>
            <w:pStyle w:val="TDC1"/>
            <w:rPr>
              <w:rFonts w:eastAsiaTheme="minorEastAsia"/>
              <w:color w:val="auto"/>
              <w:kern w:val="2"/>
              <w:szCs w:val="24"/>
              <w:lang w:val="es-CO" w:eastAsia="es-CO"/>
              <w14:ligatures w14:val="standardContextual"/>
            </w:rPr>
          </w:pPr>
          <w:hyperlink w:anchor="_Toc208218626" w:history="1">
            <w:r w:rsidRPr="008C6CB2">
              <w:rPr>
                <w:rStyle w:val="Hipervnculo"/>
                <w:lang w:val="es-CO"/>
              </w:rPr>
              <w:t>APÉNDICES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_Toc208218626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10</w:t>
            </w:r>
            <w:r>
              <w:rPr>
                <w:webHidden/>
              </w:rPr>
              <w:fldChar w:fldCharType="end"/>
            </w:r>
          </w:hyperlink>
        </w:p>
        <w:p w14:paraId="390B300C" w14:textId="3A1C9562" w:rsidR="00E523C3" w:rsidRPr="004C0AD1" w:rsidRDefault="00E523C3">
          <w:r w:rsidRPr="004C0AD1">
            <w:rPr>
              <w:b/>
              <w:lang w:bidi="es-ES"/>
            </w:rPr>
            <w:fldChar w:fldCharType="end"/>
          </w:r>
        </w:p>
      </w:sdtContent>
    </w:sdt>
    <w:p w14:paraId="7D3F19A5" w14:textId="131E39D5" w:rsidR="00184B35" w:rsidRDefault="00BD47EC" w:rsidP="00E523C3">
      <w:pPr>
        <w:pStyle w:val="Ttulo1"/>
        <w:rPr>
          <w:caps w:val="0"/>
          <w:lang w:bidi="es-ES"/>
        </w:rPr>
      </w:pPr>
      <w:bookmarkStart w:id="0" w:name="_Toc208218609"/>
      <w:bookmarkStart w:id="1" w:name="_Hlk501114800"/>
      <w:r>
        <w:rPr>
          <w:caps w:val="0"/>
          <w:lang w:bidi="es-ES"/>
        </w:rPr>
        <w:lastRenderedPageBreak/>
        <w:t>INTRODUCCIÓN</w:t>
      </w:r>
      <w:bookmarkEnd w:id="0"/>
    </w:p>
    <w:p w14:paraId="7D1E7676" w14:textId="46B39446" w:rsidR="000B6854" w:rsidRDefault="000B6854" w:rsidP="000B6854">
      <w:pPr>
        <w:pStyle w:val="Ttulo2"/>
        <w:rPr>
          <w:lang w:bidi="es-ES"/>
        </w:rPr>
      </w:pPr>
      <w:bookmarkStart w:id="2" w:name="_Toc208218610"/>
      <w:r>
        <w:rPr>
          <w:lang w:bidi="es-ES"/>
        </w:rPr>
        <w:t>Información General</w:t>
      </w:r>
      <w:bookmarkEnd w:id="2"/>
    </w:p>
    <w:bookmarkEnd w:id="1"/>
    <w:p w14:paraId="34FA2EAB" w14:textId="70B1A390" w:rsidR="00C862F8" w:rsidRDefault="000B6854" w:rsidP="000B6854">
      <w:pPr>
        <w:rPr>
          <w:lang w:bidi="es-ES"/>
        </w:rPr>
      </w:pPr>
      <w:r w:rsidRPr="000B6854">
        <w:rPr>
          <w:b/>
          <w:bCs/>
          <w:lang w:bidi="es-ES"/>
        </w:rPr>
        <w:t>Nombre del Software: </w:t>
      </w:r>
      <w:r w:rsidRPr="000B6854">
        <w:rPr>
          <w:lang w:bidi="es-ES"/>
        </w:rPr>
        <w:t>SENSORA_</w:t>
      </w:r>
      <w:r w:rsidR="00C53E91">
        <w:rPr>
          <w:lang w:bidi="es-ES"/>
        </w:rPr>
        <w:t>GAS_REGULATION</w:t>
      </w:r>
    </w:p>
    <w:p w14:paraId="678D6889" w14:textId="79FB33AB" w:rsidR="000B6854" w:rsidRPr="000B6854" w:rsidRDefault="000B6854" w:rsidP="000B6854">
      <w:r w:rsidRPr="000B6854">
        <w:rPr>
          <w:b/>
          <w:bCs/>
          <w:lang w:bidi="es-ES"/>
        </w:rPr>
        <w:t>Fecha de Desarrollo:</w:t>
      </w:r>
      <w:r w:rsidRPr="000B6854">
        <w:rPr>
          <w:lang w:bidi="es-ES"/>
        </w:rPr>
        <w:t> 2025</w:t>
      </w:r>
      <w:r w:rsidRPr="000B6854">
        <w:rPr>
          <w:lang w:bidi="es-ES"/>
        </w:rPr>
        <w:br/>
      </w:r>
      <w:r w:rsidRPr="000B6854">
        <w:rPr>
          <w:b/>
          <w:bCs/>
          <w:lang w:bidi="es-ES"/>
        </w:rPr>
        <w:t>Plataforma:</w:t>
      </w:r>
      <w:r w:rsidRPr="000B6854">
        <w:rPr>
          <w:lang w:bidi="es-ES"/>
        </w:rPr>
        <w:t> Python 3.x con PySide6</w:t>
      </w:r>
      <w:r w:rsidRPr="000B6854">
        <w:rPr>
          <w:lang w:bidi="es-ES"/>
        </w:rPr>
        <w:br/>
      </w:r>
      <w:r w:rsidRPr="000B6854">
        <w:rPr>
          <w:b/>
          <w:bCs/>
          <w:lang w:bidi="es-ES"/>
        </w:rPr>
        <w:t>Categoría:</w:t>
      </w:r>
      <w:r w:rsidRPr="000B6854">
        <w:rPr>
          <w:lang w:bidi="es-ES"/>
        </w:rPr>
        <w:t> Software Educativo/Módulo Didáctico</w:t>
      </w:r>
    </w:p>
    <w:p w14:paraId="22E72143" w14:textId="20F163C6" w:rsidR="00E523C3" w:rsidRPr="004C0AD1" w:rsidRDefault="00BD47EC" w:rsidP="00E523C3">
      <w:pPr>
        <w:pStyle w:val="Ttulo2"/>
      </w:pPr>
      <w:bookmarkStart w:id="3" w:name="_Toc208218611"/>
      <w:r>
        <w:t>Descripción General</w:t>
      </w:r>
      <w:bookmarkEnd w:id="3"/>
    </w:p>
    <w:p w14:paraId="36B9A8A7" w14:textId="5A82B5B8" w:rsidR="00C53E91" w:rsidRDefault="00C53E91" w:rsidP="00F479DB">
      <w:pPr>
        <w:jc w:val="both"/>
      </w:pPr>
      <w:r w:rsidRPr="00C53E91">
        <w:t>El módulo </w:t>
      </w:r>
      <w:r w:rsidRPr="00C53E91">
        <w:rPr>
          <w:b/>
          <w:bCs/>
        </w:rPr>
        <w:t>SENSORA_GAS_REGULATION</w:t>
      </w:r>
      <w:r w:rsidRPr="00C53E91">
        <w:t> proporciona una solución completa para el monitoreo y análisis de concentraciones de gases utilizando sensores electroquímicos de la serie MQ. Este sistema está diseñado para aplicaciones de seguridad industrial, control ambiental y monitoreo de calidad del aire, ofreciendo mediciones precisas en tiempo real con capacidades de calibración avanzadas.</w:t>
      </w:r>
    </w:p>
    <w:p w14:paraId="1EA0B9FF" w14:textId="6EFAD35B" w:rsidR="00D476F7" w:rsidRPr="004C0AD1" w:rsidRDefault="00BD47EC" w:rsidP="00D476F7">
      <w:pPr>
        <w:pStyle w:val="Ttulo1"/>
      </w:pPr>
      <w:bookmarkStart w:id="4" w:name="_Toc208218612"/>
      <w:r>
        <w:rPr>
          <w:lang w:bidi="es-ES"/>
        </w:rPr>
        <w:lastRenderedPageBreak/>
        <w:t>CARACTERISTICAS TECNICAS</w:t>
      </w:r>
      <w:bookmarkEnd w:id="4"/>
    </w:p>
    <w:p w14:paraId="3F15CA5D" w14:textId="77777777" w:rsidR="005E2678" w:rsidRPr="005E2678" w:rsidRDefault="005E2678" w:rsidP="005E2678">
      <w:pPr>
        <w:pStyle w:val="Ttulo2"/>
        <w:rPr>
          <w:lang w:val="es-CO"/>
        </w:rPr>
      </w:pPr>
      <w:bookmarkStart w:id="5" w:name="_Toc208218613"/>
      <w:r w:rsidRPr="005E2678">
        <w:rPr>
          <w:lang w:val="es-CO"/>
        </w:rPr>
        <w:t>Arquitectura del Software</w:t>
      </w:r>
      <w:bookmarkEnd w:id="5"/>
    </w:p>
    <w:p w14:paraId="3486B9E2" w14:textId="77777777" w:rsidR="00416D52" w:rsidRPr="00416D52" w:rsidRDefault="00416D52" w:rsidP="00416D52">
      <w:pPr>
        <w:pStyle w:val="Listaconnmeros"/>
        <w:numPr>
          <w:ilvl w:val="0"/>
          <w:numId w:val="95"/>
        </w:numPr>
        <w:rPr>
          <w:lang w:val="es-CO"/>
        </w:rPr>
      </w:pPr>
      <w:r w:rsidRPr="00416D52">
        <w:rPr>
          <w:b/>
          <w:bCs/>
          <w:lang w:val="es-CO"/>
        </w:rPr>
        <w:t>Sensores</w:t>
      </w:r>
      <w:r w:rsidRPr="00416D52">
        <w:rPr>
          <w:lang w:val="es-CO"/>
        </w:rPr>
        <w:t>: MQ2 (humo/gases combustibles) y MQ3 (alcohol/etanol)</w:t>
      </w:r>
    </w:p>
    <w:p w14:paraId="2F95EE5E" w14:textId="77777777" w:rsidR="00416D52" w:rsidRPr="00416D52" w:rsidRDefault="00416D52" w:rsidP="00416D52">
      <w:pPr>
        <w:pStyle w:val="Listaconnmeros"/>
        <w:numPr>
          <w:ilvl w:val="0"/>
          <w:numId w:val="95"/>
        </w:numPr>
        <w:rPr>
          <w:lang w:val="es-CO"/>
        </w:rPr>
      </w:pPr>
      <w:r w:rsidRPr="00416D52">
        <w:rPr>
          <w:b/>
          <w:bCs/>
          <w:lang w:val="es-CO"/>
        </w:rPr>
        <w:t>Medición</w:t>
      </w:r>
      <w:r w:rsidRPr="00416D52">
        <w:rPr>
          <w:lang w:val="es-CO"/>
        </w:rPr>
        <w:t>: Conversión analógica ADC 12-bit (0-4095) y voltaje (0-3.3V)</w:t>
      </w:r>
    </w:p>
    <w:p w14:paraId="25E648C4" w14:textId="77777777" w:rsidR="00416D52" w:rsidRPr="00416D52" w:rsidRDefault="00416D52" w:rsidP="00416D52">
      <w:pPr>
        <w:pStyle w:val="Listaconnmeros"/>
        <w:numPr>
          <w:ilvl w:val="0"/>
          <w:numId w:val="95"/>
        </w:numPr>
        <w:rPr>
          <w:lang w:val="es-CO"/>
        </w:rPr>
      </w:pPr>
      <w:r w:rsidRPr="00416D52">
        <w:rPr>
          <w:b/>
          <w:bCs/>
          <w:lang w:val="es-CO"/>
        </w:rPr>
        <w:t>Calibración</w:t>
      </w:r>
      <w:r w:rsidRPr="00416D52">
        <w:rPr>
          <w:lang w:val="es-CO"/>
        </w:rPr>
        <w:t>: Sistema matemático basado en ecuaciones logarítmicas Rs/Ro</w:t>
      </w:r>
    </w:p>
    <w:p w14:paraId="0E825F06" w14:textId="77777777" w:rsidR="00416D52" w:rsidRPr="00416D52" w:rsidRDefault="00416D52" w:rsidP="00416D52">
      <w:pPr>
        <w:pStyle w:val="Listaconnmeros"/>
        <w:numPr>
          <w:ilvl w:val="0"/>
          <w:numId w:val="95"/>
        </w:numPr>
        <w:rPr>
          <w:lang w:val="es-CO"/>
        </w:rPr>
      </w:pPr>
      <w:r w:rsidRPr="00416D52">
        <w:rPr>
          <w:b/>
          <w:bCs/>
          <w:lang w:val="es-CO"/>
        </w:rPr>
        <w:t>Visualización</w:t>
      </w:r>
      <w:r w:rsidRPr="00416D52">
        <w:rPr>
          <w:lang w:val="es-CO"/>
        </w:rPr>
        <w:t>: Gráficas PPM en tiempo real con dos canales</w:t>
      </w:r>
    </w:p>
    <w:p w14:paraId="3A841829" w14:textId="77777777" w:rsidR="00416D52" w:rsidRPr="00416D52" w:rsidRDefault="00416D52" w:rsidP="00416D52">
      <w:pPr>
        <w:pStyle w:val="Listaconnmeros"/>
        <w:numPr>
          <w:ilvl w:val="0"/>
          <w:numId w:val="95"/>
        </w:numPr>
        <w:rPr>
          <w:lang w:val="es-CO"/>
        </w:rPr>
      </w:pPr>
      <w:r w:rsidRPr="00416D52">
        <w:rPr>
          <w:b/>
          <w:bCs/>
          <w:lang w:val="es-CO"/>
        </w:rPr>
        <w:t>Exportación</w:t>
      </w:r>
      <w:r w:rsidRPr="00416D52">
        <w:rPr>
          <w:lang w:val="es-CO"/>
        </w:rPr>
        <w:t>: Datos completos en Excel con hoja de calibración</w:t>
      </w:r>
    </w:p>
    <w:p w14:paraId="789FB276" w14:textId="77777777" w:rsidR="00416D52" w:rsidRPr="00416D52" w:rsidRDefault="00416D52" w:rsidP="00416D52">
      <w:pPr>
        <w:pStyle w:val="Listaconnmeros"/>
        <w:numPr>
          <w:ilvl w:val="0"/>
          <w:numId w:val="95"/>
        </w:numPr>
        <w:rPr>
          <w:lang w:val="es-CO"/>
        </w:rPr>
      </w:pPr>
      <w:r w:rsidRPr="00416D52">
        <w:rPr>
          <w:b/>
          <w:bCs/>
          <w:lang w:val="es-CO"/>
        </w:rPr>
        <w:t>Comunicación</w:t>
      </w:r>
      <w:r w:rsidRPr="00416D52">
        <w:rPr>
          <w:lang w:val="es-CO"/>
        </w:rPr>
        <w:t>: TCP/IP con ESP32 y selección dinámica de sensor</w:t>
      </w:r>
    </w:p>
    <w:p w14:paraId="1599A08B" w14:textId="772966E4" w:rsidR="00D83520" w:rsidRPr="00D83520" w:rsidRDefault="00416D52" w:rsidP="00D83520">
      <w:pPr>
        <w:pStyle w:val="Ttulo2"/>
        <w:rPr>
          <w:lang w:val="es-CO"/>
        </w:rPr>
      </w:pPr>
      <w:bookmarkStart w:id="6" w:name="_Toc208218614"/>
      <w:r>
        <w:rPr>
          <w:lang w:val="es-CO"/>
        </w:rPr>
        <w:t>Especificaciones</w:t>
      </w:r>
      <w:bookmarkEnd w:id="6"/>
    </w:p>
    <w:p w14:paraId="4A054C13" w14:textId="77777777" w:rsidR="00416D52" w:rsidRPr="00416D52" w:rsidRDefault="00416D52" w:rsidP="007D6C41">
      <w:pPr>
        <w:pStyle w:val="Ttulo3"/>
      </w:pPr>
      <w:bookmarkStart w:id="7" w:name="_Toc208218615"/>
      <w:r w:rsidRPr="00416D52">
        <w:t>Sensores MQ2 y MQ3</w:t>
      </w:r>
      <w:bookmarkEnd w:id="7"/>
    </w:p>
    <w:p w14:paraId="48446179" w14:textId="77777777" w:rsidR="00416D52" w:rsidRPr="00416D52" w:rsidRDefault="00416D52" w:rsidP="00416D52">
      <w:pPr>
        <w:pStyle w:val="Listaconnmeros"/>
        <w:rPr>
          <w:lang w:val="es-CO"/>
        </w:rPr>
      </w:pPr>
      <w:r w:rsidRPr="00416D52">
        <w:rPr>
          <w:b/>
          <w:bCs/>
          <w:lang w:val="es-CO"/>
        </w:rPr>
        <w:t>MQ2 (Sensor de Humo/Gases Combustibles)</w:t>
      </w:r>
      <w:r w:rsidRPr="00416D52">
        <w:rPr>
          <w:lang w:val="es-CO"/>
        </w:rPr>
        <w:t>:</w:t>
      </w:r>
    </w:p>
    <w:p w14:paraId="025C405E" w14:textId="77777777" w:rsidR="00416D52" w:rsidRPr="00416D52" w:rsidRDefault="00416D52" w:rsidP="00416D52">
      <w:pPr>
        <w:pStyle w:val="Listaconnmeros"/>
        <w:numPr>
          <w:ilvl w:val="0"/>
          <w:numId w:val="109"/>
        </w:numPr>
        <w:rPr>
          <w:lang w:val="es-CO"/>
        </w:rPr>
      </w:pPr>
      <w:r w:rsidRPr="00416D52">
        <w:rPr>
          <w:b/>
          <w:bCs/>
          <w:lang w:val="es-CO"/>
        </w:rPr>
        <w:t>Gases detectables</w:t>
      </w:r>
      <w:r w:rsidRPr="00416D52">
        <w:rPr>
          <w:lang w:val="es-CO"/>
        </w:rPr>
        <w:t>: LPG, propano, metano, hidrógeno, humo</w:t>
      </w:r>
    </w:p>
    <w:p w14:paraId="281E0EB9" w14:textId="77777777" w:rsidR="00416D52" w:rsidRPr="00416D52" w:rsidRDefault="00416D52" w:rsidP="00416D52">
      <w:pPr>
        <w:pStyle w:val="Listaconnmeros"/>
        <w:numPr>
          <w:ilvl w:val="0"/>
          <w:numId w:val="109"/>
        </w:numPr>
        <w:rPr>
          <w:lang w:val="es-CO"/>
        </w:rPr>
      </w:pPr>
      <w:r w:rsidRPr="00416D52">
        <w:rPr>
          <w:b/>
          <w:bCs/>
          <w:lang w:val="es-CO"/>
        </w:rPr>
        <w:t>Rango</w:t>
      </w:r>
      <w:r w:rsidRPr="00416D52">
        <w:rPr>
          <w:lang w:val="es-CO"/>
        </w:rPr>
        <w:t>: 200-10,000 ppm</w:t>
      </w:r>
    </w:p>
    <w:p w14:paraId="24278802" w14:textId="77777777" w:rsidR="00416D52" w:rsidRPr="00416D52" w:rsidRDefault="00416D52" w:rsidP="00416D52">
      <w:pPr>
        <w:pStyle w:val="Listaconnmeros"/>
        <w:numPr>
          <w:ilvl w:val="0"/>
          <w:numId w:val="109"/>
        </w:numPr>
        <w:rPr>
          <w:lang w:val="es-CO"/>
        </w:rPr>
      </w:pPr>
      <w:r w:rsidRPr="00416D52">
        <w:rPr>
          <w:b/>
          <w:bCs/>
          <w:lang w:val="es-CO"/>
        </w:rPr>
        <w:t>Temperatura operativa</w:t>
      </w:r>
      <w:r w:rsidRPr="00416D52">
        <w:rPr>
          <w:lang w:val="es-CO"/>
        </w:rPr>
        <w:t>: -10°C a 50°C</w:t>
      </w:r>
    </w:p>
    <w:p w14:paraId="1B997312" w14:textId="77777777" w:rsidR="00416D52" w:rsidRPr="00416D52" w:rsidRDefault="00416D52" w:rsidP="00416D52">
      <w:pPr>
        <w:pStyle w:val="Listaconnmeros"/>
        <w:numPr>
          <w:ilvl w:val="0"/>
          <w:numId w:val="109"/>
        </w:numPr>
        <w:rPr>
          <w:lang w:val="es-CO"/>
        </w:rPr>
      </w:pPr>
      <w:r w:rsidRPr="00416D52">
        <w:rPr>
          <w:b/>
          <w:bCs/>
          <w:lang w:val="es-CO"/>
        </w:rPr>
        <w:t>Humedad</w:t>
      </w:r>
      <w:r w:rsidRPr="00416D52">
        <w:rPr>
          <w:lang w:val="es-CO"/>
        </w:rPr>
        <w:t>: 5% a 95% RH (sin condensación)</w:t>
      </w:r>
    </w:p>
    <w:p w14:paraId="68E031CF" w14:textId="77777777" w:rsidR="00416D52" w:rsidRPr="00416D52" w:rsidRDefault="00416D52" w:rsidP="00416D52">
      <w:pPr>
        <w:pStyle w:val="Listaconnmeros"/>
        <w:numPr>
          <w:ilvl w:val="0"/>
          <w:numId w:val="109"/>
        </w:numPr>
        <w:rPr>
          <w:lang w:val="es-CO"/>
        </w:rPr>
      </w:pPr>
      <w:r w:rsidRPr="00416D52">
        <w:rPr>
          <w:b/>
          <w:bCs/>
          <w:lang w:val="es-CO"/>
        </w:rPr>
        <w:t>Tiempo de respuesta</w:t>
      </w:r>
      <w:r w:rsidRPr="00416D52">
        <w:rPr>
          <w:lang w:val="es-CO"/>
        </w:rPr>
        <w:t>: &lt; 10 segundos</w:t>
      </w:r>
    </w:p>
    <w:p w14:paraId="7BE3BBD8" w14:textId="77777777" w:rsidR="00416D52" w:rsidRPr="00416D52" w:rsidRDefault="00416D52" w:rsidP="007D6C41">
      <w:pPr>
        <w:pStyle w:val="Ttulo3"/>
      </w:pPr>
      <w:bookmarkStart w:id="8" w:name="_Toc208218616"/>
      <w:r w:rsidRPr="00416D52">
        <w:t>MQ3 (Sensor de Alcohol):</w:t>
      </w:r>
      <w:bookmarkEnd w:id="8"/>
    </w:p>
    <w:p w14:paraId="6AAA5204" w14:textId="77777777" w:rsidR="00416D52" w:rsidRPr="00416D52" w:rsidRDefault="00416D52" w:rsidP="00416D52">
      <w:pPr>
        <w:pStyle w:val="Listaconnmeros"/>
        <w:numPr>
          <w:ilvl w:val="0"/>
          <w:numId w:val="110"/>
        </w:numPr>
        <w:rPr>
          <w:lang w:val="es-CO"/>
        </w:rPr>
      </w:pPr>
      <w:r w:rsidRPr="00416D52">
        <w:rPr>
          <w:b/>
          <w:bCs/>
          <w:lang w:val="es-CO"/>
        </w:rPr>
        <w:t>Gases detectables</w:t>
      </w:r>
      <w:r w:rsidRPr="00416D52">
        <w:rPr>
          <w:lang w:val="es-CO"/>
        </w:rPr>
        <w:t>: Etanol, alcohol etílico, vapor de alcohol</w:t>
      </w:r>
    </w:p>
    <w:p w14:paraId="231949BB" w14:textId="77777777" w:rsidR="00416D52" w:rsidRPr="00416D52" w:rsidRDefault="00416D52" w:rsidP="00416D52">
      <w:pPr>
        <w:pStyle w:val="Listaconnmeros"/>
        <w:numPr>
          <w:ilvl w:val="0"/>
          <w:numId w:val="110"/>
        </w:numPr>
        <w:rPr>
          <w:lang w:val="es-CO"/>
        </w:rPr>
      </w:pPr>
      <w:r w:rsidRPr="00416D52">
        <w:rPr>
          <w:b/>
          <w:bCs/>
          <w:lang w:val="es-CO"/>
        </w:rPr>
        <w:t>Rango</w:t>
      </w:r>
      <w:r w:rsidRPr="00416D52">
        <w:rPr>
          <w:lang w:val="es-CO"/>
        </w:rPr>
        <w:t>: 0.05-10 mg/L (equivalente a 50-10,000 ppm)</w:t>
      </w:r>
    </w:p>
    <w:p w14:paraId="1C2E6274" w14:textId="77777777" w:rsidR="00416D52" w:rsidRPr="00416D52" w:rsidRDefault="00416D52" w:rsidP="00416D52">
      <w:pPr>
        <w:pStyle w:val="Listaconnmeros"/>
        <w:numPr>
          <w:ilvl w:val="0"/>
          <w:numId w:val="110"/>
        </w:numPr>
        <w:rPr>
          <w:lang w:val="es-CO"/>
        </w:rPr>
      </w:pPr>
      <w:r w:rsidRPr="00416D52">
        <w:rPr>
          <w:b/>
          <w:bCs/>
          <w:lang w:val="es-CO"/>
        </w:rPr>
        <w:t>Selectividad</w:t>
      </w:r>
      <w:r w:rsidRPr="00416D52">
        <w:rPr>
          <w:lang w:val="es-CO"/>
        </w:rPr>
        <w:t>: Alta sensibilidad al alcohol, baja interferencia</w:t>
      </w:r>
    </w:p>
    <w:p w14:paraId="3A83B59C" w14:textId="77777777" w:rsidR="00416D52" w:rsidRPr="00416D52" w:rsidRDefault="00416D52" w:rsidP="00416D52">
      <w:pPr>
        <w:pStyle w:val="Listaconnmeros"/>
        <w:numPr>
          <w:ilvl w:val="0"/>
          <w:numId w:val="110"/>
        </w:numPr>
        <w:rPr>
          <w:lang w:val="es-CO"/>
        </w:rPr>
      </w:pPr>
      <w:r w:rsidRPr="00416D52">
        <w:rPr>
          <w:b/>
          <w:bCs/>
          <w:lang w:val="es-CO"/>
        </w:rPr>
        <w:t>Tiempo de respuesta</w:t>
      </w:r>
      <w:r w:rsidRPr="00416D52">
        <w:rPr>
          <w:lang w:val="es-CO"/>
        </w:rPr>
        <w:t>: &lt; 10 segundos</w:t>
      </w:r>
    </w:p>
    <w:p w14:paraId="23F865EC" w14:textId="65F8703F" w:rsidR="00416D52" w:rsidRPr="00416D52" w:rsidRDefault="00416D52" w:rsidP="00416D52">
      <w:pPr>
        <w:pStyle w:val="Listaconnmeros"/>
        <w:numPr>
          <w:ilvl w:val="0"/>
          <w:numId w:val="110"/>
        </w:numPr>
        <w:rPr>
          <w:lang w:val="es-CO"/>
        </w:rPr>
      </w:pPr>
      <w:r w:rsidRPr="00416D52">
        <w:rPr>
          <w:b/>
          <w:bCs/>
          <w:lang w:val="es-CO"/>
        </w:rPr>
        <w:t>Recuperación</w:t>
      </w:r>
      <w:r w:rsidRPr="00416D52">
        <w:rPr>
          <w:lang w:val="es-CO"/>
        </w:rPr>
        <w:t>: &lt; 30 segundos</w:t>
      </w:r>
    </w:p>
    <w:p w14:paraId="132D46AA" w14:textId="55D51293" w:rsidR="00FB6A61" w:rsidRPr="00FB6A61" w:rsidRDefault="00FB6A61" w:rsidP="00FB6A61">
      <w:pPr>
        <w:pStyle w:val="Ttulo1"/>
        <w:rPr>
          <w:b w:val="0"/>
          <w:bCs w:val="0"/>
          <w:lang w:val="es-CO" w:bidi="es-ES"/>
        </w:rPr>
      </w:pPr>
      <w:bookmarkStart w:id="9" w:name="_Toc208218617"/>
      <w:r w:rsidRPr="00FB6A61">
        <w:rPr>
          <w:lang w:val="es-CO" w:bidi="es-ES"/>
        </w:rPr>
        <w:lastRenderedPageBreak/>
        <w:t>HARDWARE COMPATIBLE</w:t>
      </w:r>
      <w:bookmarkEnd w:id="9"/>
    </w:p>
    <w:p w14:paraId="4AFC9D42" w14:textId="01FF20C0" w:rsidR="00FB6A61" w:rsidRPr="00FB6A61" w:rsidRDefault="00FB6A61" w:rsidP="00FB6A61">
      <w:pPr>
        <w:pStyle w:val="Ttulo2"/>
        <w:rPr>
          <w:lang w:val="es-CO" w:bidi="es-ES"/>
        </w:rPr>
      </w:pPr>
      <w:bookmarkStart w:id="10" w:name="_Toc208218618"/>
      <w:r w:rsidRPr="00FB6A61">
        <w:rPr>
          <w:lang w:val="es-CO" w:bidi="es-ES"/>
        </w:rPr>
        <w:t>Microcontrolador Principal</w:t>
      </w:r>
      <w:bookmarkEnd w:id="10"/>
    </w:p>
    <w:p w14:paraId="341DB20A" w14:textId="77777777" w:rsidR="004B4E46" w:rsidRPr="004B4E46" w:rsidRDefault="004B4E46" w:rsidP="004B4E46">
      <w:pPr>
        <w:pStyle w:val="Listaconnmeros"/>
      </w:pPr>
      <w:r w:rsidRPr="004B4E46">
        <w:rPr>
          <w:b/>
          <w:bCs/>
        </w:rPr>
        <w:t>Modelo</w:t>
      </w:r>
      <w:r w:rsidRPr="004B4E46">
        <w:t>: ESP32 DevKit V1</w:t>
      </w:r>
    </w:p>
    <w:p w14:paraId="7243F48F" w14:textId="77777777" w:rsidR="004B4E46" w:rsidRPr="004B4E46" w:rsidRDefault="004B4E46" w:rsidP="004B4E46">
      <w:pPr>
        <w:pStyle w:val="Listaconnmeros"/>
      </w:pPr>
      <w:r w:rsidRPr="004B4E46">
        <w:rPr>
          <w:b/>
          <w:bCs/>
        </w:rPr>
        <w:t>Conectividad</w:t>
      </w:r>
      <w:r w:rsidRPr="004B4E46">
        <w:t>: WiFi integrado para comunicación TCP</w:t>
      </w:r>
    </w:p>
    <w:p w14:paraId="340A045E" w14:textId="77777777" w:rsidR="004B4E46" w:rsidRPr="004B4E46" w:rsidRDefault="004B4E46" w:rsidP="004B4E46">
      <w:pPr>
        <w:pStyle w:val="Listaconnmeros"/>
      </w:pPr>
      <w:r w:rsidRPr="004B4E46">
        <w:rPr>
          <w:b/>
          <w:bCs/>
        </w:rPr>
        <w:t>Alimentación</w:t>
      </w:r>
      <w:r w:rsidRPr="004B4E46">
        <w:t>: 5V/3.3V dual para sensor y lógica</w:t>
      </w:r>
    </w:p>
    <w:p w14:paraId="11087FD3" w14:textId="0F12AD35" w:rsidR="00D83520" w:rsidRDefault="00D83520" w:rsidP="00D83520">
      <w:pPr>
        <w:rPr>
          <w:lang w:val="es-CO" w:bidi="es-E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22239169" wp14:editId="318CA3AE">
                <wp:simplePos x="0" y="0"/>
                <wp:positionH relativeFrom="margin">
                  <wp:align>right</wp:align>
                </wp:positionH>
                <wp:positionV relativeFrom="paragraph">
                  <wp:posOffset>212090</wp:posOffset>
                </wp:positionV>
                <wp:extent cx="6119495" cy="1644015"/>
                <wp:effectExtent l="95250" t="38100" r="33655" b="89535"/>
                <wp:wrapTopAndBottom/>
                <wp:docPr id="1365623370" name="Rectángul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19495" cy="1644051"/>
                        </a:xfrm>
                        <a:prstGeom prst="roundRect">
                          <a:avLst>
                            <a:gd name="adj" fmla="val 7478"/>
                          </a:avLst>
                        </a:prstGeom>
                        <a:solidFill>
                          <a:srgbClr val="23394C"/>
                        </a:solidFill>
                        <a:ln>
                          <a:noFill/>
                        </a:ln>
                        <a:effectLst>
                          <a:outerShdw blurRad="50800" dist="38100" dir="8100000" algn="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dk1">
                            <a:shade val="15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B801104" w14:textId="77777777" w:rsidR="00416D52" w:rsidRPr="00416D52" w:rsidRDefault="00416D52" w:rsidP="00416D52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contextualSpacing w:val="0"/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</w:pPr>
                            <w:r w:rsidRPr="00416D52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  <w:t>ESP32 Pin    Sensor MQ    Función</w:t>
                            </w:r>
                          </w:p>
                          <w:p w14:paraId="2B19C5AF" w14:textId="77777777" w:rsidR="00416D52" w:rsidRPr="00416D52" w:rsidRDefault="00416D52" w:rsidP="00416D52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contextualSpacing w:val="0"/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</w:pPr>
                            <w:r w:rsidRPr="00416D52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  <w:t>5V       →   VCC         Alimentación heater</w:t>
                            </w:r>
                          </w:p>
                          <w:p w14:paraId="16C18E89" w14:textId="77777777" w:rsidR="00416D52" w:rsidRPr="00416D52" w:rsidRDefault="00416D52" w:rsidP="00416D52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contextualSpacing w:val="0"/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</w:pPr>
                            <w:r w:rsidRPr="00416D52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  <w:t>3V3      →   VCC_Logic   Alimentación lógica</w:t>
                            </w:r>
                          </w:p>
                          <w:p w14:paraId="1A85EDF2" w14:textId="77777777" w:rsidR="00416D52" w:rsidRPr="00416D52" w:rsidRDefault="00416D52" w:rsidP="00416D52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contextualSpacing w:val="0"/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</w:pPr>
                            <w:r w:rsidRPr="00416D52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  <w:t>GND      →   GND         Tierra común</w:t>
                            </w:r>
                          </w:p>
                          <w:p w14:paraId="1F061E07" w14:textId="77777777" w:rsidR="00416D52" w:rsidRPr="00416D52" w:rsidRDefault="00416D52" w:rsidP="00416D52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contextualSpacing w:val="0"/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</w:pPr>
                            <w:r w:rsidRPr="00416D52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  <w:t>D36/VP   ←   A0          Salida analógica MQ2</w:t>
                            </w:r>
                          </w:p>
                          <w:p w14:paraId="48BAC676" w14:textId="77777777" w:rsidR="00416D52" w:rsidRPr="00416D52" w:rsidRDefault="00416D52" w:rsidP="00416D52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contextualSpacing w:val="0"/>
                              <w:rPr>
                                <w:rFonts w:ascii="Courier New" w:eastAsia="Times New Roman" w:hAnsi="Courier New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</w:pPr>
                            <w:r w:rsidRPr="00416D52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  <w:t>D39/VN   ←   A0          Salida analógica MQ3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2239169" id="Rectángulo 3" o:spid="_x0000_s1029" style="position:absolute;margin-left:430.65pt;margin-top:16.7pt;width:481.85pt;height:129.45pt;z-index:25167052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arcsize="4900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" fillcolor="#23394c" stroked="f" strokeweight="2pt">
                <v:shadow on="t" color="black" opacity="26214f" origin=".5,-.5" offset="-.74836mm,.74836mm"/>
                <v:textbox>
                  <w:txbxContent>
                    <w:p w14:paraId="6B801104" w14:textId="77777777" w:rsidR="00416D52" w:rsidRPr="00416D52" w:rsidRDefault="00416D52" w:rsidP="00416D52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contextualSpacing w:val="0"/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</w:pPr>
                      <w:r w:rsidRPr="00416D52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  <w:t>ESP32 Pin    Sensor MQ    Función</w:t>
                      </w:r>
                    </w:p>
                    <w:p w14:paraId="2B19C5AF" w14:textId="77777777" w:rsidR="00416D52" w:rsidRPr="00416D52" w:rsidRDefault="00416D52" w:rsidP="00416D52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contextualSpacing w:val="0"/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</w:pPr>
                      <w:r w:rsidRPr="00416D52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  <w:t xml:space="preserve">5V       →   VCC         Alimentación </w:t>
                      </w:r>
                      <w:proofErr w:type="spellStart"/>
                      <w:r w:rsidRPr="00416D52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  <w:t>heater</w:t>
                      </w:r>
                      <w:proofErr w:type="spellEnd"/>
                    </w:p>
                    <w:p w14:paraId="16C18E89" w14:textId="77777777" w:rsidR="00416D52" w:rsidRPr="00416D52" w:rsidRDefault="00416D52" w:rsidP="00416D52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contextualSpacing w:val="0"/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</w:pPr>
                      <w:r w:rsidRPr="00416D52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  <w:t xml:space="preserve">3V3      →   </w:t>
                      </w:r>
                      <w:proofErr w:type="spellStart"/>
                      <w:r w:rsidRPr="00416D52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  <w:t>VCC_Logic</w:t>
                      </w:r>
                      <w:proofErr w:type="spellEnd"/>
                      <w:r w:rsidRPr="00416D52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  <w:t xml:space="preserve">   Alimentación lógica</w:t>
                      </w:r>
                    </w:p>
                    <w:p w14:paraId="1A85EDF2" w14:textId="77777777" w:rsidR="00416D52" w:rsidRPr="00416D52" w:rsidRDefault="00416D52" w:rsidP="00416D52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contextualSpacing w:val="0"/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</w:pPr>
                      <w:r w:rsidRPr="00416D52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  <w:t>GND      →   GND         Tierra común</w:t>
                      </w:r>
                    </w:p>
                    <w:p w14:paraId="1F061E07" w14:textId="77777777" w:rsidR="00416D52" w:rsidRPr="00416D52" w:rsidRDefault="00416D52" w:rsidP="00416D52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contextualSpacing w:val="0"/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</w:pPr>
                      <w:r w:rsidRPr="00416D52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  <w:t>D36/VP   ←   A0          Salida analógica MQ2</w:t>
                      </w:r>
                    </w:p>
                    <w:p w14:paraId="48BAC676" w14:textId="77777777" w:rsidR="00416D52" w:rsidRPr="00416D52" w:rsidRDefault="00416D52" w:rsidP="00416D52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contextualSpacing w:val="0"/>
                        <w:rPr>
                          <w:rFonts w:ascii="Courier New" w:eastAsia="Times New Roman" w:hAnsi="Courier New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</w:pPr>
                      <w:r w:rsidRPr="00416D52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  <w:t>D39/VN   ←   A0          Salida analógica MQ3</w:t>
                      </w:r>
                    </w:p>
                  </w:txbxContent>
                </v:textbox>
                <w10:wrap type="topAndBottom" anchorx="margin"/>
              </v:roundrect>
            </w:pict>
          </mc:Fallback>
        </mc:AlternateContent>
      </w:r>
      <w:r w:rsidR="00FB6A61" w:rsidRPr="00FB6A61">
        <w:rPr>
          <w:lang w:val="es-CO" w:bidi="es-ES"/>
        </w:rPr>
        <w:t>Conexiones</w:t>
      </w:r>
      <w:r w:rsidR="00E540BF">
        <w:rPr>
          <w:lang w:val="es-CO" w:bidi="es-ES"/>
        </w:rPr>
        <w:t xml:space="preserve"> </w:t>
      </w:r>
      <w:r>
        <w:rPr>
          <w:lang w:val="es-CO" w:bidi="es-ES"/>
        </w:rPr>
        <w:t xml:space="preserve">de </w:t>
      </w:r>
      <w:r w:rsidR="001E068F">
        <w:rPr>
          <w:lang w:val="es-CO" w:bidi="es-ES"/>
        </w:rPr>
        <w:t>Sensor</w:t>
      </w:r>
    </w:p>
    <w:p w14:paraId="7D2DD50B" w14:textId="77777777" w:rsidR="00416D52" w:rsidRDefault="00416D52" w:rsidP="00D83520">
      <w:pPr>
        <w:rPr>
          <w:lang w:val="es-CO" w:bidi="es-ES"/>
        </w:rPr>
      </w:pPr>
    </w:p>
    <w:p w14:paraId="7746F500" w14:textId="45F14F49" w:rsidR="00EA03F0" w:rsidRDefault="00FB6A61" w:rsidP="002063EE">
      <w:pPr>
        <w:pStyle w:val="Ttulo1"/>
        <w:rPr>
          <w:lang w:bidi="es-ES"/>
        </w:rPr>
      </w:pPr>
      <w:bookmarkStart w:id="11" w:name="_Toc208218619"/>
      <w:r>
        <w:rPr>
          <w:lang w:bidi="es-ES"/>
        </w:rPr>
        <w:lastRenderedPageBreak/>
        <w:t xml:space="preserve">REQUERIMIENTOS DE </w:t>
      </w:r>
      <w:r w:rsidRPr="00FB6A61">
        <w:rPr>
          <w:lang w:bidi="es-ES"/>
        </w:rPr>
        <w:t>INSTALACIÓN Y CONFIGURACIÓN</w:t>
      </w:r>
      <w:bookmarkEnd w:id="11"/>
    </w:p>
    <w:p w14:paraId="49B26296" w14:textId="5A5806D0" w:rsidR="00FB6A61" w:rsidRPr="00FB6A61" w:rsidRDefault="00FB6A61" w:rsidP="00FB6A61">
      <w:pPr>
        <w:pStyle w:val="Ttulo2"/>
        <w:rPr>
          <w:lang w:val="es-CO" w:bidi="es-ES"/>
        </w:rPr>
      </w:pPr>
      <w:bookmarkStart w:id="12" w:name="_Toc208218620"/>
      <w:r w:rsidRPr="00FB6A61">
        <w:rPr>
          <w:lang w:val="es-CO" w:bidi="es-ES"/>
        </w:rPr>
        <w:t>Requisitos del Sistema</w:t>
      </w:r>
      <w:bookmarkEnd w:id="12"/>
    </w:p>
    <w:p w14:paraId="5B7CE557" w14:textId="0E7BCB12" w:rsidR="00FB6A61" w:rsidRPr="00FB6A61" w:rsidRDefault="00FB6A61">
      <w:pPr>
        <w:numPr>
          <w:ilvl w:val="0"/>
          <w:numId w:val="10"/>
        </w:numPr>
        <w:rPr>
          <w:lang w:val="es-CO" w:bidi="es-ES"/>
        </w:rPr>
      </w:pPr>
      <w:r w:rsidRPr="00FB6A61">
        <w:rPr>
          <w:b/>
          <w:bCs/>
          <w:lang w:val="es-CO" w:bidi="es-ES"/>
        </w:rPr>
        <w:t>Sistema Operativo:</w:t>
      </w:r>
      <w:r w:rsidRPr="00FB6A61">
        <w:rPr>
          <w:lang w:val="es-CO" w:bidi="es-ES"/>
        </w:rPr>
        <w:t> Windows 10/11</w:t>
      </w:r>
    </w:p>
    <w:p w14:paraId="61771411" w14:textId="77777777" w:rsidR="00FB6A61" w:rsidRPr="00FB6A61" w:rsidRDefault="00FB6A61">
      <w:pPr>
        <w:numPr>
          <w:ilvl w:val="0"/>
          <w:numId w:val="10"/>
        </w:numPr>
        <w:rPr>
          <w:lang w:val="es-CO" w:bidi="es-ES"/>
        </w:rPr>
      </w:pPr>
      <w:r w:rsidRPr="00FB6A61">
        <w:rPr>
          <w:b/>
          <w:bCs/>
          <w:lang w:val="es-CO" w:bidi="es-ES"/>
        </w:rPr>
        <w:t>Python:</w:t>
      </w:r>
      <w:r w:rsidRPr="00FB6A61">
        <w:rPr>
          <w:lang w:val="es-CO" w:bidi="es-ES"/>
        </w:rPr>
        <w:t> Versión 3.8 o superior</w:t>
      </w:r>
    </w:p>
    <w:p w14:paraId="3049CBBC" w14:textId="77777777" w:rsidR="00FB6A61" w:rsidRPr="00FB6A61" w:rsidRDefault="00FB6A61">
      <w:pPr>
        <w:numPr>
          <w:ilvl w:val="0"/>
          <w:numId w:val="10"/>
        </w:numPr>
        <w:rPr>
          <w:lang w:val="es-CO" w:bidi="es-ES"/>
        </w:rPr>
      </w:pPr>
      <w:r w:rsidRPr="00FB6A61">
        <w:rPr>
          <w:b/>
          <w:bCs/>
          <w:lang w:val="es-CO" w:bidi="es-ES"/>
        </w:rPr>
        <w:t>RAM:</w:t>
      </w:r>
      <w:r w:rsidRPr="00FB6A61">
        <w:rPr>
          <w:lang w:val="es-CO" w:bidi="es-ES"/>
        </w:rPr>
        <w:t> Mínimo 2GB, recomendado 4GB</w:t>
      </w:r>
    </w:p>
    <w:bookmarkStart w:id="13" w:name="_Toc208218621"/>
    <w:p w14:paraId="66F220D0" w14:textId="31E7BA90" w:rsidR="00FB6A61" w:rsidRPr="00FB6A61" w:rsidRDefault="00672C1A" w:rsidP="00FB6A61">
      <w:pPr>
        <w:pStyle w:val="Ttulo2"/>
        <w:rPr>
          <w:lang w:val="es-CO" w:bidi="es-E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2F97AC57" wp14:editId="53152A99">
                <wp:simplePos x="0" y="0"/>
                <wp:positionH relativeFrom="margin">
                  <wp:align>right</wp:align>
                </wp:positionH>
                <wp:positionV relativeFrom="page">
                  <wp:posOffset>3347085</wp:posOffset>
                </wp:positionV>
                <wp:extent cx="6067425" cy="1609725"/>
                <wp:effectExtent l="95250" t="38100" r="47625" b="104775"/>
                <wp:wrapTopAndBottom/>
                <wp:docPr id="1501621787" name="Rectángul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67425" cy="1609830"/>
                        </a:xfrm>
                        <a:prstGeom prst="roundRect">
                          <a:avLst>
                            <a:gd name="adj" fmla="val 7478"/>
                          </a:avLst>
                        </a:prstGeom>
                        <a:solidFill>
                          <a:srgbClr val="23394C"/>
                        </a:solidFill>
                        <a:ln>
                          <a:noFill/>
                        </a:ln>
                        <a:effectLst>
                          <a:outerShdw blurRad="50800" dist="38100" dir="8100000" algn="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dk1">
                            <a:shade val="15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ACE7AF7" w14:textId="77777777" w:rsidR="00FB6A61" w:rsidRPr="00FB6A61" w:rsidRDefault="00FB6A61" w:rsidP="00AC6AA2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line="276" w:lineRule="auto"/>
                              <w:contextualSpacing w:val="0"/>
                              <w:rPr>
                                <w:rFonts w:ascii="Courier New" w:eastAsia="Times New Roman" w:hAnsi="Courier New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</w:pPr>
                            <w:r w:rsidRPr="00FB6A61">
                              <w:rPr>
                                <w:rFonts w:ascii="Courier New" w:eastAsia="Times New Roman" w:hAnsi="Courier New" w:cs="Courier New"/>
                                <w:i/>
                                <w:iCs/>
                                <w:color w:val="57A64A"/>
                                <w:sz w:val="21"/>
                                <w:szCs w:val="21"/>
                                <w:lang w:val="en-US" w:eastAsia="es-CO"/>
                              </w:rPr>
                              <w:t># requirements.txt</w:t>
                            </w:r>
                          </w:p>
                          <w:p w14:paraId="7E500B9A" w14:textId="77777777" w:rsidR="00FB6A61" w:rsidRPr="00FB6A61" w:rsidRDefault="00FB6A61" w:rsidP="00AC6AA2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line="276" w:lineRule="auto"/>
                              <w:contextualSpacing w:val="0"/>
                              <w:rPr>
                                <w:rFonts w:ascii="Courier New" w:eastAsia="Times New Roman" w:hAnsi="Courier New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</w:pPr>
                            <w:r w:rsidRPr="00FB6A61">
                              <w:rPr>
                                <w:rFonts w:ascii="Courier New" w:eastAsia="Times New Roman" w:hAnsi="Courier New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>PyQt5&gt;=</w:t>
                            </w:r>
                            <w:r w:rsidRPr="00FB6A61">
                              <w:rPr>
                                <w:rFonts w:ascii="Courier New" w:eastAsia="Times New Roman" w:hAnsi="Courier New" w:cs="Courier New"/>
                                <w:color w:val="B8D7A3"/>
                                <w:sz w:val="21"/>
                                <w:szCs w:val="21"/>
                                <w:lang w:val="en-US" w:eastAsia="es-CO"/>
                              </w:rPr>
                              <w:t>5.15.0</w:t>
                            </w:r>
                          </w:p>
                          <w:p w14:paraId="5FDA03C9" w14:textId="77777777" w:rsidR="00FB6A61" w:rsidRPr="00FB6A61" w:rsidRDefault="00FB6A61" w:rsidP="00AC6AA2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line="276" w:lineRule="auto"/>
                              <w:contextualSpacing w:val="0"/>
                              <w:rPr>
                                <w:rFonts w:ascii="Courier New" w:eastAsia="Times New Roman" w:hAnsi="Courier New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</w:pPr>
                            <w:r w:rsidRPr="00FB6A61">
                              <w:rPr>
                                <w:rFonts w:ascii="Courier New" w:eastAsia="Times New Roman" w:hAnsi="Courier New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>matplotlib&gt;=</w:t>
                            </w:r>
                            <w:r w:rsidRPr="00FB6A61">
                              <w:rPr>
                                <w:rFonts w:ascii="Courier New" w:eastAsia="Times New Roman" w:hAnsi="Courier New" w:cs="Courier New"/>
                                <w:color w:val="B8D7A3"/>
                                <w:sz w:val="21"/>
                                <w:szCs w:val="21"/>
                                <w:lang w:val="en-US" w:eastAsia="es-CO"/>
                              </w:rPr>
                              <w:t>3.5.0</w:t>
                            </w:r>
                          </w:p>
                          <w:p w14:paraId="49D02523" w14:textId="77777777" w:rsidR="00FB6A61" w:rsidRPr="00FB6A61" w:rsidRDefault="00FB6A61" w:rsidP="00AC6AA2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line="276" w:lineRule="auto"/>
                              <w:contextualSpacing w:val="0"/>
                              <w:rPr>
                                <w:rFonts w:ascii="Courier New" w:eastAsia="Times New Roman" w:hAnsi="Courier New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</w:pPr>
                            <w:r w:rsidRPr="00FB6A61">
                              <w:rPr>
                                <w:rFonts w:ascii="Courier New" w:eastAsia="Times New Roman" w:hAnsi="Courier New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>numpy&gt;=</w:t>
                            </w:r>
                            <w:r w:rsidRPr="00FB6A61">
                              <w:rPr>
                                <w:rFonts w:ascii="Courier New" w:eastAsia="Times New Roman" w:hAnsi="Courier New" w:cs="Courier New"/>
                                <w:color w:val="B8D7A3"/>
                                <w:sz w:val="21"/>
                                <w:szCs w:val="21"/>
                                <w:lang w:val="en-US" w:eastAsia="es-CO"/>
                              </w:rPr>
                              <w:t>1.21.0</w:t>
                            </w:r>
                          </w:p>
                          <w:p w14:paraId="512D97DD" w14:textId="77777777" w:rsidR="00FB6A61" w:rsidRPr="00FB6A61" w:rsidRDefault="00FB6A61" w:rsidP="00AC6AA2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line="276" w:lineRule="auto"/>
                              <w:contextualSpacing w:val="0"/>
                              <w:rPr>
                                <w:rFonts w:ascii="Courier New" w:eastAsia="Times New Roman" w:hAnsi="Courier New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</w:pPr>
                            <w:r w:rsidRPr="00FB6A61">
                              <w:rPr>
                                <w:rFonts w:ascii="Courier New" w:eastAsia="Times New Roman" w:hAnsi="Courier New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  <w:t>scipy&gt;=</w:t>
                            </w:r>
                            <w:r w:rsidRPr="00FB6A61">
                              <w:rPr>
                                <w:rFonts w:ascii="Courier New" w:eastAsia="Times New Roman" w:hAnsi="Courier New" w:cs="Courier New"/>
                                <w:color w:val="B8D7A3"/>
                                <w:sz w:val="21"/>
                                <w:szCs w:val="21"/>
                                <w:lang w:val="es-CO" w:eastAsia="es-CO"/>
                              </w:rPr>
                              <w:t>1.7.0</w:t>
                            </w:r>
                          </w:p>
                          <w:p w14:paraId="5D27E58E" w14:textId="77777777" w:rsidR="00FB6A61" w:rsidRPr="00FB6A61" w:rsidRDefault="00FB6A61" w:rsidP="00AC6AA2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line="276" w:lineRule="auto"/>
                              <w:contextualSpacing w:val="0"/>
                              <w:rPr>
                                <w:rFonts w:ascii="Courier New" w:eastAsia="Times New Roman" w:hAnsi="Courier New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</w:pPr>
                            <w:r w:rsidRPr="00FB6A61">
                              <w:rPr>
                                <w:rFonts w:ascii="Courier New" w:eastAsia="Times New Roman" w:hAnsi="Courier New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  <w:t>openpyxl&gt;=</w:t>
                            </w:r>
                            <w:r w:rsidRPr="00FB6A61">
                              <w:rPr>
                                <w:rFonts w:ascii="Courier New" w:eastAsia="Times New Roman" w:hAnsi="Courier New" w:cs="Courier New"/>
                                <w:color w:val="B8D7A3"/>
                                <w:sz w:val="21"/>
                                <w:szCs w:val="21"/>
                                <w:lang w:val="es-CO" w:eastAsia="es-CO"/>
                              </w:rPr>
                              <w:t>3.0.9</w:t>
                            </w:r>
                          </w:p>
                          <w:p w14:paraId="5E9E647B" w14:textId="77777777" w:rsidR="00FB6A61" w:rsidRDefault="00FB6A61" w:rsidP="00AC6AA2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line="276" w:lineRule="auto"/>
                              <w:contextualSpacing w:val="0"/>
                              <w:rPr>
                                <w:rFonts w:ascii="Courier New" w:eastAsia="Times New Roman" w:hAnsi="Courier New" w:cs="Courier New"/>
                                <w:color w:val="B8D7A3"/>
                                <w:sz w:val="21"/>
                                <w:szCs w:val="21"/>
                                <w:lang w:val="es-CO" w:eastAsia="es-CO"/>
                              </w:rPr>
                            </w:pPr>
                            <w:r w:rsidRPr="00FB6A61">
                              <w:rPr>
                                <w:rFonts w:ascii="Courier New" w:eastAsia="Times New Roman" w:hAnsi="Courier New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  <w:t>pyserial&gt;=</w:t>
                            </w:r>
                            <w:r w:rsidRPr="00FB6A61">
                              <w:rPr>
                                <w:rFonts w:ascii="Courier New" w:eastAsia="Times New Roman" w:hAnsi="Courier New" w:cs="Courier New"/>
                                <w:color w:val="B8D7A3"/>
                                <w:sz w:val="21"/>
                                <w:szCs w:val="21"/>
                                <w:lang w:val="es-CO" w:eastAsia="es-CO"/>
                              </w:rPr>
                              <w:t>3.5</w:t>
                            </w:r>
                          </w:p>
                          <w:p w14:paraId="099C0CC4" w14:textId="05B12730" w:rsidR="00AC6AA2" w:rsidRPr="00FB6A61" w:rsidRDefault="00AC6AA2" w:rsidP="00AC6AA2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line="276" w:lineRule="auto"/>
                              <w:contextualSpacing w:val="0"/>
                              <w:rPr>
                                <w:rFonts w:ascii="Courier New" w:eastAsia="Times New Roman" w:hAnsi="Courier New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</w:pPr>
                            <w:r w:rsidRPr="00AC6AA2">
                              <w:rPr>
                                <w:rFonts w:ascii="Courier New" w:eastAsia="Times New Roman" w:hAnsi="Courier New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  <w:t>pandas&gt;=</w:t>
                            </w:r>
                            <w:r>
                              <w:rPr>
                                <w:rFonts w:ascii="Courier New" w:eastAsia="Times New Roman" w:hAnsi="Courier New" w:cs="Courier New"/>
                                <w:color w:val="B8D7A3"/>
                                <w:sz w:val="21"/>
                                <w:szCs w:val="21"/>
                                <w:lang w:val="es-CO" w:eastAsia="es-CO"/>
                              </w:rPr>
                              <w:t>1.3.0</w:t>
                            </w:r>
                          </w:p>
                          <w:p w14:paraId="759CE20E" w14:textId="77777777" w:rsidR="00FB6A61" w:rsidRDefault="00FB6A61" w:rsidP="00FB6A61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F97AC57" id="_x0000_s1030" style="position:absolute;margin-left:426.55pt;margin-top:263.55pt;width:477.75pt;height:126.75pt;z-index:25167257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page;mso-width-percent:0;mso-height-percent:0;mso-width-relative:margin;mso-height-relative:margin;v-text-anchor:middle" arcsize="4900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" fillcolor="#23394c" stroked="f" strokeweight="2pt">
                <v:shadow on="t" color="black" opacity="26214f" origin=".5,-.5" offset="-.74836mm,.74836mm"/>
                <v:textbox>
                  <w:txbxContent>
                    <w:p w14:paraId="1ACE7AF7" w14:textId="77777777" w:rsidR="00FB6A61" w:rsidRPr="00FB6A61" w:rsidRDefault="00FB6A61" w:rsidP="00AC6AA2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line="276" w:lineRule="auto"/>
                        <w:contextualSpacing w:val="0"/>
                        <w:rPr>
                          <w:rFonts w:ascii="Courier New" w:eastAsia="Times New Roman" w:hAnsi="Courier New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</w:pPr>
                      <w:r w:rsidRPr="00FB6A61">
                        <w:rPr>
                          <w:rFonts w:ascii="Courier New" w:eastAsia="Times New Roman" w:hAnsi="Courier New" w:cs="Courier New"/>
                          <w:i/>
                          <w:iCs/>
                          <w:color w:val="57A64A"/>
                          <w:sz w:val="21"/>
                          <w:szCs w:val="21"/>
                          <w:lang w:val="en-US" w:eastAsia="es-CO"/>
                        </w:rPr>
                        <w:t># requirements.txt</w:t>
                      </w:r>
                    </w:p>
                    <w:p w14:paraId="7E500B9A" w14:textId="77777777" w:rsidR="00FB6A61" w:rsidRPr="00FB6A61" w:rsidRDefault="00FB6A61" w:rsidP="00AC6AA2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line="276" w:lineRule="auto"/>
                        <w:contextualSpacing w:val="0"/>
                        <w:rPr>
                          <w:rFonts w:ascii="Courier New" w:eastAsia="Times New Roman" w:hAnsi="Courier New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</w:pPr>
                      <w:r w:rsidRPr="00FB6A61">
                        <w:rPr>
                          <w:rFonts w:ascii="Courier New" w:eastAsia="Times New Roman" w:hAnsi="Courier New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>PyQt5&gt;=</w:t>
                      </w:r>
                      <w:r w:rsidRPr="00FB6A61">
                        <w:rPr>
                          <w:rFonts w:ascii="Courier New" w:eastAsia="Times New Roman" w:hAnsi="Courier New" w:cs="Courier New"/>
                          <w:color w:val="B8D7A3"/>
                          <w:sz w:val="21"/>
                          <w:szCs w:val="21"/>
                          <w:lang w:val="en-US" w:eastAsia="es-CO"/>
                        </w:rPr>
                        <w:t>5.15.0</w:t>
                      </w:r>
                    </w:p>
                    <w:p w14:paraId="5FDA03C9" w14:textId="77777777" w:rsidR="00FB6A61" w:rsidRPr="00FB6A61" w:rsidRDefault="00FB6A61" w:rsidP="00AC6AA2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line="276" w:lineRule="auto"/>
                        <w:contextualSpacing w:val="0"/>
                        <w:rPr>
                          <w:rFonts w:ascii="Courier New" w:eastAsia="Times New Roman" w:hAnsi="Courier New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</w:pPr>
                      <w:r w:rsidRPr="00FB6A61">
                        <w:rPr>
                          <w:rFonts w:ascii="Courier New" w:eastAsia="Times New Roman" w:hAnsi="Courier New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>matplotlib&gt;=</w:t>
                      </w:r>
                      <w:r w:rsidRPr="00FB6A61">
                        <w:rPr>
                          <w:rFonts w:ascii="Courier New" w:eastAsia="Times New Roman" w:hAnsi="Courier New" w:cs="Courier New"/>
                          <w:color w:val="B8D7A3"/>
                          <w:sz w:val="21"/>
                          <w:szCs w:val="21"/>
                          <w:lang w:val="en-US" w:eastAsia="es-CO"/>
                        </w:rPr>
                        <w:t>3.5.0</w:t>
                      </w:r>
                    </w:p>
                    <w:p w14:paraId="49D02523" w14:textId="77777777" w:rsidR="00FB6A61" w:rsidRPr="00FB6A61" w:rsidRDefault="00FB6A61" w:rsidP="00AC6AA2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line="276" w:lineRule="auto"/>
                        <w:contextualSpacing w:val="0"/>
                        <w:rPr>
                          <w:rFonts w:ascii="Courier New" w:eastAsia="Times New Roman" w:hAnsi="Courier New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</w:pPr>
                      <w:r w:rsidRPr="00FB6A61">
                        <w:rPr>
                          <w:rFonts w:ascii="Courier New" w:eastAsia="Times New Roman" w:hAnsi="Courier New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>numpy&gt;=</w:t>
                      </w:r>
                      <w:r w:rsidRPr="00FB6A61">
                        <w:rPr>
                          <w:rFonts w:ascii="Courier New" w:eastAsia="Times New Roman" w:hAnsi="Courier New" w:cs="Courier New"/>
                          <w:color w:val="B8D7A3"/>
                          <w:sz w:val="21"/>
                          <w:szCs w:val="21"/>
                          <w:lang w:val="en-US" w:eastAsia="es-CO"/>
                        </w:rPr>
                        <w:t>1.21.0</w:t>
                      </w:r>
                    </w:p>
                    <w:p w14:paraId="512D97DD" w14:textId="77777777" w:rsidR="00FB6A61" w:rsidRPr="00FB6A61" w:rsidRDefault="00FB6A61" w:rsidP="00AC6AA2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line="276" w:lineRule="auto"/>
                        <w:contextualSpacing w:val="0"/>
                        <w:rPr>
                          <w:rFonts w:ascii="Courier New" w:eastAsia="Times New Roman" w:hAnsi="Courier New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</w:pPr>
                      <w:proofErr w:type="spellStart"/>
                      <w:r w:rsidRPr="00FB6A61">
                        <w:rPr>
                          <w:rFonts w:ascii="Courier New" w:eastAsia="Times New Roman" w:hAnsi="Courier New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  <w:t>scipy</w:t>
                      </w:r>
                      <w:proofErr w:type="spellEnd"/>
                      <w:r w:rsidRPr="00FB6A61">
                        <w:rPr>
                          <w:rFonts w:ascii="Courier New" w:eastAsia="Times New Roman" w:hAnsi="Courier New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  <w:t>&gt;=</w:t>
                      </w:r>
                      <w:r w:rsidRPr="00FB6A61">
                        <w:rPr>
                          <w:rFonts w:ascii="Courier New" w:eastAsia="Times New Roman" w:hAnsi="Courier New" w:cs="Courier New"/>
                          <w:color w:val="B8D7A3"/>
                          <w:sz w:val="21"/>
                          <w:szCs w:val="21"/>
                          <w:lang w:val="es-CO" w:eastAsia="es-CO"/>
                        </w:rPr>
                        <w:t>1.7.0</w:t>
                      </w:r>
                    </w:p>
                    <w:p w14:paraId="5D27E58E" w14:textId="77777777" w:rsidR="00FB6A61" w:rsidRPr="00FB6A61" w:rsidRDefault="00FB6A61" w:rsidP="00AC6AA2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line="276" w:lineRule="auto"/>
                        <w:contextualSpacing w:val="0"/>
                        <w:rPr>
                          <w:rFonts w:ascii="Courier New" w:eastAsia="Times New Roman" w:hAnsi="Courier New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</w:pPr>
                      <w:proofErr w:type="spellStart"/>
                      <w:r w:rsidRPr="00FB6A61">
                        <w:rPr>
                          <w:rFonts w:ascii="Courier New" w:eastAsia="Times New Roman" w:hAnsi="Courier New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  <w:t>openpyxl</w:t>
                      </w:r>
                      <w:proofErr w:type="spellEnd"/>
                      <w:r w:rsidRPr="00FB6A61">
                        <w:rPr>
                          <w:rFonts w:ascii="Courier New" w:eastAsia="Times New Roman" w:hAnsi="Courier New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  <w:t>&gt;=</w:t>
                      </w:r>
                      <w:r w:rsidRPr="00FB6A61">
                        <w:rPr>
                          <w:rFonts w:ascii="Courier New" w:eastAsia="Times New Roman" w:hAnsi="Courier New" w:cs="Courier New"/>
                          <w:color w:val="B8D7A3"/>
                          <w:sz w:val="21"/>
                          <w:szCs w:val="21"/>
                          <w:lang w:val="es-CO" w:eastAsia="es-CO"/>
                        </w:rPr>
                        <w:t>3.0.9</w:t>
                      </w:r>
                    </w:p>
                    <w:p w14:paraId="5E9E647B" w14:textId="77777777" w:rsidR="00FB6A61" w:rsidRDefault="00FB6A61" w:rsidP="00AC6AA2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line="276" w:lineRule="auto"/>
                        <w:contextualSpacing w:val="0"/>
                        <w:rPr>
                          <w:rFonts w:ascii="Courier New" w:eastAsia="Times New Roman" w:hAnsi="Courier New" w:cs="Courier New"/>
                          <w:color w:val="B8D7A3"/>
                          <w:sz w:val="21"/>
                          <w:szCs w:val="21"/>
                          <w:lang w:val="es-CO" w:eastAsia="es-CO"/>
                        </w:rPr>
                      </w:pPr>
                      <w:proofErr w:type="spellStart"/>
                      <w:r w:rsidRPr="00FB6A61">
                        <w:rPr>
                          <w:rFonts w:ascii="Courier New" w:eastAsia="Times New Roman" w:hAnsi="Courier New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  <w:t>pyserial</w:t>
                      </w:r>
                      <w:proofErr w:type="spellEnd"/>
                      <w:r w:rsidRPr="00FB6A61">
                        <w:rPr>
                          <w:rFonts w:ascii="Courier New" w:eastAsia="Times New Roman" w:hAnsi="Courier New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  <w:t>&gt;=</w:t>
                      </w:r>
                      <w:r w:rsidRPr="00FB6A61">
                        <w:rPr>
                          <w:rFonts w:ascii="Courier New" w:eastAsia="Times New Roman" w:hAnsi="Courier New" w:cs="Courier New"/>
                          <w:color w:val="B8D7A3"/>
                          <w:sz w:val="21"/>
                          <w:szCs w:val="21"/>
                          <w:lang w:val="es-CO" w:eastAsia="es-CO"/>
                        </w:rPr>
                        <w:t>3.5</w:t>
                      </w:r>
                    </w:p>
                    <w:p w14:paraId="099C0CC4" w14:textId="05B12730" w:rsidR="00AC6AA2" w:rsidRPr="00FB6A61" w:rsidRDefault="00AC6AA2" w:rsidP="00AC6AA2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line="276" w:lineRule="auto"/>
                        <w:contextualSpacing w:val="0"/>
                        <w:rPr>
                          <w:rFonts w:ascii="Courier New" w:eastAsia="Times New Roman" w:hAnsi="Courier New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</w:pPr>
                      <w:r w:rsidRPr="00AC6AA2">
                        <w:rPr>
                          <w:rFonts w:ascii="Courier New" w:eastAsia="Times New Roman" w:hAnsi="Courier New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  <w:t>pandas&gt;=</w:t>
                      </w:r>
                      <w:r>
                        <w:rPr>
                          <w:rFonts w:ascii="Courier New" w:eastAsia="Times New Roman" w:hAnsi="Courier New" w:cs="Courier New"/>
                          <w:color w:val="B8D7A3"/>
                          <w:sz w:val="21"/>
                          <w:szCs w:val="21"/>
                          <w:lang w:val="es-CO" w:eastAsia="es-CO"/>
                        </w:rPr>
                        <w:t>1.3.0</w:t>
                      </w:r>
                    </w:p>
                    <w:p w14:paraId="759CE20E" w14:textId="77777777" w:rsidR="00FB6A61" w:rsidRDefault="00FB6A61" w:rsidP="00FB6A61">
                      <w:pPr>
                        <w:jc w:val="center"/>
                      </w:pPr>
                    </w:p>
                  </w:txbxContent>
                </v:textbox>
                <w10:wrap type="topAndBottom" anchorx="margin" anchory="page"/>
              </v:roundrect>
            </w:pict>
          </mc:Fallback>
        </mc:AlternateContent>
      </w:r>
      <w:r w:rsidR="00FB6A61" w:rsidRPr="00FB6A61">
        <w:rPr>
          <w:lang w:val="es-CO" w:bidi="es-ES"/>
        </w:rPr>
        <w:t>Dependencias de Software</w:t>
      </w:r>
      <w:bookmarkEnd w:id="13"/>
    </w:p>
    <w:p w14:paraId="51432C45" w14:textId="0921EF1F" w:rsidR="00672C1A" w:rsidRPr="00672C1A" w:rsidRDefault="00672C1A" w:rsidP="00672C1A">
      <w:pPr>
        <w:pStyle w:val="Ttulo2"/>
        <w:rPr>
          <w:lang w:val="es-CO" w:bidi="es-ES"/>
        </w:rPr>
      </w:pPr>
      <w:bookmarkStart w:id="14" w:name="_Toc208218622"/>
      <w:r w:rsidRPr="00672C1A">
        <w:rPr>
          <w:lang w:val="es-CO" w:bidi="es-ES"/>
        </w:rPr>
        <w:t>Proceso de Instalación</w:t>
      </w:r>
      <w:bookmarkEnd w:id="14"/>
    </w:p>
    <w:p w14:paraId="19062F4E" w14:textId="77777777" w:rsidR="00672C1A" w:rsidRPr="00672C1A" w:rsidRDefault="00672C1A">
      <w:pPr>
        <w:numPr>
          <w:ilvl w:val="0"/>
          <w:numId w:val="11"/>
        </w:numPr>
        <w:rPr>
          <w:lang w:val="es-CO" w:bidi="es-ES"/>
        </w:rPr>
      </w:pPr>
      <w:r w:rsidRPr="00672C1A">
        <w:rPr>
          <w:b/>
          <w:bCs/>
          <w:lang w:val="es-CO" w:bidi="es-ES"/>
        </w:rPr>
        <w:t>Clonar Repositorio:</w:t>
      </w:r>
      <w:r w:rsidRPr="00672C1A">
        <w:rPr>
          <w:lang w:val="es-CO" w:bidi="es-ES"/>
        </w:rPr>
        <w:t> Descargar código fuente</w:t>
      </w:r>
    </w:p>
    <w:p w14:paraId="1D518DD1" w14:textId="77777777" w:rsidR="00672C1A" w:rsidRPr="00672C1A" w:rsidRDefault="00672C1A">
      <w:pPr>
        <w:pStyle w:val="Prrafodelista"/>
        <w:numPr>
          <w:ilvl w:val="0"/>
          <w:numId w:val="11"/>
        </w:numPr>
        <w:rPr>
          <w:rFonts w:ascii="Consolas" w:hAnsi="Consolas"/>
          <w:color w:val="ECBD17" w:themeColor="accent3" w:themeShade="BF"/>
          <w:lang w:val="es-CO" w:bidi="es-ES"/>
        </w:rPr>
      </w:pPr>
      <w:r w:rsidRPr="00672C1A">
        <w:rPr>
          <w:b/>
          <w:bCs/>
          <w:lang w:val="es-CO" w:bidi="es-ES"/>
        </w:rPr>
        <w:t>Instalar Dependencias:</w:t>
      </w:r>
      <w:r w:rsidRPr="00672C1A">
        <w:rPr>
          <w:lang w:val="es-CO" w:bidi="es-ES"/>
        </w:rPr>
        <w:t> </w:t>
      </w:r>
      <w:r w:rsidRPr="00672C1A">
        <w:rPr>
          <w:rFonts w:ascii="Consolas" w:hAnsi="Consolas"/>
          <w:color w:val="ECBD17" w:themeColor="accent3" w:themeShade="BF"/>
          <w:shd w:val="clear" w:color="auto" w:fill="FCF6E0" w:themeFill="accent1" w:themeFillTint="33"/>
          <w:lang w:val="es-CO" w:bidi="es-ES"/>
        </w:rPr>
        <w:t>pip install -r requirements.txt</w:t>
      </w:r>
    </w:p>
    <w:p w14:paraId="5CBA5388" w14:textId="77777777" w:rsidR="00672C1A" w:rsidRPr="00672C1A" w:rsidRDefault="00672C1A">
      <w:pPr>
        <w:numPr>
          <w:ilvl w:val="0"/>
          <w:numId w:val="11"/>
        </w:numPr>
        <w:rPr>
          <w:lang w:val="es-CO" w:bidi="es-ES"/>
        </w:rPr>
      </w:pPr>
      <w:r w:rsidRPr="00672C1A">
        <w:rPr>
          <w:b/>
          <w:bCs/>
          <w:lang w:val="es-CO" w:bidi="es-ES"/>
        </w:rPr>
        <w:t>Configurar ESP32:</w:t>
      </w:r>
      <w:r w:rsidRPr="00672C1A">
        <w:rPr>
          <w:lang w:val="es-CO" w:bidi="es-ES"/>
        </w:rPr>
        <w:t> Flashear firmware compatible</w:t>
      </w:r>
    </w:p>
    <w:p w14:paraId="7323629E" w14:textId="77777777" w:rsidR="00672C1A" w:rsidRPr="00672C1A" w:rsidRDefault="00672C1A">
      <w:pPr>
        <w:numPr>
          <w:ilvl w:val="0"/>
          <w:numId w:val="11"/>
        </w:numPr>
        <w:rPr>
          <w:lang w:val="es-CO" w:bidi="es-ES"/>
        </w:rPr>
      </w:pPr>
      <w:r w:rsidRPr="00672C1A">
        <w:rPr>
          <w:b/>
          <w:bCs/>
          <w:lang w:val="es-CO" w:bidi="es-ES"/>
        </w:rPr>
        <w:t>Ejecutar Software:</w:t>
      </w:r>
      <w:r w:rsidRPr="00672C1A">
        <w:rPr>
          <w:lang w:val="es-CO" w:bidi="es-ES"/>
        </w:rPr>
        <w:t> </w:t>
      </w:r>
      <w:r w:rsidRPr="00672C1A">
        <w:rPr>
          <w:rFonts w:ascii="Consolas" w:hAnsi="Consolas"/>
          <w:color w:val="ECBD17" w:themeColor="accent3" w:themeShade="BF"/>
          <w:shd w:val="clear" w:color="auto" w:fill="FCF6E0" w:themeFill="accent1" w:themeFillTint="33"/>
          <w:lang w:val="es-CO" w:bidi="es-ES"/>
        </w:rPr>
        <w:t>python main.py</w:t>
      </w:r>
    </w:p>
    <w:p w14:paraId="7DD2A099" w14:textId="7A3E6E3F" w:rsidR="00FB6A61" w:rsidRDefault="0004761A" w:rsidP="00672C1A">
      <w:pPr>
        <w:pStyle w:val="Ttulo1"/>
        <w:rPr>
          <w:lang w:bidi="es-ES"/>
        </w:rPr>
      </w:pPr>
      <w:bookmarkStart w:id="15" w:name="_Toc208218623"/>
      <w:r>
        <w:rPr>
          <w:caps w:val="0"/>
          <w:lang w:bidi="es-ES"/>
        </w:rPr>
        <w:lastRenderedPageBreak/>
        <w:t>INICIO RÁPIDO</w:t>
      </w:r>
      <w:bookmarkEnd w:id="15"/>
    </w:p>
    <w:p w14:paraId="3F47D960" w14:textId="77777777" w:rsidR="00AD1694" w:rsidRPr="00AD1694" w:rsidRDefault="00AD1694" w:rsidP="00AD1694">
      <w:pPr>
        <w:rPr>
          <w:rFonts w:asciiTheme="majorHAnsi" w:eastAsia="Times New Roman" w:hAnsiTheme="majorHAnsi" w:cstheme="minorHAnsi"/>
          <w:b/>
          <w:bCs/>
          <w:sz w:val="28"/>
          <w:szCs w:val="28"/>
          <w:lang w:val="es-CO" w:eastAsia="es-CO"/>
        </w:rPr>
      </w:pPr>
      <w:r w:rsidRPr="00AD1694">
        <w:rPr>
          <w:rFonts w:asciiTheme="majorHAnsi" w:eastAsia="Times New Roman" w:hAnsiTheme="majorHAnsi" w:cstheme="minorHAnsi"/>
          <w:b/>
          <w:bCs/>
          <w:sz w:val="28"/>
          <w:szCs w:val="28"/>
          <w:lang w:val="es-CO" w:eastAsia="es-CO"/>
        </w:rPr>
        <w:t>Inicio del Sistema</w:t>
      </w:r>
    </w:p>
    <w:p w14:paraId="426AFBD6" w14:textId="77777777" w:rsidR="00AD1694" w:rsidRPr="00AD1694" w:rsidRDefault="00AD1694" w:rsidP="00AD1694">
      <w:pPr>
        <w:numPr>
          <w:ilvl w:val="0"/>
          <w:numId w:val="118"/>
        </w:numPr>
        <w:spacing w:before="100" w:beforeAutospacing="1" w:after="100" w:afterAutospacing="1" w:line="240" w:lineRule="auto"/>
        <w:contextualSpacing w:val="0"/>
        <w:rPr>
          <w:rFonts w:eastAsia="Times New Roman" w:cstheme="minorHAnsi"/>
          <w:szCs w:val="24"/>
          <w:lang w:val="es-CO" w:eastAsia="es-CO"/>
        </w:rPr>
      </w:pPr>
      <w:r w:rsidRPr="00AD1694">
        <w:rPr>
          <w:rFonts w:eastAsia="Times New Roman" w:cstheme="minorHAnsi"/>
          <w:b/>
          <w:bCs/>
          <w:szCs w:val="24"/>
          <w:lang w:val="es-CO" w:eastAsia="es-CO"/>
        </w:rPr>
        <w:t>Abrir aplicación</w:t>
      </w:r>
      <w:r w:rsidRPr="00AD1694">
        <w:rPr>
          <w:rFonts w:eastAsia="Times New Roman" w:cstheme="minorHAnsi"/>
          <w:szCs w:val="24"/>
          <w:lang w:val="es-CO" w:eastAsia="es-CO"/>
        </w:rPr>
        <w:t> SENSORA CORE</w:t>
      </w:r>
    </w:p>
    <w:p w14:paraId="1D4C10EB" w14:textId="77777777" w:rsidR="00AD1694" w:rsidRPr="00AD1694" w:rsidRDefault="00AD1694" w:rsidP="00AD1694">
      <w:pPr>
        <w:numPr>
          <w:ilvl w:val="0"/>
          <w:numId w:val="118"/>
        </w:numPr>
        <w:spacing w:before="100" w:beforeAutospacing="1" w:after="100" w:afterAutospacing="1" w:line="240" w:lineRule="auto"/>
        <w:contextualSpacing w:val="0"/>
        <w:rPr>
          <w:rFonts w:eastAsia="Times New Roman" w:cstheme="minorHAnsi"/>
          <w:szCs w:val="24"/>
          <w:lang w:val="es-CO" w:eastAsia="es-CO"/>
        </w:rPr>
      </w:pPr>
      <w:r w:rsidRPr="00AD1694">
        <w:rPr>
          <w:rFonts w:eastAsia="Times New Roman" w:cstheme="minorHAnsi"/>
          <w:b/>
          <w:bCs/>
          <w:szCs w:val="24"/>
          <w:lang w:val="es-CO" w:eastAsia="es-CO"/>
        </w:rPr>
        <w:t>Seleccionar módulo</w:t>
      </w:r>
      <w:r w:rsidRPr="00AD1694">
        <w:rPr>
          <w:rFonts w:eastAsia="Times New Roman" w:cstheme="minorHAnsi"/>
          <w:szCs w:val="24"/>
          <w:lang w:val="es-CO" w:eastAsia="es-CO"/>
        </w:rPr>
        <w:t> "GAS REGULATION"</w:t>
      </w:r>
    </w:p>
    <w:p w14:paraId="0A31C87D" w14:textId="77777777" w:rsidR="00AD1694" w:rsidRPr="00AD1694" w:rsidRDefault="00AD1694" w:rsidP="00AD1694">
      <w:pPr>
        <w:numPr>
          <w:ilvl w:val="0"/>
          <w:numId w:val="118"/>
        </w:numPr>
        <w:spacing w:before="100" w:beforeAutospacing="1" w:after="100" w:afterAutospacing="1" w:line="240" w:lineRule="auto"/>
        <w:contextualSpacing w:val="0"/>
        <w:rPr>
          <w:rFonts w:eastAsia="Times New Roman" w:cstheme="minorHAnsi"/>
          <w:szCs w:val="24"/>
          <w:lang w:val="es-CO" w:eastAsia="es-CO"/>
        </w:rPr>
      </w:pPr>
      <w:r w:rsidRPr="00AD1694">
        <w:rPr>
          <w:rFonts w:eastAsia="Times New Roman" w:cstheme="minorHAnsi"/>
          <w:b/>
          <w:bCs/>
          <w:szCs w:val="24"/>
          <w:lang w:val="es-CO" w:eastAsia="es-CO"/>
        </w:rPr>
        <w:t>Precalentar sensores</w:t>
      </w:r>
      <w:r w:rsidRPr="00AD1694">
        <w:rPr>
          <w:rFonts w:eastAsia="Times New Roman" w:cstheme="minorHAnsi"/>
          <w:szCs w:val="24"/>
          <w:lang w:val="es-CO" w:eastAsia="es-CO"/>
        </w:rPr>
        <w:t> MQ2/MQ3 (mínimo 20 segundos)</w:t>
      </w:r>
    </w:p>
    <w:p w14:paraId="32E510F8" w14:textId="77777777" w:rsidR="00AD1694" w:rsidRPr="00AD1694" w:rsidRDefault="00AD1694" w:rsidP="00AD1694">
      <w:pPr>
        <w:numPr>
          <w:ilvl w:val="0"/>
          <w:numId w:val="118"/>
        </w:numPr>
        <w:spacing w:before="100" w:beforeAutospacing="1" w:after="100" w:afterAutospacing="1" w:line="240" w:lineRule="auto"/>
        <w:contextualSpacing w:val="0"/>
        <w:rPr>
          <w:rFonts w:eastAsia="Times New Roman" w:cstheme="minorHAnsi"/>
          <w:szCs w:val="24"/>
          <w:lang w:val="es-CO" w:eastAsia="es-CO"/>
        </w:rPr>
      </w:pPr>
      <w:r w:rsidRPr="00AD1694">
        <w:rPr>
          <w:rFonts w:eastAsia="Times New Roman" w:cstheme="minorHAnsi"/>
          <w:b/>
          <w:bCs/>
          <w:szCs w:val="24"/>
          <w:lang w:val="es-CO" w:eastAsia="es-CO"/>
        </w:rPr>
        <w:t>Introducir IP</w:t>
      </w:r>
      <w:r w:rsidRPr="00AD1694">
        <w:rPr>
          <w:rFonts w:eastAsia="Times New Roman" w:cstheme="minorHAnsi"/>
          <w:szCs w:val="24"/>
          <w:lang w:val="es-CO" w:eastAsia="es-CO"/>
        </w:rPr>
        <w:t> del ESP32 en campo principal</w:t>
      </w:r>
    </w:p>
    <w:p w14:paraId="18C8BE5B" w14:textId="77777777" w:rsidR="00AD1694" w:rsidRPr="00AD1694" w:rsidRDefault="00AD1694" w:rsidP="00AD1694">
      <w:pPr>
        <w:numPr>
          <w:ilvl w:val="0"/>
          <w:numId w:val="118"/>
        </w:numPr>
        <w:spacing w:before="100" w:beforeAutospacing="1" w:after="100" w:afterAutospacing="1" w:line="240" w:lineRule="auto"/>
        <w:contextualSpacing w:val="0"/>
        <w:rPr>
          <w:rFonts w:eastAsia="Times New Roman" w:cstheme="minorHAnsi"/>
          <w:szCs w:val="24"/>
          <w:lang w:val="es-CO" w:eastAsia="es-CO"/>
        </w:rPr>
      </w:pPr>
      <w:r w:rsidRPr="00AD1694">
        <w:rPr>
          <w:rFonts w:eastAsia="Times New Roman" w:cstheme="minorHAnsi"/>
          <w:b/>
          <w:bCs/>
          <w:szCs w:val="24"/>
          <w:lang w:val="es-CO" w:eastAsia="es-CO"/>
        </w:rPr>
        <w:t>Verificar conexión</w:t>
      </w:r>
      <w:r w:rsidRPr="00AD1694">
        <w:rPr>
          <w:rFonts w:eastAsia="Times New Roman" w:cstheme="minorHAnsi"/>
          <w:szCs w:val="24"/>
          <w:lang w:val="es-CO" w:eastAsia="es-CO"/>
        </w:rPr>
        <w:t> antes de iniciar monitoreo</w:t>
      </w:r>
    </w:p>
    <w:p w14:paraId="683B6EBD" w14:textId="77777777" w:rsidR="00AD1694" w:rsidRPr="00AD1694" w:rsidRDefault="00AD1694" w:rsidP="00AD1694">
      <w:pPr>
        <w:rPr>
          <w:rFonts w:asciiTheme="majorHAnsi" w:eastAsia="Times New Roman" w:hAnsiTheme="majorHAnsi" w:cstheme="minorHAnsi"/>
          <w:b/>
          <w:bCs/>
          <w:sz w:val="28"/>
          <w:szCs w:val="28"/>
          <w:lang w:val="es-CO" w:eastAsia="es-CO"/>
        </w:rPr>
      </w:pPr>
      <w:r w:rsidRPr="00AD1694">
        <w:rPr>
          <w:rFonts w:asciiTheme="majorHAnsi" w:eastAsia="Times New Roman" w:hAnsiTheme="majorHAnsi" w:cstheme="minorHAnsi"/>
          <w:b/>
          <w:bCs/>
          <w:sz w:val="28"/>
          <w:szCs w:val="28"/>
          <w:lang w:val="es-CO" w:eastAsia="es-CO"/>
        </w:rPr>
        <w:t>Interfaz de Usuario</w:t>
      </w:r>
    </w:p>
    <w:p w14:paraId="4B144604" w14:textId="77777777" w:rsidR="00AD1694" w:rsidRPr="00AD1694" w:rsidRDefault="00AD1694" w:rsidP="00AD1694">
      <w:pPr>
        <w:numPr>
          <w:ilvl w:val="0"/>
          <w:numId w:val="119"/>
        </w:numPr>
        <w:spacing w:before="100" w:beforeAutospacing="1" w:after="100" w:afterAutospacing="1" w:line="240" w:lineRule="auto"/>
        <w:contextualSpacing w:val="0"/>
        <w:rPr>
          <w:rFonts w:eastAsia="Times New Roman" w:cstheme="minorHAnsi"/>
          <w:szCs w:val="24"/>
          <w:lang w:val="es-CO" w:eastAsia="es-CO"/>
        </w:rPr>
      </w:pPr>
      <w:r w:rsidRPr="00AD1694">
        <w:rPr>
          <w:rFonts w:eastAsia="Times New Roman" w:cstheme="minorHAnsi"/>
          <w:b/>
          <w:bCs/>
          <w:szCs w:val="24"/>
          <w:lang w:val="es-CO" w:eastAsia="es-CO"/>
        </w:rPr>
        <w:t>Panel Superior</w:t>
      </w:r>
      <w:r w:rsidRPr="00AD1694">
        <w:rPr>
          <w:rFonts w:eastAsia="Times New Roman" w:cstheme="minorHAnsi"/>
          <w:szCs w:val="24"/>
          <w:lang w:val="es-CO" w:eastAsia="es-CO"/>
        </w:rPr>
        <w:t>: Título y descripción del módulo</w:t>
      </w:r>
    </w:p>
    <w:p w14:paraId="63CEDCDF" w14:textId="77777777" w:rsidR="00AD1694" w:rsidRPr="00AD1694" w:rsidRDefault="00AD1694" w:rsidP="00AD1694">
      <w:pPr>
        <w:numPr>
          <w:ilvl w:val="0"/>
          <w:numId w:val="119"/>
        </w:numPr>
        <w:spacing w:before="100" w:beforeAutospacing="1" w:after="100" w:afterAutospacing="1" w:line="240" w:lineRule="auto"/>
        <w:contextualSpacing w:val="0"/>
        <w:rPr>
          <w:rFonts w:eastAsia="Times New Roman" w:cstheme="minorHAnsi"/>
          <w:szCs w:val="24"/>
          <w:lang w:val="es-CO" w:eastAsia="es-CO"/>
        </w:rPr>
      </w:pPr>
      <w:r w:rsidRPr="00AD1694">
        <w:rPr>
          <w:rFonts w:eastAsia="Times New Roman" w:cstheme="minorHAnsi"/>
          <w:b/>
          <w:bCs/>
          <w:szCs w:val="24"/>
          <w:lang w:val="es-CO" w:eastAsia="es-CO"/>
        </w:rPr>
        <w:t>Panel Izquierdo</w:t>
      </w:r>
      <w:r w:rsidRPr="00AD1694">
        <w:rPr>
          <w:rFonts w:eastAsia="Times New Roman" w:cstheme="minorHAnsi"/>
          <w:szCs w:val="24"/>
          <w:lang w:val="es-CO" w:eastAsia="es-CO"/>
        </w:rPr>
        <w:t>: Selector de sensores y datos en tiempo real</w:t>
      </w:r>
    </w:p>
    <w:p w14:paraId="11FC338D" w14:textId="77777777" w:rsidR="00AD1694" w:rsidRPr="00AD1694" w:rsidRDefault="00AD1694" w:rsidP="00AD1694">
      <w:pPr>
        <w:numPr>
          <w:ilvl w:val="0"/>
          <w:numId w:val="119"/>
        </w:numPr>
        <w:spacing w:before="100" w:beforeAutospacing="1" w:after="100" w:afterAutospacing="1" w:line="240" w:lineRule="auto"/>
        <w:contextualSpacing w:val="0"/>
        <w:rPr>
          <w:rFonts w:eastAsia="Times New Roman" w:cstheme="minorHAnsi"/>
          <w:szCs w:val="24"/>
          <w:lang w:val="es-CO" w:eastAsia="es-CO"/>
        </w:rPr>
      </w:pPr>
      <w:r w:rsidRPr="00AD1694">
        <w:rPr>
          <w:rFonts w:eastAsia="Times New Roman" w:cstheme="minorHAnsi"/>
          <w:b/>
          <w:bCs/>
          <w:szCs w:val="24"/>
          <w:lang w:val="es-CO" w:eastAsia="es-CO"/>
        </w:rPr>
        <w:t>Panel Central</w:t>
      </w:r>
      <w:r w:rsidRPr="00AD1694">
        <w:rPr>
          <w:rFonts w:eastAsia="Times New Roman" w:cstheme="minorHAnsi"/>
          <w:szCs w:val="24"/>
          <w:lang w:val="es-CO" w:eastAsia="es-CO"/>
        </w:rPr>
        <w:t>: Gráfica concentración PPM temporal</w:t>
      </w:r>
    </w:p>
    <w:p w14:paraId="13526837" w14:textId="77777777" w:rsidR="00AD1694" w:rsidRPr="00AD1694" w:rsidRDefault="00AD1694" w:rsidP="00AD1694">
      <w:pPr>
        <w:numPr>
          <w:ilvl w:val="0"/>
          <w:numId w:val="119"/>
        </w:numPr>
        <w:spacing w:before="100" w:beforeAutospacing="1" w:after="100" w:afterAutospacing="1" w:line="240" w:lineRule="auto"/>
        <w:contextualSpacing w:val="0"/>
        <w:rPr>
          <w:rFonts w:eastAsia="Times New Roman" w:cstheme="minorHAnsi"/>
          <w:szCs w:val="24"/>
          <w:lang w:val="es-CO" w:eastAsia="es-CO"/>
        </w:rPr>
      </w:pPr>
      <w:r w:rsidRPr="00AD1694">
        <w:rPr>
          <w:rFonts w:eastAsia="Times New Roman" w:cstheme="minorHAnsi"/>
          <w:b/>
          <w:bCs/>
          <w:szCs w:val="24"/>
          <w:lang w:val="es-CO" w:eastAsia="es-CO"/>
        </w:rPr>
        <w:t>Controles</w:t>
      </w:r>
      <w:r w:rsidRPr="00AD1694">
        <w:rPr>
          <w:rFonts w:eastAsia="Times New Roman" w:cstheme="minorHAnsi"/>
          <w:szCs w:val="24"/>
          <w:lang w:val="es-CO" w:eastAsia="es-CO"/>
        </w:rPr>
        <w:t>: Iniciar/pausar, limpiar, exportar, calibrar</w:t>
      </w:r>
    </w:p>
    <w:p w14:paraId="5B74BE1A" w14:textId="77777777" w:rsidR="00AD1694" w:rsidRPr="00AD1694" w:rsidRDefault="00AD1694" w:rsidP="00AD1694">
      <w:pPr>
        <w:rPr>
          <w:rFonts w:asciiTheme="majorHAnsi" w:eastAsia="Times New Roman" w:hAnsiTheme="majorHAnsi" w:cstheme="minorHAnsi"/>
          <w:b/>
          <w:bCs/>
          <w:sz w:val="28"/>
          <w:szCs w:val="28"/>
          <w:lang w:val="es-CO" w:eastAsia="es-CO"/>
        </w:rPr>
      </w:pPr>
      <w:r w:rsidRPr="00AD1694">
        <w:rPr>
          <w:rFonts w:asciiTheme="majorHAnsi" w:eastAsia="Times New Roman" w:hAnsiTheme="majorHAnsi" w:cstheme="minorHAnsi"/>
          <w:b/>
          <w:bCs/>
          <w:sz w:val="28"/>
          <w:szCs w:val="28"/>
          <w:lang w:val="es-CO" w:eastAsia="es-CO"/>
        </w:rPr>
        <w:t>Selección de Sensor</w:t>
      </w:r>
    </w:p>
    <w:p w14:paraId="28ADC729" w14:textId="77777777" w:rsidR="00AD1694" w:rsidRPr="00AD1694" w:rsidRDefault="00AD1694" w:rsidP="00AD1694">
      <w:pPr>
        <w:numPr>
          <w:ilvl w:val="0"/>
          <w:numId w:val="120"/>
        </w:numPr>
        <w:spacing w:before="100" w:beforeAutospacing="1" w:after="100" w:afterAutospacing="1" w:line="240" w:lineRule="auto"/>
        <w:contextualSpacing w:val="0"/>
        <w:rPr>
          <w:rFonts w:eastAsia="Times New Roman" w:cstheme="minorHAnsi"/>
          <w:szCs w:val="24"/>
          <w:lang w:val="es-CO" w:eastAsia="es-CO"/>
        </w:rPr>
      </w:pPr>
      <w:r w:rsidRPr="00AD1694">
        <w:rPr>
          <w:rFonts w:eastAsia="Times New Roman" w:cstheme="minorHAnsi"/>
          <w:b/>
          <w:bCs/>
          <w:szCs w:val="24"/>
          <w:lang w:val="es-CO" w:eastAsia="es-CO"/>
        </w:rPr>
        <w:t>MQ2</w:t>
      </w:r>
      <w:r w:rsidRPr="00AD1694">
        <w:rPr>
          <w:rFonts w:eastAsia="Times New Roman" w:cstheme="minorHAnsi"/>
          <w:szCs w:val="24"/>
          <w:lang w:val="es-CO" w:eastAsia="es-CO"/>
        </w:rPr>
        <w:t>: Presionar botón "MQ2" (activación exclusiva)</w:t>
      </w:r>
    </w:p>
    <w:p w14:paraId="2DBE2FF6" w14:textId="77777777" w:rsidR="00AD1694" w:rsidRPr="00AD1694" w:rsidRDefault="00AD1694" w:rsidP="00AD1694">
      <w:pPr>
        <w:numPr>
          <w:ilvl w:val="0"/>
          <w:numId w:val="120"/>
        </w:numPr>
        <w:spacing w:before="100" w:beforeAutospacing="1" w:after="100" w:afterAutospacing="1" w:line="240" w:lineRule="auto"/>
        <w:contextualSpacing w:val="0"/>
        <w:rPr>
          <w:rFonts w:eastAsia="Times New Roman" w:cstheme="minorHAnsi"/>
          <w:szCs w:val="24"/>
          <w:lang w:val="es-CO" w:eastAsia="es-CO"/>
        </w:rPr>
      </w:pPr>
      <w:r w:rsidRPr="00AD1694">
        <w:rPr>
          <w:rFonts w:eastAsia="Times New Roman" w:cstheme="minorHAnsi"/>
          <w:b/>
          <w:bCs/>
          <w:szCs w:val="24"/>
          <w:lang w:val="es-CO" w:eastAsia="es-CO"/>
        </w:rPr>
        <w:t>MQ3</w:t>
      </w:r>
      <w:r w:rsidRPr="00AD1694">
        <w:rPr>
          <w:rFonts w:eastAsia="Times New Roman" w:cstheme="minorHAnsi"/>
          <w:szCs w:val="24"/>
          <w:lang w:val="es-CO" w:eastAsia="es-CO"/>
        </w:rPr>
        <w:t>: Presionar botón "MQ3" (desactiva MQ2)</w:t>
      </w:r>
    </w:p>
    <w:p w14:paraId="7442AF74" w14:textId="77777777" w:rsidR="00AD1694" w:rsidRPr="00AD1694" w:rsidRDefault="00AD1694" w:rsidP="00AD1694">
      <w:pPr>
        <w:numPr>
          <w:ilvl w:val="0"/>
          <w:numId w:val="120"/>
        </w:numPr>
        <w:spacing w:before="100" w:beforeAutospacing="1" w:after="100" w:afterAutospacing="1" w:line="240" w:lineRule="auto"/>
        <w:contextualSpacing w:val="0"/>
        <w:rPr>
          <w:rFonts w:eastAsia="Times New Roman" w:cstheme="minorHAnsi"/>
          <w:szCs w:val="24"/>
          <w:lang w:val="es-CO" w:eastAsia="es-CO"/>
        </w:rPr>
      </w:pPr>
      <w:r w:rsidRPr="00AD1694">
        <w:rPr>
          <w:rFonts w:eastAsia="Times New Roman" w:cstheme="minorHAnsi"/>
          <w:b/>
          <w:bCs/>
          <w:szCs w:val="24"/>
          <w:lang w:val="es-CO" w:eastAsia="es-CO"/>
        </w:rPr>
        <w:t>Indicador visual</w:t>
      </w:r>
      <w:r w:rsidRPr="00AD1694">
        <w:rPr>
          <w:rFonts w:eastAsia="Times New Roman" w:cstheme="minorHAnsi"/>
          <w:szCs w:val="24"/>
          <w:lang w:val="es-CO" w:eastAsia="es-CO"/>
        </w:rPr>
        <w:t>: Botón seleccionado se resalta</w:t>
      </w:r>
    </w:p>
    <w:p w14:paraId="3D51F318" w14:textId="77777777" w:rsidR="00AD1694" w:rsidRPr="00AD1694" w:rsidRDefault="00AD1694" w:rsidP="00AD1694">
      <w:pPr>
        <w:numPr>
          <w:ilvl w:val="0"/>
          <w:numId w:val="120"/>
        </w:numPr>
        <w:spacing w:before="100" w:beforeAutospacing="1" w:after="100" w:afterAutospacing="1" w:line="240" w:lineRule="auto"/>
        <w:contextualSpacing w:val="0"/>
        <w:rPr>
          <w:rFonts w:eastAsia="Times New Roman" w:cstheme="minorHAnsi"/>
          <w:szCs w:val="24"/>
          <w:lang w:val="es-CO" w:eastAsia="es-CO"/>
        </w:rPr>
      </w:pPr>
      <w:r w:rsidRPr="00AD1694">
        <w:rPr>
          <w:rFonts w:eastAsia="Times New Roman" w:cstheme="minorHAnsi"/>
          <w:b/>
          <w:bCs/>
          <w:szCs w:val="24"/>
          <w:lang w:val="es-CO" w:eastAsia="es-CO"/>
        </w:rPr>
        <w:t>Cambio dinámico</w:t>
      </w:r>
      <w:r w:rsidRPr="00AD1694">
        <w:rPr>
          <w:rFonts w:eastAsia="Times New Roman" w:cstheme="minorHAnsi"/>
          <w:szCs w:val="24"/>
          <w:lang w:val="es-CO" w:eastAsia="es-CO"/>
        </w:rPr>
        <w:t>: Posible durante monitoreo activo</w:t>
      </w:r>
    </w:p>
    <w:p w14:paraId="0BE7C699" w14:textId="77777777" w:rsidR="00AD1694" w:rsidRPr="00AD1694" w:rsidRDefault="00AD1694" w:rsidP="00AD1694">
      <w:pPr>
        <w:rPr>
          <w:rFonts w:eastAsia="Times New Roman" w:cstheme="minorHAnsi"/>
          <w:b/>
          <w:bCs/>
          <w:szCs w:val="24"/>
          <w:lang w:val="es-CO" w:eastAsia="es-CO"/>
        </w:rPr>
      </w:pPr>
      <w:r w:rsidRPr="00AD1694">
        <w:rPr>
          <w:rFonts w:asciiTheme="majorHAnsi" w:eastAsia="Times New Roman" w:hAnsiTheme="majorHAnsi" w:cstheme="minorHAnsi"/>
          <w:b/>
          <w:bCs/>
          <w:sz w:val="28"/>
          <w:szCs w:val="28"/>
          <w:lang w:val="es-CO" w:eastAsia="es-CO"/>
        </w:rPr>
        <w:t>Proceso de Calibración</w:t>
      </w:r>
    </w:p>
    <w:p w14:paraId="55BA9E1E" w14:textId="77777777" w:rsidR="00AD1694" w:rsidRPr="00AD1694" w:rsidRDefault="00AD1694" w:rsidP="00AD1694">
      <w:pPr>
        <w:spacing w:after="240" w:line="240" w:lineRule="auto"/>
        <w:contextualSpacing w:val="0"/>
        <w:rPr>
          <w:rFonts w:eastAsia="Times New Roman" w:cstheme="minorHAnsi"/>
          <w:szCs w:val="24"/>
          <w:lang w:val="es-CO" w:eastAsia="es-CO"/>
        </w:rPr>
      </w:pPr>
      <w:r w:rsidRPr="00AD1694">
        <w:rPr>
          <w:rFonts w:eastAsia="Times New Roman" w:cstheme="minorHAnsi"/>
          <w:b/>
          <w:bCs/>
          <w:szCs w:val="24"/>
          <w:lang w:val="es-CO" w:eastAsia="es-CO"/>
        </w:rPr>
        <w:t>Calibración Básica (Solo Ro)</w:t>
      </w:r>
      <w:r w:rsidRPr="00AD1694">
        <w:rPr>
          <w:rFonts w:eastAsia="Times New Roman" w:cstheme="minorHAnsi"/>
          <w:szCs w:val="24"/>
          <w:lang w:val="es-CO" w:eastAsia="es-CO"/>
        </w:rPr>
        <w:t>:</w:t>
      </w:r>
    </w:p>
    <w:p w14:paraId="7350CA20" w14:textId="77777777" w:rsidR="00AD1694" w:rsidRPr="00AD1694" w:rsidRDefault="00AD1694" w:rsidP="00AD1694">
      <w:pPr>
        <w:numPr>
          <w:ilvl w:val="0"/>
          <w:numId w:val="121"/>
        </w:numPr>
        <w:spacing w:before="100" w:beforeAutospacing="1" w:after="100" w:afterAutospacing="1" w:line="240" w:lineRule="auto"/>
        <w:contextualSpacing w:val="0"/>
        <w:rPr>
          <w:rFonts w:eastAsia="Times New Roman" w:cstheme="minorHAnsi"/>
          <w:szCs w:val="24"/>
          <w:lang w:val="es-CO" w:eastAsia="es-CO"/>
        </w:rPr>
      </w:pPr>
      <w:r w:rsidRPr="00AD1694">
        <w:rPr>
          <w:rFonts w:eastAsia="Times New Roman" w:cstheme="minorHAnsi"/>
          <w:b/>
          <w:bCs/>
          <w:szCs w:val="24"/>
          <w:lang w:val="es-CO" w:eastAsia="es-CO"/>
        </w:rPr>
        <w:t>Ambiente limpio</w:t>
      </w:r>
      <w:r w:rsidRPr="00AD1694">
        <w:rPr>
          <w:rFonts w:eastAsia="Times New Roman" w:cstheme="minorHAnsi"/>
          <w:szCs w:val="24"/>
          <w:lang w:val="es-CO" w:eastAsia="es-CO"/>
        </w:rPr>
        <w:t>: Colocar sensor en aire puro</w:t>
      </w:r>
    </w:p>
    <w:p w14:paraId="7D6716AC" w14:textId="77777777" w:rsidR="00AD1694" w:rsidRPr="00AD1694" w:rsidRDefault="00AD1694" w:rsidP="00AD1694">
      <w:pPr>
        <w:numPr>
          <w:ilvl w:val="0"/>
          <w:numId w:val="121"/>
        </w:numPr>
        <w:spacing w:before="100" w:beforeAutospacing="1" w:after="100" w:afterAutospacing="1" w:line="240" w:lineRule="auto"/>
        <w:contextualSpacing w:val="0"/>
        <w:rPr>
          <w:rFonts w:eastAsia="Times New Roman" w:cstheme="minorHAnsi"/>
          <w:szCs w:val="24"/>
          <w:lang w:val="es-CO" w:eastAsia="es-CO"/>
        </w:rPr>
      </w:pPr>
      <w:r w:rsidRPr="00AD1694">
        <w:rPr>
          <w:rFonts w:eastAsia="Times New Roman" w:cstheme="minorHAnsi"/>
          <w:b/>
          <w:bCs/>
          <w:szCs w:val="24"/>
          <w:lang w:val="es-CO" w:eastAsia="es-CO"/>
        </w:rPr>
        <w:t>Presionar "Calibrar"</w:t>
      </w:r>
      <w:r w:rsidRPr="00AD1694">
        <w:rPr>
          <w:rFonts w:eastAsia="Times New Roman" w:cstheme="minorHAnsi"/>
          <w:szCs w:val="24"/>
          <w:lang w:val="es-CO" w:eastAsia="es-CO"/>
        </w:rPr>
        <w:t>: Introducir valor Ro en Ω</w:t>
      </w:r>
    </w:p>
    <w:p w14:paraId="76DDB7CC" w14:textId="77777777" w:rsidR="00AD1694" w:rsidRPr="00AD1694" w:rsidRDefault="00AD1694" w:rsidP="00AD1694">
      <w:pPr>
        <w:numPr>
          <w:ilvl w:val="0"/>
          <w:numId w:val="121"/>
        </w:numPr>
        <w:spacing w:before="100" w:beforeAutospacing="1" w:after="100" w:afterAutospacing="1" w:line="240" w:lineRule="auto"/>
        <w:contextualSpacing w:val="0"/>
        <w:rPr>
          <w:rFonts w:eastAsia="Times New Roman" w:cstheme="minorHAnsi"/>
          <w:szCs w:val="24"/>
          <w:lang w:val="es-CO" w:eastAsia="es-CO"/>
        </w:rPr>
      </w:pPr>
      <w:r w:rsidRPr="00AD1694">
        <w:rPr>
          <w:rFonts w:eastAsia="Times New Roman" w:cstheme="minorHAnsi"/>
          <w:b/>
          <w:bCs/>
          <w:szCs w:val="24"/>
          <w:lang w:val="es-CO" w:eastAsia="es-CO"/>
        </w:rPr>
        <w:t>Confirmar</w:t>
      </w:r>
      <w:r w:rsidRPr="00AD1694">
        <w:rPr>
          <w:rFonts w:eastAsia="Times New Roman" w:cstheme="minorHAnsi"/>
          <w:szCs w:val="24"/>
          <w:lang w:val="es-CO" w:eastAsia="es-CO"/>
        </w:rPr>
        <w:t>: Valor se guarda automáticamente</w:t>
      </w:r>
    </w:p>
    <w:p w14:paraId="32E0FBEE" w14:textId="77777777" w:rsidR="00AD1694" w:rsidRPr="00AD1694" w:rsidRDefault="00AD1694" w:rsidP="00AD1694">
      <w:pPr>
        <w:spacing w:after="240" w:line="240" w:lineRule="auto"/>
        <w:contextualSpacing w:val="0"/>
        <w:rPr>
          <w:rFonts w:eastAsia="Times New Roman" w:cstheme="minorHAnsi"/>
          <w:szCs w:val="24"/>
          <w:lang w:val="es-CO" w:eastAsia="es-CO"/>
        </w:rPr>
      </w:pPr>
      <w:r w:rsidRPr="00AD1694">
        <w:rPr>
          <w:rFonts w:eastAsia="Times New Roman" w:cstheme="minorHAnsi"/>
          <w:b/>
          <w:bCs/>
          <w:szCs w:val="24"/>
          <w:lang w:val="es-CO" w:eastAsia="es-CO"/>
        </w:rPr>
        <w:t>Calibración Completa (Ecuación PPM)</w:t>
      </w:r>
      <w:r w:rsidRPr="00AD1694">
        <w:rPr>
          <w:rFonts w:eastAsia="Times New Roman" w:cstheme="minorHAnsi"/>
          <w:szCs w:val="24"/>
          <w:lang w:val="es-CO" w:eastAsia="es-CO"/>
        </w:rPr>
        <w:t>:</w:t>
      </w:r>
    </w:p>
    <w:p w14:paraId="7C2DA5CF" w14:textId="77777777" w:rsidR="00AD1694" w:rsidRPr="00AD1694" w:rsidRDefault="00AD1694" w:rsidP="00AD1694">
      <w:pPr>
        <w:numPr>
          <w:ilvl w:val="0"/>
          <w:numId w:val="122"/>
        </w:numPr>
        <w:spacing w:before="100" w:beforeAutospacing="1" w:after="100" w:afterAutospacing="1" w:line="240" w:lineRule="auto"/>
        <w:contextualSpacing w:val="0"/>
        <w:rPr>
          <w:rFonts w:eastAsia="Times New Roman" w:cstheme="minorHAnsi"/>
          <w:szCs w:val="24"/>
          <w:lang w:val="es-CO" w:eastAsia="es-CO"/>
        </w:rPr>
      </w:pPr>
      <w:r w:rsidRPr="00AD1694">
        <w:rPr>
          <w:rFonts w:eastAsia="Times New Roman" w:cstheme="minorHAnsi"/>
          <w:b/>
          <w:bCs/>
          <w:szCs w:val="24"/>
          <w:lang w:val="es-CO" w:eastAsia="es-CO"/>
        </w:rPr>
        <w:t>Iniciar calibración avanzada</w:t>
      </w:r>
      <w:r w:rsidRPr="00AD1694">
        <w:rPr>
          <w:rFonts w:eastAsia="Times New Roman" w:cstheme="minorHAnsi"/>
          <w:szCs w:val="24"/>
          <w:lang w:val="es-CO" w:eastAsia="es-CO"/>
        </w:rPr>
        <w:t>: Especificar 2+ puntos</w:t>
      </w:r>
    </w:p>
    <w:p w14:paraId="7E3EF9EB" w14:textId="77777777" w:rsidR="00AD1694" w:rsidRPr="00AD1694" w:rsidRDefault="00AD1694" w:rsidP="00AD1694">
      <w:pPr>
        <w:numPr>
          <w:ilvl w:val="0"/>
          <w:numId w:val="122"/>
        </w:numPr>
        <w:spacing w:before="100" w:beforeAutospacing="1" w:after="100" w:afterAutospacing="1" w:line="240" w:lineRule="auto"/>
        <w:contextualSpacing w:val="0"/>
        <w:rPr>
          <w:rFonts w:eastAsia="Times New Roman" w:cstheme="minorHAnsi"/>
          <w:szCs w:val="24"/>
          <w:lang w:val="es-CO" w:eastAsia="es-CO"/>
        </w:rPr>
      </w:pPr>
      <w:r w:rsidRPr="00AD1694">
        <w:rPr>
          <w:rFonts w:eastAsia="Times New Roman" w:cstheme="minorHAnsi"/>
          <w:b/>
          <w:bCs/>
          <w:szCs w:val="24"/>
          <w:lang w:val="es-CO" w:eastAsia="es-CO"/>
        </w:rPr>
        <w:t>Punto 1</w:t>
      </w:r>
      <w:r w:rsidRPr="00AD1694">
        <w:rPr>
          <w:rFonts w:eastAsia="Times New Roman" w:cstheme="minorHAnsi"/>
          <w:szCs w:val="24"/>
          <w:lang w:val="es-CO" w:eastAsia="es-CO"/>
        </w:rPr>
        <w:t>: Introducir Rs actual y PPM de referencia</w:t>
      </w:r>
    </w:p>
    <w:p w14:paraId="5106B929" w14:textId="77777777" w:rsidR="00AD1694" w:rsidRPr="00AD1694" w:rsidRDefault="00AD1694" w:rsidP="00AD1694">
      <w:pPr>
        <w:numPr>
          <w:ilvl w:val="0"/>
          <w:numId w:val="122"/>
        </w:numPr>
        <w:spacing w:before="100" w:beforeAutospacing="1" w:after="100" w:afterAutospacing="1" w:line="240" w:lineRule="auto"/>
        <w:contextualSpacing w:val="0"/>
        <w:rPr>
          <w:rFonts w:eastAsia="Times New Roman" w:cstheme="minorHAnsi"/>
          <w:szCs w:val="24"/>
          <w:lang w:val="es-CO" w:eastAsia="es-CO"/>
        </w:rPr>
      </w:pPr>
      <w:r w:rsidRPr="00AD1694">
        <w:rPr>
          <w:rFonts w:eastAsia="Times New Roman" w:cstheme="minorHAnsi"/>
          <w:b/>
          <w:bCs/>
          <w:szCs w:val="24"/>
          <w:lang w:val="es-CO" w:eastAsia="es-CO"/>
        </w:rPr>
        <w:t>Punto 2</w:t>
      </w:r>
      <w:r w:rsidRPr="00AD1694">
        <w:rPr>
          <w:rFonts w:eastAsia="Times New Roman" w:cstheme="minorHAnsi"/>
          <w:szCs w:val="24"/>
          <w:lang w:val="es-CO" w:eastAsia="es-CO"/>
        </w:rPr>
        <w:t>: Repetir con concentración diferente</w:t>
      </w:r>
    </w:p>
    <w:p w14:paraId="09FA3F6D" w14:textId="77777777" w:rsidR="00AD1694" w:rsidRPr="00AD1694" w:rsidRDefault="00AD1694" w:rsidP="00AD1694">
      <w:pPr>
        <w:numPr>
          <w:ilvl w:val="0"/>
          <w:numId w:val="122"/>
        </w:numPr>
        <w:spacing w:before="100" w:beforeAutospacing="1" w:after="100" w:afterAutospacing="1" w:line="240" w:lineRule="auto"/>
        <w:contextualSpacing w:val="0"/>
        <w:rPr>
          <w:rFonts w:eastAsia="Times New Roman" w:cstheme="minorHAnsi"/>
          <w:szCs w:val="24"/>
          <w:lang w:val="es-CO" w:eastAsia="es-CO"/>
        </w:rPr>
      </w:pPr>
      <w:r w:rsidRPr="00AD1694">
        <w:rPr>
          <w:rFonts w:eastAsia="Times New Roman" w:cstheme="minorHAnsi"/>
          <w:b/>
          <w:bCs/>
          <w:szCs w:val="24"/>
          <w:lang w:val="es-CO" w:eastAsia="es-CO"/>
        </w:rPr>
        <w:t>Puntos adicionales</w:t>
      </w:r>
      <w:r w:rsidRPr="00AD1694">
        <w:rPr>
          <w:rFonts w:eastAsia="Times New Roman" w:cstheme="minorHAnsi"/>
          <w:szCs w:val="24"/>
          <w:lang w:val="es-CO" w:eastAsia="es-CO"/>
        </w:rPr>
        <w:t>: Opcional para mejor precisión</w:t>
      </w:r>
    </w:p>
    <w:p w14:paraId="605FF0CB" w14:textId="77777777" w:rsidR="00AD1694" w:rsidRPr="00AD1694" w:rsidRDefault="00AD1694" w:rsidP="00AD1694">
      <w:pPr>
        <w:numPr>
          <w:ilvl w:val="0"/>
          <w:numId w:val="122"/>
        </w:numPr>
        <w:spacing w:before="100" w:beforeAutospacing="1" w:after="100" w:afterAutospacing="1" w:line="240" w:lineRule="auto"/>
        <w:contextualSpacing w:val="0"/>
        <w:rPr>
          <w:rFonts w:eastAsia="Times New Roman" w:cstheme="minorHAnsi"/>
          <w:szCs w:val="24"/>
          <w:lang w:val="es-CO" w:eastAsia="es-CO"/>
        </w:rPr>
      </w:pPr>
      <w:r w:rsidRPr="00AD1694">
        <w:rPr>
          <w:rFonts w:eastAsia="Times New Roman" w:cstheme="minorHAnsi"/>
          <w:b/>
          <w:bCs/>
          <w:szCs w:val="24"/>
          <w:lang w:val="es-CO" w:eastAsia="es-CO"/>
        </w:rPr>
        <w:t>Ajuste automático</w:t>
      </w:r>
      <w:r w:rsidRPr="00AD1694">
        <w:rPr>
          <w:rFonts w:eastAsia="Times New Roman" w:cstheme="minorHAnsi"/>
          <w:szCs w:val="24"/>
          <w:lang w:val="es-CO" w:eastAsia="es-CO"/>
        </w:rPr>
        <w:t>: Sistema calcula m y b de ecuación logarítmica</w:t>
      </w:r>
    </w:p>
    <w:p w14:paraId="5BA57E6D" w14:textId="77777777" w:rsidR="00AD1694" w:rsidRPr="00AD1694" w:rsidRDefault="00AD1694" w:rsidP="00AD1694">
      <w:pPr>
        <w:rPr>
          <w:rFonts w:asciiTheme="majorHAnsi" w:eastAsia="Times New Roman" w:hAnsiTheme="majorHAnsi" w:cstheme="minorHAnsi"/>
          <w:b/>
          <w:bCs/>
          <w:sz w:val="28"/>
          <w:szCs w:val="28"/>
          <w:lang w:val="es-CO" w:eastAsia="es-CO"/>
        </w:rPr>
      </w:pPr>
      <w:r w:rsidRPr="00AD1694">
        <w:rPr>
          <w:rFonts w:asciiTheme="majorHAnsi" w:eastAsia="Times New Roman" w:hAnsiTheme="majorHAnsi" w:cstheme="minorHAnsi"/>
          <w:b/>
          <w:bCs/>
          <w:sz w:val="28"/>
          <w:szCs w:val="28"/>
          <w:lang w:val="es-CO" w:eastAsia="es-CO"/>
        </w:rPr>
        <w:t>Monitoreo en Tiempo Real</w:t>
      </w:r>
    </w:p>
    <w:p w14:paraId="76EFFDE7" w14:textId="77777777" w:rsidR="00AD1694" w:rsidRPr="00AD1694" w:rsidRDefault="00AD1694" w:rsidP="00AD1694">
      <w:pPr>
        <w:numPr>
          <w:ilvl w:val="0"/>
          <w:numId w:val="123"/>
        </w:numPr>
        <w:spacing w:before="100" w:beforeAutospacing="1" w:after="100" w:afterAutospacing="1" w:line="240" w:lineRule="auto"/>
        <w:contextualSpacing w:val="0"/>
        <w:rPr>
          <w:rFonts w:eastAsia="Times New Roman" w:cstheme="minorHAnsi"/>
          <w:szCs w:val="24"/>
          <w:lang w:val="es-CO" w:eastAsia="es-CO"/>
        </w:rPr>
      </w:pPr>
      <w:r w:rsidRPr="00AD1694">
        <w:rPr>
          <w:rFonts w:eastAsia="Times New Roman" w:cstheme="minorHAnsi"/>
          <w:b/>
          <w:bCs/>
          <w:szCs w:val="24"/>
          <w:lang w:val="es-CO" w:eastAsia="es-CO"/>
        </w:rPr>
        <w:t>Iniciar streaming</w:t>
      </w:r>
      <w:r w:rsidRPr="00AD1694">
        <w:rPr>
          <w:rFonts w:eastAsia="Times New Roman" w:cstheme="minorHAnsi"/>
          <w:szCs w:val="24"/>
          <w:lang w:val="es-CO" w:eastAsia="es-CO"/>
        </w:rPr>
        <w:t>: Presionar "Iniciar Monitoreo"</w:t>
      </w:r>
    </w:p>
    <w:p w14:paraId="6FEC6CBE" w14:textId="77777777" w:rsidR="00AD1694" w:rsidRPr="00AD1694" w:rsidRDefault="00AD1694" w:rsidP="00AD1694">
      <w:pPr>
        <w:numPr>
          <w:ilvl w:val="0"/>
          <w:numId w:val="123"/>
        </w:numPr>
        <w:spacing w:before="100" w:beforeAutospacing="1" w:after="100" w:afterAutospacing="1" w:line="240" w:lineRule="auto"/>
        <w:contextualSpacing w:val="0"/>
        <w:rPr>
          <w:rFonts w:eastAsia="Times New Roman" w:cstheme="minorHAnsi"/>
          <w:szCs w:val="24"/>
          <w:lang w:val="es-CO" w:eastAsia="es-CO"/>
        </w:rPr>
      </w:pPr>
      <w:r w:rsidRPr="00AD1694">
        <w:rPr>
          <w:rFonts w:eastAsia="Times New Roman" w:cstheme="minorHAnsi"/>
          <w:b/>
          <w:bCs/>
          <w:szCs w:val="24"/>
          <w:lang w:val="es-CO" w:eastAsia="es-CO"/>
        </w:rPr>
        <w:t>Observar datos</w:t>
      </w:r>
      <w:r w:rsidRPr="00AD1694">
        <w:rPr>
          <w:rFonts w:eastAsia="Times New Roman" w:cstheme="minorHAnsi"/>
          <w:szCs w:val="24"/>
          <w:lang w:val="es-CO" w:eastAsia="es-CO"/>
        </w:rPr>
        <w:t>: ADC crudo, voltaje y PPM calibrado</w:t>
      </w:r>
    </w:p>
    <w:p w14:paraId="5C14AF88" w14:textId="77777777" w:rsidR="00AD1694" w:rsidRPr="00AD1694" w:rsidRDefault="00AD1694" w:rsidP="00AD1694">
      <w:pPr>
        <w:numPr>
          <w:ilvl w:val="0"/>
          <w:numId w:val="123"/>
        </w:numPr>
        <w:spacing w:before="100" w:beforeAutospacing="1" w:after="100" w:afterAutospacing="1" w:line="240" w:lineRule="auto"/>
        <w:contextualSpacing w:val="0"/>
        <w:rPr>
          <w:rFonts w:eastAsia="Times New Roman" w:cstheme="minorHAnsi"/>
          <w:szCs w:val="24"/>
          <w:lang w:val="es-CO" w:eastAsia="es-CO"/>
        </w:rPr>
      </w:pPr>
      <w:r w:rsidRPr="00AD1694">
        <w:rPr>
          <w:rFonts w:eastAsia="Times New Roman" w:cstheme="minorHAnsi"/>
          <w:b/>
          <w:bCs/>
          <w:szCs w:val="24"/>
          <w:lang w:val="es-CO" w:eastAsia="es-CO"/>
        </w:rPr>
        <w:t>Analizar gráfica</w:t>
      </w:r>
      <w:r w:rsidRPr="00AD1694">
        <w:rPr>
          <w:rFonts w:eastAsia="Times New Roman" w:cstheme="minorHAnsi"/>
          <w:szCs w:val="24"/>
          <w:lang w:val="es-CO" w:eastAsia="es-CO"/>
        </w:rPr>
        <w:t>: Líneas MQ2 y MQ3 diferenciadas</w:t>
      </w:r>
    </w:p>
    <w:p w14:paraId="209ECDA6" w14:textId="77777777" w:rsidR="00AD1694" w:rsidRPr="00AD1694" w:rsidRDefault="00AD1694" w:rsidP="00AD1694">
      <w:pPr>
        <w:numPr>
          <w:ilvl w:val="0"/>
          <w:numId w:val="123"/>
        </w:numPr>
        <w:spacing w:before="100" w:beforeAutospacing="1" w:after="100" w:afterAutospacing="1" w:line="240" w:lineRule="auto"/>
        <w:contextualSpacing w:val="0"/>
        <w:rPr>
          <w:rFonts w:eastAsia="Times New Roman" w:cstheme="minorHAnsi"/>
          <w:szCs w:val="24"/>
          <w:lang w:val="es-CO" w:eastAsia="es-CO"/>
        </w:rPr>
      </w:pPr>
      <w:r w:rsidRPr="00AD1694">
        <w:rPr>
          <w:rFonts w:eastAsia="Times New Roman" w:cstheme="minorHAnsi"/>
          <w:b/>
          <w:bCs/>
          <w:szCs w:val="24"/>
          <w:lang w:val="es-CO" w:eastAsia="es-CO"/>
        </w:rPr>
        <w:t>Cambiar sensor</w:t>
      </w:r>
      <w:r w:rsidRPr="00AD1694">
        <w:rPr>
          <w:rFonts w:eastAsia="Times New Roman" w:cstheme="minorHAnsi"/>
          <w:szCs w:val="24"/>
          <w:lang w:val="es-CO" w:eastAsia="es-CO"/>
        </w:rPr>
        <w:t>: Selección dinámica durante operación</w:t>
      </w:r>
    </w:p>
    <w:p w14:paraId="07441999" w14:textId="77777777" w:rsidR="00AD1694" w:rsidRPr="00AD1694" w:rsidRDefault="00AD1694" w:rsidP="00AD1694">
      <w:pPr>
        <w:numPr>
          <w:ilvl w:val="0"/>
          <w:numId w:val="123"/>
        </w:numPr>
        <w:spacing w:before="100" w:beforeAutospacing="1" w:after="100" w:afterAutospacing="1" w:line="240" w:lineRule="auto"/>
        <w:contextualSpacing w:val="0"/>
        <w:rPr>
          <w:rFonts w:eastAsia="Times New Roman" w:cstheme="minorHAnsi"/>
          <w:szCs w:val="24"/>
          <w:lang w:val="es-CO" w:eastAsia="es-CO"/>
        </w:rPr>
      </w:pPr>
      <w:r w:rsidRPr="00AD1694">
        <w:rPr>
          <w:rFonts w:eastAsia="Times New Roman" w:cstheme="minorHAnsi"/>
          <w:b/>
          <w:bCs/>
          <w:szCs w:val="24"/>
          <w:lang w:val="es-CO" w:eastAsia="es-CO"/>
        </w:rPr>
        <w:t>Pausar</w:t>
      </w:r>
      <w:r w:rsidRPr="00AD1694">
        <w:rPr>
          <w:rFonts w:eastAsia="Times New Roman" w:cstheme="minorHAnsi"/>
          <w:szCs w:val="24"/>
          <w:lang w:val="es-CO" w:eastAsia="es-CO"/>
        </w:rPr>
        <w:t>: Detener streaming manteniendo datos históricos</w:t>
      </w:r>
    </w:p>
    <w:p w14:paraId="25AE458E" w14:textId="77777777" w:rsidR="00AD1694" w:rsidRPr="00FF6BB7" w:rsidRDefault="00AD1694" w:rsidP="00AD1694">
      <w:pPr>
        <w:spacing w:before="100" w:beforeAutospacing="1" w:after="100" w:afterAutospacing="1"/>
        <w:contextualSpacing w:val="0"/>
        <w:rPr>
          <w:rFonts w:eastAsia="Times New Roman" w:cstheme="minorHAnsi"/>
          <w:szCs w:val="24"/>
          <w:lang w:val="es-CO" w:eastAsia="es-CO"/>
        </w:rPr>
      </w:pPr>
    </w:p>
    <w:p w14:paraId="33D3FEA6" w14:textId="35185BC6" w:rsidR="002063EE" w:rsidRPr="004C0AD1" w:rsidRDefault="00FC4AC4" w:rsidP="00FC4AC4">
      <w:pPr>
        <w:pStyle w:val="Ttulo1"/>
      </w:pPr>
      <w:bookmarkStart w:id="16" w:name="_Toc208218624"/>
      <w:r>
        <w:rPr>
          <w:caps w:val="0"/>
          <w:lang w:bidi="es-ES"/>
        </w:rPr>
        <w:lastRenderedPageBreak/>
        <w:t>ALGORITMOS IMPLEMENTADOS</w:t>
      </w:r>
      <w:bookmarkEnd w:id="16"/>
    </w:p>
    <w:p w14:paraId="30298E16" w14:textId="5F9503B7" w:rsidR="001852BE" w:rsidRDefault="00BE6236" w:rsidP="008D264A">
      <w:pPr>
        <w:rPr>
          <w:lang w:val="es-CO"/>
        </w:rPr>
      </w:pPr>
      <w:r>
        <w:rPr>
          <w:lang w:val="es-CO"/>
        </w:rPr>
        <w:t>Ecuación Fundamental de Sensores MQ</w:t>
      </w:r>
    </w:p>
    <w:p w14:paraId="15F1DA7F" w14:textId="290C7829" w:rsidR="00BE6236" w:rsidRDefault="00BE6236" w:rsidP="008D264A">
      <w:pPr>
        <w:rPr>
          <w:lang w:val="es-CO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3755F660" wp14:editId="5E6A916A">
                <wp:simplePos x="0" y="0"/>
                <wp:positionH relativeFrom="margin">
                  <wp:align>right</wp:align>
                </wp:positionH>
                <wp:positionV relativeFrom="paragraph">
                  <wp:posOffset>294880</wp:posOffset>
                </wp:positionV>
                <wp:extent cx="6119495" cy="384175"/>
                <wp:effectExtent l="95250" t="38100" r="33655" b="92075"/>
                <wp:wrapTopAndBottom/>
                <wp:docPr id="2060034833" name="Rectángul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19495" cy="384175"/>
                        </a:xfrm>
                        <a:prstGeom prst="roundRect">
                          <a:avLst>
                            <a:gd name="adj" fmla="val 22753"/>
                          </a:avLst>
                        </a:prstGeom>
                        <a:solidFill>
                          <a:srgbClr val="23394C"/>
                        </a:solidFill>
                        <a:ln>
                          <a:noFill/>
                        </a:ln>
                        <a:effectLst>
                          <a:outerShdw blurRad="50800" dist="38100" dir="8100000" algn="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dk1">
                            <a:shade val="15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9770792" w14:textId="26C10C91" w:rsidR="007808DC" w:rsidRPr="00BE6236" w:rsidRDefault="00BE6236" w:rsidP="00BE6236">
                            <w:pPr>
                              <w:spacing w:line="285" w:lineRule="atLeast"/>
                              <w:contextualSpacing w:val="0"/>
                              <w:rPr>
                                <w:rFonts w:ascii="Consolas" w:eastAsia="Times New Roman" w:hAnsi="Consolas" w:cs="Times New Roman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</w:pPr>
                            <w:r w:rsidRPr="00BE6236">
                              <w:rPr>
                                <w:rFonts w:ascii="Consolas" w:eastAsia="Times New Roman" w:hAnsi="Consolas" w:cs="Times New Roman"/>
                                <w:color w:val="DCDCAA"/>
                                <w:sz w:val="21"/>
                                <w:szCs w:val="21"/>
                                <w:lang w:val="es-CO" w:eastAsia="es-CO"/>
                              </w:rPr>
                              <w:t>Rs</w:t>
                            </w:r>
                            <w:r w:rsidRPr="00BE6236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es-CO" w:eastAsia="es-CO"/>
                              </w:rPr>
                              <w:t xml:space="preserve"> </w:t>
                            </w:r>
                            <w:r w:rsidRPr="00BE6236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val="es-CO" w:eastAsia="es-CO"/>
                              </w:rPr>
                              <w:t>=</w:t>
                            </w:r>
                            <w:r w:rsidRPr="00BE6236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es-CO" w:eastAsia="es-CO"/>
                              </w:rPr>
                              <w:t xml:space="preserve"> </w:t>
                            </w:r>
                            <w:r w:rsidRPr="00BE6236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val="es-CO" w:eastAsia="es-CO"/>
                              </w:rPr>
                              <w:t>RL</w:t>
                            </w:r>
                            <w:r w:rsidRPr="00BE6236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es-CO" w:eastAsia="es-CO"/>
                              </w:rPr>
                              <w:t xml:space="preserve"> </w:t>
                            </w:r>
                            <w:r w:rsidRPr="00BE6236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val="es-CO" w:eastAsia="es-CO"/>
                              </w:rPr>
                              <w:t>*</w:t>
                            </w:r>
                            <w:r w:rsidRPr="00BE6236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es-CO" w:eastAsia="es-CO"/>
                              </w:rPr>
                              <w:t xml:space="preserve"> (Vcc </w:t>
                            </w:r>
                            <w:r w:rsidRPr="00BE6236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val="es-CO" w:eastAsia="es-CO"/>
                              </w:rPr>
                              <w:t>-</w:t>
                            </w:r>
                            <w:r w:rsidRPr="00BE6236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es-CO" w:eastAsia="es-CO"/>
                              </w:rPr>
                              <w:t xml:space="preserve"> </w:t>
                            </w:r>
                            <w:r w:rsidRPr="00BE6236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val="es-CO" w:eastAsia="es-CO"/>
                              </w:rPr>
                              <w:t>Vout</w:t>
                            </w:r>
                            <w:r w:rsidRPr="00BE6236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es-CO" w:eastAsia="es-CO"/>
                              </w:rPr>
                              <w:t>) / Vout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755F660" id="_x0000_s1031" style="position:absolute;margin-left:430.65pt;margin-top:23.2pt;width:481.85pt;height:30.25pt;z-index:25168076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arcsize="1491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" fillcolor="#23394c" stroked="f" strokeweight="2pt">
                <v:shadow on="t" color="black" opacity="26214f" origin=".5,-.5" offset="-.74836mm,.74836mm"/>
                <v:textbox>
                  <w:txbxContent>
                    <w:p w14:paraId="19770792" w14:textId="26C10C91" w:rsidR="007808DC" w:rsidRPr="00BE6236" w:rsidRDefault="00BE6236" w:rsidP="00BE6236">
                      <w:pPr>
                        <w:spacing w:line="285" w:lineRule="atLeast"/>
                        <w:contextualSpacing w:val="0"/>
                        <w:rPr>
                          <w:rFonts w:ascii="Consolas" w:eastAsia="Times New Roman" w:hAnsi="Consolas" w:cs="Times New Roman"/>
                          <w:color w:val="DADADA"/>
                          <w:sz w:val="21"/>
                          <w:szCs w:val="21"/>
                          <w:lang w:val="es-CO" w:eastAsia="es-CO"/>
                        </w:rPr>
                      </w:pPr>
                      <w:proofErr w:type="spellStart"/>
                      <w:r w:rsidRPr="00BE6236">
                        <w:rPr>
                          <w:rFonts w:ascii="Consolas" w:eastAsia="Times New Roman" w:hAnsi="Consolas" w:cs="Times New Roman"/>
                          <w:color w:val="DCDCAA"/>
                          <w:sz w:val="21"/>
                          <w:szCs w:val="21"/>
                          <w:lang w:val="es-CO" w:eastAsia="es-CO"/>
                        </w:rPr>
                        <w:t>Rs</w:t>
                      </w:r>
                      <w:proofErr w:type="spellEnd"/>
                      <w:r w:rsidRPr="00BE6236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es-CO" w:eastAsia="es-CO"/>
                        </w:rPr>
                        <w:t xml:space="preserve"> </w:t>
                      </w:r>
                      <w:r w:rsidRPr="00BE6236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val="es-CO" w:eastAsia="es-CO"/>
                        </w:rPr>
                        <w:t>=</w:t>
                      </w:r>
                      <w:r w:rsidRPr="00BE6236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es-CO" w:eastAsia="es-CO"/>
                        </w:rPr>
                        <w:t xml:space="preserve"> </w:t>
                      </w:r>
                      <w:r w:rsidRPr="00BE6236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val="es-CO" w:eastAsia="es-CO"/>
                        </w:rPr>
                        <w:t>RL</w:t>
                      </w:r>
                      <w:r w:rsidRPr="00BE6236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es-CO" w:eastAsia="es-CO"/>
                        </w:rPr>
                        <w:t xml:space="preserve"> </w:t>
                      </w:r>
                      <w:r w:rsidRPr="00BE6236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val="es-CO" w:eastAsia="es-CO"/>
                        </w:rPr>
                        <w:t>*</w:t>
                      </w:r>
                      <w:r w:rsidRPr="00BE6236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es-CO" w:eastAsia="es-CO"/>
                        </w:rPr>
                        <w:t xml:space="preserve"> (</w:t>
                      </w:r>
                      <w:proofErr w:type="spellStart"/>
                      <w:r w:rsidRPr="00BE6236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es-CO" w:eastAsia="es-CO"/>
                        </w:rPr>
                        <w:t>Vcc</w:t>
                      </w:r>
                      <w:proofErr w:type="spellEnd"/>
                      <w:r w:rsidRPr="00BE6236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es-CO" w:eastAsia="es-CO"/>
                        </w:rPr>
                        <w:t xml:space="preserve"> </w:t>
                      </w:r>
                      <w:r w:rsidRPr="00BE6236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val="es-CO" w:eastAsia="es-CO"/>
                        </w:rPr>
                        <w:t>-</w:t>
                      </w:r>
                      <w:r w:rsidRPr="00BE6236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es-CO" w:eastAsia="es-CO"/>
                        </w:rPr>
                        <w:t xml:space="preserve"> </w:t>
                      </w:r>
                      <w:r w:rsidRPr="00BE6236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val="es-CO" w:eastAsia="es-CO"/>
                        </w:rPr>
                        <w:t>Vout</w:t>
                      </w:r>
                      <w:r w:rsidRPr="00BE6236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es-CO" w:eastAsia="es-CO"/>
                        </w:rPr>
                        <w:t>) / Vout</w:t>
                      </w:r>
                    </w:p>
                  </w:txbxContent>
                </v:textbox>
                <w10:wrap type="topAndBottom" anchorx="margin"/>
              </v:roundrect>
            </w:pict>
          </mc:Fallback>
        </mc:AlternateContent>
      </w:r>
    </w:p>
    <w:p w14:paraId="2505837D" w14:textId="77777777" w:rsidR="00BE6236" w:rsidRPr="00BE6236" w:rsidRDefault="00BE6236" w:rsidP="00BE6236">
      <w:pPr>
        <w:rPr>
          <w:lang w:val="es-CO"/>
        </w:rPr>
      </w:pPr>
      <w:r w:rsidRPr="00BE6236">
        <w:rPr>
          <w:lang w:val="es-CO"/>
        </w:rPr>
        <w:t>Donde:</w:t>
      </w:r>
    </w:p>
    <w:p w14:paraId="5F922282" w14:textId="77777777" w:rsidR="00BE6236" w:rsidRPr="00BE6236" w:rsidRDefault="00BE6236" w:rsidP="00BE6236">
      <w:pPr>
        <w:numPr>
          <w:ilvl w:val="0"/>
          <w:numId w:val="124"/>
        </w:numPr>
        <w:rPr>
          <w:lang w:val="es-CO"/>
        </w:rPr>
      </w:pPr>
      <w:r w:rsidRPr="00BE6236">
        <w:rPr>
          <w:b/>
          <w:bCs/>
          <w:lang w:val="es-CO"/>
        </w:rPr>
        <w:t>Rs</w:t>
      </w:r>
      <w:r w:rsidRPr="00BE6236">
        <w:rPr>
          <w:lang w:val="es-CO"/>
        </w:rPr>
        <w:t>: Resistencia sensor variable con concentración</w:t>
      </w:r>
    </w:p>
    <w:p w14:paraId="0442B5BD" w14:textId="77777777" w:rsidR="00BE6236" w:rsidRPr="00BE6236" w:rsidRDefault="00BE6236" w:rsidP="00BE6236">
      <w:pPr>
        <w:numPr>
          <w:ilvl w:val="0"/>
          <w:numId w:val="124"/>
        </w:numPr>
        <w:rPr>
          <w:lang w:val="es-CO"/>
        </w:rPr>
      </w:pPr>
      <w:r w:rsidRPr="00BE6236">
        <w:rPr>
          <w:b/>
          <w:bCs/>
          <w:lang w:val="es-CO"/>
        </w:rPr>
        <w:t>RL</w:t>
      </w:r>
      <w:r w:rsidRPr="00BE6236">
        <w:rPr>
          <w:lang w:val="es-CO"/>
        </w:rPr>
        <w:t>: Resistencia de carga (10kΩ típico)</w:t>
      </w:r>
    </w:p>
    <w:p w14:paraId="0E42C557" w14:textId="77777777" w:rsidR="00BE6236" w:rsidRPr="00BE6236" w:rsidRDefault="00BE6236" w:rsidP="00BE6236">
      <w:pPr>
        <w:numPr>
          <w:ilvl w:val="0"/>
          <w:numId w:val="124"/>
        </w:numPr>
        <w:rPr>
          <w:lang w:val="es-CO"/>
        </w:rPr>
      </w:pPr>
      <w:r w:rsidRPr="00BE6236">
        <w:rPr>
          <w:b/>
          <w:bCs/>
          <w:lang w:val="es-CO"/>
        </w:rPr>
        <w:t>Vcc</w:t>
      </w:r>
      <w:r w:rsidRPr="00BE6236">
        <w:rPr>
          <w:lang w:val="es-CO"/>
        </w:rPr>
        <w:t>: Voltaje alimentación (3.3V)</w:t>
      </w:r>
    </w:p>
    <w:p w14:paraId="32995E7E" w14:textId="77777777" w:rsidR="00BE6236" w:rsidRPr="00BE6236" w:rsidRDefault="00BE6236" w:rsidP="00BE6236">
      <w:pPr>
        <w:numPr>
          <w:ilvl w:val="0"/>
          <w:numId w:val="124"/>
        </w:numPr>
        <w:rPr>
          <w:lang w:val="es-CO"/>
        </w:rPr>
      </w:pPr>
      <w:r w:rsidRPr="00BE6236">
        <w:rPr>
          <w:b/>
          <w:bCs/>
          <w:lang w:val="es-CO"/>
        </w:rPr>
        <w:t>Vout</w:t>
      </w:r>
      <w:r w:rsidRPr="00BE6236">
        <w:rPr>
          <w:lang w:val="es-CO"/>
        </w:rPr>
        <w:t>: Voltaje medido por ADC</w:t>
      </w:r>
    </w:p>
    <w:p w14:paraId="765FB0E8" w14:textId="5875AB5F" w:rsidR="007808DC" w:rsidRDefault="00BE6236" w:rsidP="008D264A">
      <w:pPr>
        <w:rPr>
          <w:lang w:val="es-CO"/>
        </w:rPr>
      </w:pPr>
      <w:r>
        <w:rPr>
          <w:lang w:val="es-CO"/>
        </w:rPr>
        <w:t>Modelo Logarítmico de Calibración</w:t>
      </w:r>
    </w:p>
    <w:p w14:paraId="51766814" w14:textId="2B2E9427" w:rsidR="00BE6236" w:rsidRDefault="00BE6236" w:rsidP="008D264A">
      <w:pPr>
        <w:rPr>
          <w:lang w:val="es-CO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4B74A68A" wp14:editId="34F65590">
                <wp:simplePos x="0" y="0"/>
                <wp:positionH relativeFrom="margin">
                  <wp:align>right</wp:align>
                </wp:positionH>
                <wp:positionV relativeFrom="paragraph">
                  <wp:posOffset>279579</wp:posOffset>
                </wp:positionV>
                <wp:extent cx="6119495" cy="384175"/>
                <wp:effectExtent l="95250" t="38100" r="33655" b="92075"/>
                <wp:wrapTopAndBottom/>
                <wp:docPr id="367907663" name="Rectángul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19495" cy="384175"/>
                        </a:xfrm>
                        <a:prstGeom prst="roundRect">
                          <a:avLst>
                            <a:gd name="adj" fmla="val 22753"/>
                          </a:avLst>
                        </a:prstGeom>
                        <a:solidFill>
                          <a:srgbClr val="23394C"/>
                        </a:solidFill>
                        <a:ln>
                          <a:noFill/>
                        </a:ln>
                        <a:effectLst>
                          <a:outerShdw blurRad="50800" dist="38100" dir="8100000" algn="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dk1">
                            <a:shade val="15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BA43E6D" w14:textId="6FC0D396" w:rsidR="00BE6236" w:rsidRPr="00BE6236" w:rsidRDefault="00BE6236" w:rsidP="00BE6236">
                            <w:pPr>
                              <w:spacing w:line="285" w:lineRule="atLeast"/>
                              <w:contextualSpacing w:val="0"/>
                              <w:rPr>
                                <w:rFonts w:ascii="Consolas" w:eastAsia="Times New Roman" w:hAnsi="Consolas" w:cs="Times New Roman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</w:pPr>
                            <w:r w:rsidRPr="00BE6236">
                              <w:rPr>
                                <w:rFonts w:ascii="Consolas" w:eastAsia="Times New Roman" w:hAnsi="Consolas" w:cs="Times New Roman"/>
                                <w:color w:val="DCDCAA"/>
                                <w:sz w:val="21"/>
                                <w:szCs w:val="21"/>
                                <w:lang w:val="en-US" w:eastAsia="es-CO"/>
                              </w:rPr>
                              <w:t>log10(PPM</w:t>
                            </w:r>
                            <w:r w:rsidRPr="00BE6236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en-US" w:eastAsia="es-CO"/>
                              </w:rPr>
                              <w:t xml:space="preserve">) = m </w:t>
                            </w:r>
                            <w:r w:rsidRPr="00BE6236">
                              <w:rPr>
                                <w:rFonts w:ascii="Consolas" w:eastAsia="Times New Roman" w:hAnsi="Consolas" w:cs="Times New Roman"/>
                                <w:color w:val="B4B4B4"/>
                                <w:sz w:val="21"/>
                                <w:szCs w:val="21"/>
                                <w:lang w:val="en-US" w:eastAsia="es-CO"/>
                              </w:rPr>
                              <w:t>*</w:t>
                            </w:r>
                            <w:r w:rsidRPr="00BE6236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en-US" w:eastAsia="es-CO"/>
                              </w:rPr>
                              <w:t xml:space="preserve"> log10(</w:t>
                            </w:r>
                            <w:r w:rsidRPr="00BE6236">
                              <w:rPr>
                                <w:rFonts w:ascii="Consolas" w:eastAsia="Times New Roman" w:hAnsi="Consolas" w:cs="Times New Roman"/>
                                <w:color w:val="DCDCAA"/>
                                <w:sz w:val="21"/>
                                <w:szCs w:val="21"/>
                                <w:lang w:val="en-US" w:eastAsia="es-CO"/>
                              </w:rPr>
                              <w:t>Rs/Ro</w:t>
                            </w:r>
                            <w:r w:rsidRPr="00BE6236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en-US" w:eastAsia="es-CO"/>
                              </w:rPr>
                              <w:t>) + 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B74A68A" id="_x0000_s1032" style="position:absolute;margin-left:430.65pt;margin-top:22pt;width:481.85pt;height:30.25pt;z-index:25168281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arcsize="1491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" fillcolor="#23394c" stroked="f" strokeweight="2pt">
                <v:shadow on="t" color="black" opacity="26214f" origin=".5,-.5" offset="-.74836mm,.74836mm"/>
                <v:textbox>
                  <w:txbxContent>
                    <w:p w14:paraId="7BA43E6D" w14:textId="6FC0D396" w:rsidR="00BE6236" w:rsidRPr="00BE6236" w:rsidRDefault="00BE6236" w:rsidP="00BE6236">
                      <w:pPr>
                        <w:spacing w:line="285" w:lineRule="atLeast"/>
                        <w:contextualSpacing w:val="0"/>
                        <w:rPr>
                          <w:rFonts w:ascii="Consolas" w:eastAsia="Times New Roman" w:hAnsi="Consolas" w:cs="Times New Roman"/>
                          <w:color w:val="DADADA"/>
                          <w:sz w:val="21"/>
                          <w:szCs w:val="21"/>
                          <w:lang w:val="en-US" w:eastAsia="es-CO"/>
                        </w:rPr>
                      </w:pPr>
                      <w:r w:rsidRPr="00BE6236">
                        <w:rPr>
                          <w:rFonts w:ascii="Consolas" w:eastAsia="Times New Roman" w:hAnsi="Consolas" w:cs="Times New Roman"/>
                          <w:color w:val="DCDCAA"/>
                          <w:sz w:val="21"/>
                          <w:szCs w:val="21"/>
                          <w:lang w:val="en-US" w:eastAsia="es-CO"/>
                        </w:rPr>
                        <w:t>log10(PPM</w:t>
                      </w:r>
                      <w:r w:rsidRPr="00BE6236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en-US" w:eastAsia="es-CO"/>
                        </w:rPr>
                        <w:t xml:space="preserve">) = m </w:t>
                      </w:r>
                      <w:r w:rsidRPr="00BE6236">
                        <w:rPr>
                          <w:rFonts w:ascii="Consolas" w:eastAsia="Times New Roman" w:hAnsi="Consolas" w:cs="Times New Roman"/>
                          <w:color w:val="B4B4B4"/>
                          <w:sz w:val="21"/>
                          <w:szCs w:val="21"/>
                          <w:lang w:val="en-US" w:eastAsia="es-CO"/>
                        </w:rPr>
                        <w:t>*</w:t>
                      </w:r>
                      <w:r w:rsidRPr="00BE6236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en-US" w:eastAsia="es-CO"/>
                        </w:rPr>
                        <w:t xml:space="preserve"> log10(</w:t>
                      </w:r>
                      <w:r w:rsidRPr="00BE6236">
                        <w:rPr>
                          <w:rFonts w:ascii="Consolas" w:eastAsia="Times New Roman" w:hAnsi="Consolas" w:cs="Times New Roman"/>
                          <w:color w:val="DCDCAA"/>
                          <w:sz w:val="21"/>
                          <w:szCs w:val="21"/>
                          <w:lang w:val="en-US" w:eastAsia="es-CO"/>
                        </w:rPr>
                        <w:t>Rs/Ro</w:t>
                      </w:r>
                      <w:r w:rsidRPr="00BE6236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en-US" w:eastAsia="es-CO"/>
                        </w:rPr>
                        <w:t>) + b</w:t>
                      </w:r>
                    </w:p>
                  </w:txbxContent>
                </v:textbox>
                <w10:wrap type="topAndBottom" anchorx="margin"/>
              </v:roundrect>
            </w:pict>
          </mc:Fallback>
        </mc:AlternateContent>
      </w:r>
    </w:p>
    <w:p w14:paraId="2E9FE587" w14:textId="77777777" w:rsidR="00AC63C6" w:rsidRPr="00AC63C6" w:rsidRDefault="00AC63C6" w:rsidP="00AC63C6">
      <w:pPr>
        <w:rPr>
          <w:lang w:val="es-CO"/>
        </w:rPr>
      </w:pPr>
      <w:r w:rsidRPr="00AC63C6">
        <w:rPr>
          <w:lang w:val="es-CO"/>
        </w:rPr>
        <w:t>Donde:</w:t>
      </w:r>
    </w:p>
    <w:p w14:paraId="47353207" w14:textId="77777777" w:rsidR="00AC63C6" w:rsidRPr="00AC63C6" w:rsidRDefault="00AC63C6" w:rsidP="00AC63C6">
      <w:pPr>
        <w:numPr>
          <w:ilvl w:val="0"/>
          <w:numId w:val="125"/>
        </w:numPr>
        <w:rPr>
          <w:lang w:val="es-CO"/>
        </w:rPr>
      </w:pPr>
      <w:r w:rsidRPr="00AC63C6">
        <w:rPr>
          <w:b/>
          <w:bCs/>
          <w:lang w:val="es-CO"/>
        </w:rPr>
        <w:t>Ro</w:t>
      </w:r>
      <w:r w:rsidRPr="00AC63C6">
        <w:rPr>
          <w:lang w:val="es-CO"/>
        </w:rPr>
        <w:t>: Resistencia en aire limpio (referencia)</w:t>
      </w:r>
    </w:p>
    <w:p w14:paraId="5ECD030B" w14:textId="77777777" w:rsidR="00AC63C6" w:rsidRPr="00AC63C6" w:rsidRDefault="00AC63C6" w:rsidP="00AC63C6">
      <w:pPr>
        <w:numPr>
          <w:ilvl w:val="0"/>
          <w:numId w:val="125"/>
        </w:numPr>
        <w:rPr>
          <w:lang w:val="es-CO"/>
        </w:rPr>
      </w:pPr>
      <w:r w:rsidRPr="00AC63C6">
        <w:rPr>
          <w:b/>
          <w:bCs/>
          <w:lang w:val="es-CO"/>
        </w:rPr>
        <w:t>m, b</w:t>
      </w:r>
      <w:r w:rsidRPr="00AC63C6">
        <w:rPr>
          <w:lang w:val="es-CO"/>
        </w:rPr>
        <w:t>: Parámetros determinados por regresión lineal</w:t>
      </w:r>
    </w:p>
    <w:p w14:paraId="79FAA84A" w14:textId="77777777" w:rsidR="00AC63C6" w:rsidRPr="00AC63C6" w:rsidRDefault="00AC63C6" w:rsidP="00AC63C6">
      <w:pPr>
        <w:numPr>
          <w:ilvl w:val="0"/>
          <w:numId w:val="125"/>
        </w:numPr>
        <w:rPr>
          <w:lang w:val="es-CO"/>
        </w:rPr>
      </w:pPr>
      <w:r w:rsidRPr="00AC63C6">
        <w:rPr>
          <w:b/>
          <w:bCs/>
          <w:lang w:val="es-CO"/>
        </w:rPr>
        <w:t>Rs/Ro</w:t>
      </w:r>
      <w:r w:rsidRPr="00AC63C6">
        <w:rPr>
          <w:lang w:val="es-CO"/>
        </w:rPr>
        <w:t>: Ratio normalizado para compensar deriva</w:t>
      </w:r>
    </w:p>
    <w:p w14:paraId="52114581" w14:textId="3242FB83" w:rsidR="00BE6236" w:rsidRDefault="00AC63C6" w:rsidP="008D264A">
      <w:pPr>
        <w:rPr>
          <w:lang w:val="es-CO"/>
        </w:rPr>
      </w:pPr>
      <w:r>
        <w:rPr>
          <w:lang w:val="es-CO"/>
        </w:rPr>
        <w:t>Algoritmo de Calibración</w:t>
      </w:r>
    </w:p>
    <w:p w14:paraId="0B13EED3" w14:textId="410B18A2" w:rsidR="00AC63C6" w:rsidRDefault="00AC63C6" w:rsidP="008D264A">
      <w:pPr>
        <w:rPr>
          <w:lang w:val="es-CO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571E8327" wp14:editId="61BCC43C">
                <wp:simplePos x="0" y="0"/>
                <wp:positionH relativeFrom="margin">
                  <wp:align>right</wp:align>
                </wp:positionH>
                <wp:positionV relativeFrom="paragraph">
                  <wp:posOffset>253066</wp:posOffset>
                </wp:positionV>
                <wp:extent cx="6119495" cy="2454910"/>
                <wp:effectExtent l="95250" t="38100" r="33655" b="97790"/>
                <wp:wrapTopAndBottom/>
                <wp:docPr id="275895378" name="Rectángul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19495" cy="2454910"/>
                        </a:xfrm>
                        <a:prstGeom prst="roundRect">
                          <a:avLst>
                            <a:gd name="adj" fmla="val 5535"/>
                          </a:avLst>
                        </a:prstGeom>
                        <a:solidFill>
                          <a:srgbClr val="23394C"/>
                        </a:solidFill>
                        <a:ln>
                          <a:noFill/>
                        </a:ln>
                        <a:effectLst>
                          <a:outerShdw blurRad="50800" dist="38100" dir="8100000" algn="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dk1">
                            <a:shade val="15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5A38DB1" w14:textId="77777777" w:rsidR="00AC63C6" w:rsidRPr="00AC63C6" w:rsidRDefault="00AC63C6" w:rsidP="00AC63C6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line="326" w:lineRule="atLeast"/>
                              <w:contextualSpacing w:val="0"/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</w:pPr>
                            <w:r w:rsidRPr="00AC63C6">
                              <w:rPr>
                                <w:rFonts w:ascii="Consolas" w:eastAsia="Times New Roman" w:hAnsi="Consolas" w:cs="Courier New"/>
                                <w:color w:val="569CD6"/>
                                <w:sz w:val="21"/>
                                <w:szCs w:val="21"/>
                                <w:lang w:val="en-US" w:eastAsia="es-CO"/>
                              </w:rPr>
                              <w:t>def</w:t>
                            </w:r>
                            <w:r w:rsidRPr="00AC63C6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 xml:space="preserve"> </w:t>
                            </w:r>
                            <w:r w:rsidRPr="00AC63C6">
                              <w:rPr>
                                <w:rFonts w:ascii="Consolas" w:eastAsia="Times New Roman" w:hAnsi="Consolas" w:cs="Courier New"/>
                                <w:color w:val="DCDCDC"/>
                                <w:sz w:val="21"/>
                                <w:szCs w:val="21"/>
                                <w:lang w:val="en-US" w:eastAsia="es-CO"/>
                              </w:rPr>
                              <w:t>calibrate_sensor</w:t>
                            </w:r>
                            <w:r w:rsidRPr="00AC63C6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>(</w:t>
                            </w:r>
                            <w:r w:rsidRPr="00AC63C6">
                              <w:rPr>
                                <w:rFonts w:ascii="Consolas" w:eastAsia="Times New Roman" w:hAnsi="Consolas" w:cs="Courier New"/>
                                <w:color w:val="DCDCDC"/>
                                <w:sz w:val="21"/>
                                <w:szCs w:val="21"/>
                                <w:lang w:val="en-US" w:eastAsia="es-CO"/>
                              </w:rPr>
                              <w:t>points</w:t>
                            </w:r>
                            <w:r w:rsidRPr="00AC63C6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>):</w:t>
                            </w:r>
                          </w:p>
                          <w:p w14:paraId="5E7F867B" w14:textId="77777777" w:rsidR="00AC63C6" w:rsidRPr="00AC63C6" w:rsidRDefault="00AC63C6" w:rsidP="00AC63C6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line="326" w:lineRule="atLeast"/>
                              <w:contextualSpacing w:val="0"/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</w:pPr>
                            <w:r w:rsidRPr="00AC63C6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 xml:space="preserve">    xs = [log10(rs/ro) </w:t>
                            </w:r>
                            <w:r w:rsidRPr="00AC63C6">
                              <w:rPr>
                                <w:rFonts w:ascii="Consolas" w:eastAsia="Times New Roman" w:hAnsi="Consolas" w:cs="Courier New"/>
                                <w:color w:val="569CD6"/>
                                <w:sz w:val="21"/>
                                <w:szCs w:val="21"/>
                                <w:lang w:val="en-US" w:eastAsia="es-CO"/>
                              </w:rPr>
                              <w:t>for</w:t>
                            </w:r>
                            <w:r w:rsidRPr="00AC63C6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 xml:space="preserve"> rs, ppm </w:t>
                            </w:r>
                            <w:r w:rsidRPr="00AC63C6">
                              <w:rPr>
                                <w:rFonts w:ascii="Consolas" w:eastAsia="Times New Roman" w:hAnsi="Consolas" w:cs="Courier New"/>
                                <w:color w:val="569CD6"/>
                                <w:sz w:val="21"/>
                                <w:szCs w:val="21"/>
                                <w:lang w:val="en-US" w:eastAsia="es-CO"/>
                              </w:rPr>
                              <w:t>in</w:t>
                            </w:r>
                            <w:r w:rsidRPr="00AC63C6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 xml:space="preserve"> points]</w:t>
                            </w:r>
                          </w:p>
                          <w:p w14:paraId="5D570BF3" w14:textId="77777777" w:rsidR="00AC63C6" w:rsidRPr="00AC63C6" w:rsidRDefault="00AC63C6" w:rsidP="00AC63C6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line="326" w:lineRule="atLeast"/>
                              <w:contextualSpacing w:val="0"/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</w:pPr>
                            <w:r w:rsidRPr="00AC63C6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 xml:space="preserve">    ys = [log10(ppm) </w:t>
                            </w:r>
                            <w:r w:rsidRPr="00AC63C6">
                              <w:rPr>
                                <w:rFonts w:ascii="Consolas" w:eastAsia="Times New Roman" w:hAnsi="Consolas" w:cs="Courier New"/>
                                <w:color w:val="569CD6"/>
                                <w:sz w:val="21"/>
                                <w:szCs w:val="21"/>
                                <w:lang w:val="en-US" w:eastAsia="es-CO"/>
                              </w:rPr>
                              <w:t>for</w:t>
                            </w:r>
                            <w:r w:rsidRPr="00AC63C6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 xml:space="preserve"> rs, ppm </w:t>
                            </w:r>
                            <w:r w:rsidRPr="00AC63C6">
                              <w:rPr>
                                <w:rFonts w:ascii="Consolas" w:eastAsia="Times New Roman" w:hAnsi="Consolas" w:cs="Courier New"/>
                                <w:color w:val="569CD6"/>
                                <w:sz w:val="21"/>
                                <w:szCs w:val="21"/>
                                <w:lang w:val="en-US" w:eastAsia="es-CO"/>
                              </w:rPr>
                              <w:t>in</w:t>
                            </w:r>
                            <w:r w:rsidRPr="00AC63C6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 xml:space="preserve"> points]</w:t>
                            </w:r>
                          </w:p>
                          <w:p w14:paraId="6F725F5D" w14:textId="77777777" w:rsidR="00AC63C6" w:rsidRPr="00AC63C6" w:rsidRDefault="00AC63C6" w:rsidP="00AC63C6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line="326" w:lineRule="atLeast"/>
                              <w:contextualSpacing w:val="0"/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</w:pPr>
                            <w:r w:rsidRPr="00AC63C6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 xml:space="preserve">    m, b = linear_regression(xs, ys)</w:t>
                            </w:r>
                          </w:p>
                          <w:p w14:paraId="11C156D1" w14:textId="77777777" w:rsidR="00AC63C6" w:rsidRPr="00AC63C6" w:rsidRDefault="00AC63C6" w:rsidP="00AC63C6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line="326" w:lineRule="atLeast"/>
                              <w:contextualSpacing w:val="0"/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</w:pPr>
                            <w:r w:rsidRPr="00AC63C6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 xml:space="preserve">    </w:t>
                            </w:r>
                            <w:r w:rsidRPr="00AC63C6">
                              <w:rPr>
                                <w:rFonts w:ascii="Consolas" w:eastAsia="Times New Roman" w:hAnsi="Consolas" w:cs="Courier New"/>
                                <w:color w:val="569CD6"/>
                                <w:sz w:val="21"/>
                                <w:szCs w:val="21"/>
                                <w:lang w:val="en-US" w:eastAsia="es-CO"/>
                              </w:rPr>
                              <w:t>return</w:t>
                            </w:r>
                            <w:r w:rsidRPr="00AC63C6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 xml:space="preserve"> m, b</w:t>
                            </w:r>
                          </w:p>
                          <w:p w14:paraId="5CF6F780" w14:textId="77777777" w:rsidR="00AC63C6" w:rsidRPr="00AC63C6" w:rsidRDefault="00AC63C6" w:rsidP="00AC63C6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line="326" w:lineRule="atLeast"/>
                              <w:contextualSpacing w:val="0"/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</w:pPr>
                            <w:r w:rsidRPr="00AC63C6">
                              <w:rPr>
                                <w:rFonts w:ascii="Consolas" w:eastAsia="Times New Roman" w:hAnsi="Consolas" w:cs="Courier New"/>
                                <w:color w:val="569CD6"/>
                                <w:sz w:val="21"/>
                                <w:szCs w:val="21"/>
                                <w:lang w:val="en-US" w:eastAsia="es-CO"/>
                              </w:rPr>
                              <w:t>def</w:t>
                            </w:r>
                            <w:r w:rsidRPr="00AC63C6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 xml:space="preserve"> </w:t>
                            </w:r>
                            <w:r w:rsidRPr="00AC63C6">
                              <w:rPr>
                                <w:rFonts w:ascii="Consolas" w:eastAsia="Times New Roman" w:hAnsi="Consolas" w:cs="Courier New"/>
                                <w:color w:val="DCDCDC"/>
                                <w:sz w:val="21"/>
                                <w:szCs w:val="21"/>
                                <w:lang w:val="en-US" w:eastAsia="es-CO"/>
                              </w:rPr>
                              <w:t>compute_ppm</w:t>
                            </w:r>
                            <w:r w:rsidRPr="00AC63C6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>(</w:t>
                            </w:r>
                            <w:r w:rsidRPr="00AC63C6">
                              <w:rPr>
                                <w:rFonts w:ascii="Consolas" w:eastAsia="Times New Roman" w:hAnsi="Consolas" w:cs="Courier New"/>
                                <w:color w:val="DCDCDC"/>
                                <w:sz w:val="21"/>
                                <w:szCs w:val="21"/>
                                <w:lang w:val="en-US" w:eastAsia="es-CO"/>
                              </w:rPr>
                              <w:t>adc_value, calibration</w:t>
                            </w:r>
                            <w:r w:rsidRPr="00AC63C6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>):</w:t>
                            </w:r>
                          </w:p>
                          <w:p w14:paraId="0981C032" w14:textId="77777777" w:rsidR="00AC63C6" w:rsidRPr="00AC63C6" w:rsidRDefault="00AC63C6" w:rsidP="00AC63C6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line="326" w:lineRule="atLeast"/>
                              <w:contextualSpacing w:val="0"/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</w:pPr>
                            <w:r w:rsidRPr="00AC63C6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 xml:space="preserve">    volt = (adc_value / </w:t>
                            </w:r>
                            <w:r w:rsidRPr="00AC63C6">
                              <w:rPr>
                                <w:rFonts w:ascii="Consolas" w:eastAsia="Times New Roman" w:hAnsi="Consolas" w:cs="Courier New"/>
                                <w:color w:val="B8D7A3"/>
                                <w:sz w:val="21"/>
                                <w:szCs w:val="21"/>
                                <w:lang w:val="en-US" w:eastAsia="es-CO"/>
                              </w:rPr>
                              <w:t>4095.0</w:t>
                            </w:r>
                            <w:r w:rsidRPr="00AC63C6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 xml:space="preserve">) * </w:t>
                            </w:r>
                            <w:r w:rsidRPr="00AC63C6">
                              <w:rPr>
                                <w:rFonts w:ascii="Consolas" w:eastAsia="Times New Roman" w:hAnsi="Consolas" w:cs="Courier New"/>
                                <w:color w:val="B8D7A3"/>
                                <w:sz w:val="21"/>
                                <w:szCs w:val="21"/>
                                <w:lang w:val="en-US" w:eastAsia="es-CO"/>
                              </w:rPr>
                              <w:t>3.3</w:t>
                            </w:r>
                          </w:p>
                          <w:p w14:paraId="51B6F7B5" w14:textId="77777777" w:rsidR="00AC63C6" w:rsidRPr="00AC63C6" w:rsidRDefault="00AC63C6" w:rsidP="00AC63C6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line="326" w:lineRule="atLeast"/>
                              <w:contextualSpacing w:val="0"/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</w:pPr>
                            <w:r w:rsidRPr="00AC63C6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 xml:space="preserve">    Rs = RL * (</w:t>
                            </w:r>
                            <w:r w:rsidRPr="00AC63C6">
                              <w:rPr>
                                <w:rFonts w:ascii="Consolas" w:eastAsia="Times New Roman" w:hAnsi="Consolas" w:cs="Courier New"/>
                                <w:color w:val="B8D7A3"/>
                                <w:sz w:val="21"/>
                                <w:szCs w:val="21"/>
                                <w:lang w:val="en-US" w:eastAsia="es-CO"/>
                              </w:rPr>
                              <w:t>3.3</w:t>
                            </w:r>
                            <w:r w:rsidRPr="00AC63C6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 xml:space="preserve"> - volt) / volt</w:t>
                            </w:r>
                          </w:p>
                          <w:p w14:paraId="7349C7C6" w14:textId="77777777" w:rsidR="00AC63C6" w:rsidRPr="00AC63C6" w:rsidRDefault="00AC63C6" w:rsidP="00AC63C6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line="326" w:lineRule="atLeast"/>
                              <w:contextualSpacing w:val="0"/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</w:pPr>
                            <w:r w:rsidRPr="00AC63C6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 xml:space="preserve">    ratio = Rs / calibration.Ro</w:t>
                            </w:r>
                          </w:p>
                          <w:p w14:paraId="7081DBC8" w14:textId="77777777" w:rsidR="00AC63C6" w:rsidRPr="00AC63C6" w:rsidRDefault="00AC63C6" w:rsidP="00AC63C6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line="240" w:lineRule="auto"/>
                              <w:contextualSpacing w:val="0"/>
                              <w:rPr>
                                <w:rFonts w:ascii="Courier New" w:eastAsia="Times New Roman" w:hAnsi="Courier New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</w:pPr>
                            <w:r w:rsidRPr="00AC63C6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 xml:space="preserve">    </w:t>
                            </w:r>
                            <w:r w:rsidRPr="00AC63C6">
                              <w:rPr>
                                <w:rFonts w:ascii="Consolas" w:eastAsia="Times New Roman" w:hAnsi="Consolas" w:cs="Courier New"/>
                                <w:color w:val="569CD6"/>
                                <w:sz w:val="21"/>
                                <w:szCs w:val="21"/>
                                <w:lang w:val="en-US" w:eastAsia="es-CO"/>
                              </w:rPr>
                              <w:t>return</w:t>
                            </w:r>
                            <w:r w:rsidRPr="00AC63C6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 xml:space="preserve"> </w:t>
                            </w:r>
                            <w:r w:rsidRPr="00AC63C6">
                              <w:rPr>
                                <w:rFonts w:ascii="Consolas" w:eastAsia="Times New Roman" w:hAnsi="Consolas" w:cs="Courier New"/>
                                <w:color w:val="B8D7A3"/>
                                <w:sz w:val="21"/>
                                <w:szCs w:val="21"/>
                                <w:lang w:val="en-US" w:eastAsia="es-CO"/>
                              </w:rPr>
                              <w:t>10</w:t>
                            </w:r>
                            <w:r w:rsidRPr="00AC63C6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 xml:space="preserve"> ** (calibration.m * log10(ratio) + calibration.b)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71E8327" id="_x0000_s1033" style="position:absolute;margin-left:430.65pt;margin-top:19.95pt;width:481.85pt;height:193.3pt;z-index:25168486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arcsize="3629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" fillcolor="#23394c" stroked="f" strokeweight="2pt">
                <v:shadow on="t" color="black" opacity="26214f" origin=".5,-.5" offset="-.74836mm,.74836mm"/>
                <v:textbox>
                  <w:txbxContent>
                    <w:p w14:paraId="35A38DB1" w14:textId="77777777" w:rsidR="00AC63C6" w:rsidRPr="00AC63C6" w:rsidRDefault="00AC63C6" w:rsidP="00AC63C6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line="326" w:lineRule="atLeast"/>
                        <w:contextualSpacing w:val="0"/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</w:pPr>
                      <w:r w:rsidRPr="00AC63C6">
                        <w:rPr>
                          <w:rFonts w:ascii="Consolas" w:eastAsia="Times New Roman" w:hAnsi="Consolas" w:cs="Courier New"/>
                          <w:color w:val="569CD6"/>
                          <w:sz w:val="21"/>
                          <w:szCs w:val="21"/>
                          <w:lang w:val="en-US" w:eastAsia="es-CO"/>
                        </w:rPr>
                        <w:t>def</w:t>
                      </w:r>
                      <w:r w:rsidRPr="00AC63C6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 xml:space="preserve"> </w:t>
                      </w:r>
                      <w:proofErr w:type="spellStart"/>
                      <w:r w:rsidRPr="00AC63C6">
                        <w:rPr>
                          <w:rFonts w:ascii="Consolas" w:eastAsia="Times New Roman" w:hAnsi="Consolas" w:cs="Courier New"/>
                          <w:color w:val="DCDCDC"/>
                          <w:sz w:val="21"/>
                          <w:szCs w:val="21"/>
                          <w:lang w:val="en-US" w:eastAsia="es-CO"/>
                        </w:rPr>
                        <w:t>calibrate_sensor</w:t>
                      </w:r>
                      <w:proofErr w:type="spellEnd"/>
                      <w:r w:rsidRPr="00AC63C6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>(</w:t>
                      </w:r>
                      <w:r w:rsidRPr="00AC63C6">
                        <w:rPr>
                          <w:rFonts w:ascii="Consolas" w:eastAsia="Times New Roman" w:hAnsi="Consolas" w:cs="Courier New"/>
                          <w:color w:val="DCDCDC"/>
                          <w:sz w:val="21"/>
                          <w:szCs w:val="21"/>
                          <w:lang w:val="en-US" w:eastAsia="es-CO"/>
                        </w:rPr>
                        <w:t>points</w:t>
                      </w:r>
                      <w:r w:rsidRPr="00AC63C6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>):</w:t>
                      </w:r>
                    </w:p>
                    <w:p w14:paraId="5E7F867B" w14:textId="77777777" w:rsidR="00AC63C6" w:rsidRPr="00AC63C6" w:rsidRDefault="00AC63C6" w:rsidP="00AC63C6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line="326" w:lineRule="atLeast"/>
                        <w:contextualSpacing w:val="0"/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</w:pPr>
                      <w:r w:rsidRPr="00AC63C6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 xml:space="preserve">    </w:t>
                      </w:r>
                      <w:proofErr w:type="spellStart"/>
                      <w:r w:rsidRPr="00AC63C6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>xs</w:t>
                      </w:r>
                      <w:proofErr w:type="spellEnd"/>
                      <w:r w:rsidRPr="00AC63C6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 xml:space="preserve"> = [log10(</w:t>
                      </w:r>
                      <w:proofErr w:type="spellStart"/>
                      <w:r w:rsidRPr="00AC63C6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>rs</w:t>
                      </w:r>
                      <w:proofErr w:type="spellEnd"/>
                      <w:r w:rsidRPr="00AC63C6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>/</w:t>
                      </w:r>
                      <w:proofErr w:type="spellStart"/>
                      <w:r w:rsidRPr="00AC63C6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>ro</w:t>
                      </w:r>
                      <w:proofErr w:type="spellEnd"/>
                      <w:r w:rsidRPr="00AC63C6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 xml:space="preserve">) </w:t>
                      </w:r>
                      <w:r w:rsidRPr="00AC63C6">
                        <w:rPr>
                          <w:rFonts w:ascii="Consolas" w:eastAsia="Times New Roman" w:hAnsi="Consolas" w:cs="Courier New"/>
                          <w:color w:val="569CD6"/>
                          <w:sz w:val="21"/>
                          <w:szCs w:val="21"/>
                          <w:lang w:val="en-US" w:eastAsia="es-CO"/>
                        </w:rPr>
                        <w:t>for</w:t>
                      </w:r>
                      <w:r w:rsidRPr="00AC63C6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 xml:space="preserve"> </w:t>
                      </w:r>
                      <w:proofErr w:type="spellStart"/>
                      <w:r w:rsidRPr="00AC63C6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>rs</w:t>
                      </w:r>
                      <w:proofErr w:type="spellEnd"/>
                      <w:r w:rsidRPr="00AC63C6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 xml:space="preserve">, ppm </w:t>
                      </w:r>
                      <w:r w:rsidRPr="00AC63C6">
                        <w:rPr>
                          <w:rFonts w:ascii="Consolas" w:eastAsia="Times New Roman" w:hAnsi="Consolas" w:cs="Courier New"/>
                          <w:color w:val="569CD6"/>
                          <w:sz w:val="21"/>
                          <w:szCs w:val="21"/>
                          <w:lang w:val="en-US" w:eastAsia="es-CO"/>
                        </w:rPr>
                        <w:t>in</w:t>
                      </w:r>
                      <w:r w:rsidRPr="00AC63C6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 xml:space="preserve"> points]</w:t>
                      </w:r>
                    </w:p>
                    <w:p w14:paraId="5D570BF3" w14:textId="77777777" w:rsidR="00AC63C6" w:rsidRPr="00AC63C6" w:rsidRDefault="00AC63C6" w:rsidP="00AC63C6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line="326" w:lineRule="atLeast"/>
                        <w:contextualSpacing w:val="0"/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</w:pPr>
                      <w:r w:rsidRPr="00AC63C6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 xml:space="preserve">    </w:t>
                      </w:r>
                      <w:proofErr w:type="spellStart"/>
                      <w:r w:rsidRPr="00AC63C6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>ys</w:t>
                      </w:r>
                      <w:proofErr w:type="spellEnd"/>
                      <w:r w:rsidRPr="00AC63C6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 xml:space="preserve"> = [log10(ppm) </w:t>
                      </w:r>
                      <w:r w:rsidRPr="00AC63C6">
                        <w:rPr>
                          <w:rFonts w:ascii="Consolas" w:eastAsia="Times New Roman" w:hAnsi="Consolas" w:cs="Courier New"/>
                          <w:color w:val="569CD6"/>
                          <w:sz w:val="21"/>
                          <w:szCs w:val="21"/>
                          <w:lang w:val="en-US" w:eastAsia="es-CO"/>
                        </w:rPr>
                        <w:t>for</w:t>
                      </w:r>
                      <w:r w:rsidRPr="00AC63C6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 xml:space="preserve"> </w:t>
                      </w:r>
                      <w:proofErr w:type="spellStart"/>
                      <w:r w:rsidRPr="00AC63C6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>rs</w:t>
                      </w:r>
                      <w:proofErr w:type="spellEnd"/>
                      <w:r w:rsidRPr="00AC63C6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 xml:space="preserve">, ppm </w:t>
                      </w:r>
                      <w:r w:rsidRPr="00AC63C6">
                        <w:rPr>
                          <w:rFonts w:ascii="Consolas" w:eastAsia="Times New Roman" w:hAnsi="Consolas" w:cs="Courier New"/>
                          <w:color w:val="569CD6"/>
                          <w:sz w:val="21"/>
                          <w:szCs w:val="21"/>
                          <w:lang w:val="en-US" w:eastAsia="es-CO"/>
                        </w:rPr>
                        <w:t>in</w:t>
                      </w:r>
                      <w:r w:rsidRPr="00AC63C6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 xml:space="preserve"> points]</w:t>
                      </w:r>
                    </w:p>
                    <w:p w14:paraId="6F725F5D" w14:textId="77777777" w:rsidR="00AC63C6" w:rsidRPr="00AC63C6" w:rsidRDefault="00AC63C6" w:rsidP="00AC63C6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line="326" w:lineRule="atLeast"/>
                        <w:contextualSpacing w:val="0"/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</w:pPr>
                      <w:r w:rsidRPr="00AC63C6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 xml:space="preserve">    m, b = </w:t>
                      </w:r>
                      <w:proofErr w:type="spellStart"/>
                      <w:r w:rsidRPr="00AC63C6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>linear_regression</w:t>
                      </w:r>
                      <w:proofErr w:type="spellEnd"/>
                      <w:r w:rsidRPr="00AC63C6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>(</w:t>
                      </w:r>
                      <w:proofErr w:type="spellStart"/>
                      <w:r w:rsidRPr="00AC63C6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>xs</w:t>
                      </w:r>
                      <w:proofErr w:type="spellEnd"/>
                      <w:r w:rsidRPr="00AC63C6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 xml:space="preserve">, </w:t>
                      </w:r>
                      <w:proofErr w:type="spellStart"/>
                      <w:r w:rsidRPr="00AC63C6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>ys</w:t>
                      </w:r>
                      <w:proofErr w:type="spellEnd"/>
                      <w:r w:rsidRPr="00AC63C6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>)</w:t>
                      </w:r>
                    </w:p>
                    <w:p w14:paraId="11C156D1" w14:textId="77777777" w:rsidR="00AC63C6" w:rsidRPr="00AC63C6" w:rsidRDefault="00AC63C6" w:rsidP="00AC63C6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line="326" w:lineRule="atLeast"/>
                        <w:contextualSpacing w:val="0"/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</w:pPr>
                      <w:r w:rsidRPr="00AC63C6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 xml:space="preserve">    </w:t>
                      </w:r>
                      <w:r w:rsidRPr="00AC63C6">
                        <w:rPr>
                          <w:rFonts w:ascii="Consolas" w:eastAsia="Times New Roman" w:hAnsi="Consolas" w:cs="Courier New"/>
                          <w:color w:val="569CD6"/>
                          <w:sz w:val="21"/>
                          <w:szCs w:val="21"/>
                          <w:lang w:val="en-US" w:eastAsia="es-CO"/>
                        </w:rPr>
                        <w:t>return</w:t>
                      </w:r>
                      <w:r w:rsidRPr="00AC63C6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 xml:space="preserve"> m, b</w:t>
                      </w:r>
                    </w:p>
                    <w:p w14:paraId="5CF6F780" w14:textId="77777777" w:rsidR="00AC63C6" w:rsidRPr="00AC63C6" w:rsidRDefault="00AC63C6" w:rsidP="00AC63C6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line="326" w:lineRule="atLeast"/>
                        <w:contextualSpacing w:val="0"/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</w:pPr>
                      <w:r w:rsidRPr="00AC63C6">
                        <w:rPr>
                          <w:rFonts w:ascii="Consolas" w:eastAsia="Times New Roman" w:hAnsi="Consolas" w:cs="Courier New"/>
                          <w:color w:val="569CD6"/>
                          <w:sz w:val="21"/>
                          <w:szCs w:val="21"/>
                          <w:lang w:val="en-US" w:eastAsia="es-CO"/>
                        </w:rPr>
                        <w:t>def</w:t>
                      </w:r>
                      <w:r w:rsidRPr="00AC63C6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 xml:space="preserve"> </w:t>
                      </w:r>
                      <w:proofErr w:type="spellStart"/>
                      <w:r w:rsidRPr="00AC63C6">
                        <w:rPr>
                          <w:rFonts w:ascii="Consolas" w:eastAsia="Times New Roman" w:hAnsi="Consolas" w:cs="Courier New"/>
                          <w:color w:val="DCDCDC"/>
                          <w:sz w:val="21"/>
                          <w:szCs w:val="21"/>
                          <w:lang w:val="en-US" w:eastAsia="es-CO"/>
                        </w:rPr>
                        <w:t>compute_ppm</w:t>
                      </w:r>
                      <w:proofErr w:type="spellEnd"/>
                      <w:r w:rsidRPr="00AC63C6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>(</w:t>
                      </w:r>
                      <w:proofErr w:type="spellStart"/>
                      <w:r w:rsidRPr="00AC63C6">
                        <w:rPr>
                          <w:rFonts w:ascii="Consolas" w:eastAsia="Times New Roman" w:hAnsi="Consolas" w:cs="Courier New"/>
                          <w:color w:val="DCDCDC"/>
                          <w:sz w:val="21"/>
                          <w:szCs w:val="21"/>
                          <w:lang w:val="en-US" w:eastAsia="es-CO"/>
                        </w:rPr>
                        <w:t>adc_value</w:t>
                      </w:r>
                      <w:proofErr w:type="spellEnd"/>
                      <w:r w:rsidRPr="00AC63C6">
                        <w:rPr>
                          <w:rFonts w:ascii="Consolas" w:eastAsia="Times New Roman" w:hAnsi="Consolas" w:cs="Courier New"/>
                          <w:color w:val="DCDCDC"/>
                          <w:sz w:val="21"/>
                          <w:szCs w:val="21"/>
                          <w:lang w:val="en-US" w:eastAsia="es-CO"/>
                        </w:rPr>
                        <w:t>, calibration</w:t>
                      </w:r>
                      <w:r w:rsidRPr="00AC63C6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>):</w:t>
                      </w:r>
                    </w:p>
                    <w:p w14:paraId="0981C032" w14:textId="77777777" w:rsidR="00AC63C6" w:rsidRPr="00AC63C6" w:rsidRDefault="00AC63C6" w:rsidP="00AC63C6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line="326" w:lineRule="atLeast"/>
                        <w:contextualSpacing w:val="0"/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</w:pPr>
                      <w:r w:rsidRPr="00AC63C6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 xml:space="preserve">    volt = (</w:t>
                      </w:r>
                      <w:proofErr w:type="spellStart"/>
                      <w:r w:rsidRPr="00AC63C6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>adc_value</w:t>
                      </w:r>
                      <w:proofErr w:type="spellEnd"/>
                      <w:r w:rsidRPr="00AC63C6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 xml:space="preserve"> / </w:t>
                      </w:r>
                      <w:r w:rsidRPr="00AC63C6">
                        <w:rPr>
                          <w:rFonts w:ascii="Consolas" w:eastAsia="Times New Roman" w:hAnsi="Consolas" w:cs="Courier New"/>
                          <w:color w:val="B8D7A3"/>
                          <w:sz w:val="21"/>
                          <w:szCs w:val="21"/>
                          <w:lang w:val="en-US" w:eastAsia="es-CO"/>
                        </w:rPr>
                        <w:t>4095.0</w:t>
                      </w:r>
                      <w:r w:rsidRPr="00AC63C6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 xml:space="preserve">) * </w:t>
                      </w:r>
                      <w:r w:rsidRPr="00AC63C6">
                        <w:rPr>
                          <w:rFonts w:ascii="Consolas" w:eastAsia="Times New Roman" w:hAnsi="Consolas" w:cs="Courier New"/>
                          <w:color w:val="B8D7A3"/>
                          <w:sz w:val="21"/>
                          <w:szCs w:val="21"/>
                          <w:lang w:val="en-US" w:eastAsia="es-CO"/>
                        </w:rPr>
                        <w:t>3.3</w:t>
                      </w:r>
                    </w:p>
                    <w:p w14:paraId="51B6F7B5" w14:textId="77777777" w:rsidR="00AC63C6" w:rsidRPr="00AC63C6" w:rsidRDefault="00AC63C6" w:rsidP="00AC63C6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line="326" w:lineRule="atLeast"/>
                        <w:contextualSpacing w:val="0"/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</w:pPr>
                      <w:r w:rsidRPr="00AC63C6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 xml:space="preserve">    Rs = RL * (</w:t>
                      </w:r>
                      <w:r w:rsidRPr="00AC63C6">
                        <w:rPr>
                          <w:rFonts w:ascii="Consolas" w:eastAsia="Times New Roman" w:hAnsi="Consolas" w:cs="Courier New"/>
                          <w:color w:val="B8D7A3"/>
                          <w:sz w:val="21"/>
                          <w:szCs w:val="21"/>
                          <w:lang w:val="en-US" w:eastAsia="es-CO"/>
                        </w:rPr>
                        <w:t>3.3</w:t>
                      </w:r>
                      <w:r w:rsidRPr="00AC63C6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 xml:space="preserve"> - volt) / volt</w:t>
                      </w:r>
                    </w:p>
                    <w:p w14:paraId="7349C7C6" w14:textId="77777777" w:rsidR="00AC63C6" w:rsidRPr="00AC63C6" w:rsidRDefault="00AC63C6" w:rsidP="00AC63C6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line="326" w:lineRule="atLeast"/>
                        <w:contextualSpacing w:val="0"/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</w:pPr>
                      <w:r w:rsidRPr="00AC63C6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 xml:space="preserve">    ratio = Rs / </w:t>
                      </w:r>
                      <w:proofErr w:type="spellStart"/>
                      <w:r w:rsidRPr="00AC63C6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>calibration.Ro</w:t>
                      </w:r>
                      <w:proofErr w:type="spellEnd"/>
                    </w:p>
                    <w:p w14:paraId="7081DBC8" w14:textId="77777777" w:rsidR="00AC63C6" w:rsidRPr="00AC63C6" w:rsidRDefault="00AC63C6" w:rsidP="00AC63C6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line="240" w:lineRule="auto"/>
                        <w:contextualSpacing w:val="0"/>
                        <w:rPr>
                          <w:rFonts w:ascii="Courier New" w:eastAsia="Times New Roman" w:hAnsi="Courier New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</w:pPr>
                      <w:r w:rsidRPr="00AC63C6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 xml:space="preserve">    </w:t>
                      </w:r>
                      <w:r w:rsidRPr="00AC63C6">
                        <w:rPr>
                          <w:rFonts w:ascii="Consolas" w:eastAsia="Times New Roman" w:hAnsi="Consolas" w:cs="Courier New"/>
                          <w:color w:val="569CD6"/>
                          <w:sz w:val="21"/>
                          <w:szCs w:val="21"/>
                          <w:lang w:val="en-US" w:eastAsia="es-CO"/>
                        </w:rPr>
                        <w:t>return</w:t>
                      </w:r>
                      <w:r w:rsidRPr="00AC63C6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 xml:space="preserve"> </w:t>
                      </w:r>
                      <w:r w:rsidRPr="00AC63C6">
                        <w:rPr>
                          <w:rFonts w:ascii="Consolas" w:eastAsia="Times New Roman" w:hAnsi="Consolas" w:cs="Courier New"/>
                          <w:color w:val="B8D7A3"/>
                          <w:sz w:val="21"/>
                          <w:szCs w:val="21"/>
                          <w:lang w:val="en-US" w:eastAsia="es-CO"/>
                        </w:rPr>
                        <w:t>10</w:t>
                      </w:r>
                      <w:r w:rsidRPr="00AC63C6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 xml:space="preserve"> ** (</w:t>
                      </w:r>
                      <w:proofErr w:type="spellStart"/>
                      <w:r w:rsidRPr="00AC63C6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>calibration.m</w:t>
                      </w:r>
                      <w:proofErr w:type="spellEnd"/>
                      <w:r w:rsidRPr="00AC63C6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 xml:space="preserve"> * log10(ratio) + </w:t>
                      </w:r>
                      <w:proofErr w:type="spellStart"/>
                      <w:r w:rsidRPr="00AC63C6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>calibration.b</w:t>
                      </w:r>
                      <w:proofErr w:type="spellEnd"/>
                      <w:r w:rsidRPr="00AC63C6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>)</w:t>
                      </w:r>
                    </w:p>
                  </w:txbxContent>
                </v:textbox>
                <w10:wrap type="topAndBottom" anchorx="margin"/>
              </v:roundrect>
            </w:pict>
          </mc:Fallback>
        </mc:AlternateContent>
      </w:r>
    </w:p>
    <w:p w14:paraId="621D43DB" w14:textId="77777777" w:rsidR="00AC63C6" w:rsidRPr="00AC63C6" w:rsidRDefault="00AC63C6" w:rsidP="00AC63C6">
      <w:pPr>
        <w:rPr>
          <w:b/>
          <w:bCs/>
          <w:lang w:val="es-CO"/>
        </w:rPr>
      </w:pPr>
      <w:r w:rsidRPr="00AC63C6">
        <w:rPr>
          <w:b/>
          <w:bCs/>
          <w:lang w:val="es-CO"/>
        </w:rPr>
        <w:t>Visualización en Tiempo Real</w:t>
      </w:r>
    </w:p>
    <w:p w14:paraId="17C11D00" w14:textId="77777777" w:rsidR="00AC63C6" w:rsidRPr="00AC63C6" w:rsidRDefault="00AC63C6" w:rsidP="00AC63C6">
      <w:pPr>
        <w:numPr>
          <w:ilvl w:val="0"/>
          <w:numId w:val="126"/>
        </w:numPr>
        <w:rPr>
          <w:lang w:val="es-CO"/>
        </w:rPr>
      </w:pPr>
      <w:r w:rsidRPr="00AC63C6">
        <w:rPr>
          <w:b/>
          <w:bCs/>
          <w:lang w:val="es-CO"/>
        </w:rPr>
        <w:t>Líneas diferenciadas</w:t>
      </w:r>
      <w:r w:rsidRPr="00AC63C6">
        <w:rPr>
          <w:lang w:val="es-CO"/>
        </w:rPr>
        <w:t>: MQ2 y MQ3 con colores únicos</w:t>
      </w:r>
    </w:p>
    <w:p w14:paraId="668246D0" w14:textId="77777777" w:rsidR="00AC63C6" w:rsidRPr="00AC63C6" w:rsidRDefault="00AC63C6" w:rsidP="00AC63C6">
      <w:pPr>
        <w:numPr>
          <w:ilvl w:val="0"/>
          <w:numId w:val="126"/>
        </w:numPr>
        <w:rPr>
          <w:lang w:val="es-CO"/>
        </w:rPr>
      </w:pPr>
      <w:r w:rsidRPr="00AC63C6">
        <w:rPr>
          <w:b/>
          <w:bCs/>
          <w:lang w:val="es-CO"/>
        </w:rPr>
        <w:t>Eje Y</w:t>
      </w:r>
      <w:r w:rsidRPr="00AC63C6">
        <w:rPr>
          <w:lang w:val="es-CO"/>
        </w:rPr>
        <w:t>: Concentración en PPM (escala logarítmica opcional)</w:t>
      </w:r>
    </w:p>
    <w:p w14:paraId="2EE39426" w14:textId="77777777" w:rsidR="00AC63C6" w:rsidRPr="00AC63C6" w:rsidRDefault="00AC63C6" w:rsidP="00AC63C6">
      <w:pPr>
        <w:numPr>
          <w:ilvl w:val="0"/>
          <w:numId w:val="126"/>
        </w:numPr>
        <w:rPr>
          <w:lang w:val="es-CO"/>
        </w:rPr>
      </w:pPr>
      <w:r w:rsidRPr="00AC63C6">
        <w:rPr>
          <w:b/>
          <w:bCs/>
          <w:lang w:val="es-CO"/>
        </w:rPr>
        <w:t>Eje X</w:t>
      </w:r>
      <w:r w:rsidRPr="00AC63C6">
        <w:rPr>
          <w:lang w:val="es-CO"/>
        </w:rPr>
        <w:t>: Tiempo relativo en segundos</w:t>
      </w:r>
    </w:p>
    <w:p w14:paraId="6BB72F92" w14:textId="77777777" w:rsidR="00AC63C6" w:rsidRPr="00AC63C6" w:rsidRDefault="00AC63C6" w:rsidP="00AC63C6">
      <w:pPr>
        <w:numPr>
          <w:ilvl w:val="0"/>
          <w:numId w:val="126"/>
        </w:numPr>
        <w:rPr>
          <w:lang w:val="es-CO"/>
        </w:rPr>
      </w:pPr>
      <w:r w:rsidRPr="00AC63C6">
        <w:rPr>
          <w:b/>
          <w:bCs/>
          <w:lang w:val="es-CO"/>
        </w:rPr>
        <w:t>Actualización</w:t>
      </w:r>
      <w:r w:rsidRPr="00AC63C6">
        <w:rPr>
          <w:lang w:val="es-CO"/>
        </w:rPr>
        <w:t>: Tiempo real con optimización draw_idle()</w:t>
      </w:r>
    </w:p>
    <w:p w14:paraId="2ABAC450" w14:textId="0D81F227" w:rsidR="00FC4AC4" w:rsidRPr="00FC4AC4" w:rsidRDefault="00FC4AC4" w:rsidP="00FC4AC4">
      <w:pPr>
        <w:pStyle w:val="Ttulo1"/>
        <w:rPr>
          <w:lang w:val="es-CO"/>
        </w:rPr>
      </w:pPr>
      <w:bookmarkStart w:id="17" w:name="_Toc208218625"/>
      <w:r w:rsidRPr="00FC4AC4">
        <w:rPr>
          <w:lang w:val="es-CO"/>
        </w:rPr>
        <w:lastRenderedPageBreak/>
        <w:t>APLICACIONES EDUCATIVAS</w:t>
      </w:r>
      <w:bookmarkEnd w:id="17"/>
    </w:p>
    <w:p w14:paraId="1815BFD4" w14:textId="77777777" w:rsidR="00AC63C6" w:rsidRPr="00AC63C6" w:rsidRDefault="00AC63C6" w:rsidP="00AC63C6">
      <w:pPr>
        <w:rPr>
          <w:rFonts w:asciiTheme="majorHAnsi" w:eastAsia="Times New Roman" w:hAnsiTheme="majorHAnsi" w:cstheme="minorHAnsi"/>
          <w:b/>
          <w:bCs/>
          <w:sz w:val="28"/>
          <w:szCs w:val="28"/>
          <w:lang w:val="es-CO" w:eastAsia="es-CO"/>
        </w:rPr>
      </w:pPr>
      <w:r w:rsidRPr="00AC63C6">
        <w:rPr>
          <w:rFonts w:asciiTheme="majorHAnsi" w:eastAsia="Times New Roman" w:hAnsiTheme="majorHAnsi" w:cstheme="minorHAnsi"/>
          <w:b/>
          <w:bCs/>
          <w:sz w:val="28"/>
          <w:szCs w:val="28"/>
          <w:lang w:val="es-CO" w:eastAsia="es-CO"/>
        </w:rPr>
        <w:t>Instrumentación Científica</w:t>
      </w:r>
    </w:p>
    <w:p w14:paraId="156CE72F" w14:textId="77777777" w:rsidR="00AC63C6" w:rsidRPr="00AC63C6" w:rsidRDefault="00AC63C6" w:rsidP="00AC63C6">
      <w:pPr>
        <w:numPr>
          <w:ilvl w:val="0"/>
          <w:numId w:val="128"/>
        </w:numPr>
        <w:spacing w:before="100" w:beforeAutospacing="1" w:after="100" w:afterAutospacing="1" w:line="240" w:lineRule="auto"/>
        <w:contextualSpacing w:val="0"/>
        <w:rPr>
          <w:rFonts w:eastAsia="Times New Roman" w:cstheme="minorHAnsi"/>
          <w:szCs w:val="24"/>
          <w:lang w:val="es-CO" w:eastAsia="es-CO"/>
        </w:rPr>
      </w:pPr>
      <w:r w:rsidRPr="00AC63C6">
        <w:rPr>
          <w:rFonts w:eastAsia="Times New Roman" w:cstheme="minorHAnsi"/>
          <w:b/>
          <w:bCs/>
          <w:szCs w:val="24"/>
          <w:lang w:val="es-CO" w:eastAsia="es-CO"/>
        </w:rPr>
        <w:t>Transductores químicos</w:t>
      </w:r>
      <w:r w:rsidRPr="00AC63C6">
        <w:rPr>
          <w:rFonts w:eastAsia="Times New Roman" w:cstheme="minorHAnsi"/>
          <w:szCs w:val="24"/>
          <w:lang w:val="es-CO" w:eastAsia="es-CO"/>
        </w:rPr>
        <w:t>: Conversión química-eléctrica</w:t>
      </w:r>
    </w:p>
    <w:p w14:paraId="0DEDAE46" w14:textId="77777777" w:rsidR="00AC63C6" w:rsidRPr="00AC63C6" w:rsidRDefault="00AC63C6" w:rsidP="00AC63C6">
      <w:pPr>
        <w:numPr>
          <w:ilvl w:val="0"/>
          <w:numId w:val="128"/>
        </w:numPr>
        <w:spacing w:before="100" w:beforeAutospacing="1" w:after="100" w:afterAutospacing="1" w:line="240" w:lineRule="auto"/>
        <w:contextualSpacing w:val="0"/>
        <w:rPr>
          <w:rFonts w:eastAsia="Times New Roman" w:cstheme="minorHAnsi"/>
          <w:szCs w:val="24"/>
          <w:lang w:val="es-CO" w:eastAsia="es-CO"/>
        </w:rPr>
      </w:pPr>
      <w:r w:rsidRPr="00AC63C6">
        <w:rPr>
          <w:rFonts w:eastAsia="Times New Roman" w:cstheme="minorHAnsi"/>
          <w:b/>
          <w:bCs/>
          <w:szCs w:val="24"/>
          <w:lang w:val="es-CO" w:eastAsia="es-CO"/>
        </w:rPr>
        <w:t>Acondicionamiento señales</w:t>
      </w:r>
      <w:r w:rsidRPr="00AC63C6">
        <w:rPr>
          <w:rFonts w:eastAsia="Times New Roman" w:cstheme="minorHAnsi"/>
          <w:szCs w:val="24"/>
          <w:lang w:val="es-CO" w:eastAsia="es-CO"/>
        </w:rPr>
        <w:t>: Divisores voltaje y amplificación</w:t>
      </w:r>
    </w:p>
    <w:p w14:paraId="72436FBF" w14:textId="77777777" w:rsidR="00AC63C6" w:rsidRPr="00AC63C6" w:rsidRDefault="00AC63C6" w:rsidP="00AC63C6">
      <w:pPr>
        <w:numPr>
          <w:ilvl w:val="0"/>
          <w:numId w:val="128"/>
        </w:numPr>
        <w:spacing w:before="100" w:beforeAutospacing="1" w:after="100" w:afterAutospacing="1" w:line="240" w:lineRule="auto"/>
        <w:contextualSpacing w:val="0"/>
        <w:rPr>
          <w:rFonts w:eastAsia="Times New Roman" w:cstheme="minorHAnsi"/>
          <w:szCs w:val="24"/>
          <w:lang w:val="es-CO" w:eastAsia="es-CO"/>
        </w:rPr>
      </w:pPr>
      <w:r w:rsidRPr="00AC63C6">
        <w:rPr>
          <w:rFonts w:eastAsia="Times New Roman" w:cstheme="minorHAnsi"/>
          <w:b/>
          <w:bCs/>
          <w:szCs w:val="24"/>
          <w:lang w:val="es-CO" w:eastAsia="es-CO"/>
        </w:rPr>
        <w:t>Procesamiento digital</w:t>
      </w:r>
      <w:r w:rsidRPr="00AC63C6">
        <w:rPr>
          <w:rFonts w:eastAsia="Times New Roman" w:cstheme="minorHAnsi"/>
          <w:szCs w:val="24"/>
          <w:lang w:val="es-CO" w:eastAsia="es-CO"/>
        </w:rPr>
        <w:t>: ADC y algoritmos compensación</w:t>
      </w:r>
    </w:p>
    <w:p w14:paraId="2022D4B2" w14:textId="77777777" w:rsidR="00AC63C6" w:rsidRPr="00AC63C6" w:rsidRDefault="00AC63C6" w:rsidP="00AC63C6">
      <w:pPr>
        <w:numPr>
          <w:ilvl w:val="0"/>
          <w:numId w:val="128"/>
        </w:numPr>
        <w:spacing w:before="100" w:beforeAutospacing="1" w:after="100" w:afterAutospacing="1" w:line="240" w:lineRule="auto"/>
        <w:contextualSpacing w:val="0"/>
        <w:rPr>
          <w:rFonts w:eastAsia="Times New Roman" w:cstheme="minorHAnsi"/>
          <w:szCs w:val="24"/>
          <w:lang w:val="es-CO" w:eastAsia="es-CO"/>
        </w:rPr>
      </w:pPr>
      <w:r w:rsidRPr="00AC63C6">
        <w:rPr>
          <w:rFonts w:eastAsia="Times New Roman" w:cstheme="minorHAnsi"/>
          <w:b/>
          <w:bCs/>
          <w:szCs w:val="24"/>
          <w:lang w:val="es-CO" w:eastAsia="es-CO"/>
        </w:rPr>
        <w:t>Sistemas de adquisición</w:t>
      </w:r>
      <w:r w:rsidRPr="00AC63C6">
        <w:rPr>
          <w:rFonts w:eastAsia="Times New Roman" w:cstheme="minorHAnsi"/>
          <w:szCs w:val="24"/>
          <w:lang w:val="es-CO" w:eastAsia="es-CO"/>
        </w:rPr>
        <w:t>: Comunicación tiempo real</w:t>
      </w:r>
    </w:p>
    <w:p w14:paraId="73467020" w14:textId="77777777" w:rsidR="00AC63C6" w:rsidRPr="00AC63C6" w:rsidRDefault="00AC63C6" w:rsidP="00AC63C6">
      <w:pPr>
        <w:rPr>
          <w:rFonts w:asciiTheme="majorHAnsi" w:eastAsia="Times New Roman" w:hAnsiTheme="majorHAnsi" w:cstheme="minorHAnsi"/>
          <w:b/>
          <w:bCs/>
          <w:sz w:val="28"/>
          <w:szCs w:val="28"/>
          <w:lang w:val="es-CO" w:eastAsia="es-CO"/>
        </w:rPr>
      </w:pPr>
      <w:r w:rsidRPr="00AC63C6">
        <w:rPr>
          <w:rFonts w:asciiTheme="majorHAnsi" w:eastAsia="Times New Roman" w:hAnsiTheme="majorHAnsi" w:cstheme="minorHAnsi"/>
          <w:b/>
          <w:bCs/>
          <w:sz w:val="28"/>
          <w:szCs w:val="28"/>
          <w:lang w:val="es-CO" w:eastAsia="es-CO"/>
        </w:rPr>
        <w:t>Proyectos de Ingeniería</w:t>
      </w:r>
    </w:p>
    <w:p w14:paraId="7048760E" w14:textId="77777777" w:rsidR="00AC63C6" w:rsidRPr="00AC63C6" w:rsidRDefault="00AC63C6" w:rsidP="00AC63C6">
      <w:pPr>
        <w:numPr>
          <w:ilvl w:val="0"/>
          <w:numId w:val="129"/>
        </w:numPr>
        <w:spacing w:before="100" w:beforeAutospacing="1" w:after="100" w:afterAutospacing="1" w:line="240" w:lineRule="auto"/>
        <w:contextualSpacing w:val="0"/>
        <w:rPr>
          <w:rFonts w:eastAsia="Times New Roman" w:cstheme="minorHAnsi"/>
          <w:szCs w:val="24"/>
          <w:lang w:val="es-CO" w:eastAsia="es-CO"/>
        </w:rPr>
      </w:pPr>
      <w:r w:rsidRPr="00AC63C6">
        <w:rPr>
          <w:rFonts w:eastAsia="Times New Roman" w:cstheme="minorHAnsi"/>
          <w:b/>
          <w:bCs/>
          <w:szCs w:val="24"/>
          <w:lang w:val="es-CO" w:eastAsia="es-CO"/>
        </w:rPr>
        <w:t>Sistemas de alarma</w:t>
      </w:r>
      <w:r w:rsidRPr="00AC63C6">
        <w:rPr>
          <w:rFonts w:eastAsia="Times New Roman" w:cstheme="minorHAnsi"/>
          <w:szCs w:val="24"/>
          <w:lang w:val="es-CO" w:eastAsia="es-CO"/>
        </w:rPr>
        <w:t>: Detección automática y notificaciones</w:t>
      </w:r>
    </w:p>
    <w:p w14:paraId="26E5EFCC" w14:textId="77777777" w:rsidR="00AC63C6" w:rsidRPr="00AC63C6" w:rsidRDefault="00AC63C6" w:rsidP="00AC63C6">
      <w:pPr>
        <w:numPr>
          <w:ilvl w:val="0"/>
          <w:numId w:val="129"/>
        </w:numPr>
        <w:spacing w:before="100" w:beforeAutospacing="1" w:after="100" w:afterAutospacing="1" w:line="240" w:lineRule="auto"/>
        <w:contextualSpacing w:val="0"/>
        <w:rPr>
          <w:rFonts w:eastAsia="Times New Roman" w:cstheme="minorHAnsi"/>
          <w:szCs w:val="24"/>
          <w:lang w:val="es-CO" w:eastAsia="es-CO"/>
        </w:rPr>
      </w:pPr>
      <w:r w:rsidRPr="00AC63C6">
        <w:rPr>
          <w:rFonts w:eastAsia="Times New Roman" w:cstheme="minorHAnsi"/>
          <w:b/>
          <w:bCs/>
          <w:szCs w:val="24"/>
          <w:lang w:val="es-CO" w:eastAsia="es-CO"/>
        </w:rPr>
        <w:t>Control industrial</w:t>
      </w:r>
      <w:r w:rsidRPr="00AC63C6">
        <w:rPr>
          <w:rFonts w:eastAsia="Times New Roman" w:cstheme="minorHAnsi"/>
          <w:szCs w:val="24"/>
          <w:lang w:val="es-CO" w:eastAsia="es-CO"/>
        </w:rPr>
        <w:t>: Integración con PLCs y SCADA</w:t>
      </w:r>
    </w:p>
    <w:p w14:paraId="5E2D3090" w14:textId="77777777" w:rsidR="00AC63C6" w:rsidRPr="00AC63C6" w:rsidRDefault="00AC63C6" w:rsidP="00AC63C6">
      <w:pPr>
        <w:numPr>
          <w:ilvl w:val="0"/>
          <w:numId w:val="129"/>
        </w:numPr>
        <w:spacing w:before="100" w:beforeAutospacing="1" w:after="100" w:afterAutospacing="1" w:line="240" w:lineRule="auto"/>
        <w:contextualSpacing w:val="0"/>
        <w:rPr>
          <w:rFonts w:eastAsia="Times New Roman" w:cstheme="minorHAnsi"/>
          <w:szCs w:val="24"/>
          <w:lang w:val="es-CO" w:eastAsia="es-CO"/>
        </w:rPr>
      </w:pPr>
      <w:r w:rsidRPr="00AC63C6">
        <w:rPr>
          <w:rFonts w:eastAsia="Times New Roman" w:cstheme="minorHAnsi"/>
          <w:b/>
          <w:bCs/>
          <w:szCs w:val="24"/>
          <w:lang w:val="es-CO" w:eastAsia="es-CO"/>
        </w:rPr>
        <w:t>Monitoreo ambiental</w:t>
      </w:r>
      <w:r w:rsidRPr="00AC63C6">
        <w:rPr>
          <w:rFonts w:eastAsia="Times New Roman" w:cstheme="minorHAnsi"/>
          <w:szCs w:val="24"/>
          <w:lang w:val="es-CO" w:eastAsia="es-CO"/>
        </w:rPr>
        <w:t>: Redes sensores distribuidos</w:t>
      </w:r>
    </w:p>
    <w:p w14:paraId="06ACDAC9" w14:textId="77777777" w:rsidR="00AC63C6" w:rsidRPr="00AC63C6" w:rsidRDefault="00AC63C6" w:rsidP="00AC63C6">
      <w:pPr>
        <w:numPr>
          <w:ilvl w:val="0"/>
          <w:numId w:val="129"/>
        </w:numPr>
        <w:spacing w:before="100" w:beforeAutospacing="1" w:after="100" w:afterAutospacing="1" w:line="240" w:lineRule="auto"/>
        <w:contextualSpacing w:val="0"/>
        <w:rPr>
          <w:rFonts w:eastAsia="Times New Roman" w:cstheme="minorHAnsi"/>
          <w:szCs w:val="24"/>
          <w:lang w:val="es-CO" w:eastAsia="es-CO"/>
        </w:rPr>
      </w:pPr>
      <w:r w:rsidRPr="00AC63C6">
        <w:rPr>
          <w:rFonts w:eastAsia="Times New Roman" w:cstheme="minorHAnsi"/>
          <w:b/>
          <w:bCs/>
          <w:szCs w:val="24"/>
          <w:lang w:val="es-CO" w:eastAsia="es-CO"/>
        </w:rPr>
        <w:t>Instrumentación virtual</w:t>
      </w:r>
      <w:r w:rsidRPr="00AC63C6">
        <w:rPr>
          <w:rFonts w:eastAsia="Times New Roman" w:cstheme="minorHAnsi"/>
          <w:szCs w:val="24"/>
          <w:lang w:val="es-CO" w:eastAsia="es-CO"/>
        </w:rPr>
        <w:t>: Interfaz usuario profesional</w:t>
      </w:r>
    </w:p>
    <w:p w14:paraId="3051F5A9" w14:textId="77777777" w:rsidR="00AC63C6" w:rsidRPr="00AC63C6" w:rsidRDefault="00AC63C6" w:rsidP="00AC63C6">
      <w:pPr>
        <w:rPr>
          <w:rFonts w:asciiTheme="majorHAnsi" w:eastAsia="Times New Roman" w:hAnsiTheme="majorHAnsi" w:cstheme="minorHAnsi"/>
          <w:b/>
          <w:bCs/>
          <w:sz w:val="28"/>
          <w:szCs w:val="28"/>
          <w:lang w:val="es-CO" w:eastAsia="es-CO"/>
        </w:rPr>
      </w:pPr>
      <w:r w:rsidRPr="00AC63C6">
        <w:rPr>
          <w:rFonts w:asciiTheme="majorHAnsi" w:eastAsia="Times New Roman" w:hAnsiTheme="majorHAnsi" w:cstheme="minorHAnsi"/>
          <w:b/>
          <w:bCs/>
          <w:sz w:val="28"/>
          <w:szCs w:val="28"/>
          <w:lang w:val="es-CO" w:eastAsia="es-CO"/>
        </w:rPr>
        <w:t>Seguridad e Higiene Industrial</w:t>
      </w:r>
    </w:p>
    <w:p w14:paraId="534A276A" w14:textId="77777777" w:rsidR="00AC63C6" w:rsidRPr="00AC63C6" w:rsidRDefault="00AC63C6" w:rsidP="00AC63C6">
      <w:pPr>
        <w:numPr>
          <w:ilvl w:val="0"/>
          <w:numId w:val="130"/>
        </w:numPr>
        <w:spacing w:before="100" w:beforeAutospacing="1" w:after="100" w:afterAutospacing="1" w:line="240" w:lineRule="auto"/>
        <w:contextualSpacing w:val="0"/>
        <w:rPr>
          <w:rFonts w:eastAsia="Times New Roman" w:cstheme="minorHAnsi"/>
          <w:szCs w:val="24"/>
          <w:lang w:val="es-CO" w:eastAsia="es-CO"/>
        </w:rPr>
      </w:pPr>
      <w:r w:rsidRPr="00AC63C6">
        <w:rPr>
          <w:rFonts w:eastAsia="Times New Roman" w:cstheme="minorHAnsi"/>
          <w:b/>
          <w:bCs/>
          <w:szCs w:val="24"/>
          <w:lang w:val="es-CO" w:eastAsia="es-CO"/>
        </w:rPr>
        <w:t>LEL (Lower Explosive Limit)</w:t>
      </w:r>
      <w:r w:rsidRPr="00AC63C6">
        <w:rPr>
          <w:rFonts w:eastAsia="Times New Roman" w:cstheme="minorHAnsi"/>
          <w:szCs w:val="24"/>
          <w:lang w:val="es-CO" w:eastAsia="es-CO"/>
        </w:rPr>
        <w:t>: Detección concentraciones peligrosas</w:t>
      </w:r>
    </w:p>
    <w:p w14:paraId="5ED6F13C" w14:textId="77777777" w:rsidR="00AC63C6" w:rsidRPr="00AC63C6" w:rsidRDefault="00AC63C6" w:rsidP="00AC63C6">
      <w:pPr>
        <w:numPr>
          <w:ilvl w:val="0"/>
          <w:numId w:val="130"/>
        </w:numPr>
        <w:spacing w:before="100" w:beforeAutospacing="1" w:after="100" w:afterAutospacing="1" w:line="240" w:lineRule="auto"/>
        <w:contextualSpacing w:val="0"/>
        <w:rPr>
          <w:rFonts w:eastAsia="Times New Roman" w:cstheme="minorHAnsi"/>
          <w:szCs w:val="24"/>
          <w:lang w:val="es-CO" w:eastAsia="es-CO"/>
        </w:rPr>
      </w:pPr>
      <w:r w:rsidRPr="00AC63C6">
        <w:rPr>
          <w:rFonts w:eastAsia="Times New Roman" w:cstheme="minorHAnsi"/>
          <w:b/>
          <w:bCs/>
          <w:szCs w:val="24"/>
          <w:lang w:val="es-CO" w:eastAsia="es-CO"/>
        </w:rPr>
        <w:t>Ventilación controlada</w:t>
      </w:r>
      <w:r w:rsidRPr="00AC63C6">
        <w:rPr>
          <w:rFonts w:eastAsia="Times New Roman" w:cstheme="minorHAnsi"/>
          <w:szCs w:val="24"/>
          <w:lang w:val="es-CO" w:eastAsia="es-CO"/>
        </w:rPr>
        <w:t>: Activación automática extractores</w:t>
      </w:r>
    </w:p>
    <w:p w14:paraId="76F181EE" w14:textId="77777777" w:rsidR="00AC63C6" w:rsidRPr="00AC63C6" w:rsidRDefault="00AC63C6" w:rsidP="00AC63C6">
      <w:pPr>
        <w:numPr>
          <w:ilvl w:val="0"/>
          <w:numId w:val="130"/>
        </w:numPr>
        <w:spacing w:before="100" w:beforeAutospacing="1" w:after="100" w:afterAutospacing="1" w:line="240" w:lineRule="auto"/>
        <w:contextualSpacing w:val="0"/>
        <w:rPr>
          <w:rFonts w:eastAsia="Times New Roman" w:cstheme="minorHAnsi"/>
          <w:szCs w:val="24"/>
          <w:lang w:val="es-CO" w:eastAsia="es-CO"/>
        </w:rPr>
      </w:pPr>
      <w:r w:rsidRPr="00AC63C6">
        <w:rPr>
          <w:rFonts w:eastAsia="Times New Roman" w:cstheme="minorHAnsi"/>
          <w:b/>
          <w:bCs/>
          <w:szCs w:val="24"/>
          <w:lang w:val="es-CO" w:eastAsia="es-CO"/>
        </w:rPr>
        <w:t>Registro histórico</w:t>
      </w:r>
      <w:r w:rsidRPr="00AC63C6">
        <w:rPr>
          <w:rFonts w:eastAsia="Times New Roman" w:cstheme="minorHAnsi"/>
          <w:szCs w:val="24"/>
          <w:lang w:val="es-CO" w:eastAsia="es-CO"/>
        </w:rPr>
        <w:t>: Cumplimiento normativas ambientales</w:t>
      </w:r>
    </w:p>
    <w:p w14:paraId="2A128052" w14:textId="77777777" w:rsidR="00AC63C6" w:rsidRPr="00AC63C6" w:rsidRDefault="00AC63C6" w:rsidP="00AC63C6">
      <w:pPr>
        <w:numPr>
          <w:ilvl w:val="0"/>
          <w:numId w:val="130"/>
        </w:numPr>
        <w:spacing w:before="100" w:beforeAutospacing="1" w:after="100" w:afterAutospacing="1" w:line="240" w:lineRule="auto"/>
        <w:contextualSpacing w:val="0"/>
        <w:rPr>
          <w:rFonts w:eastAsia="Times New Roman" w:cstheme="minorHAnsi"/>
          <w:szCs w:val="24"/>
          <w:lang w:val="es-CO" w:eastAsia="es-CO"/>
        </w:rPr>
      </w:pPr>
      <w:r w:rsidRPr="00AC63C6">
        <w:rPr>
          <w:rFonts w:eastAsia="Times New Roman" w:cstheme="minorHAnsi"/>
          <w:b/>
          <w:bCs/>
          <w:szCs w:val="24"/>
          <w:lang w:val="es-CO" w:eastAsia="es-CO"/>
        </w:rPr>
        <w:t>Capacitación personal</w:t>
      </w:r>
      <w:r w:rsidRPr="00AC63C6">
        <w:rPr>
          <w:rFonts w:eastAsia="Times New Roman" w:cstheme="minorHAnsi"/>
          <w:szCs w:val="24"/>
          <w:lang w:val="es-CO" w:eastAsia="es-CO"/>
        </w:rPr>
        <w:t>: Interpretación mediciones gases</w:t>
      </w:r>
    </w:p>
    <w:p w14:paraId="4A2E0A43" w14:textId="5EB13B95" w:rsidR="003E35F6" w:rsidRDefault="003E35F6">
      <w:pPr>
        <w:spacing w:after="180" w:line="336" w:lineRule="auto"/>
        <w:contextualSpacing w:val="0"/>
      </w:pPr>
      <w:r>
        <w:br w:type="page"/>
      </w:r>
    </w:p>
    <w:p w14:paraId="4353B416" w14:textId="4EE40E32" w:rsidR="003E35F6" w:rsidRDefault="007E7A2D" w:rsidP="007E7A2D">
      <w:pPr>
        <w:pStyle w:val="Ttulo1"/>
        <w:rPr>
          <w:lang w:val="es-CO"/>
        </w:rPr>
      </w:pPr>
      <w:bookmarkStart w:id="18" w:name="_Toc208139764"/>
      <w:bookmarkStart w:id="19" w:name="_Toc208218626"/>
      <w:r>
        <w:rPr>
          <w:caps w:val="0"/>
          <w:lang w:val="es-CO"/>
        </w:rPr>
        <w:lastRenderedPageBreak/>
        <w:t>APÉNDICES</w:t>
      </w:r>
      <w:bookmarkEnd w:id="18"/>
      <w:bookmarkEnd w:id="19"/>
    </w:p>
    <w:p w14:paraId="7D309A3D" w14:textId="77777777" w:rsidR="003E35F6" w:rsidRPr="00C778A1" w:rsidRDefault="003E35F6" w:rsidP="003E35F6">
      <w:pPr>
        <w:rPr>
          <w:b/>
          <w:bCs/>
          <w:lang w:val="es-CO"/>
        </w:rPr>
      </w:pPr>
      <w:r w:rsidRPr="00C778A1">
        <w:rPr>
          <w:b/>
          <w:bCs/>
          <w:lang w:val="es-CO"/>
        </w:rPr>
        <w:t>Apéndice A: Glosario de Términos</w:t>
      </w:r>
    </w:p>
    <w:p w14:paraId="4C9A1CBB" w14:textId="77777777" w:rsidR="003E35F6" w:rsidRPr="00C778A1" w:rsidRDefault="003E35F6" w:rsidP="003E35F6">
      <w:pPr>
        <w:rPr>
          <w:lang w:val="es-CO"/>
        </w:rPr>
      </w:pPr>
      <w:r w:rsidRPr="00C778A1">
        <w:rPr>
          <w:b/>
          <w:bCs/>
          <w:lang w:val="es-CO"/>
        </w:rPr>
        <w:t>ADC (Analog-to-Digital Converter)</w:t>
      </w:r>
      <w:r w:rsidRPr="00C778A1">
        <w:rPr>
          <w:lang w:val="es-CO"/>
        </w:rPr>
        <w:t>: Convertidor analógico-digital que transforma señales analógicas en valores digitales.</w:t>
      </w:r>
    </w:p>
    <w:p w14:paraId="4F4D1477" w14:textId="77777777" w:rsidR="003E35F6" w:rsidRPr="00C778A1" w:rsidRDefault="003E35F6" w:rsidP="003E35F6">
      <w:pPr>
        <w:rPr>
          <w:lang w:val="es-CO"/>
        </w:rPr>
      </w:pPr>
      <w:r w:rsidRPr="00C778A1">
        <w:rPr>
          <w:b/>
          <w:bCs/>
          <w:lang w:val="es-CO"/>
        </w:rPr>
        <w:t>API (Application Programming Interface)</w:t>
      </w:r>
      <w:r w:rsidRPr="00C778A1">
        <w:rPr>
          <w:lang w:val="es-CO"/>
        </w:rPr>
        <w:t>: Interfaz de programación que define métodos de comunicación entre componentes de software.</w:t>
      </w:r>
    </w:p>
    <w:p w14:paraId="5B16ED99" w14:textId="77777777" w:rsidR="003E35F6" w:rsidRPr="00C778A1" w:rsidRDefault="003E35F6" w:rsidP="003E35F6">
      <w:pPr>
        <w:rPr>
          <w:lang w:val="es-CO"/>
        </w:rPr>
      </w:pPr>
      <w:r w:rsidRPr="00C778A1">
        <w:rPr>
          <w:b/>
          <w:bCs/>
          <w:lang w:val="es-CO"/>
        </w:rPr>
        <w:t>ESP32</w:t>
      </w:r>
      <w:r w:rsidRPr="00C778A1">
        <w:rPr>
          <w:lang w:val="es-CO"/>
        </w:rPr>
        <w:t>: Microcontrolador de Espressif Systems con WiFi y Bluetooth integrados, base del sistema de instrumentación.</w:t>
      </w:r>
    </w:p>
    <w:p w14:paraId="19A5F4A8" w14:textId="77777777" w:rsidR="003E35F6" w:rsidRPr="00C778A1" w:rsidRDefault="003E35F6" w:rsidP="003E35F6">
      <w:pPr>
        <w:rPr>
          <w:lang w:val="es-CO"/>
        </w:rPr>
      </w:pPr>
      <w:r w:rsidRPr="00C778A1">
        <w:rPr>
          <w:b/>
          <w:bCs/>
          <w:lang w:val="es-CO"/>
        </w:rPr>
        <w:t>GPIO (General Purpose Input/Output)</w:t>
      </w:r>
      <w:r w:rsidRPr="00C778A1">
        <w:rPr>
          <w:lang w:val="es-CO"/>
        </w:rPr>
        <w:t>: Pines de propósito general configurables como entrada o salida digital.</w:t>
      </w:r>
    </w:p>
    <w:p w14:paraId="0EA77DFE" w14:textId="77777777" w:rsidR="003E35F6" w:rsidRPr="00C778A1" w:rsidRDefault="003E35F6" w:rsidP="003E35F6">
      <w:pPr>
        <w:rPr>
          <w:lang w:val="es-CO"/>
        </w:rPr>
      </w:pPr>
      <w:r w:rsidRPr="00C778A1">
        <w:rPr>
          <w:b/>
          <w:bCs/>
          <w:lang w:val="es-CO"/>
        </w:rPr>
        <w:t>GUI (Graphical User Interface)</w:t>
      </w:r>
      <w:r w:rsidRPr="00C778A1">
        <w:rPr>
          <w:lang w:val="es-CO"/>
        </w:rPr>
        <w:t>: Interfaz gráfica de usuario que permite interacción visual con la aplicación.</w:t>
      </w:r>
    </w:p>
    <w:p w14:paraId="4A992C26" w14:textId="77777777" w:rsidR="003E35F6" w:rsidRPr="00C778A1" w:rsidRDefault="003E35F6" w:rsidP="003E35F6">
      <w:pPr>
        <w:rPr>
          <w:lang w:val="es-CO"/>
        </w:rPr>
      </w:pPr>
      <w:r w:rsidRPr="00C778A1">
        <w:rPr>
          <w:b/>
          <w:bCs/>
          <w:lang w:val="es-CO"/>
        </w:rPr>
        <w:t>Handshake</w:t>
      </w:r>
      <w:r w:rsidRPr="00C778A1">
        <w:rPr>
          <w:lang w:val="es-CO"/>
        </w:rPr>
        <w:t>: Proceso de establecimiento de comunicación entre dos dispositivos para verificar conectividad.</w:t>
      </w:r>
    </w:p>
    <w:p w14:paraId="713F9474" w14:textId="77777777" w:rsidR="003E35F6" w:rsidRPr="00C778A1" w:rsidRDefault="003E35F6" w:rsidP="003E35F6">
      <w:pPr>
        <w:rPr>
          <w:lang w:val="es-CO"/>
        </w:rPr>
      </w:pPr>
      <w:r w:rsidRPr="00C778A1">
        <w:rPr>
          <w:b/>
          <w:bCs/>
          <w:lang w:val="es-CO"/>
        </w:rPr>
        <w:t>I2C (Inter-Integrated Circuit)</w:t>
      </w:r>
      <w:r w:rsidRPr="00C778A1">
        <w:rPr>
          <w:lang w:val="es-CO"/>
        </w:rPr>
        <w:t>: Protocolo de comunicación serie síncrono para comunicación entre microcontroladores y sensores.</w:t>
      </w:r>
    </w:p>
    <w:p w14:paraId="2F2F2080" w14:textId="77777777" w:rsidR="003E35F6" w:rsidRPr="00C778A1" w:rsidRDefault="003E35F6" w:rsidP="003E35F6">
      <w:pPr>
        <w:rPr>
          <w:lang w:val="es-CO"/>
        </w:rPr>
      </w:pPr>
      <w:r w:rsidRPr="00C778A1">
        <w:rPr>
          <w:b/>
          <w:bCs/>
          <w:lang w:val="es-CO"/>
        </w:rPr>
        <w:t>IoT (Internet of Things)</w:t>
      </w:r>
      <w:r w:rsidRPr="00C778A1">
        <w:rPr>
          <w:lang w:val="es-CO"/>
        </w:rPr>
        <w:t>: Red de dispositivos físicos conectados que pueden intercambiar datos.</w:t>
      </w:r>
    </w:p>
    <w:p w14:paraId="3DFE99CE" w14:textId="77777777" w:rsidR="003E35F6" w:rsidRPr="00C778A1" w:rsidRDefault="003E35F6" w:rsidP="003E35F6">
      <w:pPr>
        <w:rPr>
          <w:lang w:val="es-CO"/>
        </w:rPr>
      </w:pPr>
      <w:r w:rsidRPr="00C778A1">
        <w:rPr>
          <w:b/>
          <w:bCs/>
          <w:lang w:val="es-CO"/>
        </w:rPr>
        <w:t>Latencia</w:t>
      </w:r>
      <w:r w:rsidRPr="00C778A1">
        <w:rPr>
          <w:lang w:val="es-CO"/>
        </w:rPr>
        <w:t>: Tiempo de retardo entre el envío de un comando y la recepción de su respuesta.</w:t>
      </w:r>
    </w:p>
    <w:p w14:paraId="6B5F3C5D" w14:textId="77777777" w:rsidR="003E35F6" w:rsidRPr="00C778A1" w:rsidRDefault="003E35F6" w:rsidP="003E35F6">
      <w:pPr>
        <w:rPr>
          <w:lang w:val="es-CO"/>
        </w:rPr>
      </w:pPr>
      <w:r w:rsidRPr="00C778A1">
        <w:rPr>
          <w:b/>
          <w:bCs/>
          <w:lang w:val="es-CO"/>
        </w:rPr>
        <w:t>LDR (Light Dependent Resistor)</w:t>
      </w:r>
      <w:r w:rsidRPr="00C778A1">
        <w:rPr>
          <w:lang w:val="es-CO"/>
        </w:rPr>
        <w:t>: Resistor dependiente de luz, sensor básico de luminosidad.</w:t>
      </w:r>
    </w:p>
    <w:p w14:paraId="3F9BB565" w14:textId="77777777" w:rsidR="003E35F6" w:rsidRPr="00C778A1" w:rsidRDefault="003E35F6" w:rsidP="003E35F6">
      <w:pPr>
        <w:rPr>
          <w:lang w:val="es-CO"/>
        </w:rPr>
      </w:pPr>
      <w:r w:rsidRPr="00C778A1">
        <w:rPr>
          <w:b/>
          <w:bCs/>
          <w:lang w:val="es-CO"/>
        </w:rPr>
        <w:t>PID (Proportional-Integral-Derivative)</w:t>
      </w:r>
      <w:r w:rsidRPr="00C778A1">
        <w:rPr>
          <w:lang w:val="es-CO"/>
        </w:rPr>
        <w:t>: Algoritmo de control automático usado en sistemas de regulación.</w:t>
      </w:r>
    </w:p>
    <w:p w14:paraId="538AB609" w14:textId="77777777" w:rsidR="003E35F6" w:rsidRPr="00C778A1" w:rsidRDefault="003E35F6" w:rsidP="003E35F6">
      <w:pPr>
        <w:rPr>
          <w:lang w:val="es-CO"/>
        </w:rPr>
      </w:pPr>
      <w:r w:rsidRPr="00C778A1">
        <w:rPr>
          <w:b/>
          <w:bCs/>
          <w:lang w:val="es-CO"/>
        </w:rPr>
        <w:t>PWM (Pulse Width Modulation)</w:t>
      </w:r>
      <w:r w:rsidRPr="00C778A1">
        <w:rPr>
          <w:lang w:val="es-CO"/>
        </w:rPr>
        <w:t>: Modulación por ancho de pulso, técnica para controlar potencia de salida.</w:t>
      </w:r>
    </w:p>
    <w:p w14:paraId="0B766904" w14:textId="77777777" w:rsidR="003E35F6" w:rsidRPr="00C778A1" w:rsidRDefault="003E35F6" w:rsidP="003E35F6">
      <w:pPr>
        <w:rPr>
          <w:lang w:val="es-CO"/>
        </w:rPr>
      </w:pPr>
      <w:r w:rsidRPr="00C778A1">
        <w:rPr>
          <w:b/>
          <w:bCs/>
          <w:lang w:val="es-CO"/>
        </w:rPr>
        <w:t>Qt</w:t>
      </w:r>
      <w:r w:rsidRPr="00C778A1">
        <w:rPr>
          <w:lang w:val="es-CO"/>
        </w:rPr>
        <w:t>: Framework multiplataforma para desarrollo de interfaces gráficas de usuario.</w:t>
      </w:r>
    </w:p>
    <w:p w14:paraId="58A76796" w14:textId="77777777" w:rsidR="003E35F6" w:rsidRPr="00C778A1" w:rsidRDefault="003E35F6" w:rsidP="003E35F6">
      <w:pPr>
        <w:rPr>
          <w:lang w:val="es-CO"/>
        </w:rPr>
      </w:pPr>
      <w:r w:rsidRPr="00C778A1">
        <w:rPr>
          <w:b/>
          <w:bCs/>
          <w:lang w:val="es-CO"/>
        </w:rPr>
        <w:t>SensoraCore</w:t>
      </w:r>
      <w:r w:rsidRPr="00C778A1">
        <w:rPr>
          <w:lang w:val="es-CO"/>
        </w:rPr>
        <w:t>: Nombre del sistema completo de instrumentación científica distribuida.</w:t>
      </w:r>
    </w:p>
    <w:p w14:paraId="293DDAFB" w14:textId="77777777" w:rsidR="003E35F6" w:rsidRPr="00C778A1" w:rsidRDefault="003E35F6" w:rsidP="003E35F6">
      <w:pPr>
        <w:rPr>
          <w:lang w:val="es-CO"/>
        </w:rPr>
      </w:pPr>
      <w:r w:rsidRPr="00C778A1">
        <w:rPr>
          <w:b/>
          <w:bCs/>
          <w:lang w:val="es-CO"/>
        </w:rPr>
        <w:t>TCP/IP (Transmission Control Protocol/Internet Protocol)</w:t>
      </w:r>
      <w:r w:rsidRPr="00C778A1">
        <w:rPr>
          <w:lang w:val="es-CO"/>
        </w:rPr>
        <w:t>: Conjunto de protocolos de comunicación para redes.</w:t>
      </w:r>
    </w:p>
    <w:p w14:paraId="4506A1D4" w14:textId="77777777" w:rsidR="003E35F6" w:rsidRPr="00C778A1" w:rsidRDefault="003E35F6" w:rsidP="003E35F6">
      <w:pPr>
        <w:rPr>
          <w:lang w:val="es-CO"/>
        </w:rPr>
      </w:pPr>
      <w:r w:rsidRPr="00C778A1">
        <w:rPr>
          <w:b/>
          <w:bCs/>
          <w:lang w:val="es-CO"/>
        </w:rPr>
        <w:t>Timeout</w:t>
      </w:r>
      <w:r w:rsidRPr="00C778A1">
        <w:rPr>
          <w:lang w:val="es-CO"/>
        </w:rPr>
        <w:t>: Tiempo máximo de espera antes de considerar una operación como fallida.</w:t>
      </w:r>
    </w:p>
    <w:p w14:paraId="2A7B2945" w14:textId="77777777" w:rsidR="003E35F6" w:rsidRPr="00C778A1" w:rsidRDefault="003E35F6" w:rsidP="003E35F6">
      <w:pPr>
        <w:rPr>
          <w:lang w:val="es-CO"/>
        </w:rPr>
      </w:pPr>
      <w:r w:rsidRPr="00C778A1">
        <w:rPr>
          <w:b/>
          <w:bCs/>
          <w:lang w:val="es-CO"/>
        </w:rPr>
        <w:t>UART (Universal Asynchronous Receiver-Transmitter)</w:t>
      </w:r>
      <w:r w:rsidRPr="00C778A1">
        <w:rPr>
          <w:lang w:val="es-CO"/>
        </w:rPr>
        <w:t>: Protocolo de comunicación serie asíncrono.</w:t>
      </w:r>
    </w:p>
    <w:p w14:paraId="51EAFB15" w14:textId="77777777" w:rsidR="003E35F6" w:rsidRPr="00C778A1" w:rsidRDefault="003E35F6" w:rsidP="003E35F6">
      <w:pPr>
        <w:rPr>
          <w:lang w:val="es-CO"/>
        </w:rPr>
      </w:pPr>
      <w:r w:rsidRPr="00C778A1">
        <w:rPr>
          <w:b/>
          <w:bCs/>
          <w:lang w:val="es-CO"/>
        </w:rPr>
        <w:t>UI (User Interface)</w:t>
      </w:r>
      <w:r w:rsidRPr="00C778A1">
        <w:rPr>
          <w:lang w:val="es-CO"/>
        </w:rPr>
        <w:t>: Interfaz de usuario, punto de interacción entre humano y máquina.</w:t>
      </w:r>
    </w:p>
    <w:p w14:paraId="3EAF2541" w14:textId="77777777" w:rsidR="003E35F6" w:rsidRPr="00C778A1" w:rsidRDefault="003E35F6" w:rsidP="003E35F6">
      <w:pPr>
        <w:rPr>
          <w:lang w:val="es-CO"/>
        </w:rPr>
      </w:pPr>
      <w:r w:rsidRPr="00C778A1">
        <w:rPr>
          <w:b/>
          <w:bCs/>
          <w:lang w:val="es-CO"/>
        </w:rPr>
        <w:t>WiFi</w:t>
      </w:r>
      <w:r w:rsidRPr="00C778A1">
        <w:rPr>
          <w:lang w:val="es-CO"/>
        </w:rPr>
        <w:t>: Tecnología de comunicación inalámbrica basada en estándares IEEE 802.11.</w:t>
      </w:r>
    </w:p>
    <w:p w14:paraId="6034F32C" w14:textId="77777777" w:rsidR="003E35F6" w:rsidRPr="00C778A1" w:rsidRDefault="003E35F6" w:rsidP="003E35F6">
      <w:pPr>
        <w:rPr>
          <w:b/>
          <w:bCs/>
          <w:lang w:val="es-CO"/>
        </w:rPr>
      </w:pPr>
      <w:r w:rsidRPr="00C778A1">
        <w:rPr>
          <w:b/>
          <w:bCs/>
          <w:lang w:val="es-CO"/>
        </w:rPr>
        <w:t>Apéndice B: Referencias y Documentación Adicional</w:t>
      </w:r>
    </w:p>
    <w:p w14:paraId="6A61C08A" w14:textId="77777777" w:rsidR="003E35F6" w:rsidRPr="00C778A1" w:rsidRDefault="003E35F6" w:rsidP="003E35F6">
      <w:pPr>
        <w:rPr>
          <w:b/>
          <w:bCs/>
          <w:lang w:val="es-CO"/>
        </w:rPr>
      </w:pPr>
      <w:r w:rsidRPr="00C778A1">
        <w:rPr>
          <w:b/>
          <w:bCs/>
          <w:lang w:val="es-CO"/>
        </w:rPr>
        <w:t>Documentación Técnica</w:t>
      </w:r>
    </w:p>
    <w:p w14:paraId="43245B01" w14:textId="77777777" w:rsidR="003E35F6" w:rsidRPr="00C778A1" w:rsidRDefault="003E35F6" w:rsidP="003E35F6">
      <w:pPr>
        <w:numPr>
          <w:ilvl w:val="0"/>
          <w:numId w:val="26"/>
        </w:numPr>
        <w:rPr>
          <w:lang w:val="en-US"/>
        </w:rPr>
      </w:pPr>
      <w:r w:rsidRPr="00C778A1">
        <w:rPr>
          <w:b/>
          <w:bCs/>
          <w:lang w:val="en-US"/>
        </w:rPr>
        <w:lastRenderedPageBreak/>
        <w:t>Qt6 Documentation</w:t>
      </w:r>
      <w:r w:rsidRPr="00C778A1">
        <w:rPr>
          <w:lang w:val="en-US"/>
        </w:rPr>
        <w:t>: </w:t>
      </w:r>
      <w:hyperlink r:id="rId12" w:history="1">
        <w:r w:rsidRPr="00C778A1">
          <w:rPr>
            <w:rStyle w:val="Hipervnculo"/>
            <w:lang w:val="en-US"/>
          </w:rPr>
          <w:t>https://doc.qt.io/qt-6/</w:t>
        </w:r>
      </w:hyperlink>
    </w:p>
    <w:p w14:paraId="64C40C47" w14:textId="77777777" w:rsidR="003E35F6" w:rsidRPr="00C778A1" w:rsidRDefault="003E35F6" w:rsidP="003E35F6">
      <w:pPr>
        <w:numPr>
          <w:ilvl w:val="0"/>
          <w:numId w:val="26"/>
        </w:numPr>
        <w:rPr>
          <w:lang w:val="en-US"/>
        </w:rPr>
      </w:pPr>
      <w:r w:rsidRPr="00C778A1">
        <w:rPr>
          <w:b/>
          <w:bCs/>
          <w:lang w:val="en-US"/>
        </w:rPr>
        <w:t>Python Official Documentation</w:t>
      </w:r>
      <w:r w:rsidRPr="00C778A1">
        <w:rPr>
          <w:lang w:val="en-US"/>
        </w:rPr>
        <w:t>: </w:t>
      </w:r>
      <w:hyperlink r:id="rId13" w:history="1">
        <w:r w:rsidRPr="00C778A1">
          <w:rPr>
            <w:rStyle w:val="Hipervnculo"/>
            <w:lang w:val="en-US"/>
          </w:rPr>
          <w:t>https://docs.python.org/3/</w:t>
        </w:r>
      </w:hyperlink>
    </w:p>
    <w:p w14:paraId="5017F49B" w14:textId="77777777" w:rsidR="003E35F6" w:rsidRPr="00C778A1" w:rsidRDefault="003E35F6" w:rsidP="003E35F6">
      <w:pPr>
        <w:numPr>
          <w:ilvl w:val="0"/>
          <w:numId w:val="26"/>
        </w:numPr>
        <w:rPr>
          <w:lang w:val="en-US"/>
        </w:rPr>
      </w:pPr>
      <w:r w:rsidRPr="00C778A1">
        <w:rPr>
          <w:b/>
          <w:bCs/>
          <w:lang w:val="en-US"/>
        </w:rPr>
        <w:t>ESP32 Technical Reference</w:t>
      </w:r>
      <w:r w:rsidRPr="00C778A1">
        <w:rPr>
          <w:lang w:val="en-US"/>
        </w:rPr>
        <w:t>: </w:t>
      </w:r>
      <w:hyperlink r:id="rId14" w:history="1">
        <w:r w:rsidRPr="00C778A1">
          <w:rPr>
            <w:rStyle w:val="Hipervnculo"/>
            <w:lang w:val="en-US"/>
          </w:rPr>
          <w:t>https://docs.espressif.com/projects/esp-idf/</w:t>
        </w:r>
      </w:hyperlink>
    </w:p>
    <w:p w14:paraId="420FBEF7" w14:textId="77777777" w:rsidR="003E35F6" w:rsidRPr="00C778A1" w:rsidRDefault="003E35F6" w:rsidP="003E35F6">
      <w:pPr>
        <w:numPr>
          <w:ilvl w:val="0"/>
          <w:numId w:val="26"/>
        </w:numPr>
        <w:rPr>
          <w:lang w:val="en-US"/>
        </w:rPr>
      </w:pPr>
      <w:r w:rsidRPr="00C778A1">
        <w:rPr>
          <w:b/>
          <w:bCs/>
          <w:lang w:val="en-US"/>
        </w:rPr>
        <w:t>PySide6 Reference</w:t>
      </w:r>
      <w:r w:rsidRPr="00C778A1">
        <w:rPr>
          <w:lang w:val="en-US"/>
        </w:rPr>
        <w:t>: </w:t>
      </w:r>
      <w:hyperlink r:id="rId15" w:history="1">
        <w:r w:rsidRPr="00C778A1">
          <w:rPr>
            <w:rStyle w:val="Hipervnculo"/>
            <w:lang w:val="en-US"/>
          </w:rPr>
          <w:t>https://doc.qt.io/qtforpython/</w:t>
        </w:r>
      </w:hyperlink>
    </w:p>
    <w:p w14:paraId="711DEFB5" w14:textId="77777777" w:rsidR="003E35F6" w:rsidRPr="00C778A1" w:rsidRDefault="003E35F6" w:rsidP="003E35F6">
      <w:pPr>
        <w:rPr>
          <w:b/>
          <w:bCs/>
          <w:lang w:val="es-CO"/>
        </w:rPr>
      </w:pPr>
      <w:r w:rsidRPr="00C778A1">
        <w:rPr>
          <w:b/>
          <w:bCs/>
          <w:lang w:val="es-CO"/>
        </w:rPr>
        <w:t>Recursos de Desarrollo</w:t>
      </w:r>
    </w:p>
    <w:p w14:paraId="2481D4C3" w14:textId="77777777" w:rsidR="003E35F6" w:rsidRPr="00C778A1" w:rsidRDefault="003E35F6" w:rsidP="003E35F6">
      <w:pPr>
        <w:numPr>
          <w:ilvl w:val="0"/>
          <w:numId w:val="27"/>
        </w:numPr>
        <w:rPr>
          <w:lang w:val="en-US"/>
        </w:rPr>
      </w:pPr>
      <w:r w:rsidRPr="00C778A1">
        <w:rPr>
          <w:b/>
          <w:bCs/>
          <w:lang w:val="en-US"/>
        </w:rPr>
        <w:t>GitHub Repository</w:t>
      </w:r>
      <w:r w:rsidRPr="00C778A1">
        <w:rPr>
          <w:lang w:val="en-US"/>
        </w:rPr>
        <w:t>: </w:t>
      </w:r>
      <w:hyperlink r:id="rId16" w:history="1">
        <w:r w:rsidRPr="00C778A1">
          <w:rPr>
            <w:rStyle w:val="Hipervnculo"/>
            <w:lang w:val="en-US"/>
          </w:rPr>
          <w:t>https://github.com/YamithR/SensoraCore</w:t>
        </w:r>
      </w:hyperlink>
    </w:p>
    <w:p w14:paraId="23CC06CC" w14:textId="77777777" w:rsidR="003E35F6" w:rsidRPr="00C778A1" w:rsidRDefault="003E35F6" w:rsidP="003E35F6">
      <w:pPr>
        <w:rPr>
          <w:b/>
          <w:bCs/>
          <w:lang w:val="es-CO"/>
        </w:rPr>
      </w:pPr>
      <w:r w:rsidRPr="00C778A1">
        <w:rPr>
          <w:b/>
          <w:bCs/>
          <w:lang w:val="es-CO"/>
        </w:rPr>
        <w:t>Contacto y Soporte</w:t>
      </w:r>
    </w:p>
    <w:p w14:paraId="652D7E4C" w14:textId="77777777" w:rsidR="003E35F6" w:rsidRPr="00C778A1" w:rsidRDefault="003E35F6" w:rsidP="003E35F6">
      <w:pPr>
        <w:numPr>
          <w:ilvl w:val="0"/>
          <w:numId w:val="28"/>
        </w:numPr>
        <w:rPr>
          <w:lang w:val="es-CO"/>
        </w:rPr>
      </w:pPr>
      <w:r w:rsidRPr="00C778A1">
        <w:rPr>
          <w:b/>
          <w:bCs/>
          <w:lang w:val="es-CO"/>
        </w:rPr>
        <w:t>Email de Soporte</w:t>
      </w:r>
      <w:r w:rsidRPr="00C778A1">
        <w:rPr>
          <w:lang w:val="es-CO"/>
        </w:rPr>
        <w:t>: </w:t>
      </w:r>
      <w:hyperlink r:id="rId17" w:history="1">
        <w:r w:rsidRPr="00C778A1">
          <w:rPr>
            <w:rStyle w:val="Hipervnculo"/>
            <w:lang w:val="es-CO"/>
          </w:rPr>
          <w:t>yamith.romero@uac.edu.co</w:t>
        </w:r>
      </w:hyperlink>
    </w:p>
    <w:p w14:paraId="1D5320AC" w14:textId="77777777" w:rsidR="003E35F6" w:rsidRPr="00C778A1" w:rsidRDefault="00000000" w:rsidP="003E35F6">
      <w:pPr>
        <w:rPr>
          <w:lang w:val="es-CO"/>
        </w:rPr>
      </w:pPr>
      <w:r>
        <w:rPr>
          <w:lang w:val="es-CO"/>
        </w:rPr>
        <w:pict w14:anchorId="0252F37D">
          <v:rect id="_x0000_i1025" style="width:0;height:.75pt" o:hralign="center" o:hrstd="t" o:hrnoshade="t" o:hr="t" fillcolor="#dadada" stroked="f"/>
        </w:pict>
      </w:r>
    </w:p>
    <w:p w14:paraId="5047A390" w14:textId="7636A1B2" w:rsidR="00D55CBC" w:rsidRPr="0068418C" w:rsidRDefault="003E35F6" w:rsidP="00D55CBC">
      <w:pPr>
        <w:rPr>
          <w:sz w:val="22"/>
          <w:szCs w:val="18"/>
          <w:lang w:val="es-CO"/>
        </w:rPr>
      </w:pPr>
      <w:r w:rsidRPr="00C778A1">
        <w:rPr>
          <w:sz w:val="22"/>
          <w:szCs w:val="18"/>
          <w:lang w:val="es-CO"/>
        </w:rPr>
        <w:t>Copyright © 2025 SensoraCore Project.</w:t>
      </w:r>
      <w:r w:rsidRPr="00C778A1">
        <w:rPr>
          <w:b/>
          <w:bCs/>
          <w:sz w:val="22"/>
          <w:szCs w:val="18"/>
          <w:lang w:val="es-CO"/>
        </w:rPr>
        <w:t xml:space="preserve"> Versión del documento: 3.2 | Fecha: Agosto 2025</w:t>
      </w:r>
      <w:r>
        <w:rPr>
          <w:b/>
          <w:bCs/>
          <w:sz w:val="22"/>
          <w:szCs w:val="18"/>
          <w:lang w:val="es-CO"/>
        </w:rPr>
        <w:t xml:space="preserve"> </w:t>
      </w:r>
      <w:r w:rsidRPr="00C778A1">
        <w:rPr>
          <w:sz w:val="22"/>
          <w:szCs w:val="18"/>
          <w:lang w:val="es-CO"/>
        </w:rPr>
        <w:t>Para la versión más actualizada de este manual, visite: </w:t>
      </w:r>
      <w:hyperlink r:id="rId18" w:history="1">
        <w:r w:rsidRPr="00C778A1">
          <w:rPr>
            <w:rStyle w:val="Hipervnculo"/>
            <w:sz w:val="22"/>
            <w:szCs w:val="18"/>
            <w:lang w:val="es-CO"/>
          </w:rPr>
          <w:t>https://github.com/YamithR/SensoraCore.git</w:t>
        </w:r>
      </w:hyperlink>
    </w:p>
    <w:sectPr w:rsidR="00D55CBC" w:rsidRPr="0068418C" w:rsidSect="00911CD5">
      <w:headerReference w:type="default" r:id="rId19"/>
      <w:footerReference w:type="default" r:id="rId20"/>
      <w:pgSz w:w="11906" w:h="16838" w:code="9"/>
      <w:pgMar w:top="720" w:right="1152" w:bottom="720" w:left="1152" w:header="0" w:footer="0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ED741CA" w14:textId="77777777" w:rsidR="007A7EAB" w:rsidRDefault="007A7EAB" w:rsidP="00A91D75">
      <w:r>
        <w:separator/>
      </w:r>
    </w:p>
  </w:endnote>
  <w:endnote w:type="continuationSeparator" w:id="0">
    <w:p w14:paraId="10A67066" w14:textId="77777777" w:rsidR="007A7EAB" w:rsidRDefault="007A7EAB" w:rsidP="00A91D7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icrosoft Sans Serif">
    <w:panose1 w:val="020B0604020202020204"/>
    <w:charset w:val="00"/>
    <w:family w:val="swiss"/>
    <w:pitch w:val="variable"/>
    <w:sig w:usb0="E5002EFF" w:usb1="C000605B" w:usb2="00000029" w:usb3="00000000" w:csb0="0001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0B1B204" w14:textId="6600CFC4" w:rsidR="00A21C07" w:rsidRDefault="00A21C07">
    <w:pPr>
      <w:pStyle w:val="Piedepgina"/>
    </w:pPr>
    <w:r>
      <w:rPr>
        <w:noProof/>
      </w:rPr>
      <w:drawing>
        <wp:anchor distT="0" distB="0" distL="114300" distR="114300" simplePos="0" relativeHeight="251661312" behindDoc="0" locked="0" layoutInCell="1" allowOverlap="1" wp14:anchorId="789DC000" wp14:editId="2367564B">
          <wp:simplePos x="0" y="0"/>
          <wp:positionH relativeFrom="margin">
            <wp:align>left</wp:align>
          </wp:positionH>
          <wp:positionV relativeFrom="page">
            <wp:posOffset>10366744</wp:posOffset>
          </wp:positionV>
          <wp:extent cx="2296632" cy="142756"/>
          <wp:effectExtent l="0" t="0" r="0" b="0"/>
          <wp:wrapNone/>
          <wp:docPr id="852762813" name="Imagen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3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2469428" cy="153497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7FE1A68" w14:textId="77777777" w:rsidR="007A7EAB" w:rsidRDefault="007A7EAB" w:rsidP="00A91D75">
      <w:r>
        <w:separator/>
      </w:r>
    </w:p>
  </w:footnote>
  <w:footnote w:type="continuationSeparator" w:id="0">
    <w:p w14:paraId="32FD9E8E" w14:textId="77777777" w:rsidR="007A7EAB" w:rsidRDefault="007A7EAB" w:rsidP="00A91D7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12281" w:type="dxa"/>
      <w:tblInd w:w="-1121" w:type="dxa"/>
      <w:tblCellMar>
        <w:left w:w="0" w:type="dxa"/>
        <w:right w:w="0" w:type="dxa"/>
      </w:tblCellMar>
      <w:tblLook w:val="0000" w:firstRow="0" w:lastRow="0" w:firstColumn="0" w:lastColumn="0" w:noHBand="0" w:noVBand="0"/>
    </w:tblPr>
    <w:tblGrid>
      <w:gridCol w:w="5861"/>
      <w:gridCol w:w="6420"/>
    </w:tblGrid>
    <w:tr w:rsidR="008759A8" w14:paraId="3AAFB590" w14:textId="77777777" w:rsidTr="00A7217A">
      <w:trPr>
        <w:trHeight w:val="1060"/>
      </w:trPr>
      <w:tc>
        <w:tcPr>
          <w:tcW w:w="5861" w:type="dxa"/>
        </w:tcPr>
        <w:p w14:paraId="2C86E7C8" w14:textId="66567005" w:rsidR="008759A8" w:rsidRDefault="00A21C07" w:rsidP="00A7217A">
          <w:pPr>
            <w:pStyle w:val="Encabezado"/>
            <w:spacing w:after="0"/>
          </w:pPr>
          <w:r>
            <w:rPr>
              <w:noProof/>
            </w:rPr>
            <w:drawing>
              <wp:anchor distT="0" distB="0" distL="114300" distR="114300" simplePos="0" relativeHeight="251660288" behindDoc="0" locked="0" layoutInCell="1" allowOverlap="1" wp14:anchorId="470F5519" wp14:editId="338987F3">
                <wp:simplePos x="0" y="0"/>
                <wp:positionH relativeFrom="column">
                  <wp:posOffset>713105</wp:posOffset>
                </wp:positionH>
                <wp:positionV relativeFrom="page">
                  <wp:posOffset>73660</wp:posOffset>
                </wp:positionV>
                <wp:extent cx="1275715" cy="530860"/>
                <wp:effectExtent l="0" t="0" r="0" b="2540"/>
                <wp:wrapNone/>
                <wp:docPr id="1856564177" name="Imagen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275715" cy="5308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anchor>
            </w:drawing>
          </w:r>
        </w:p>
      </w:tc>
      <w:tc>
        <w:tcPr>
          <w:tcW w:w="6420" w:type="dxa"/>
        </w:tcPr>
        <w:p w14:paraId="4E76B2A1" w14:textId="77777777" w:rsidR="008759A8" w:rsidRDefault="00D476F7" w:rsidP="00A7217A">
          <w:pPr>
            <w:pStyle w:val="Encabezado"/>
            <w:spacing w:after="0"/>
            <w:jc w:val="right"/>
          </w:pPr>
          <w:r>
            <w:rPr>
              <w:noProof/>
              <w:lang w:bidi="es-ES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430F5B8C" wp14:editId="3F37F468">
                    <wp:simplePos x="0" y="0"/>
                    <wp:positionH relativeFrom="column">
                      <wp:posOffset>3015615</wp:posOffset>
                    </wp:positionH>
                    <wp:positionV relativeFrom="paragraph">
                      <wp:posOffset>38735</wp:posOffset>
                    </wp:positionV>
                    <wp:extent cx="824230" cy="297815"/>
                    <wp:effectExtent l="0" t="0" r="13970" b="6985"/>
                    <wp:wrapNone/>
                    <wp:docPr id="20" name="Cuadro de texto 20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824230" cy="29781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60D76812" w14:textId="77777777" w:rsidR="00D476F7" w:rsidRPr="00D476F7" w:rsidRDefault="00D476F7" w:rsidP="00D476F7">
                                <w:pPr>
                                  <w:pStyle w:val="Subttulo"/>
                                  <w:jc w:val="center"/>
                                  <w:rPr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  <w:lang w:bidi="es-ES"/>
                                  </w:rPr>
                                  <w:fldChar w:fldCharType="begin"/>
                                </w:r>
                                <w:r>
                                  <w:rPr>
                                    <w:color w:val="FFFFFF" w:themeColor="background1"/>
                                    <w:lang w:bidi="es-ES"/>
                                  </w:rPr>
                                  <w:instrText xml:space="preserve"> PAGE  \* Arabic  \* MERGEFORMAT </w:instrText>
                                </w:r>
                                <w:r>
                                  <w:rPr>
                                    <w:color w:val="FFFFFF" w:themeColor="background1"/>
                                    <w:lang w:bidi="es-ES"/>
                                  </w:rPr>
                                  <w:fldChar w:fldCharType="separate"/>
                                </w:r>
                                <w:r w:rsidR="00C87193">
                                  <w:rPr>
                                    <w:noProof/>
                                    <w:color w:val="FFFFFF" w:themeColor="background1"/>
                                    <w:lang w:bidi="es-ES"/>
                                  </w:rPr>
                                  <w:t>7</w:t>
                                </w:r>
                                <w:r>
                                  <w:rPr>
                                    <w:color w:val="FFFFFF" w:themeColor="background1"/>
                                    <w:lang w:bidi="es-ES"/>
                                  </w:rPr>
                                  <w:fldChar w:fldCharType="end"/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430F5B8C" id="_x0000_t202" coordsize="21600,21600" o:spt="202" path="m,l,21600r21600,l21600,xe">
                    <v:stroke joinstyle="miter"/>
                    <v:path gradientshapeok="t" o:connecttype="rect"/>
                  </v:shapetype>
                  <v:shape id="Cuadro de texto 20" o:spid="_x0000_s1034" type="#_x0000_t202" style="position:absolute;left:0;text-align:left;margin-left:237.45pt;margin-top:3.05pt;width:64.9pt;height:23.4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" filled="f" stroked="f" strokeweight=".5pt">
                    <v:textbox inset="0,0,0,0">
                      <w:txbxContent>
                        <w:p w14:paraId="60D76812" w14:textId="77777777" w:rsidR="00D476F7" w:rsidRPr="00D476F7" w:rsidRDefault="00D476F7" w:rsidP="00D476F7">
                          <w:pPr>
                            <w:pStyle w:val="Subttulo"/>
                            <w:jc w:val="center"/>
                            <w:rPr>
                              <w:color w:val="FFFFFF" w:themeColor="background1"/>
                            </w:rPr>
                          </w:pPr>
                          <w:r>
                            <w:rPr>
                              <w:color w:val="FFFFFF" w:themeColor="background1"/>
                              <w:lang w:bidi="es-ES"/>
                            </w:rPr>
                            <w:fldChar w:fldCharType="begin"/>
                          </w:r>
                          <w:r>
                            <w:rPr>
                              <w:color w:val="FFFFFF" w:themeColor="background1"/>
                              <w:lang w:bidi="es-ES"/>
                            </w:rPr>
                            <w:instrText xml:space="preserve"> PAGE  \* Arabic  \* MERGEFORMAT </w:instrText>
                          </w:r>
                          <w:r>
                            <w:rPr>
                              <w:color w:val="FFFFFF" w:themeColor="background1"/>
                              <w:lang w:bidi="es-ES"/>
                            </w:rPr>
                            <w:fldChar w:fldCharType="separate"/>
                          </w:r>
                          <w:r w:rsidR="00C87193">
                            <w:rPr>
                              <w:noProof/>
                              <w:color w:val="FFFFFF" w:themeColor="background1"/>
                              <w:lang w:bidi="es-ES"/>
                            </w:rPr>
                            <w:t>7</w:t>
                          </w:r>
                          <w:r>
                            <w:rPr>
                              <w:color w:val="FFFFFF" w:themeColor="background1"/>
                              <w:lang w:bidi="es-ES"/>
                            </w:rPr>
                            <w:fldChar w:fldCharType="end"/>
                          </w:r>
                        </w:p>
                      </w:txbxContent>
                    </v:textbox>
                  </v:shape>
                </w:pict>
              </mc:Fallback>
            </mc:AlternateContent>
          </w:r>
          <w:r w:rsidR="00C6323A" w:rsidRPr="00C6323A">
            <w:rPr>
              <w:noProof/>
              <w:lang w:bidi="es-ES"/>
            </w:rPr>
            <mc:AlternateContent>
              <mc:Choice Requires="wps">
                <w:drawing>
                  <wp:inline distT="0" distB="0" distL="0" distR="0" wp14:anchorId="60A81EDC" wp14:editId="00F8226E">
                    <wp:extent cx="1191260" cy="398780"/>
                    <wp:effectExtent l="0" t="0" r="8890" b="1270"/>
                    <wp:docPr id="15" name="Rectángulo: Una sola esquina cortada 15" descr="rectángulo de color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 flipH="1" flipV="1">
                              <a:off x="0" y="0"/>
                              <a:ext cx="1191260" cy="398780"/>
                            </a:xfrm>
                            <a:prstGeom prst="snip1Rect">
                              <a:avLst>
                                <a:gd name="adj" fmla="val 50000"/>
                              </a:avLst>
                            </a:prstGeom>
                            <a:solidFill>
                              <a:srgbClr val="23394C"/>
                            </a:solidFill>
                            <a:ln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67F8F8D4" w14:textId="77777777" w:rsidR="008759A8" w:rsidRPr="008759A8" w:rsidRDefault="008759A8" w:rsidP="008759A8">
                                <w:pPr>
                                  <w:pStyle w:val="Subttulo"/>
                                  <w:rPr>
                                    <w:color w:val="FFFFFF" w:themeColor="background1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</wp:inline>
                </w:drawing>
              </mc:Choice>
              <mc:Fallback>
                <w:pict>
                  <v:shape w14:anchorId="60A81EDC" id="Rectángulo: Una sola esquina cortada 15" o:spid="_x0000_s1035" alt="rectángulo de color" style="width:93.8pt;height:31.4pt;flip:x y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coordsize="1191260,39878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" adj="-11796480,,5400" path="m,l991870,r199390,199390l1191260,398780,,398780,,xe" fillcolor="#23394c" stroked="f">
                    <v:stroke joinstyle="miter"/>
                    <v:formulas/>
                    <v:path arrowok="t" o:connecttype="custom" o:connectlocs="0,0;991870,0;1191260,199390;1191260,398780;0,398780;0,0" o:connectangles="0,0,0,0,0,0" textboxrect="0,0,1191260,398780"/>
                    <v:textbox>
                      <w:txbxContent>
                        <w:p w14:paraId="67F8F8D4" w14:textId="77777777" w:rsidR="008759A8" w:rsidRPr="008759A8" w:rsidRDefault="008759A8" w:rsidP="008759A8">
                          <w:pPr>
                            <w:pStyle w:val="Subttulo"/>
                            <w:rPr>
                              <w:color w:val="FFFFFF" w:themeColor="background1"/>
                            </w:rPr>
                          </w:pPr>
                        </w:p>
                      </w:txbxContent>
                    </v:textbox>
                    <w10:anchorlock/>
                  </v:shape>
                </w:pict>
              </mc:Fallback>
            </mc:AlternateContent>
          </w:r>
        </w:p>
      </w:tc>
    </w:tr>
  </w:tbl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AC6F18"/>
    <w:multiLevelType w:val="multilevel"/>
    <w:tmpl w:val="7CBCBF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27209E9"/>
    <w:multiLevelType w:val="multilevel"/>
    <w:tmpl w:val="D69EEE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30511F7"/>
    <w:multiLevelType w:val="multilevel"/>
    <w:tmpl w:val="BB624BE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4DC2AFF"/>
    <w:multiLevelType w:val="multilevel"/>
    <w:tmpl w:val="47D8BF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4F72668"/>
    <w:multiLevelType w:val="multilevel"/>
    <w:tmpl w:val="20D051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6C73DDA"/>
    <w:multiLevelType w:val="multilevel"/>
    <w:tmpl w:val="0D3ABC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9B75314"/>
    <w:multiLevelType w:val="multilevel"/>
    <w:tmpl w:val="D034D2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09F40665"/>
    <w:multiLevelType w:val="multilevel"/>
    <w:tmpl w:val="1CA67F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0A59356E"/>
    <w:multiLevelType w:val="multilevel"/>
    <w:tmpl w:val="D88066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0AAE5943"/>
    <w:multiLevelType w:val="multilevel"/>
    <w:tmpl w:val="ECB202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0AF74939"/>
    <w:multiLevelType w:val="multilevel"/>
    <w:tmpl w:val="8DF223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0B100D48"/>
    <w:multiLevelType w:val="multilevel"/>
    <w:tmpl w:val="86B435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0C36298C"/>
    <w:multiLevelType w:val="multilevel"/>
    <w:tmpl w:val="39C83AD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0C7B72FF"/>
    <w:multiLevelType w:val="multilevel"/>
    <w:tmpl w:val="CBAE65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0EEE70C7"/>
    <w:multiLevelType w:val="multilevel"/>
    <w:tmpl w:val="ECB202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105240D1"/>
    <w:multiLevelType w:val="multilevel"/>
    <w:tmpl w:val="BABC43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11A23145"/>
    <w:multiLevelType w:val="multilevel"/>
    <w:tmpl w:val="D0D27D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123E1633"/>
    <w:multiLevelType w:val="multilevel"/>
    <w:tmpl w:val="C78E28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12492969"/>
    <w:multiLevelType w:val="multilevel"/>
    <w:tmpl w:val="C75478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12614693"/>
    <w:multiLevelType w:val="multilevel"/>
    <w:tmpl w:val="4E1C1AF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13B828B6"/>
    <w:multiLevelType w:val="multilevel"/>
    <w:tmpl w:val="234466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159D50BF"/>
    <w:multiLevelType w:val="multilevel"/>
    <w:tmpl w:val="E0BAFA1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1ADD34F0"/>
    <w:multiLevelType w:val="multilevel"/>
    <w:tmpl w:val="1ED2C3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1C2C7410"/>
    <w:multiLevelType w:val="multilevel"/>
    <w:tmpl w:val="AE7663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1CCF68C3"/>
    <w:multiLevelType w:val="multilevel"/>
    <w:tmpl w:val="AEC423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1D476463"/>
    <w:multiLevelType w:val="multilevel"/>
    <w:tmpl w:val="A94688E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color w:val="auto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1D806E43"/>
    <w:multiLevelType w:val="multilevel"/>
    <w:tmpl w:val="8684E4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1DCD7A33"/>
    <w:multiLevelType w:val="multilevel"/>
    <w:tmpl w:val="ECB202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1EC108A6"/>
    <w:multiLevelType w:val="multilevel"/>
    <w:tmpl w:val="F7AC10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1FEB3EA2"/>
    <w:multiLevelType w:val="multilevel"/>
    <w:tmpl w:val="FC866EC4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204C31CA"/>
    <w:multiLevelType w:val="multilevel"/>
    <w:tmpl w:val="AE64D49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23C32B9D"/>
    <w:multiLevelType w:val="hybridMultilevel"/>
    <w:tmpl w:val="6614790A"/>
    <w:lvl w:ilvl="0" w:tplc="EAB6DB1A">
      <w:start w:val="1"/>
      <w:numFmt w:val="bullet"/>
      <w:pStyle w:val="Listaconnmeros2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2" w15:restartNumberingAfterBreak="0">
    <w:nsid w:val="25B602C8"/>
    <w:multiLevelType w:val="multilevel"/>
    <w:tmpl w:val="CFE4141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25BC4408"/>
    <w:multiLevelType w:val="multilevel"/>
    <w:tmpl w:val="372860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27134522"/>
    <w:multiLevelType w:val="multilevel"/>
    <w:tmpl w:val="DE4E0DC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 w15:restartNumberingAfterBreak="0">
    <w:nsid w:val="28161B5B"/>
    <w:multiLevelType w:val="multilevel"/>
    <w:tmpl w:val="324027C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" w15:restartNumberingAfterBreak="0">
    <w:nsid w:val="292B1DC9"/>
    <w:multiLevelType w:val="multilevel"/>
    <w:tmpl w:val="B7B29DA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7" w15:restartNumberingAfterBreak="0">
    <w:nsid w:val="29EF5F4C"/>
    <w:multiLevelType w:val="multilevel"/>
    <w:tmpl w:val="7C00909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8" w15:restartNumberingAfterBreak="0">
    <w:nsid w:val="2B2A30B7"/>
    <w:multiLevelType w:val="multilevel"/>
    <w:tmpl w:val="13AE3C2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9" w15:restartNumberingAfterBreak="0">
    <w:nsid w:val="2CDB7CD1"/>
    <w:multiLevelType w:val="multilevel"/>
    <w:tmpl w:val="421E04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2D3630A7"/>
    <w:multiLevelType w:val="multilevel"/>
    <w:tmpl w:val="5A2CC3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2DC92C20"/>
    <w:multiLevelType w:val="multilevel"/>
    <w:tmpl w:val="0AF226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2F603066"/>
    <w:multiLevelType w:val="multilevel"/>
    <w:tmpl w:val="CAA49E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2F685999"/>
    <w:multiLevelType w:val="multilevel"/>
    <w:tmpl w:val="04B01A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303F1832"/>
    <w:multiLevelType w:val="multilevel"/>
    <w:tmpl w:val="BEB0FC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37352BEE"/>
    <w:multiLevelType w:val="multilevel"/>
    <w:tmpl w:val="0E1225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3853145D"/>
    <w:multiLevelType w:val="multilevel"/>
    <w:tmpl w:val="DD3286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3A6D2785"/>
    <w:multiLevelType w:val="multilevel"/>
    <w:tmpl w:val="8CCAC1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3D702C5A"/>
    <w:multiLevelType w:val="multilevel"/>
    <w:tmpl w:val="80C6B8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3E186606"/>
    <w:multiLevelType w:val="multilevel"/>
    <w:tmpl w:val="95B0E7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40052E22"/>
    <w:multiLevelType w:val="multilevel"/>
    <w:tmpl w:val="2AF67D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413C4F4D"/>
    <w:multiLevelType w:val="multilevel"/>
    <w:tmpl w:val="ECB202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2" w15:restartNumberingAfterBreak="0">
    <w:nsid w:val="432B0D3C"/>
    <w:multiLevelType w:val="multilevel"/>
    <w:tmpl w:val="C422F8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3" w15:restartNumberingAfterBreak="0">
    <w:nsid w:val="437D4F76"/>
    <w:multiLevelType w:val="multilevel"/>
    <w:tmpl w:val="2D5469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" w15:restartNumberingAfterBreak="0">
    <w:nsid w:val="44A07DF5"/>
    <w:multiLevelType w:val="multilevel"/>
    <w:tmpl w:val="E502248E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5" w15:restartNumberingAfterBreak="0">
    <w:nsid w:val="4517343F"/>
    <w:multiLevelType w:val="multilevel"/>
    <w:tmpl w:val="16DEC2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" w15:restartNumberingAfterBreak="0">
    <w:nsid w:val="459352B1"/>
    <w:multiLevelType w:val="multilevel"/>
    <w:tmpl w:val="0E5C5E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" w15:restartNumberingAfterBreak="0">
    <w:nsid w:val="4621113C"/>
    <w:multiLevelType w:val="multilevel"/>
    <w:tmpl w:val="D298A0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" w15:restartNumberingAfterBreak="0">
    <w:nsid w:val="472647C7"/>
    <w:multiLevelType w:val="multilevel"/>
    <w:tmpl w:val="E57E93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" w15:restartNumberingAfterBreak="0">
    <w:nsid w:val="473D24F1"/>
    <w:multiLevelType w:val="multilevel"/>
    <w:tmpl w:val="D7C434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" w15:restartNumberingAfterBreak="0">
    <w:nsid w:val="47BC3422"/>
    <w:multiLevelType w:val="multilevel"/>
    <w:tmpl w:val="929A9F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1" w15:restartNumberingAfterBreak="0">
    <w:nsid w:val="47E30793"/>
    <w:multiLevelType w:val="multilevel"/>
    <w:tmpl w:val="8DAA30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2" w15:restartNumberingAfterBreak="0">
    <w:nsid w:val="49593091"/>
    <w:multiLevelType w:val="multilevel"/>
    <w:tmpl w:val="AB86C5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3" w15:restartNumberingAfterBreak="0">
    <w:nsid w:val="4AA849DB"/>
    <w:multiLevelType w:val="multilevel"/>
    <w:tmpl w:val="2500D7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4" w15:restartNumberingAfterBreak="0">
    <w:nsid w:val="4B2634C2"/>
    <w:multiLevelType w:val="multilevel"/>
    <w:tmpl w:val="768E88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5" w15:restartNumberingAfterBreak="0">
    <w:nsid w:val="4B332AFE"/>
    <w:multiLevelType w:val="multilevel"/>
    <w:tmpl w:val="0F7456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6" w15:restartNumberingAfterBreak="0">
    <w:nsid w:val="4B68255C"/>
    <w:multiLevelType w:val="multilevel"/>
    <w:tmpl w:val="C31A52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7" w15:restartNumberingAfterBreak="0">
    <w:nsid w:val="4D975761"/>
    <w:multiLevelType w:val="multilevel"/>
    <w:tmpl w:val="FA0C55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8" w15:restartNumberingAfterBreak="0">
    <w:nsid w:val="4E2762D2"/>
    <w:multiLevelType w:val="multilevel"/>
    <w:tmpl w:val="DA0C86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9" w15:restartNumberingAfterBreak="0">
    <w:nsid w:val="5029729E"/>
    <w:multiLevelType w:val="multilevel"/>
    <w:tmpl w:val="C5CA75D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0" w15:restartNumberingAfterBreak="0">
    <w:nsid w:val="509E7C78"/>
    <w:multiLevelType w:val="multilevel"/>
    <w:tmpl w:val="D1CACC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1" w15:restartNumberingAfterBreak="0">
    <w:nsid w:val="53C56426"/>
    <w:multiLevelType w:val="multilevel"/>
    <w:tmpl w:val="B4B894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2" w15:restartNumberingAfterBreak="0">
    <w:nsid w:val="55170DD2"/>
    <w:multiLevelType w:val="multilevel"/>
    <w:tmpl w:val="C798CC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3" w15:restartNumberingAfterBreak="0">
    <w:nsid w:val="558D57C4"/>
    <w:multiLevelType w:val="multilevel"/>
    <w:tmpl w:val="A1B4004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4" w15:restartNumberingAfterBreak="0">
    <w:nsid w:val="561A715B"/>
    <w:multiLevelType w:val="multilevel"/>
    <w:tmpl w:val="097E6B1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5" w15:restartNumberingAfterBreak="0">
    <w:nsid w:val="56E02ACD"/>
    <w:multiLevelType w:val="multilevel"/>
    <w:tmpl w:val="760635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6" w15:restartNumberingAfterBreak="0">
    <w:nsid w:val="584F06DF"/>
    <w:multiLevelType w:val="multilevel"/>
    <w:tmpl w:val="78FCD9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7" w15:restartNumberingAfterBreak="0">
    <w:nsid w:val="59E43E43"/>
    <w:multiLevelType w:val="multilevel"/>
    <w:tmpl w:val="B68EFB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8" w15:restartNumberingAfterBreak="0">
    <w:nsid w:val="5A67696A"/>
    <w:multiLevelType w:val="multilevel"/>
    <w:tmpl w:val="8C8679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9" w15:restartNumberingAfterBreak="0">
    <w:nsid w:val="5AE601BC"/>
    <w:multiLevelType w:val="multilevel"/>
    <w:tmpl w:val="8088817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0" w15:restartNumberingAfterBreak="0">
    <w:nsid w:val="5B7D1604"/>
    <w:multiLevelType w:val="multilevel"/>
    <w:tmpl w:val="96CC86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1" w15:restartNumberingAfterBreak="0">
    <w:nsid w:val="617C14EB"/>
    <w:multiLevelType w:val="multilevel"/>
    <w:tmpl w:val="B0B20D5A"/>
    <w:lvl w:ilvl="0">
      <w:start w:val="1"/>
      <w:numFmt w:val="bullet"/>
      <w:pStyle w:val="Listaconvietas"/>
      <w:lvlText w:val=""/>
      <w:lvlJc w:val="left"/>
      <w:pPr>
        <w:ind w:left="360" w:hanging="360"/>
      </w:pPr>
      <w:rPr>
        <w:rFonts w:ascii="Symbol" w:hAnsi="Symbol" w:hint="default"/>
        <w:color w:val="F3D569" w:themeColor="accent1"/>
      </w:rPr>
    </w:lvl>
    <w:lvl w:ilvl="1">
      <w:start w:val="1"/>
      <w:numFmt w:val="bullet"/>
      <w:lvlText w:val="•"/>
      <w:lvlJc w:val="left"/>
      <w:pPr>
        <w:tabs>
          <w:tab w:val="num" w:pos="648"/>
        </w:tabs>
        <w:ind w:left="720" w:hanging="360"/>
      </w:pPr>
      <w:rPr>
        <w:rFonts w:ascii="Cambria" w:hAnsi="Cambria" w:hint="default"/>
        <w:color w:val="F3D569" w:themeColor="accent1"/>
      </w:rPr>
    </w:lvl>
    <w:lvl w:ilvl="2">
      <w:start w:val="1"/>
      <w:numFmt w:val="bullet"/>
      <w:lvlText w:val="•"/>
      <w:lvlJc w:val="left"/>
      <w:pPr>
        <w:tabs>
          <w:tab w:val="num" w:pos="1008"/>
        </w:tabs>
        <w:ind w:left="1080" w:hanging="360"/>
      </w:pPr>
      <w:rPr>
        <w:rFonts w:ascii="Cambria" w:hAnsi="Cambria" w:hint="default"/>
        <w:color w:val="F3D569" w:themeColor="accent1"/>
      </w:rPr>
    </w:lvl>
    <w:lvl w:ilvl="3">
      <w:start w:val="1"/>
      <w:numFmt w:val="bullet"/>
      <w:lvlText w:val="•"/>
      <w:lvlJc w:val="left"/>
      <w:pPr>
        <w:tabs>
          <w:tab w:val="num" w:pos="1368"/>
        </w:tabs>
        <w:ind w:left="1440" w:hanging="360"/>
      </w:pPr>
      <w:rPr>
        <w:rFonts w:ascii="Cambria" w:hAnsi="Cambria" w:hint="default"/>
        <w:color w:val="F3D569" w:themeColor="accent1"/>
      </w:rPr>
    </w:lvl>
    <w:lvl w:ilvl="4">
      <w:start w:val="1"/>
      <w:numFmt w:val="bullet"/>
      <w:lvlText w:val="•"/>
      <w:lvlJc w:val="left"/>
      <w:pPr>
        <w:tabs>
          <w:tab w:val="num" w:pos="1728"/>
        </w:tabs>
        <w:ind w:left="1800" w:hanging="360"/>
      </w:pPr>
      <w:rPr>
        <w:rFonts w:ascii="Cambria" w:hAnsi="Cambria" w:hint="default"/>
        <w:color w:val="F3D569" w:themeColor="accent1"/>
      </w:rPr>
    </w:lvl>
    <w:lvl w:ilvl="5">
      <w:start w:val="1"/>
      <w:numFmt w:val="bullet"/>
      <w:lvlText w:val=""/>
      <w:lvlJc w:val="left"/>
      <w:pPr>
        <w:tabs>
          <w:tab w:val="num" w:pos="2088"/>
        </w:tabs>
        <w:ind w:left="2160" w:hanging="360"/>
      </w:pPr>
      <w:rPr>
        <w:rFonts w:ascii="Wingdings" w:hAnsi="Wingdings" w:hint="default"/>
        <w:color w:val="F3D569" w:themeColor="accent1"/>
      </w:rPr>
    </w:lvl>
    <w:lvl w:ilvl="6">
      <w:start w:val="1"/>
      <w:numFmt w:val="bullet"/>
      <w:lvlText w:val=""/>
      <w:lvlJc w:val="left"/>
      <w:pPr>
        <w:tabs>
          <w:tab w:val="num" w:pos="2448"/>
        </w:tabs>
        <w:ind w:left="2520" w:hanging="360"/>
      </w:pPr>
      <w:rPr>
        <w:rFonts w:ascii="Symbol" w:hAnsi="Symbol" w:hint="default"/>
        <w:color w:val="F3D569" w:themeColor="accent1"/>
      </w:rPr>
    </w:lvl>
    <w:lvl w:ilvl="7">
      <w:start w:val="1"/>
      <w:numFmt w:val="bullet"/>
      <w:lvlText w:val="o"/>
      <w:lvlJc w:val="left"/>
      <w:pPr>
        <w:tabs>
          <w:tab w:val="num" w:pos="2808"/>
        </w:tabs>
        <w:ind w:left="2880" w:hanging="360"/>
      </w:pPr>
      <w:rPr>
        <w:rFonts w:ascii="Courier New" w:hAnsi="Courier New" w:hint="default"/>
        <w:color w:val="F3D569" w:themeColor="accent1"/>
      </w:rPr>
    </w:lvl>
    <w:lvl w:ilvl="8">
      <w:start w:val="1"/>
      <w:numFmt w:val="bullet"/>
      <w:lvlText w:val=""/>
      <w:lvlJc w:val="left"/>
      <w:pPr>
        <w:tabs>
          <w:tab w:val="num" w:pos="3168"/>
        </w:tabs>
        <w:ind w:left="3240" w:hanging="360"/>
      </w:pPr>
      <w:rPr>
        <w:rFonts w:ascii="Wingdings" w:hAnsi="Wingdings" w:hint="default"/>
        <w:color w:val="F3D569" w:themeColor="accent1"/>
      </w:rPr>
    </w:lvl>
  </w:abstractNum>
  <w:abstractNum w:abstractNumId="82" w15:restartNumberingAfterBreak="0">
    <w:nsid w:val="619B34FE"/>
    <w:multiLevelType w:val="multilevel"/>
    <w:tmpl w:val="8140EB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3" w15:restartNumberingAfterBreak="0">
    <w:nsid w:val="62094011"/>
    <w:multiLevelType w:val="multilevel"/>
    <w:tmpl w:val="058AF4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4" w15:restartNumberingAfterBreak="0">
    <w:nsid w:val="62830A6B"/>
    <w:multiLevelType w:val="multilevel"/>
    <w:tmpl w:val="B84238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5" w15:restartNumberingAfterBreak="0">
    <w:nsid w:val="62A234A3"/>
    <w:multiLevelType w:val="multilevel"/>
    <w:tmpl w:val="2960BC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6" w15:restartNumberingAfterBreak="0">
    <w:nsid w:val="63F879EB"/>
    <w:multiLevelType w:val="multilevel"/>
    <w:tmpl w:val="0AB622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7" w15:restartNumberingAfterBreak="0">
    <w:nsid w:val="64251BF6"/>
    <w:multiLevelType w:val="multilevel"/>
    <w:tmpl w:val="DF2092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8" w15:restartNumberingAfterBreak="0">
    <w:nsid w:val="645024FE"/>
    <w:multiLevelType w:val="multilevel"/>
    <w:tmpl w:val="9ADECD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9" w15:restartNumberingAfterBreak="0">
    <w:nsid w:val="69AA7901"/>
    <w:multiLevelType w:val="multilevel"/>
    <w:tmpl w:val="CB0E61E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0" w15:restartNumberingAfterBreak="0">
    <w:nsid w:val="6AA87092"/>
    <w:multiLevelType w:val="multilevel"/>
    <w:tmpl w:val="CF125B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1" w15:restartNumberingAfterBreak="0">
    <w:nsid w:val="6D663411"/>
    <w:multiLevelType w:val="multilevel"/>
    <w:tmpl w:val="5AE451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2" w15:restartNumberingAfterBreak="0">
    <w:nsid w:val="6DFE09AD"/>
    <w:multiLevelType w:val="multilevel"/>
    <w:tmpl w:val="C1DA69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3" w15:restartNumberingAfterBreak="0">
    <w:nsid w:val="721E3F97"/>
    <w:multiLevelType w:val="multilevel"/>
    <w:tmpl w:val="A5FEA2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4" w15:restartNumberingAfterBreak="0">
    <w:nsid w:val="727D7F23"/>
    <w:multiLevelType w:val="multilevel"/>
    <w:tmpl w:val="522A905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5" w15:restartNumberingAfterBreak="0">
    <w:nsid w:val="72974ED7"/>
    <w:multiLevelType w:val="multilevel"/>
    <w:tmpl w:val="ACA492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6" w15:restartNumberingAfterBreak="0">
    <w:nsid w:val="741E0504"/>
    <w:multiLevelType w:val="multilevel"/>
    <w:tmpl w:val="40708B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7" w15:restartNumberingAfterBreak="0">
    <w:nsid w:val="75FE528A"/>
    <w:multiLevelType w:val="multilevel"/>
    <w:tmpl w:val="A0F0B2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8" w15:restartNumberingAfterBreak="0">
    <w:nsid w:val="778C005E"/>
    <w:multiLevelType w:val="multilevel"/>
    <w:tmpl w:val="7F22E2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9" w15:restartNumberingAfterBreak="0">
    <w:nsid w:val="7AD815BB"/>
    <w:multiLevelType w:val="multilevel"/>
    <w:tmpl w:val="9252B6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0" w15:restartNumberingAfterBreak="0">
    <w:nsid w:val="7B275F74"/>
    <w:multiLevelType w:val="multilevel"/>
    <w:tmpl w:val="57FE3C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1" w15:restartNumberingAfterBreak="0">
    <w:nsid w:val="7BF234FE"/>
    <w:multiLevelType w:val="multilevel"/>
    <w:tmpl w:val="4B58ED0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2" w15:restartNumberingAfterBreak="0">
    <w:nsid w:val="7C0C1AC8"/>
    <w:multiLevelType w:val="multilevel"/>
    <w:tmpl w:val="4F5CDB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3" w15:restartNumberingAfterBreak="0">
    <w:nsid w:val="7DDA5FA7"/>
    <w:multiLevelType w:val="multilevel"/>
    <w:tmpl w:val="9B28BC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4" w15:restartNumberingAfterBreak="0">
    <w:nsid w:val="7E8C2366"/>
    <w:multiLevelType w:val="multilevel"/>
    <w:tmpl w:val="64F45D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705329283">
    <w:abstractNumId w:val="81"/>
  </w:num>
  <w:num w:numId="2" w16cid:durableId="754209211">
    <w:abstractNumId w:val="31"/>
  </w:num>
  <w:num w:numId="3" w16cid:durableId="885070658">
    <w:abstractNumId w:val="18"/>
  </w:num>
  <w:num w:numId="4" w16cid:durableId="2011440795">
    <w:abstractNumId w:val="80"/>
  </w:num>
  <w:num w:numId="5" w16cid:durableId="596790971">
    <w:abstractNumId w:val="65"/>
  </w:num>
  <w:num w:numId="6" w16cid:durableId="1417364867">
    <w:abstractNumId w:val="16"/>
  </w:num>
  <w:num w:numId="7" w16cid:durableId="1273048071">
    <w:abstractNumId w:val="4"/>
  </w:num>
  <w:num w:numId="8" w16cid:durableId="2053918431">
    <w:abstractNumId w:val="10"/>
  </w:num>
  <w:num w:numId="9" w16cid:durableId="1068840030">
    <w:abstractNumId w:val="98"/>
  </w:num>
  <w:num w:numId="10" w16cid:durableId="1791241132">
    <w:abstractNumId w:val="39"/>
  </w:num>
  <w:num w:numId="11" w16cid:durableId="2102874112">
    <w:abstractNumId w:val="25"/>
  </w:num>
  <w:num w:numId="12" w16cid:durableId="975791888">
    <w:abstractNumId w:val="9"/>
  </w:num>
  <w:num w:numId="13" w16cid:durableId="1310284379">
    <w:abstractNumId w:val="14"/>
  </w:num>
  <w:num w:numId="14" w16cid:durableId="1218664088">
    <w:abstractNumId w:val="27"/>
  </w:num>
  <w:num w:numId="15" w16cid:durableId="241986800">
    <w:abstractNumId w:val="51"/>
  </w:num>
  <w:num w:numId="16" w16cid:durableId="1826193204">
    <w:abstractNumId w:val="64"/>
  </w:num>
  <w:num w:numId="17" w16cid:durableId="413939245">
    <w:abstractNumId w:val="46"/>
  </w:num>
  <w:num w:numId="18" w16cid:durableId="2085225372">
    <w:abstractNumId w:val="8"/>
  </w:num>
  <w:num w:numId="19" w16cid:durableId="40371328">
    <w:abstractNumId w:val="33"/>
  </w:num>
  <w:num w:numId="20" w16cid:durableId="1257715626">
    <w:abstractNumId w:val="61"/>
  </w:num>
  <w:num w:numId="21" w16cid:durableId="1495560788">
    <w:abstractNumId w:val="47"/>
  </w:num>
  <w:num w:numId="22" w16cid:durableId="1087381851">
    <w:abstractNumId w:val="66"/>
  </w:num>
  <w:num w:numId="23" w16cid:durableId="1459715910">
    <w:abstractNumId w:val="60"/>
  </w:num>
  <w:num w:numId="24" w16cid:durableId="891234164">
    <w:abstractNumId w:val="92"/>
  </w:num>
  <w:num w:numId="25" w16cid:durableId="1712732354">
    <w:abstractNumId w:val="55"/>
  </w:num>
  <w:num w:numId="26" w16cid:durableId="178159469">
    <w:abstractNumId w:val="63"/>
  </w:num>
  <w:num w:numId="27" w16cid:durableId="1060598522">
    <w:abstractNumId w:val="59"/>
  </w:num>
  <w:num w:numId="28" w16cid:durableId="125054051">
    <w:abstractNumId w:val="42"/>
  </w:num>
  <w:num w:numId="29" w16cid:durableId="1928608845">
    <w:abstractNumId w:val="70"/>
  </w:num>
  <w:num w:numId="30" w16cid:durableId="435171806">
    <w:abstractNumId w:val="31"/>
  </w:num>
  <w:num w:numId="31" w16cid:durableId="67652974">
    <w:abstractNumId w:val="48"/>
  </w:num>
  <w:num w:numId="32" w16cid:durableId="1251354462">
    <w:abstractNumId w:val="31"/>
  </w:num>
  <w:num w:numId="33" w16cid:durableId="1662267377">
    <w:abstractNumId w:val="77"/>
  </w:num>
  <w:num w:numId="34" w16cid:durableId="24641872">
    <w:abstractNumId w:val="31"/>
  </w:num>
  <w:num w:numId="35" w16cid:durableId="1017120274">
    <w:abstractNumId w:val="87"/>
  </w:num>
  <w:num w:numId="36" w16cid:durableId="346714804">
    <w:abstractNumId w:val="7"/>
  </w:num>
  <w:num w:numId="37" w16cid:durableId="1667631836">
    <w:abstractNumId w:val="31"/>
  </w:num>
  <w:num w:numId="38" w16cid:durableId="896548387">
    <w:abstractNumId w:val="69"/>
  </w:num>
  <w:num w:numId="39" w16cid:durableId="333609233">
    <w:abstractNumId w:val="20"/>
  </w:num>
  <w:num w:numId="40" w16cid:durableId="601568313">
    <w:abstractNumId w:val="41"/>
  </w:num>
  <w:num w:numId="41" w16cid:durableId="1882277920">
    <w:abstractNumId w:val="31"/>
  </w:num>
  <w:num w:numId="42" w16cid:durableId="1162501491">
    <w:abstractNumId w:val="31"/>
  </w:num>
  <w:num w:numId="43" w16cid:durableId="369494495">
    <w:abstractNumId w:val="3"/>
  </w:num>
  <w:num w:numId="44" w16cid:durableId="779568973">
    <w:abstractNumId w:val="31"/>
  </w:num>
  <w:num w:numId="45" w16cid:durableId="899099006">
    <w:abstractNumId w:val="97"/>
  </w:num>
  <w:num w:numId="46" w16cid:durableId="1943998078">
    <w:abstractNumId w:val="31"/>
  </w:num>
  <w:num w:numId="47" w16cid:durableId="135608767">
    <w:abstractNumId w:val="62"/>
  </w:num>
  <w:num w:numId="48" w16cid:durableId="298343572">
    <w:abstractNumId w:val="31"/>
  </w:num>
  <w:num w:numId="49" w16cid:durableId="2088527931">
    <w:abstractNumId w:val="99"/>
  </w:num>
  <w:num w:numId="50" w16cid:durableId="1810588553">
    <w:abstractNumId w:val="31"/>
  </w:num>
  <w:num w:numId="51" w16cid:durableId="1663970649">
    <w:abstractNumId w:val="5"/>
  </w:num>
  <w:num w:numId="52" w16cid:durableId="683704038">
    <w:abstractNumId w:val="31"/>
  </w:num>
  <w:num w:numId="53" w16cid:durableId="1981182815">
    <w:abstractNumId w:val="52"/>
  </w:num>
  <w:num w:numId="54" w16cid:durableId="1617524285">
    <w:abstractNumId w:val="68"/>
  </w:num>
  <w:num w:numId="55" w16cid:durableId="1350183022">
    <w:abstractNumId w:val="54"/>
  </w:num>
  <w:num w:numId="56" w16cid:durableId="247613525">
    <w:abstractNumId w:val="45"/>
  </w:num>
  <w:num w:numId="57" w16cid:durableId="2035182729">
    <w:abstractNumId w:val="29"/>
  </w:num>
  <w:num w:numId="58" w16cid:durableId="1119714494">
    <w:abstractNumId w:val="15"/>
  </w:num>
  <w:num w:numId="59" w16cid:durableId="1810246356">
    <w:abstractNumId w:val="31"/>
  </w:num>
  <w:num w:numId="60" w16cid:durableId="1501433738">
    <w:abstractNumId w:val="31"/>
  </w:num>
  <w:num w:numId="61" w16cid:durableId="1347824397">
    <w:abstractNumId w:val="85"/>
  </w:num>
  <w:num w:numId="62" w16cid:durableId="1253733128">
    <w:abstractNumId w:val="31"/>
  </w:num>
  <w:num w:numId="63" w16cid:durableId="854005374">
    <w:abstractNumId w:val="31"/>
  </w:num>
  <w:num w:numId="64" w16cid:durableId="987780587">
    <w:abstractNumId w:val="28"/>
  </w:num>
  <w:num w:numId="65" w16cid:durableId="949818344">
    <w:abstractNumId w:val="31"/>
  </w:num>
  <w:num w:numId="66" w16cid:durableId="1417822164">
    <w:abstractNumId w:val="102"/>
  </w:num>
  <w:num w:numId="67" w16cid:durableId="1898006426">
    <w:abstractNumId w:val="100"/>
  </w:num>
  <w:num w:numId="68" w16cid:durableId="2033453942">
    <w:abstractNumId w:val="22"/>
  </w:num>
  <w:num w:numId="69" w16cid:durableId="181600730">
    <w:abstractNumId w:val="83"/>
  </w:num>
  <w:num w:numId="70" w16cid:durableId="127938607">
    <w:abstractNumId w:val="31"/>
  </w:num>
  <w:num w:numId="71" w16cid:durableId="1549103895">
    <w:abstractNumId w:val="72"/>
  </w:num>
  <w:num w:numId="72" w16cid:durableId="2047942734">
    <w:abstractNumId w:val="101"/>
  </w:num>
  <w:num w:numId="73" w16cid:durableId="2013485492">
    <w:abstractNumId w:val="21"/>
  </w:num>
  <w:num w:numId="74" w16cid:durableId="584802811">
    <w:abstractNumId w:val="19"/>
  </w:num>
  <w:num w:numId="75" w16cid:durableId="618339781">
    <w:abstractNumId w:val="44"/>
  </w:num>
  <w:num w:numId="76" w16cid:durableId="1351686027">
    <w:abstractNumId w:val="31"/>
  </w:num>
  <w:num w:numId="77" w16cid:durableId="872426845">
    <w:abstractNumId w:val="31"/>
  </w:num>
  <w:num w:numId="78" w16cid:durableId="1809207381">
    <w:abstractNumId w:val="78"/>
  </w:num>
  <w:num w:numId="79" w16cid:durableId="1008287527">
    <w:abstractNumId w:val="31"/>
  </w:num>
  <w:num w:numId="80" w16cid:durableId="533621566">
    <w:abstractNumId w:val="88"/>
  </w:num>
  <w:num w:numId="81" w16cid:durableId="1803576052">
    <w:abstractNumId w:val="57"/>
  </w:num>
  <w:num w:numId="82" w16cid:durableId="1082096696">
    <w:abstractNumId w:val="0"/>
  </w:num>
  <w:num w:numId="83" w16cid:durableId="2119401020">
    <w:abstractNumId w:val="49"/>
  </w:num>
  <w:num w:numId="84" w16cid:durableId="806361584">
    <w:abstractNumId w:val="11"/>
  </w:num>
  <w:num w:numId="85" w16cid:durableId="653607424">
    <w:abstractNumId w:val="1"/>
  </w:num>
  <w:num w:numId="86" w16cid:durableId="1492522598">
    <w:abstractNumId w:val="79"/>
  </w:num>
  <w:num w:numId="87" w16cid:durableId="1326781920">
    <w:abstractNumId w:val="103"/>
  </w:num>
  <w:num w:numId="88" w16cid:durableId="1200044913">
    <w:abstractNumId w:val="86"/>
  </w:num>
  <w:num w:numId="89" w16cid:durableId="218517694">
    <w:abstractNumId w:val="32"/>
  </w:num>
  <w:num w:numId="90" w16cid:durableId="1873304445">
    <w:abstractNumId w:val="74"/>
  </w:num>
  <w:num w:numId="91" w16cid:durableId="1923373798">
    <w:abstractNumId w:val="76"/>
  </w:num>
  <w:num w:numId="92" w16cid:durableId="224528678">
    <w:abstractNumId w:val="93"/>
  </w:num>
  <w:num w:numId="93" w16cid:durableId="866870213">
    <w:abstractNumId w:val="23"/>
  </w:num>
  <w:num w:numId="94" w16cid:durableId="1130057626">
    <w:abstractNumId w:val="67"/>
  </w:num>
  <w:num w:numId="95" w16cid:durableId="918950770">
    <w:abstractNumId w:val="6"/>
  </w:num>
  <w:num w:numId="96" w16cid:durableId="899825024">
    <w:abstractNumId w:val="31"/>
  </w:num>
  <w:num w:numId="97" w16cid:durableId="1927229512">
    <w:abstractNumId w:val="31"/>
  </w:num>
  <w:num w:numId="98" w16cid:durableId="121116398">
    <w:abstractNumId w:val="31"/>
  </w:num>
  <w:num w:numId="99" w16cid:durableId="145978686">
    <w:abstractNumId w:val="96"/>
  </w:num>
  <w:num w:numId="100" w16cid:durableId="1604268773">
    <w:abstractNumId w:val="40"/>
  </w:num>
  <w:num w:numId="101" w16cid:durableId="1347756411">
    <w:abstractNumId w:val="34"/>
  </w:num>
  <w:num w:numId="102" w16cid:durableId="1877739676">
    <w:abstractNumId w:val="30"/>
  </w:num>
  <w:num w:numId="103" w16cid:durableId="1768424528">
    <w:abstractNumId w:val="90"/>
  </w:num>
  <w:num w:numId="104" w16cid:durableId="1496874123">
    <w:abstractNumId w:val="24"/>
  </w:num>
  <w:num w:numId="105" w16cid:durableId="38945128">
    <w:abstractNumId w:val="50"/>
  </w:num>
  <w:num w:numId="106" w16cid:durableId="431052762">
    <w:abstractNumId w:val="84"/>
  </w:num>
  <w:num w:numId="107" w16cid:durableId="1471901993">
    <w:abstractNumId w:val="56"/>
  </w:num>
  <w:num w:numId="108" w16cid:durableId="1605528127">
    <w:abstractNumId w:val="31"/>
  </w:num>
  <w:num w:numId="109" w16cid:durableId="761143514">
    <w:abstractNumId w:val="26"/>
  </w:num>
  <w:num w:numId="110" w16cid:durableId="2029982233">
    <w:abstractNumId w:val="13"/>
  </w:num>
  <w:num w:numId="111" w16cid:durableId="1095056829">
    <w:abstractNumId w:val="38"/>
  </w:num>
  <w:num w:numId="112" w16cid:durableId="200172732">
    <w:abstractNumId w:val="31"/>
  </w:num>
  <w:num w:numId="113" w16cid:durableId="1502310611">
    <w:abstractNumId w:val="58"/>
  </w:num>
  <w:num w:numId="114" w16cid:durableId="1255018569">
    <w:abstractNumId w:val="17"/>
  </w:num>
  <w:num w:numId="115" w16cid:durableId="831914495">
    <w:abstractNumId w:val="2"/>
  </w:num>
  <w:num w:numId="116" w16cid:durableId="1992169352">
    <w:abstractNumId w:val="73"/>
  </w:num>
  <w:num w:numId="117" w16cid:durableId="1298490446">
    <w:abstractNumId w:val="94"/>
  </w:num>
  <w:num w:numId="118" w16cid:durableId="1548833311">
    <w:abstractNumId w:val="35"/>
  </w:num>
  <w:num w:numId="119" w16cid:durableId="160700861">
    <w:abstractNumId w:val="43"/>
  </w:num>
  <w:num w:numId="120" w16cid:durableId="124393789">
    <w:abstractNumId w:val="37"/>
  </w:num>
  <w:num w:numId="121" w16cid:durableId="601109361">
    <w:abstractNumId w:val="89"/>
  </w:num>
  <w:num w:numId="122" w16cid:durableId="2073305069">
    <w:abstractNumId w:val="36"/>
  </w:num>
  <w:num w:numId="123" w16cid:durableId="2021813583">
    <w:abstractNumId w:val="12"/>
  </w:num>
  <w:num w:numId="124" w16cid:durableId="1489177034">
    <w:abstractNumId w:val="104"/>
  </w:num>
  <w:num w:numId="125" w16cid:durableId="2142650393">
    <w:abstractNumId w:val="71"/>
  </w:num>
  <w:num w:numId="126" w16cid:durableId="20322141">
    <w:abstractNumId w:val="95"/>
  </w:num>
  <w:num w:numId="127" w16cid:durableId="754984681">
    <w:abstractNumId w:val="91"/>
  </w:num>
  <w:num w:numId="128" w16cid:durableId="558827552">
    <w:abstractNumId w:val="82"/>
  </w:num>
  <w:num w:numId="129" w16cid:durableId="162018799">
    <w:abstractNumId w:val="75"/>
  </w:num>
  <w:num w:numId="130" w16cid:durableId="1006633131">
    <w:abstractNumId w:val="53"/>
  </w:num>
  <w:numIdMacAtCleanup w:val="2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attachedTemplate r:id="rId1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C0D1D"/>
    <w:rsid w:val="0002111D"/>
    <w:rsid w:val="0004761A"/>
    <w:rsid w:val="00055EA4"/>
    <w:rsid w:val="000A4A8A"/>
    <w:rsid w:val="000B6854"/>
    <w:rsid w:val="000D417F"/>
    <w:rsid w:val="00120248"/>
    <w:rsid w:val="00136A4E"/>
    <w:rsid w:val="00172A2B"/>
    <w:rsid w:val="00184B35"/>
    <w:rsid w:val="001852BE"/>
    <w:rsid w:val="001865F2"/>
    <w:rsid w:val="001A3CCC"/>
    <w:rsid w:val="001E068F"/>
    <w:rsid w:val="001E4AE7"/>
    <w:rsid w:val="001E59F3"/>
    <w:rsid w:val="002063EE"/>
    <w:rsid w:val="00213509"/>
    <w:rsid w:val="00226FF2"/>
    <w:rsid w:val="00260473"/>
    <w:rsid w:val="00282B04"/>
    <w:rsid w:val="002B67D3"/>
    <w:rsid w:val="002C4851"/>
    <w:rsid w:val="002C7F27"/>
    <w:rsid w:val="00325590"/>
    <w:rsid w:val="003338A9"/>
    <w:rsid w:val="00342438"/>
    <w:rsid w:val="003767B2"/>
    <w:rsid w:val="003A3B16"/>
    <w:rsid w:val="003E35F6"/>
    <w:rsid w:val="003F429C"/>
    <w:rsid w:val="00416D52"/>
    <w:rsid w:val="00437ABB"/>
    <w:rsid w:val="004437F5"/>
    <w:rsid w:val="0049036D"/>
    <w:rsid w:val="00495FDB"/>
    <w:rsid w:val="004A3529"/>
    <w:rsid w:val="004B4E46"/>
    <w:rsid w:val="004C0AD1"/>
    <w:rsid w:val="005343E2"/>
    <w:rsid w:val="00577305"/>
    <w:rsid w:val="00580A2C"/>
    <w:rsid w:val="00581F2B"/>
    <w:rsid w:val="0059701D"/>
    <w:rsid w:val="005C2E0B"/>
    <w:rsid w:val="005E2678"/>
    <w:rsid w:val="005E3F23"/>
    <w:rsid w:val="006003D5"/>
    <w:rsid w:val="00633384"/>
    <w:rsid w:val="0064466C"/>
    <w:rsid w:val="00672C1A"/>
    <w:rsid w:val="0068418C"/>
    <w:rsid w:val="006D0FA5"/>
    <w:rsid w:val="006D71FE"/>
    <w:rsid w:val="007069D8"/>
    <w:rsid w:val="00751E57"/>
    <w:rsid w:val="00760843"/>
    <w:rsid w:val="00772E0E"/>
    <w:rsid w:val="007808DC"/>
    <w:rsid w:val="00785195"/>
    <w:rsid w:val="00785259"/>
    <w:rsid w:val="007A01DC"/>
    <w:rsid w:val="007A7EAB"/>
    <w:rsid w:val="007B0DFA"/>
    <w:rsid w:val="007B241B"/>
    <w:rsid w:val="007D6C41"/>
    <w:rsid w:val="007E5E59"/>
    <w:rsid w:val="007E7A2D"/>
    <w:rsid w:val="008034BE"/>
    <w:rsid w:val="00823D33"/>
    <w:rsid w:val="0085384B"/>
    <w:rsid w:val="008759A8"/>
    <w:rsid w:val="00890409"/>
    <w:rsid w:val="00895034"/>
    <w:rsid w:val="008B46AB"/>
    <w:rsid w:val="008D264A"/>
    <w:rsid w:val="008E707B"/>
    <w:rsid w:val="00911CD5"/>
    <w:rsid w:val="009210A6"/>
    <w:rsid w:val="00924378"/>
    <w:rsid w:val="00930B96"/>
    <w:rsid w:val="009443C8"/>
    <w:rsid w:val="00944D7A"/>
    <w:rsid w:val="009541C0"/>
    <w:rsid w:val="00955659"/>
    <w:rsid w:val="009654DB"/>
    <w:rsid w:val="009A0F76"/>
    <w:rsid w:val="009A12AD"/>
    <w:rsid w:val="009B078F"/>
    <w:rsid w:val="009C3D0C"/>
    <w:rsid w:val="00A03BCD"/>
    <w:rsid w:val="00A03CB9"/>
    <w:rsid w:val="00A16F22"/>
    <w:rsid w:val="00A21C07"/>
    <w:rsid w:val="00A302FC"/>
    <w:rsid w:val="00A57F79"/>
    <w:rsid w:val="00A7217A"/>
    <w:rsid w:val="00A86068"/>
    <w:rsid w:val="00A91D75"/>
    <w:rsid w:val="00AC343A"/>
    <w:rsid w:val="00AC4217"/>
    <w:rsid w:val="00AC4BF7"/>
    <w:rsid w:val="00AC63C6"/>
    <w:rsid w:val="00AC6AA2"/>
    <w:rsid w:val="00AD1694"/>
    <w:rsid w:val="00B06DBC"/>
    <w:rsid w:val="00B7738F"/>
    <w:rsid w:val="00B77DC7"/>
    <w:rsid w:val="00B809AD"/>
    <w:rsid w:val="00BD47EC"/>
    <w:rsid w:val="00BE6236"/>
    <w:rsid w:val="00C12634"/>
    <w:rsid w:val="00C50FEA"/>
    <w:rsid w:val="00C53E91"/>
    <w:rsid w:val="00C6323A"/>
    <w:rsid w:val="00C77121"/>
    <w:rsid w:val="00C862F8"/>
    <w:rsid w:val="00C87193"/>
    <w:rsid w:val="00CB27A1"/>
    <w:rsid w:val="00CC2363"/>
    <w:rsid w:val="00CD49BE"/>
    <w:rsid w:val="00D301BB"/>
    <w:rsid w:val="00D476F7"/>
    <w:rsid w:val="00D55CBC"/>
    <w:rsid w:val="00D64C73"/>
    <w:rsid w:val="00D83520"/>
    <w:rsid w:val="00D8631A"/>
    <w:rsid w:val="00D87CD8"/>
    <w:rsid w:val="00D911A2"/>
    <w:rsid w:val="00DF1CFA"/>
    <w:rsid w:val="00E2282E"/>
    <w:rsid w:val="00E37495"/>
    <w:rsid w:val="00E523C3"/>
    <w:rsid w:val="00E5388E"/>
    <w:rsid w:val="00E540BF"/>
    <w:rsid w:val="00E6016B"/>
    <w:rsid w:val="00E86141"/>
    <w:rsid w:val="00E94B95"/>
    <w:rsid w:val="00EA03F0"/>
    <w:rsid w:val="00EC0D1D"/>
    <w:rsid w:val="00ED6905"/>
    <w:rsid w:val="00EF64C7"/>
    <w:rsid w:val="00F15904"/>
    <w:rsid w:val="00F479DB"/>
    <w:rsid w:val="00F5644A"/>
    <w:rsid w:val="00FB6A61"/>
    <w:rsid w:val="00FC4AC4"/>
    <w:rsid w:val="00FE0D74"/>
    <w:rsid w:val="00FE3D2C"/>
    <w:rsid w:val="00FF3C5B"/>
    <w:rsid w:val="00FF6B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  <w14:docId w14:val="2D159769"/>
  <w15:docId w15:val="{501C825E-C69E-40B5-8202-6BBAE3B39C8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color w:val="4E4484" w:themeColor="text1" w:themeTint="BF"/>
        <w:lang w:val="es-ES" w:eastAsia="ja-JP" w:bidi="ar-SA"/>
      </w:rPr>
    </w:rPrDefault>
    <w:pPrDefault>
      <w:pPr>
        <w:spacing w:after="180" w:line="33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6" w:unhideWhenUsed="1" w:qFormat="1"/>
    <w:lsdException w:name="heading 4" w:semiHidden="1" w:uiPriority="7" w:unhideWhenUsed="1" w:qFormat="1"/>
    <w:lsdException w:name="heading 5" w:semiHidden="1" w:uiPriority="7" w:unhideWhenUsed="1" w:qFormat="1"/>
    <w:lsdException w:name="heading 6" w:semiHidden="1" w:uiPriority="7" w:unhideWhenUsed="1" w:qFormat="1"/>
    <w:lsdException w:name="heading 7" w:semiHidden="1" w:uiPriority="7" w:unhideWhenUsed="1" w:qFormat="1"/>
    <w:lsdException w:name="heading 8" w:semiHidden="1" w:uiPriority="7" w:unhideWhenUsed="1" w:qFormat="1"/>
    <w:lsdException w:name="heading 9" w:semiHidden="1" w:uiPriority="7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11" w:unhideWhenUsed="1" w:qFormat="1"/>
    <w:lsdException w:name="List Number" w:semiHidden="1" w:uiPriority="1" w:unhideWhenUsed="1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uiPriority="18" w:qFormat="1"/>
    <w:lsdException w:name="List Number 3" w:semiHidden="1" w:uiPriority="18" w:unhideWhenUsed="1"/>
    <w:lsdException w:name="List Number 4" w:semiHidden="1" w:uiPriority="18" w:unhideWhenUsed="1"/>
    <w:lsdException w:name="List Number 5" w:semiHidden="1" w:uiPriority="18" w:unhideWhenUsed="1"/>
    <w:lsdException w:name="Title" w:uiPriority="2" w:qFormat="1"/>
    <w:lsdException w:name="Closing" w:semiHidden="1" w:unhideWhenUsed="1" w:qFormat="1"/>
    <w:lsdException w:name="Signature" w:semiHidden="1" w:uiPriority="9" w:unhideWhenUsed="1" w:qFormat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2" w:unhideWhenUsed="1" w:qFormat="1"/>
    <w:lsdException w:name="Salutation" w:semiHidden="1" w:unhideWhenUsed="1"/>
    <w:lsdException w:name="Date" w:semiHidden="1" w:unhideWhenUsed="1" w:qFormat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semiHidden="1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semiHidden="1" w:uiPriority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qFormat="1"/>
    <w:lsdException w:name="Quote" w:semiHidden="1" w:uiPriority="1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qFormat="1"/>
    <w:lsdException w:name="Intense Emphasis" w:semiHidden="1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0"/>
    <w:lsdException w:name="Plain Table 2" w:uiPriority="41"/>
    <w:lsdException w:name="Plain Table 3" w:uiPriority="42"/>
    <w:lsdException w:name="Plain Table 4" w:uiPriority="43"/>
    <w:lsdException w:name="Plain Table 5" w:uiPriority="44"/>
    <w:lsdException w:name="Grid Table Light" w:uiPriority="45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91D75"/>
    <w:pPr>
      <w:spacing w:after="0" w:line="360" w:lineRule="auto"/>
      <w:contextualSpacing/>
    </w:pPr>
    <w:rPr>
      <w:color w:val="262140" w:themeColor="text1"/>
      <w:sz w:val="24"/>
    </w:rPr>
  </w:style>
  <w:style w:type="paragraph" w:styleId="Ttulo1">
    <w:name w:val="heading 1"/>
    <w:basedOn w:val="Normal"/>
    <w:next w:val="Normal"/>
    <w:link w:val="Ttulo1Car"/>
    <w:uiPriority w:val="7"/>
    <w:qFormat/>
    <w:rsid w:val="00D55CBC"/>
    <w:pPr>
      <w:pageBreakBefore/>
      <w:spacing w:before="480" w:after="120" w:line="240" w:lineRule="auto"/>
      <w:outlineLvl w:val="0"/>
    </w:pPr>
    <w:rPr>
      <w:rFonts w:asciiTheme="majorHAnsi" w:eastAsiaTheme="majorEastAsia" w:hAnsiTheme="majorHAnsi" w:cstheme="majorBidi"/>
      <w:b/>
      <w:bCs/>
      <w:caps/>
      <w:sz w:val="48"/>
    </w:rPr>
  </w:style>
  <w:style w:type="paragraph" w:styleId="Ttulo2">
    <w:name w:val="heading 2"/>
    <w:basedOn w:val="Normal"/>
    <w:next w:val="Normal"/>
    <w:link w:val="Ttulo2Car"/>
    <w:uiPriority w:val="7"/>
    <w:unhideWhenUsed/>
    <w:qFormat/>
    <w:pPr>
      <w:keepNext/>
      <w:keepLines/>
      <w:spacing w:before="240"/>
      <w:outlineLvl w:val="1"/>
    </w:pPr>
    <w:rPr>
      <w:rFonts w:asciiTheme="majorHAnsi" w:eastAsiaTheme="majorEastAsia" w:hAnsiTheme="majorHAnsi" w:cstheme="majorBidi"/>
      <w:b/>
      <w:bCs/>
      <w:sz w:val="28"/>
    </w:rPr>
  </w:style>
  <w:style w:type="paragraph" w:styleId="Ttulo3">
    <w:name w:val="heading 3"/>
    <w:basedOn w:val="Normal"/>
    <w:next w:val="Normal"/>
    <w:link w:val="Ttulo3Car"/>
    <w:autoRedefine/>
    <w:uiPriority w:val="7"/>
    <w:unhideWhenUsed/>
    <w:qFormat/>
    <w:rsid w:val="00E540BF"/>
    <w:pPr>
      <w:keepNext/>
      <w:keepLines/>
      <w:spacing w:after="60" w:line="480" w:lineRule="auto"/>
      <w:ind w:left="29" w:right="29"/>
      <w:outlineLvl w:val="2"/>
    </w:pPr>
    <w:rPr>
      <w:rFonts w:eastAsia="Times New Roman" w:cstheme="minorHAnsi"/>
      <w:i/>
      <w:szCs w:val="24"/>
      <w:lang w:val="es-CO" w:eastAsia="es-CO" w:bidi="es-ES"/>
    </w:rPr>
  </w:style>
  <w:style w:type="paragraph" w:styleId="Ttulo4">
    <w:name w:val="heading 4"/>
    <w:basedOn w:val="Normal"/>
    <w:next w:val="Normal"/>
    <w:link w:val="Ttulo4Car"/>
    <w:autoRedefine/>
    <w:uiPriority w:val="7"/>
    <w:unhideWhenUsed/>
    <w:qFormat/>
    <w:rsid w:val="00E86141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ECBD17" w:themeColor="accent1" w:themeShade="BF"/>
    </w:rPr>
  </w:style>
  <w:style w:type="paragraph" w:styleId="Ttulo5">
    <w:name w:val="heading 5"/>
    <w:basedOn w:val="Normal"/>
    <w:next w:val="Normal"/>
    <w:link w:val="Ttulo5Car"/>
    <w:uiPriority w:val="7"/>
    <w:semiHidden/>
    <w:unhideWhenUsed/>
    <w:qFormat/>
    <w:rsid w:val="00EA03F0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ECBD17" w:themeColor="accent1" w:themeShade="B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iedepgina">
    <w:name w:val="footer"/>
    <w:basedOn w:val="Normal"/>
    <w:link w:val="PiedepginaCar"/>
    <w:uiPriority w:val="99"/>
    <w:unhideWhenUsed/>
    <w:pPr>
      <w:spacing w:line="240" w:lineRule="auto"/>
      <w:ind w:left="29" w:right="144"/>
    </w:pPr>
    <w:rPr>
      <w:color w:val="ECBD17" w:themeColor="accent1" w:themeShade="BF"/>
    </w:rPr>
  </w:style>
  <w:style w:type="character" w:customStyle="1" w:styleId="PiedepginaCar">
    <w:name w:val="Pie de página Car"/>
    <w:basedOn w:val="Fuentedeprrafopredeter"/>
    <w:link w:val="Piedepgina"/>
    <w:uiPriority w:val="99"/>
    <w:rPr>
      <w:color w:val="ECBD17" w:themeColor="accent1" w:themeShade="BF"/>
    </w:rPr>
  </w:style>
  <w:style w:type="paragraph" w:styleId="Subttulo">
    <w:name w:val="Subtitle"/>
    <w:basedOn w:val="Normal"/>
    <w:link w:val="SubttuloCar"/>
    <w:uiPriority w:val="2"/>
    <w:unhideWhenUsed/>
    <w:qFormat/>
    <w:rsid w:val="00A91D75"/>
    <w:rPr>
      <w:rFonts w:asciiTheme="majorHAnsi" w:hAnsiTheme="majorHAnsi"/>
      <w:b/>
      <w:color w:val="3A3363" w:themeColor="text2"/>
      <w:sz w:val="36"/>
      <w:szCs w:val="36"/>
    </w:rPr>
  </w:style>
  <w:style w:type="paragraph" w:customStyle="1" w:styleId="Pgina">
    <w:name w:val="Página"/>
    <w:basedOn w:val="Normal"/>
    <w:next w:val="Normal"/>
    <w:uiPriority w:val="97"/>
    <w:unhideWhenUsed/>
    <w:qFormat/>
    <w:pPr>
      <w:spacing w:after="40" w:line="240" w:lineRule="auto"/>
    </w:pPr>
    <w:rPr>
      <w:sz w:val="36"/>
    </w:rPr>
  </w:style>
  <w:style w:type="paragraph" w:styleId="Encabezado">
    <w:name w:val="header"/>
    <w:basedOn w:val="Normal"/>
    <w:link w:val="EncabezadoCar"/>
    <w:uiPriority w:val="99"/>
    <w:pPr>
      <w:spacing w:after="38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Pr>
      <w:color w:val="4E4484" w:themeColor="text1" w:themeTint="BF"/>
      <w:sz w:val="20"/>
    </w:rPr>
  </w:style>
  <w:style w:type="table" w:styleId="Tablaconcuadrcula">
    <w:name w:val="Table Grid"/>
    <w:basedOn w:val="Tablanormal"/>
    <w:uiPriority w:val="59"/>
    <w:pPr>
      <w:spacing w:before="120" w:after="120" w:line="240" w:lineRule="auto"/>
      <w:ind w:left="115" w:right="115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left w:w="0" w:type="dxa"/>
        <w:right w:w="0" w:type="dxa"/>
      </w:tblCellMar>
    </w:tblPr>
    <w:tcPr>
      <w:vAlign w:val="center"/>
    </w:tcPr>
    <w:tblStylePr w:type="firstRow">
      <w:pPr>
        <w:wordWrap/>
        <w:jc w:val="center"/>
      </w:pPr>
      <w:rPr>
        <w:b/>
        <w:i w:val="0"/>
        <w:sz w:val="22"/>
      </w:rPr>
    </w:tblStylePr>
    <w:tblStylePr w:type="lastRow">
      <w:rPr>
        <w:b/>
        <w:i w:val="0"/>
        <w:sz w:val="22"/>
      </w:rPr>
      <w:tblPr/>
      <w:tcPr>
        <w:tcBorders>
          <w:top w:val="double" w:sz="4" w:space="0" w:color="auto"/>
          <w:left w:val="single" w:sz="4" w:space="0" w:color="auto"/>
          <w:bottom w:val="single" w:sz="18" w:space="0" w:color="auto"/>
          <w:right w:val="single" w:sz="4" w:space="0" w:color="auto"/>
          <w:insideH w:val="nil"/>
          <w:insideV w:val="single" w:sz="4" w:space="0" w:color="auto"/>
          <w:tl2br w:val="nil"/>
          <w:tr2bl w:val="nil"/>
        </w:tcBorders>
      </w:tcPr>
    </w:tblStylePr>
  </w:style>
  <w:style w:type="character" w:customStyle="1" w:styleId="Ttulo3Car">
    <w:name w:val="Título 3 Car"/>
    <w:basedOn w:val="Fuentedeprrafopredeter"/>
    <w:link w:val="Ttulo3"/>
    <w:uiPriority w:val="7"/>
    <w:rsid w:val="00E540BF"/>
    <w:rPr>
      <w:rFonts w:eastAsia="Times New Roman" w:cstheme="minorHAnsi"/>
      <w:i/>
      <w:color w:val="262140" w:themeColor="text1"/>
      <w:sz w:val="24"/>
      <w:szCs w:val="24"/>
      <w:lang w:val="es-CO" w:eastAsia="es-CO" w:bidi="es-ES"/>
    </w:rPr>
  </w:style>
  <w:style w:type="paragraph" w:styleId="Ttulo">
    <w:name w:val="Title"/>
    <w:basedOn w:val="Normal"/>
    <w:link w:val="TtuloCar"/>
    <w:uiPriority w:val="1"/>
    <w:qFormat/>
    <w:rsid w:val="001E59F3"/>
    <w:pPr>
      <w:framePr w:hSpace="180" w:wrap="around" w:vAnchor="text" w:hAnchor="text" w:x="-19" w:y="9067"/>
      <w:spacing w:line="240" w:lineRule="auto"/>
    </w:pPr>
    <w:rPr>
      <w:rFonts w:asciiTheme="majorHAnsi" w:eastAsiaTheme="majorEastAsia" w:hAnsiTheme="majorHAnsi" w:cstheme="majorBidi"/>
      <w:b/>
      <w:bCs/>
      <w:color w:val="FFFFFF" w:themeColor="background1"/>
      <w:sz w:val="72"/>
      <w:szCs w:val="90"/>
    </w:rPr>
  </w:style>
  <w:style w:type="character" w:customStyle="1" w:styleId="TtuloCar">
    <w:name w:val="Título Car"/>
    <w:basedOn w:val="Fuentedeprrafopredeter"/>
    <w:link w:val="Ttulo"/>
    <w:uiPriority w:val="1"/>
    <w:rsid w:val="001E59F3"/>
    <w:rPr>
      <w:rFonts w:asciiTheme="majorHAnsi" w:eastAsiaTheme="majorEastAsia" w:hAnsiTheme="majorHAnsi" w:cstheme="majorBidi"/>
      <w:b/>
      <w:bCs/>
      <w:color w:val="FFFFFF" w:themeColor="background1"/>
      <w:sz w:val="72"/>
      <w:szCs w:val="90"/>
    </w:rPr>
  </w:style>
  <w:style w:type="character" w:styleId="Textodelmarcadordeposicin">
    <w:name w:val="Placeholder Text"/>
    <w:basedOn w:val="Fuentedeprrafopredeter"/>
    <w:uiPriority w:val="99"/>
    <w:semiHidden/>
    <w:rPr>
      <w:color w:val="808080"/>
    </w:rPr>
  </w:style>
  <w:style w:type="paragraph" w:styleId="Textodeglobo">
    <w:name w:val="Balloon Text"/>
    <w:basedOn w:val="Normal"/>
    <w:link w:val="TextodegloboCar"/>
    <w:uiPriority w:val="99"/>
    <w:semiHidden/>
    <w:unhideWhenUsed/>
    <w:pPr>
      <w:spacing w:line="240" w:lineRule="auto"/>
    </w:pPr>
    <w:rPr>
      <w:rFonts w:ascii="Tahoma" w:hAnsi="Tahoma" w:cs="Tahoma"/>
      <w:sz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Pr>
      <w:rFonts w:ascii="Tahoma" w:hAnsi="Tahoma" w:cs="Tahoma"/>
      <w:sz w:val="16"/>
    </w:rPr>
  </w:style>
  <w:style w:type="character" w:styleId="Textoennegrita">
    <w:name w:val="Strong"/>
    <w:basedOn w:val="Fuentedeprrafopredeter"/>
    <w:uiPriority w:val="22"/>
    <w:qFormat/>
    <w:rPr>
      <w:b/>
      <w:bCs/>
    </w:rPr>
  </w:style>
  <w:style w:type="character" w:customStyle="1" w:styleId="SubttuloCar">
    <w:name w:val="Subtítulo Car"/>
    <w:basedOn w:val="Fuentedeprrafopredeter"/>
    <w:link w:val="Subttulo"/>
    <w:uiPriority w:val="2"/>
    <w:rsid w:val="00A91D75"/>
    <w:rPr>
      <w:rFonts w:asciiTheme="majorHAnsi" w:hAnsiTheme="majorHAnsi"/>
      <w:b/>
      <w:color w:val="3A3363" w:themeColor="text2"/>
      <w:sz w:val="36"/>
      <w:szCs w:val="36"/>
    </w:rPr>
  </w:style>
  <w:style w:type="paragraph" w:styleId="Sinespaciado">
    <w:name w:val="No Spacing"/>
    <w:link w:val="SinespaciadoCar"/>
    <w:uiPriority w:val="98"/>
    <w:unhideWhenUsed/>
    <w:qFormat/>
    <w:pPr>
      <w:spacing w:after="0" w:line="240" w:lineRule="auto"/>
    </w:pPr>
  </w:style>
  <w:style w:type="paragraph" w:customStyle="1" w:styleId="Informacindecontacto">
    <w:name w:val="Información de contacto"/>
    <w:basedOn w:val="Normal"/>
    <w:uiPriority w:val="5"/>
    <w:qFormat/>
    <w:pPr>
      <w:spacing w:line="240" w:lineRule="auto"/>
      <w:ind w:left="29" w:right="144"/>
    </w:pPr>
    <w:rPr>
      <w:color w:val="ECBD17" w:themeColor="accent1" w:themeShade="BF"/>
    </w:rPr>
  </w:style>
  <w:style w:type="paragraph" w:styleId="TDC1">
    <w:name w:val="toc 1"/>
    <w:basedOn w:val="Normal"/>
    <w:next w:val="Normal"/>
    <w:autoRedefine/>
    <w:uiPriority w:val="39"/>
    <w:unhideWhenUsed/>
    <w:pPr>
      <w:tabs>
        <w:tab w:val="right" w:leader="underscore" w:pos="8424"/>
      </w:tabs>
      <w:spacing w:before="40" w:after="100" w:line="288" w:lineRule="auto"/>
    </w:pPr>
    <w:rPr>
      <w:noProof/>
      <w:kern w:val="20"/>
    </w:rPr>
  </w:style>
  <w:style w:type="character" w:customStyle="1" w:styleId="Ttulo1Car">
    <w:name w:val="Título 1 Car"/>
    <w:basedOn w:val="Fuentedeprrafopredeter"/>
    <w:link w:val="Ttulo1"/>
    <w:uiPriority w:val="7"/>
    <w:rsid w:val="00D55CBC"/>
    <w:rPr>
      <w:rFonts w:asciiTheme="majorHAnsi" w:eastAsiaTheme="majorEastAsia" w:hAnsiTheme="majorHAnsi" w:cstheme="majorBidi"/>
      <w:b/>
      <w:bCs/>
      <w:caps/>
      <w:color w:val="262140" w:themeColor="text1"/>
      <w:sz w:val="48"/>
    </w:rPr>
  </w:style>
  <w:style w:type="paragraph" w:styleId="TtuloTDC">
    <w:name w:val="TOC Heading"/>
    <w:basedOn w:val="Ttulo1"/>
    <w:next w:val="Normal"/>
    <w:uiPriority w:val="39"/>
    <w:unhideWhenUsed/>
    <w:qFormat/>
    <w:rsid w:val="00D476F7"/>
    <w:pPr>
      <w:spacing w:before="0" w:after="360"/>
      <w:outlineLvl w:val="9"/>
    </w:pPr>
    <w:rPr>
      <w:kern w:val="20"/>
      <w:sz w:val="44"/>
    </w:rPr>
  </w:style>
  <w:style w:type="character" w:customStyle="1" w:styleId="Ttulo2Car">
    <w:name w:val="Título 2 Car"/>
    <w:basedOn w:val="Fuentedeprrafopredeter"/>
    <w:link w:val="Ttulo2"/>
    <w:uiPriority w:val="7"/>
    <w:rPr>
      <w:rFonts w:asciiTheme="majorHAnsi" w:eastAsiaTheme="majorEastAsia" w:hAnsiTheme="majorHAnsi" w:cstheme="majorBidi"/>
      <w:b/>
      <w:bCs/>
      <w:color w:val="262140" w:themeColor="text1"/>
      <w:sz w:val="28"/>
    </w:rPr>
  </w:style>
  <w:style w:type="paragraph" w:styleId="Cita">
    <w:name w:val="Quote"/>
    <w:basedOn w:val="Normal"/>
    <w:next w:val="Normal"/>
    <w:link w:val="CitaCar"/>
    <w:uiPriority w:val="3"/>
    <w:unhideWhenUsed/>
    <w:qFormat/>
    <w:rsid w:val="00D55CBC"/>
    <w:pPr>
      <w:spacing w:line="240" w:lineRule="auto"/>
    </w:pPr>
    <w:rPr>
      <w:b/>
      <w:i/>
      <w:iCs/>
      <w:color w:val="ECBD17" w:themeColor="accent1" w:themeShade="BF"/>
      <w:kern w:val="20"/>
      <w:sz w:val="36"/>
    </w:rPr>
  </w:style>
  <w:style w:type="character" w:customStyle="1" w:styleId="CitaCar">
    <w:name w:val="Cita Car"/>
    <w:basedOn w:val="Fuentedeprrafopredeter"/>
    <w:link w:val="Cita"/>
    <w:uiPriority w:val="3"/>
    <w:rsid w:val="00D55CBC"/>
    <w:rPr>
      <w:b/>
      <w:i/>
      <w:iCs/>
      <w:color w:val="ECBD17" w:themeColor="accent1" w:themeShade="BF"/>
      <w:kern w:val="20"/>
      <w:sz w:val="36"/>
    </w:rPr>
  </w:style>
  <w:style w:type="paragraph" w:styleId="Firma">
    <w:name w:val="Signature"/>
    <w:basedOn w:val="Normal"/>
    <w:link w:val="FirmaCar"/>
    <w:uiPriority w:val="8"/>
    <w:unhideWhenUsed/>
    <w:qFormat/>
    <w:rsid w:val="00E523C3"/>
    <w:pPr>
      <w:spacing w:before="720" w:line="312" w:lineRule="auto"/>
    </w:pPr>
    <w:rPr>
      <w:b/>
      <w:kern w:val="20"/>
    </w:rPr>
  </w:style>
  <w:style w:type="character" w:customStyle="1" w:styleId="FirmaCar">
    <w:name w:val="Firma Car"/>
    <w:basedOn w:val="Fuentedeprrafopredeter"/>
    <w:link w:val="Firma"/>
    <w:uiPriority w:val="8"/>
    <w:rsid w:val="00E523C3"/>
    <w:rPr>
      <w:b/>
      <w:color w:val="262140" w:themeColor="text1"/>
      <w:kern w:val="20"/>
      <w:sz w:val="24"/>
    </w:rPr>
  </w:style>
  <w:style w:type="character" w:customStyle="1" w:styleId="SinespaciadoCar">
    <w:name w:val="Sin espaciado Car"/>
    <w:basedOn w:val="Fuentedeprrafopredeter"/>
    <w:link w:val="Sinespaciado"/>
    <w:uiPriority w:val="98"/>
  </w:style>
  <w:style w:type="paragraph" w:styleId="Listaconvietas">
    <w:name w:val="List Bullet"/>
    <w:basedOn w:val="Normal"/>
    <w:uiPriority w:val="11"/>
    <w:qFormat/>
    <w:rsid w:val="002063EE"/>
    <w:pPr>
      <w:numPr>
        <w:numId w:val="1"/>
      </w:numPr>
      <w:spacing w:before="40" w:after="40" w:line="288" w:lineRule="auto"/>
    </w:pPr>
    <w:rPr>
      <w:szCs w:val="22"/>
      <w:lang w:eastAsia="en-US"/>
    </w:rPr>
  </w:style>
  <w:style w:type="paragraph" w:styleId="Listaconnmeros">
    <w:name w:val="List Number"/>
    <w:basedOn w:val="Listaconnmeros2"/>
    <w:uiPriority w:val="9"/>
    <w:unhideWhenUsed/>
    <w:qFormat/>
    <w:rsid w:val="00D476F7"/>
  </w:style>
  <w:style w:type="paragraph" w:styleId="Listaconnmeros2">
    <w:name w:val="List Number 2"/>
    <w:basedOn w:val="Normal"/>
    <w:uiPriority w:val="10"/>
    <w:qFormat/>
    <w:rsid w:val="001865F2"/>
    <w:pPr>
      <w:numPr>
        <w:numId w:val="2"/>
      </w:numPr>
    </w:pPr>
  </w:style>
  <w:style w:type="table" w:customStyle="1" w:styleId="Tablafinanciera">
    <w:name w:val="Tabla financiera"/>
    <w:basedOn w:val="Tablanormal"/>
    <w:uiPriority w:val="99"/>
    <w:rsid w:val="00944D7A"/>
    <w:pPr>
      <w:spacing w:before="60" w:after="60" w:line="240" w:lineRule="auto"/>
      <w:jc w:val="right"/>
    </w:pPr>
    <w:tblPr>
      <w:tblBorders>
        <w:top w:val="single" w:sz="8" w:space="0" w:color="262140" w:themeColor="text1"/>
        <w:left w:val="single" w:sz="8" w:space="0" w:color="262140" w:themeColor="text1"/>
        <w:bottom w:val="single" w:sz="24" w:space="0" w:color="262140" w:themeColor="text1"/>
        <w:right w:val="single" w:sz="8" w:space="0" w:color="262140" w:themeColor="text1"/>
        <w:insideH w:val="single" w:sz="8" w:space="0" w:color="262140" w:themeColor="text1"/>
        <w:insideV w:val="single" w:sz="8" w:space="0" w:color="262140" w:themeColor="text1"/>
      </w:tblBorders>
      <w:tblCellMar>
        <w:left w:w="72" w:type="dxa"/>
        <w:right w:w="360" w:type="dxa"/>
      </w:tblCellMar>
    </w:tblPr>
    <w:tblStylePr w:type="firstRow">
      <w:pPr>
        <w:wordWrap/>
        <w:spacing w:beforeLines="0" w:before="40" w:beforeAutospacing="0" w:afterLines="0" w:after="40" w:afterAutospacing="0"/>
        <w:jc w:val="center"/>
      </w:pPr>
      <w:rPr>
        <w:rFonts w:asciiTheme="majorHAnsi" w:hAnsiTheme="majorHAnsi"/>
        <w:b/>
        <w:i w:val="0"/>
        <w:caps w:val="0"/>
        <w:smallCaps w:val="0"/>
        <w:color w:val="262140" w:themeColor="text1"/>
        <w:sz w:val="22"/>
      </w:rPr>
    </w:tblStylePr>
    <w:tblStylePr w:type="firstCol">
      <w:pPr>
        <w:wordWrap/>
        <w:jc w:val="left"/>
      </w:pPr>
      <w:rPr>
        <w:b/>
        <w:color w:val="262140" w:themeColor="text1"/>
      </w:rPr>
    </w:tblStylePr>
  </w:style>
  <w:style w:type="character" w:styleId="Refdecomentario">
    <w:name w:val="annotation reference"/>
    <w:basedOn w:val="Fuentedeprrafopredeter"/>
    <w:uiPriority w:val="99"/>
    <w:semiHidden/>
    <w:unhideWhenUsed/>
    <w:rPr>
      <w:sz w:val="16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pPr>
      <w:spacing w:line="240" w:lineRule="auto"/>
    </w:pPr>
  </w:style>
  <w:style w:type="character" w:customStyle="1" w:styleId="TextocomentarioCar">
    <w:name w:val="Texto comentario Car"/>
    <w:basedOn w:val="Fuentedeprrafopredeter"/>
    <w:link w:val="Textocomentario"/>
    <w:uiPriority w:val="99"/>
    <w:semiHidden/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Pr>
      <w:b/>
      <w:bCs/>
    </w:rPr>
  </w:style>
  <w:style w:type="table" w:styleId="Sombreadoclaro">
    <w:name w:val="Light Shading"/>
    <w:basedOn w:val="Tablanormal"/>
    <w:uiPriority w:val="60"/>
    <w:pPr>
      <w:spacing w:after="0" w:line="240" w:lineRule="auto"/>
    </w:pPr>
    <w:rPr>
      <w:color w:val="1C182F" w:themeColor="text1" w:themeShade="BF"/>
    </w:rPr>
    <w:tblPr>
      <w:tblStyleRowBandSize w:val="1"/>
      <w:tblStyleColBandSize w:val="1"/>
      <w:tblBorders>
        <w:top w:val="single" w:sz="8" w:space="0" w:color="262140" w:themeColor="text1"/>
        <w:bottom w:val="single" w:sz="8" w:space="0" w:color="26214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262140" w:themeColor="text1"/>
          <w:left w:val="nil"/>
          <w:bottom w:val="single" w:sz="8" w:space="0" w:color="26214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262140" w:themeColor="text1"/>
          <w:left w:val="nil"/>
          <w:bottom w:val="single" w:sz="8" w:space="0" w:color="26214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BBDC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BBDC" w:themeFill="text1" w:themeFillTint="3F"/>
      </w:tcPr>
    </w:tblStylePr>
  </w:style>
  <w:style w:type="paragraph" w:customStyle="1" w:styleId="Organizacin">
    <w:name w:val="Organización"/>
    <w:basedOn w:val="Normal"/>
    <w:uiPriority w:val="4"/>
    <w:qFormat/>
    <w:pPr>
      <w:spacing w:after="60" w:line="240" w:lineRule="auto"/>
      <w:ind w:left="-2318" w:right="29"/>
    </w:pPr>
    <w:rPr>
      <w:b/>
      <w:bCs/>
      <w:color w:val="ECBD17" w:themeColor="accent1" w:themeShade="BF"/>
      <w:sz w:val="36"/>
    </w:rPr>
  </w:style>
  <w:style w:type="paragraph" w:styleId="Descripcin">
    <w:name w:val="caption"/>
    <w:basedOn w:val="Normal"/>
    <w:uiPriority w:val="35"/>
    <w:qFormat/>
    <w:rsid w:val="00577305"/>
    <w:pPr>
      <w:spacing w:after="120" w:line="240" w:lineRule="auto"/>
    </w:pPr>
    <w:rPr>
      <w:iCs/>
      <w:color w:val="auto"/>
      <w:sz w:val="18"/>
      <w:szCs w:val="18"/>
    </w:rPr>
  </w:style>
  <w:style w:type="paragraph" w:styleId="Citadestacada">
    <w:name w:val="Intense Quote"/>
    <w:basedOn w:val="Normal"/>
    <w:next w:val="Normal"/>
    <w:link w:val="CitadestacadaCar"/>
    <w:uiPriority w:val="30"/>
    <w:semiHidden/>
    <w:qFormat/>
    <w:rsid w:val="00FE3D2C"/>
    <w:pPr>
      <w:pBdr>
        <w:top w:val="single" w:sz="4" w:space="10" w:color="ECBD17" w:themeColor="accent1" w:themeShade="BF"/>
        <w:bottom w:val="single" w:sz="4" w:space="10" w:color="ECBD17" w:themeColor="accent1" w:themeShade="BF"/>
      </w:pBdr>
      <w:spacing w:before="360" w:after="360"/>
      <w:ind w:left="864" w:right="864"/>
      <w:jc w:val="center"/>
    </w:pPr>
    <w:rPr>
      <w:i/>
      <w:iCs/>
      <w:color w:val="ECBD17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semiHidden/>
    <w:rsid w:val="00FE3D2C"/>
    <w:rPr>
      <w:i/>
      <w:iCs/>
      <w:color w:val="ECBD17" w:themeColor="accent1" w:themeShade="BF"/>
    </w:rPr>
  </w:style>
  <w:style w:type="paragraph" w:customStyle="1" w:styleId="nfasis2">
    <w:name w:val="Énfasis 2"/>
    <w:basedOn w:val="Normal"/>
    <w:link w:val="Carcterdenfasis2"/>
    <w:uiPriority w:val="8"/>
    <w:qFormat/>
    <w:rsid w:val="002063EE"/>
    <w:pPr>
      <w:spacing w:before="240" w:after="240" w:line="288" w:lineRule="auto"/>
    </w:pPr>
    <w:rPr>
      <w:b/>
      <w:spacing w:val="20"/>
    </w:rPr>
  </w:style>
  <w:style w:type="character" w:customStyle="1" w:styleId="Carcterdenfasis2">
    <w:name w:val="Carácter de énfasis 2"/>
    <w:basedOn w:val="Fuentedeprrafopredeter"/>
    <w:link w:val="nfasis2"/>
    <w:uiPriority w:val="8"/>
    <w:rsid w:val="002063EE"/>
    <w:rPr>
      <w:b/>
      <w:color w:val="262140" w:themeColor="text1"/>
      <w:spacing w:val="20"/>
      <w:sz w:val="24"/>
    </w:rPr>
  </w:style>
  <w:style w:type="paragraph" w:styleId="TDC2">
    <w:name w:val="toc 2"/>
    <w:basedOn w:val="Normal"/>
    <w:next w:val="Normal"/>
    <w:autoRedefine/>
    <w:uiPriority w:val="39"/>
    <w:unhideWhenUsed/>
    <w:rsid w:val="00E523C3"/>
    <w:pPr>
      <w:spacing w:after="100"/>
      <w:ind w:left="240"/>
    </w:pPr>
  </w:style>
  <w:style w:type="character" w:styleId="Hipervnculo">
    <w:name w:val="Hyperlink"/>
    <w:basedOn w:val="Fuentedeprrafopredeter"/>
    <w:uiPriority w:val="99"/>
    <w:unhideWhenUsed/>
    <w:rsid w:val="00E523C3"/>
    <w:rPr>
      <w:color w:val="ECBE18" w:themeColor="hyperlink"/>
      <w:u w:val="single"/>
    </w:rPr>
  </w:style>
  <w:style w:type="table" w:styleId="Tabladelista1clara-nfasis6">
    <w:name w:val="List Table 1 Light Accent 6"/>
    <w:basedOn w:val="Tablanormal"/>
    <w:uiPriority w:val="46"/>
    <w:rsid w:val="002063EE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7E7EB9" w:themeColor="accent6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7E7EB9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4D4E8" w:themeFill="accent6" w:themeFillTint="33"/>
      </w:tcPr>
    </w:tblStylePr>
    <w:tblStylePr w:type="band1Horz">
      <w:tblPr/>
      <w:tcPr>
        <w:shd w:val="clear" w:color="auto" w:fill="D4D4E8" w:themeFill="accent6" w:themeFillTint="33"/>
      </w:tcPr>
    </w:tblStylePr>
  </w:style>
  <w:style w:type="paragraph" w:styleId="TDC3">
    <w:name w:val="toc 3"/>
    <w:basedOn w:val="Normal"/>
    <w:next w:val="Normal"/>
    <w:autoRedefine/>
    <w:uiPriority w:val="39"/>
    <w:unhideWhenUsed/>
    <w:rsid w:val="00FF3C5B"/>
    <w:pPr>
      <w:spacing w:after="100"/>
      <w:ind w:left="480"/>
    </w:pPr>
  </w:style>
  <w:style w:type="character" w:customStyle="1" w:styleId="Ttulo5Car">
    <w:name w:val="Título 5 Car"/>
    <w:basedOn w:val="Fuentedeprrafopredeter"/>
    <w:link w:val="Ttulo5"/>
    <w:uiPriority w:val="7"/>
    <w:semiHidden/>
    <w:rsid w:val="00EA03F0"/>
    <w:rPr>
      <w:rFonts w:asciiTheme="majorHAnsi" w:eastAsiaTheme="majorEastAsia" w:hAnsiTheme="majorHAnsi" w:cstheme="majorBidi"/>
      <w:color w:val="ECBD17" w:themeColor="accent1" w:themeShade="BF"/>
      <w:sz w:val="24"/>
    </w:rPr>
  </w:style>
  <w:style w:type="character" w:customStyle="1" w:styleId="Ttulo4Car">
    <w:name w:val="Título 4 Car"/>
    <w:basedOn w:val="Fuentedeprrafopredeter"/>
    <w:link w:val="Ttulo4"/>
    <w:uiPriority w:val="7"/>
    <w:rsid w:val="00E86141"/>
    <w:rPr>
      <w:rFonts w:asciiTheme="majorHAnsi" w:eastAsiaTheme="majorEastAsia" w:hAnsiTheme="majorHAnsi" w:cstheme="majorBidi"/>
      <w:i/>
      <w:iCs/>
      <w:color w:val="ECBD17" w:themeColor="accent1" w:themeShade="BF"/>
      <w:sz w:val="24"/>
    </w:rPr>
  </w:style>
  <w:style w:type="paragraph" w:styleId="Prrafodelista">
    <w:name w:val="List Paragraph"/>
    <w:basedOn w:val="Normal"/>
    <w:uiPriority w:val="34"/>
    <w:semiHidden/>
    <w:qFormat/>
    <w:rsid w:val="00672C1A"/>
    <w:pPr>
      <w:ind w:left="720"/>
    </w:pPr>
  </w:style>
  <w:style w:type="paragraph" w:styleId="Revisin">
    <w:name w:val="Revision"/>
    <w:hidden/>
    <w:uiPriority w:val="99"/>
    <w:semiHidden/>
    <w:rsid w:val="00FC4AC4"/>
    <w:pPr>
      <w:spacing w:after="0" w:line="240" w:lineRule="auto"/>
    </w:pPr>
    <w:rPr>
      <w:color w:val="262140" w:themeColor="text1"/>
      <w:sz w:val="24"/>
    </w:rPr>
  </w:style>
  <w:style w:type="paragraph" w:customStyle="1" w:styleId="code-line">
    <w:name w:val="code-line"/>
    <w:basedOn w:val="Normal"/>
    <w:rsid w:val="00C862F8"/>
    <w:pPr>
      <w:spacing w:before="100" w:beforeAutospacing="1" w:after="100" w:afterAutospacing="1" w:line="240" w:lineRule="auto"/>
      <w:contextualSpacing w:val="0"/>
    </w:pPr>
    <w:rPr>
      <w:rFonts w:ascii="Times New Roman" w:eastAsia="Times New Roman" w:hAnsi="Times New Roman" w:cs="Times New Roman"/>
      <w:color w:val="auto"/>
      <w:szCs w:val="24"/>
      <w:lang w:val="es-CO" w:eastAsia="es-CO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7783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719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114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466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288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557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070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777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460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986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378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039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913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548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147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019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254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786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995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344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798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944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072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233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294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777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218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842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hyperlink" Target="https://docs.python.org/3/" TargetMode="External"/><Relationship Id="rId18" Type="http://schemas.openxmlformats.org/officeDocument/2006/relationships/hyperlink" Target="https://github.com/YamithR/SensoraCore.git" TargetMode="External"/><Relationship Id="rId3" Type="http://schemas.openxmlformats.org/officeDocument/2006/relationships/numbering" Target="numbering.xml"/><Relationship Id="rId21" Type="http://schemas.openxmlformats.org/officeDocument/2006/relationships/fontTable" Target="fontTable.xml"/><Relationship Id="rId7" Type="http://schemas.openxmlformats.org/officeDocument/2006/relationships/footnotes" Target="footnotes.xml"/><Relationship Id="rId12" Type="http://schemas.openxmlformats.org/officeDocument/2006/relationships/hyperlink" Target="https://doc.qt.io/qt-6/" TargetMode="External"/><Relationship Id="rId17" Type="http://schemas.openxmlformats.org/officeDocument/2006/relationships/hyperlink" Target="mailto:yamith.romero@uac.edu.co" TargetMode="External"/><Relationship Id="rId2" Type="http://schemas.openxmlformats.org/officeDocument/2006/relationships/customXml" Target="../customXml/item2.xml"/><Relationship Id="rId16" Type="http://schemas.openxmlformats.org/officeDocument/2006/relationships/hyperlink" Target="https://github.com/YamithR/SensoraCore" TargetMode="External"/><Relationship Id="rId20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5" Type="http://schemas.openxmlformats.org/officeDocument/2006/relationships/settings" Target="settings.xml"/><Relationship Id="rId15" Type="http://schemas.openxmlformats.org/officeDocument/2006/relationships/hyperlink" Target="https://doc.qt.io/qtforpython/" TargetMode="External"/><Relationship Id="rId10" Type="http://schemas.openxmlformats.org/officeDocument/2006/relationships/image" Target="media/image2.png"/><Relationship Id="rId19" Type="http://schemas.openxmlformats.org/officeDocument/2006/relationships/header" Target="header1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hyperlink" Target="https://docs.espressif.com/projects/esp-idf/" TargetMode="External"/><Relationship Id="rId22" Type="http://schemas.openxmlformats.org/officeDocument/2006/relationships/theme" Target="theme/theme1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5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4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yamit\AppData\Roaming\Microsoft\Templates\Informe%20anual%20(dise&#241;o%20Rojo%20y%20negro).dotx" TargetMode="External"/></Relationships>
</file>

<file path=word/theme/theme1.xml><?xml version="1.0" encoding="utf-8"?>
<a:theme xmlns:a="http://schemas.openxmlformats.org/drawingml/2006/main" name="Office Theme">
  <a:themeElements>
    <a:clrScheme name="Custom 17">
      <a:dk1>
        <a:srgbClr val="262140"/>
      </a:dk1>
      <a:lt1>
        <a:srgbClr val="FFFFFF"/>
      </a:lt1>
      <a:dk2>
        <a:srgbClr val="3A3363"/>
      </a:dk2>
      <a:lt2>
        <a:srgbClr val="FFFFFF"/>
      </a:lt2>
      <a:accent1>
        <a:srgbClr val="F3D569"/>
      </a:accent1>
      <a:accent2>
        <a:srgbClr val="7DC6F3"/>
      </a:accent2>
      <a:accent3>
        <a:srgbClr val="F3D569"/>
      </a:accent3>
      <a:accent4>
        <a:srgbClr val="2F4B83"/>
      </a:accent4>
      <a:accent5>
        <a:srgbClr val="473D6C"/>
      </a:accent5>
      <a:accent6>
        <a:srgbClr val="3F3F75"/>
      </a:accent6>
      <a:hlink>
        <a:srgbClr val="ECBE18"/>
      </a:hlink>
      <a:folHlink>
        <a:srgbClr val="ECBE18"/>
      </a:folHlink>
    </a:clrScheme>
    <a:fontScheme name="Custom 16">
      <a:majorFont>
        <a:latin typeface="Century Gothic"/>
        <a:ea typeface=""/>
        <a:cs typeface=""/>
      </a:majorFont>
      <a:minorFont>
        <a:latin typeface="Microsoft Sans Serif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txDef>
      <a:spPr>
        <a:noFill/>
        <a:ln w="6350">
          <a:noFill/>
        </a:ln>
        <a:effectLst/>
      </a:spPr>
      <a:bodyPr rot="0" spcFirstLastPara="0" vertOverflow="overflow" horzOverflow="overflow" vert="horz" wrap="square" lIns="0" tIns="0" rIns="0" bIns="0" numCol="1" spcCol="0" rtlCol="0" fromWordArt="0" anchor="b" anchorCtr="0" forceAA="0" compatLnSpc="1">
        <a:prstTxWarp prst="textNoShape">
          <a:avLst/>
        </a:prstTxWarp>
        <a:spAutoFit/>
      </a:bodyPr>
      <a:lstStyle/>
      <a:style>
        <a:lnRef idx="0">
          <a:schemeClr val="accent1"/>
        </a:lnRef>
        <a:fillRef idx="0">
          <a:schemeClr val="accent1"/>
        </a:fillRef>
        <a:effectRef idx="0">
          <a:schemeClr val="accent1"/>
        </a:effectRef>
        <a:fontRef idx="minor">
          <a:schemeClr val="dk1"/>
        </a:fontRef>
      </a:style>
    </a:tx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2CEF3FAF-362E-4D83-8EDB-D9F06189B8A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Informe anual (diseño Rojo y negro).dotx</Template>
  <TotalTime>1508</TotalTime>
  <Pages>11</Pages>
  <Words>1477</Words>
  <Characters>8128</Characters>
  <Application>Microsoft Office Word</Application>
  <DocSecurity>0</DocSecurity>
  <Lines>67</Lines>
  <Paragraphs>19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9586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Yamith Romero</dc:creator>
  <cp:keywords/>
  <cp:lastModifiedBy>Yamith Romero</cp:lastModifiedBy>
  <cp:revision>27</cp:revision>
  <dcterms:created xsi:type="dcterms:W3CDTF">2025-06-30T04:50:00Z</dcterms:created>
  <dcterms:modified xsi:type="dcterms:W3CDTF">2025-09-08T15:53:00Z</dcterms:modified>
  <cp:contentStatus/>
  <cp:version/>
</cp:coreProperties>
</file>