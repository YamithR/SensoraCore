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BF70FA" w14:textId="1FE37BF0" w:rsidR="001E59F3" w:rsidRPr="004C0AD1" w:rsidRDefault="005E3F23" w:rsidP="00A91D75"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5166" behindDoc="1" locked="0" layoutInCell="1" allowOverlap="1" wp14:anchorId="52C3484C" wp14:editId="3934C2EA">
                <wp:simplePos x="0" y="0"/>
                <wp:positionH relativeFrom="column">
                  <wp:posOffset>1223948</wp:posOffset>
                </wp:positionH>
                <wp:positionV relativeFrom="page">
                  <wp:posOffset>1454785</wp:posOffset>
                </wp:positionV>
                <wp:extent cx="5040000" cy="5040000"/>
                <wp:effectExtent l="0" t="0" r="8255" b="8255"/>
                <wp:wrapNone/>
                <wp:docPr id="1012461160" name="Rectángulo: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0000" cy="5040000"/>
                        </a:xfrm>
                        <a:prstGeom prst="roundRect">
                          <a:avLst>
                            <a:gd name="adj" fmla="val 3254"/>
                          </a:avLst>
                        </a:prstGeom>
                        <a:blipFill dpi="0"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4350" t="-5002" r="-3895" b="-5002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451A92" id="Rectángulo: esquinas redondeadas 18" o:spid="_x0000_s1026" style="position:absolute;margin-left:96.35pt;margin-top:114.55pt;width:396.85pt;height:396.85pt;z-index:-2516613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213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" stroked="f" strokeweight="2pt">
                <v:fill r:id="rId10" o:title="" recolor="t" rotate="t" type="frame"/>
                <w10:wrap anchory="page"/>
              </v:roundrect>
            </w:pict>
          </mc:Fallback>
        </mc:AlternateContent>
      </w:r>
      <w:r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4141" behindDoc="1" locked="0" layoutInCell="1" allowOverlap="1" wp14:anchorId="634C7FE2" wp14:editId="19B61E41">
                <wp:simplePos x="0" y="0"/>
                <wp:positionH relativeFrom="page">
                  <wp:align>left</wp:align>
                </wp:positionH>
                <wp:positionV relativeFrom="page">
                  <wp:align>top</wp:align>
                </wp:positionV>
                <wp:extent cx="6225871" cy="5247861"/>
                <wp:effectExtent l="0" t="0" r="381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5871" cy="5247861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CBF71" id="Rectángulo 2" o:spid="_x0000_s1026" alt="rectángulo de color" style="position:absolute;margin-left:0;margin-top:0;width:490.25pt;height:413.2pt;z-index:-251662339;visibility:visible;mso-wrap-style:square;mso-width-percent:0;mso-height-percent:0;mso-wrap-distance-left:9pt;mso-wrap-distance-top:0;mso-wrap-distance-right:9pt;mso-wrap-distance-bottom:0;mso-position-horizontal:left;mso-position-horizontal-relative:page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" fillcolor="#7dc6f3 [3205]" stroked="f">
                <w10:wrap anchorx="page" anchory="page"/>
              </v:rect>
            </w:pict>
          </mc:Fallback>
        </mc:AlternateContent>
      </w:r>
      <w:r w:rsidR="00C12634"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71551" behindDoc="1" locked="0" layoutInCell="1" allowOverlap="1" wp14:anchorId="0135EF20" wp14:editId="35732017">
                <wp:simplePos x="0" y="0"/>
                <wp:positionH relativeFrom="page">
                  <wp:align>left</wp:align>
                </wp:positionH>
                <wp:positionV relativeFrom="page">
                  <wp:posOffset>5821874</wp:posOffset>
                </wp:positionV>
                <wp:extent cx="4686935" cy="1570990"/>
                <wp:effectExtent l="0" t="0" r="0" b="0"/>
                <wp:wrapNone/>
                <wp:docPr id="4" name="Rectángulo: Una sola esquina cortada 4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686935" cy="1570990"/>
                        </a:xfrm>
                        <a:prstGeom prst="snip1Rect">
                          <a:avLst>
                            <a:gd name="adj" fmla="val 47819"/>
                          </a:avLst>
                        </a:prstGeom>
                        <a:solidFill>
                          <a:srgbClr val="152736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AC139" id="Rectángulo: Una sola esquina cortada 4" o:spid="_x0000_s1026" alt="rectángulo de color" style="position:absolute;margin-left:0;margin-top:458.4pt;width:369.05pt;height:123.7pt;flip:y;z-index:-251644929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" path="m,l3935703,r751232,751232l4686935,1570990,,1570990,,xe" fillcolor="#152736" stroked="f">
                <v:path arrowok="t" o:connecttype="custom" o:connectlocs="0,0;3935703,0;4686935,751232;4686935,1570990;0,1570990;0,0" o:connectangles="0,0,0,0,0,0"/>
                <w10:wrap anchorx="page" anchory="page"/>
              </v:shape>
            </w:pict>
          </mc:Fallback>
        </mc:AlternateContent>
      </w:r>
      <w:r w:rsidR="006D0FA5"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6875EB" wp14:editId="618DED11">
                <wp:simplePos x="0" y="0"/>
                <wp:positionH relativeFrom="column">
                  <wp:posOffset>-51036</wp:posOffset>
                </wp:positionH>
                <wp:positionV relativeFrom="paragraph">
                  <wp:posOffset>7623544</wp:posOffset>
                </wp:positionV>
                <wp:extent cx="4051004" cy="309093"/>
                <wp:effectExtent l="0" t="0" r="0" b="1524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004" cy="3090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2B6351" w14:textId="062225DB" w:rsidR="00A91D75" w:rsidRPr="006D0FA5" w:rsidRDefault="006D0FA5" w:rsidP="00A91D75">
                            <w:pPr>
                              <w:pStyle w:val="Subttulo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 w:bidi="es-ES"/>
                              </w:rPr>
                              <w:t>Universidad Autónoma del Caribe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66875EB" id="_x0000_t202" coordsize="21600,21600" o:spt="202" path="m,l,21600r21600,l21600,xe">
                <v:stroke joinstyle="miter"/>
                <v:path gradientshapeok="t" o:connecttype="rect"/>
              </v:shapetype>
              <v:shape id="Cuadro de texto 6" o:spid="_x0000_s1026" type="#_x0000_t202" style="position:absolute;margin-left:-4pt;margin-top:600.3pt;width:319pt;height:24.3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" filled="f" stroked="f" strokeweight=".5pt">
                <v:textbox inset=",,,0">
                  <w:txbxContent>
                    <w:p w14:paraId="2C2B6351" w14:textId="062225DB" w:rsidR="00A91D75" w:rsidRPr="006D0FA5" w:rsidRDefault="006D0FA5" w:rsidP="00A91D75">
                      <w:pPr>
                        <w:pStyle w:val="Subttulo"/>
                        <w:rPr>
                          <w:lang w:val="es-MX"/>
                        </w:rPr>
                      </w:pPr>
                      <w:r>
                        <w:rPr>
                          <w:lang w:val="es-MX" w:bidi="es-ES"/>
                        </w:rPr>
                        <w:t>Universidad Autónoma del Caribe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4C0AD1" w14:paraId="51004067" w14:textId="77777777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C7687C" w14:textId="266F43E8" w:rsidR="00A91D75" w:rsidRPr="004C0AD1" w:rsidRDefault="00EC0D1D" w:rsidP="00EC0D1D">
            <w:pPr>
              <w:pStyle w:val="Ttulo"/>
              <w:framePr w:hSpace="0" w:wrap="auto" w:vAnchor="margin" w:xAlign="left" w:yAlign="inline"/>
            </w:pPr>
            <w:r>
              <w:t>MANUAL DE USUARIO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560"/>
        <w:gridCol w:w="3013"/>
        <w:gridCol w:w="3417"/>
      </w:tblGrid>
      <w:tr w:rsidR="006D0FA5" w:rsidRPr="004C0AD1" w14:paraId="37414AE3" w14:textId="77777777" w:rsidTr="00C6323A">
        <w:trPr>
          <w:trHeight w:val="358"/>
        </w:trPr>
        <w:tc>
          <w:tcPr>
            <w:tcW w:w="3567" w:type="dxa"/>
          </w:tcPr>
          <w:p w14:paraId="11B383B7" w14:textId="61AA255F" w:rsidR="00A91D75" w:rsidRPr="004C0AD1" w:rsidRDefault="00A91D75" w:rsidP="00A91D75"/>
        </w:tc>
        <w:tc>
          <w:tcPr>
            <w:tcW w:w="2940" w:type="dxa"/>
            <w:vAlign w:val="bottom"/>
          </w:tcPr>
          <w:p w14:paraId="2ED0C438" w14:textId="77777777" w:rsidR="00A91D75" w:rsidRPr="004C0AD1" w:rsidRDefault="00A91D75" w:rsidP="00A91D75"/>
        </w:tc>
        <w:tc>
          <w:tcPr>
            <w:tcW w:w="3483" w:type="dxa"/>
            <w:vAlign w:val="bottom"/>
          </w:tcPr>
          <w:p w14:paraId="1A046FCA" w14:textId="77777777" w:rsidR="00A91D75" w:rsidRPr="004C0AD1" w:rsidRDefault="00A91D75" w:rsidP="00A91D75">
            <w:pPr>
              <w:jc w:val="right"/>
            </w:pPr>
          </w:p>
        </w:tc>
      </w:tr>
      <w:tr w:rsidR="006D0FA5" w:rsidRPr="004C0AD1" w14:paraId="357DD183" w14:textId="77777777" w:rsidTr="00C6323A">
        <w:trPr>
          <w:trHeight w:val="1197"/>
        </w:trPr>
        <w:tc>
          <w:tcPr>
            <w:tcW w:w="3567" w:type="dxa"/>
          </w:tcPr>
          <w:p w14:paraId="5EE2AA46" w14:textId="77777777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0871641F" wp14:editId="011AB1B0">
                      <wp:extent cx="2028825" cy="1062990"/>
                      <wp:effectExtent l="0" t="0" r="0" b="381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28825" cy="1062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FF1B9F1" w14:textId="78F52002" w:rsidR="00A91D75" w:rsidRDefault="006D0FA5" w:rsidP="00A91D75">
                                  <w:pPr>
                                    <w:rPr>
                                      <w:lang w:val="es-MX" w:bidi="es-ES"/>
                                    </w:rPr>
                                  </w:pPr>
                                  <w:r>
                                    <w:rPr>
                                      <w:lang w:val="es-MX" w:bidi="es-ES"/>
                                    </w:rPr>
                                    <w:t>Yamith J. Romero Aldana</w:t>
                                  </w:r>
                                </w:p>
                                <w:p w14:paraId="36389CAE" w14:textId="5AB59AC2" w:rsidR="006D0FA5" w:rsidRDefault="006D0FA5" w:rsidP="00A91D75">
                                  <w:pPr>
                                    <w:rPr>
                                      <w:lang w:val="es-MX" w:bidi="es-ES"/>
                                    </w:rPr>
                                  </w:pPr>
                                  <w:r>
                                    <w:rPr>
                                      <w:lang w:val="es-MX" w:bidi="es-ES"/>
                                    </w:rPr>
                                    <w:t>Elian D. Ruidiaz Marino</w:t>
                                  </w:r>
                                </w:p>
                                <w:p w14:paraId="6358DE75" w14:textId="77777777" w:rsidR="006D0FA5" w:rsidRPr="006D0FA5" w:rsidRDefault="006D0FA5" w:rsidP="00A91D75">
                                  <w:pPr>
                                    <w:rPr>
                                      <w:lang w:val="es-MX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871641F" id="Cuadro de texto 7" o:spid="_x0000_s1027" type="#_x0000_t202" style="width:159.7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" filled="f" stroked="f" strokeweight=".5pt">
                      <v:textbox>
                        <w:txbxContent>
                          <w:p w14:paraId="2FF1B9F1" w14:textId="78F52002" w:rsidR="00A91D75" w:rsidRDefault="006D0FA5" w:rsidP="00A91D75">
                            <w:pPr>
                              <w:rPr>
                                <w:lang w:val="es-MX" w:bidi="es-ES"/>
                              </w:rPr>
                            </w:pPr>
                            <w:r>
                              <w:rPr>
                                <w:lang w:val="es-MX" w:bidi="es-ES"/>
                              </w:rPr>
                              <w:t>Yamith J. Romero Aldana</w:t>
                            </w:r>
                          </w:p>
                          <w:p w14:paraId="36389CAE" w14:textId="5AB59AC2" w:rsidR="006D0FA5" w:rsidRDefault="006D0FA5" w:rsidP="00A91D75">
                            <w:pPr>
                              <w:rPr>
                                <w:lang w:val="es-MX" w:bidi="es-ES"/>
                              </w:rPr>
                            </w:pPr>
                            <w:r>
                              <w:rPr>
                                <w:lang w:val="es-MX" w:bidi="es-ES"/>
                              </w:rPr>
                              <w:t>Elian D. Ruidiaz Marino</w:t>
                            </w:r>
                          </w:p>
                          <w:p w14:paraId="6358DE75" w14:textId="77777777" w:rsidR="006D0FA5" w:rsidRPr="006D0FA5" w:rsidRDefault="006D0FA5" w:rsidP="00A91D75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38AB2808" w14:textId="77777777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781F57CB" wp14:editId="6578030D">
                      <wp:extent cx="1913861" cy="1063255"/>
                      <wp:effectExtent l="0" t="0" r="0" b="3810"/>
                      <wp:docPr id="14" name="Cuadro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13861" cy="10632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AF48F85" w14:textId="77777777" w:rsidR="006D0FA5" w:rsidRDefault="006D0FA5" w:rsidP="00A91D75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 xml:space="preserve">Saul A. Pérez </w:t>
                                  </w:r>
                                  <w:proofErr w:type="spellStart"/>
                                  <w:r>
                                    <w:rPr>
                                      <w:lang w:bidi="es-ES"/>
                                    </w:rPr>
                                    <w:t>Pérez</w:t>
                                  </w:r>
                                  <w:proofErr w:type="spellEnd"/>
                                </w:p>
                                <w:p w14:paraId="28041FE8" w14:textId="77777777" w:rsidR="006D0FA5" w:rsidRDefault="006D0FA5" w:rsidP="00A91D75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Carlos G. Díaz Sáenz</w:t>
                                  </w:r>
                                </w:p>
                                <w:p w14:paraId="24B520A0" w14:textId="6258543C" w:rsidR="00A91D75" w:rsidRPr="00A91D75" w:rsidRDefault="006D0FA5" w:rsidP="00A91D75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Pablo D. Bonaveri</w:t>
                                  </w:r>
                                  <w:r w:rsidR="00A91D75">
                                    <w:rPr>
                                      <w:lang w:bidi="es-ES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81F57CB" id="Cuadro de texto 14" o:spid="_x0000_s1028" type="#_x0000_t202" style="width:150.7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" filled="f" stroked="f" strokeweight=".5pt">
                      <v:textbox>
                        <w:txbxContent>
                          <w:p w14:paraId="2AF48F85" w14:textId="77777777" w:rsidR="006D0FA5" w:rsidRDefault="006D0FA5" w:rsidP="00A91D75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 xml:space="preserve">Saul A. Pérez </w:t>
                            </w:r>
                            <w:proofErr w:type="spellStart"/>
                            <w:r>
                              <w:rPr>
                                <w:lang w:bidi="es-ES"/>
                              </w:rPr>
                              <w:t>Pérez</w:t>
                            </w:r>
                            <w:proofErr w:type="spellEnd"/>
                          </w:p>
                          <w:p w14:paraId="28041FE8" w14:textId="77777777" w:rsidR="006D0FA5" w:rsidRDefault="006D0FA5" w:rsidP="00A91D75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Carlos G. Díaz Sáenz</w:t>
                            </w:r>
                          </w:p>
                          <w:p w14:paraId="24B520A0" w14:textId="6258543C" w:rsidR="00A91D75" w:rsidRPr="00A91D75" w:rsidRDefault="006D0FA5" w:rsidP="00A91D75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Pablo D. Bonaveri</w:t>
                            </w:r>
                            <w:r w:rsidR="00A91D75">
                              <w:rPr>
                                <w:lang w:bidi="es-ES"/>
                              </w:rPr>
                              <w:t xml:space="preserve">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83" w:type="dxa"/>
            <w:vAlign w:val="bottom"/>
          </w:tcPr>
          <w:p w14:paraId="192B8444" w14:textId="77777777" w:rsidR="00A91D75" w:rsidRPr="004C0AD1" w:rsidRDefault="004C0AD1" w:rsidP="00A91D75">
            <w:pPr>
              <w:jc w:val="right"/>
            </w:pPr>
            <w:r w:rsidRPr="004C0AD1">
              <w:rPr>
                <w:noProof/>
                <w:lang w:bidi="es-ES"/>
              </w:rPr>
              <w:drawing>
                <wp:anchor distT="0" distB="0" distL="114300" distR="114300" simplePos="0" relativeHeight="251660288" behindDoc="0" locked="0" layoutInCell="1" allowOverlap="1" wp14:anchorId="4819FC4A" wp14:editId="23EBAF5E">
                  <wp:simplePos x="0" y="0"/>
                  <wp:positionH relativeFrom="column">
                    <wp:posOffset>330200</wp:posOffset>
                  </wp:positionH>
                  <wp:positionV relativeFrom="paragraph">
                    <wp:posOffset>-880745</wp:posOffset>
                  </wp:positionV>
                  <wp:extent cx="765175" cy="1019810"/>
                  <wp:effectExtent l="0" t="0" r="0" b="0"/>
                  <wp:wrapNone/>
                  <wp:docPr id="12" name="Gráfico 20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3D65186-AB5A-4584-87C3-0FAA2992263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áfico 201">
                            <a:extLst>
                              <a:ext uri="{FF2B5EF4-FFF2-40B4-BE49-F238E27FC236}">
                                <a16:creationId xmlns:a16="http://schemas.microsoft.com/office/drawing/2014/main" id="{F3D65186-AB5A-4584-87C3-0FAA2992263B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175" cy="1019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Content>
        <w:p w14:paraId="36DB59E5" w14:textId="58C8DE4D" w:rsidR="00E523C3" w:rsidRPr="004C0AD1" w:rsidRDefault="00D476F7" w:rsidP="00E523C3">
          <w:pPr>
            <w:pStyle w:val="TtuloTDC"/>
          </w:pPr>
          <w:r w:rsidRPr="004C0AD1">
            <w:rPr>
              <w:lang w:bidi="es-ES"/>
            </w:rPr>
            <w:t>TABLA DE CONTENIDO</w:t>
          </w:r>
        </w:p>
        <w:p w14:paraId="3833B0EB" w14:textId="0F507A66" w:rsidR="007E7A2D" w:rsidRDefault="00E523C3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r w:rsidRPr="004C0AD1">
            <w:rPr>
              <w:noProof w:val="0"/>
              <w:lang w:bidi="es-ES"/>
            </w:rPr>
            <w:fldChar w:fldCharType="begin"/>
          </w:r>
          <w:r w:rsidRPr="004C0AD1">
            <w:rPr>
              <w:noProof w:val="0"/>
              <w:lang w:bidi="es-ES"/>
            </w:rPr>
            <w:instrText xml:space="preserve"> TOC \o "1-3" \h \z \u </w:instrText>
          </w:r>
          <w:r w:rsidRPr="004C0AD1">
            <w:rPr>
              <w:noProof w:val="0"/>
              <w:lang w:bidi="es-ES"/>
            </w:rPr>
            <w:fldChar w:fldCharType="separate"/>
          </w:r>
          <w:hyperlink w:anchor="_Toc208142294" w:history="1">
            <w:r w:rsidR="007E7A2D" w:rsidRPr="00872F1D">
              <w:rPr>
                <w:rStyle w:val="Hipervnculo"/>
                <w:lang w:bidi="es-ES"/>
              </w:rPr>
              <w:t>INTRODUCCIÓN</w:t>
            </w:r>
            <w:r w:rsidR="007E7A2D">
              <w:rPr>
                <w:webHidden/>
              </w:rPr>
              <w:tab/>
            </w:r>
            <w:r w:rsidR="007E7A2D">
              <w:rPr>
                <w:webHidden/>
              </w:rPr>
              <w:fldChar w:fldCharType="begin"/>
            </w:r>
            <w:r w:rsidR="007E7A2D">
              <w:rPr>
                <w:webHidden/>
              </w:rPr>
              <w:instrText xml:space="preserve"> PAGEREF _Toc208142294 \h </w:instrText>
            </w:r>
            <w:r w:rsidR="007E7A2D">
              <w:rPr>
                <w:webHidden/>
              </w:rPr>
            </w:r>
            <w:r w:rsidR="007E7A2D">
              <w:rPr>
                <w:webHidden/>
              </w:rPr>
              <w:fldChar w:fldCharType="separate"/>
            </w:r>
            <w:r w:rsidR="007E7A2D">
              <w:rPr>
                <w:webHidden/>
              </w:rPr>
              <w:t>3</w:t>
            </w:r>
            <w:r w:rsidR="007E7A2D">
              <w:rPr>
                <w:webHidden/>
              </w:rPr>
              <w:fldChar w:fldCharType="end"/>
            </w:r>
          </w:hyperlink>
        </w:p>
        <w:p w14:paraId="32170662" w14:textId="110413F2" w:rsidR="007E7A2D" w:rsidRDefault="007E7A2D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295" w:history="1">
            <w:r w:rsidRPr="00872F1D">
              <w:rPr>
                <w:rStyle w:val="Hipervnculo"/>
                <w:noProof/>
                <w:lang w:bidi="es-ES"/>
              </w:rPr>
              <w:t>Información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_Toc208142295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C9D5E" w14:textId="4BDAB339" w:rsidR="007E7A2D" w:rsidRDefault="007E7A2D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296" w:history="1">
            <w:r w:rsidRPr="00872F1D">
              <w:rPr>
                <w:rStyle w:val="Hipervnculo"/>
                <w:noProof/>
              </w:rPr>
              <w:t>Descripción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_Toc208142296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DE8BA" w14:textId="329694C5" w:rsidR="007E7A2D" w:rsidRDefault="007E7A2D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297" w:history="1">
            <w:r w:rsidRPr="00872F1D">
              <w:rPr>
                <w:rStyle w:val="Hipervnculo"/>
                <w:lang w:bidi="es-ES"/>
              </w:rPr>
              <w:t>CARACTERISTICAS TECNICAS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_Toc208142297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4A60FA6" w14:textId="1391D906" w:rsidR="007E7A2D" w:rsidRDefault="007E7A2D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298" w:history="1">
            <w:r w:rsidRPr="00872F1D">
              <w:rPr>
                <w:rStyle w:val="Hipervnculo"/>
                <w:noProof/>
              </w:rPr>
              <w:t>Arquitectura del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_Toc208142298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3123E" w14:textId="68425525" w:rsidR="007E7A2D" w:rsidRDefault="007E7A2D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299" w:history="1">
            <w:r w:rsidRPr="00872F1D">
              <w:rPr>
                <w:rStyle w:val="Hipervnculo"/>
                <w:rFonts w:asciiTheme="majorHAnsi" w:eastAsiaTheme="majorEastAsia" w:hAnsiTheme="majorHAnsi" w:cstheme="majorBidi"/>
                <w:b/>
                <w:bCs/>
                <w:noProof/>
              </w:rPr>
              <w:t>Componentes Principales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_Toc208142299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FC48B" w14:textId="7012165B" w:rsidR="007E7A2D" w:rsidRDefault="007E7A2D">
          <w:pPr>
            <w:pStyle w:val="TDC3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300" w:history="1">
            <w:r w:rsidRPr="00872F1D">
              <w:rPr>
                <w:rStyle w:val="Hipervnculo"/>
                <w:noProof/>
              </w:rPr>
              <w:t>Interfaz de Usuario (simpleAngle.ui)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_Toc208142300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3D12E" w14:textId="26008BC9" w:rsidR="007E7A2D" w:rsidRDefault="007E7A2D">
          <w:pPr>
            <w:pStyle w:val="TDC3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301" w:history="1">
            <w:r w:rsidRPr="00872F1D">
              <w:rPr>
                <w:rStyle w:val="Hipervnculo"/>
                <w:noProof/>
              </w:rPr>
              <w:t>Sistema de Calibración (Calibración guiada)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_Toc208142301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C8C88" w14:textId="48815FD1" w:rsidR="007E7A2D" w:rsidRDefault="007E7A2D">
          <w:pPr>
            <w:pStyle w:val="TDC3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302" w:history="1">
            <w:r w:rsidRPr="00872F1D">
              <w:rPr>
                <w:rStyle w:val="Hipervnculo"/>
                <w:noProof/>
              </w:rPr>
              <w:t>Hilo de Comunicación (SimpleAngleThread)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_Toc208142302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8076F" w14:textId="5A5FA619" w:rsidR="007E7A2D" w:rsidRDefault="007E7A2D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303" w:history="1">
            <w:r w:rsidRPr="00872F1D">
              <w:rPr>
                <w:rStyle w:val="Hipervnculo"/>
                <w:noProof/>
                <w:lang w:bidi="es-ES"/>
              </w:rPr>
              <w:t>Funcionalidades Especificas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_Toc208142303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218D8" w14:textId="5568A6A5" w:rsidR="007E7A2D" w:rsidRDefault="007E7A2D">
          <w:pPr>
            <w:pStyle w:val="TDC3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304" w:history="1">
            <w:r w:rsidRPr="00872F1D">
              <w:rPr>
                <w:rStyle w:val="Hipervnculo"/>
                <w:noProof/>
              </w:rPr>
              <w:t>Monitoreo en Tiempo Real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_Toc208142304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00969" w14:textId="37D441E6" w:rsidR="007E7A2D" w:rsidRDefault="007E7A2D">
          <w:pPr>
            <w:pStyle w:val="TDC3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305" w:history="1">
            <w:r w:rsidRPr="00872F1D">
              <w:rPr>
                <w:rStyle w:val="Hipervnculo"/>
                <w:noProof/>
              </w:rPr>
              <w:t>Sistema de Calibración Avanzado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_Toc208142305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5CD32" w14:textId="06F40D07" w:rsidR="007E7A2D" w:rsidRDefault="007E7A2D">
          <w:pPr>
            <w:pStyle w:val="TDC3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306" w:history="1">
            <w:r w:rsidRPr="00872F1D">
              <w:rPr>
                <w:rStyle w:val="Hipervnculo"/>
                <w:noProof/>
              </w:rPr>
              <w:t>Visualización Gráfica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_Toc208142306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DDF05" w14:textId="4E7BD53B" w:rsidR="007E7A2D" w:rsidRDefault="007E7A2D">
          <w:pPr>
            <w:pStyle w:val="TDC3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307" w:history="1">
            <w:r w:rsidRPr="00872F1D">
              <w:rPr>
                <w:rStyle w:val="Hipervnculo"/>
                <w:noProof/>
              </w:rPr>
              <w:t>Exportación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_Toc208142307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16CD9" w14:textId="2212C996" w:rsidR="007E7A2D" w:rsidRDefault="007E7A2D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308" w:history="1">
            <w:r w:rsidRPr="00872F1D">
              <w:rPr>
                <w:rStyle w:val="Hipervnculo"/>
                <w:lang w:val="es-CO" w:bidi="es-ES"/>
              </w:rPr>
              <w:t>HARDWARE COMPATIBLE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_Toc208142308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189BD36" w14:textId="46619F0A" w:rsidR="007E7A2D" w:rsidRDefault="007E7A2D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309" w:history="1">
            <w:r w:rsidRPr="00872F1D">
              <w:rPr>
                <w:rStyle w:val="Hipervnculo"/>
                <w:noProof/>
                <w:lang w:val="es-CO" w:bidi="es-ES"/>
              </w:rPr>
              <w:t>Microcontrolador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_Toc208142309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CAE8A" w14:textId="08E444FE" w:rsidR="007E7A2D" w:rsidRDefault="007E7A2D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310" w:history="1">
            <w:r w:rsidRPr="00872F1D">
              <w:rPr>
                <w:rStyle w:val="Hipervnculo"/>
                <w:noProof/>
                <w:lang w:val="es-CO" w:bidi="es-ES"/>
              </w:rPr>
              <w:t>Sensor Requerido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_Toc208142310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0A984" w14:textId="422ADBBC" w:rsidR="007E7A2D" w:rsidRDefault="007E7A2D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311" w:history="1">
            <w:r w:rsidRPr="00872F1D">
              <w:rPr>
                <w:rStyle w:val="Hipervnculo"/>
                <w:noProof/>
                <w:lang w:val="es-CO" w:bidi="es-ES"/>
              </w:rPr>
              <w:t>Diagrama de Conexiones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_Toc208142311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40E6F" w14:textId="0A9A03C1" w:rsidR="007E7A2D" w:rsidRDefault="007E7A2D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312" w:history="1">
            <w:r w:rsidRPr="00872F1D">
              <w:rPr>
                <w:rStyle w:val="Hipervnculo"/>
                <w:lang w:bidi="es-ES"/>
              </w:rPr>
              <w:t>REQUERIMIENTOS DE INSTALACIÓN Y CONFIGURACIÓN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_Toc208142312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A0A9E3A" w14:textId="6C640BFD" w:rsidR="007E7A2D" w:rsidRDefault="007E7A2D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313" w:history="1">
            <w:r w:rsidRPr="00872F1D">
              <w:rPr>
                <w:rStyle w:val="Hipervnculo"/>
                <w:noProof/>
                <w:lang w:val="es-CO" w:bidi="es-ES"/>
              </w:rPr>
              <w:t>Requisitos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_Toc208142313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4F21C" w14:textId="373FABFA" w:rsidR="007E7A2D" w:rsidRDefault="007E7A2D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314" w:history="1">
            <w:r w:rsidRPr="00872F1D">
              <w:rPr>
                <w:rStyle w:val="Hipervnculo"/>
                <w:noProof/>
                <w:lang w:val="es-CO" w:bidi="es-ES"/>
              </w:rPr>
              <w:t>Dependencias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_Toc208142314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8EA3E" w14:textId="6787463C" w:rsidR="007E7A2D" w:rsidRDefault="007E7A2D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315" w:history="1">
            <w:r w:rsidRPr="00872F1D">
              <w:rPr>
                <w:rStyle w:val="Hipervnculo"/>
                <w:noProof/>
                <w:lang w:val="es-CO" w:bidi="es-ES"/>
              </w:rPr>
              <w:t>Proceso de 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_Toc208142315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F5712" w14:textId="13D39984" w:rsidR="007E7A2D" w:rsidRDefault="007E7A2D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316" w:history="1">
            <w:r w:rsidRPr="00872F1D">
              <w:rPr>
                <w:rStyle w:val="Hipervnculo"/>
                <w:lang w:bidi="es-ES"/>
              </w:rPr>
              <w:t>INICIO RÁPIDO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_Toc208142316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92BFB78" w14:textId="3A9722DD" w:rsidR="007E7A2D" w:rsidRDefault="007E7A2D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317" w:history="1">
            <w:r w:rsidRPr="00872F1D">
              <w:rPr>
                <w:rStyle w:val="Hipervnculo"/>
                <w:lang w:bidi="es-ES"/>
              </w:rPr>
              <w:t>ALGORITMOS IMPLEMENTADOS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_Toc208142317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375B11B2" w14:textId="3EEB57B9" w:rsidR="007E7A2D" w:rsidRDefault="007E7A2D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318" w:history="1">
            <w:r w:rsidRPr="00872F1D">
              <w:rPr>
                <w:rStyle w:val="Hipervnculo"/>
                <w:noProof/>
                <w:lang w:val="es-CO"/>
              </w:rPr>
              <w:t>Calibración por Regresión Lineal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_Toc208142318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2B11B" w14:textId="0B810C7A" w:rsidR="007E7A2D" w:rsidRDefault="007E7A2D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319" w:history="1">
            <w:r w:rsidRPr="00872F1D">
              <w:rPr>
                <w:rStyle w:val="Hipervnculo"/>
                <w:noProof/>
                <w:lang w:val="es-CO"/>
              </w:rPr>
              <w:t>Conversión ADC a Ángulo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_Toc208142319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131AD" w14:textId="52894B83" w:rsidR="007E7A2D" w:rsidRDefault="007E7A2D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320" w:history="1">
            <w:r w:rsidRPr="00872F1D">
              <w:rPr>
                <w:rStyle w:val="Hipervnculo"/>
                <w:lang w:val="es-CO"/>
              </w:rPr>
              <w:t>APLICACIONES EDUCATIVAS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_Toc208142320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9AB7DA9" w14:textId="673FE0AA" w:rsidR="007E7A2D" w:rsidRDefault="007E7A2D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321" w:history="1">
            <w:r w:rsidRPr="00872F1D">
              <w:rPr>
                <w:rStyle w:val="Hipervnculo"/>
                <w:noProof/>
                <w:lang w:val="es-CO"/>
              </w:rPr>
              <w:t>Niveles Académicos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_Toc208142321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07EA2" w14:textId="06CE0DDF" w:rsidR="007E7A2D" w:rsidRDefault="007E7A2D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322" w:history="1">
            <w:r w:rsidRPr="00872F1D">
              <w:rPr>
                <w:rStyle w:val="Hipervnculo"/>
                <w:noProof/>
                <w:lang w:val="es-CO"/>
              </w:rPr>
              <w:t>Conceptos Didácticos Cubiertos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_Toc208142322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6D635" w14:textId="7E95DDFE" w:rsidR="007E7A2D" w:rsidRDefault="007E7A2D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2323" w:history="1">
            <w:r w:rsidRPr="00872F1D">
              <w:rPr>
                <w:rStyle w:val="Hipervnculo"/>
                <w:lang w:val="es-CO"/>
              </w:rPr>
              <w:t>APÉNDICES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_Toc208142323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90B300C" w14:textId="6254826C" w:rsidR="00E523C3" w:rsidRPr="004C0AD1" w:rsidRDefault="00E523C3">
          <w:r w:rsidRPr="004C0AD1">
            <w:rPr>
              <w:b/>
              <w:lang w:bidi="es-ES"/>
            </w:rPr>
            <w:fldChar w:fldCharType="end"/>
          </w:r>
        </w:p>
      </w:sdtContent>
    </w:sdt>
    <w:p w14:paraId="7D3F19A5" w14:textId="131E39D5" w:rsidR="00184B35" w:rsidRDefault="00BD47EC" w:rsidP="00E523C3">
      <w:pPr>
        <w:pStyle w:val="Ttulo1"/>
        <w:rPr>
          <w:caps w:val="0"/>
          <w:lang w:bidi="es-ES"/>
        </w:rPr>
      </w:pPr>
      <w:bookmarkStart w:id="0" w:name="_Hlk501114800"/>
      <w:bookmarkStart w:id="1" w:name="_Toc208142294"/>
      <w:r>
        <w:rPr>
          <w:caps w:val="0"/>
          <w:lang w:bidi="es-ES"/>
        </w:rPr>
        <w:lastRenderedPageBreak/>
        <w:t>INTRODUCCIÓN</w:t>
      </w:r>
      <w:bookmarkEnd w:id="1"/>
    </w:p>
    <w:p w14:paraId="7D1E7676" w14:textId="46B39446" w:rsidR="000B6854" w:rsidRDefault="000B6854" w:rsidP="000B6854">
      <w:pPr>
        <w:pStyle w:val="Ttulo2"/>
        <w:rPr>
          <w:lang w:bidi="es-ES"/>
        </w:rPr>
      </w:pPr>
      <w:bookmarkStart w:id="2" w:name="_Toc208142295"/>
      <w:r>
        <w:rPr>
          <w:lang w:bidi="es-ES"/>
        </w:rPr>
        <w:t>Información General</w:t>
      </w:r>
      <w:bookmarkEnd w:id="2"/>
    </w:p>
    <w:bookmarkEnd w:id="0"/>
    <w:p w14:paraId="678D6889" w14:textId="77777777" w:rsidR="000B6854" w:rsidRPr="000B6854" w:rsidRDefault="000B6854" w:rsidP="000B6854">
      <w:r w:rsidRPr="000B6854">
        <w:rPr>
          <w:b/>
          <w:bCs/>
          <w:lang w:bidi="es-ES"/>
        </w:rPr>
        <w:t>Nombre del Software: </w:t>
      </w:r>
      <w:r w:rsidRPr="000B6854">
        <w:rPr>
          <w:lang w:bidi="es-ES"/>
        </w:rPr>
        <w:t>SENSORA_SIMPLE_ANGLE</w:t>
      </w:r>
      <w:r w:rsidRPr="000B6854">
        <w:rPr>
          <w:lang w:bidi="es-ES"/>
        </w:rPr>
        <w:br/>
      </w:r>
      <w:r w:rsidRPr="000B6854">
        <w:rPr>
          <w:b/>
          <w:bCs/>
          <w:lang w:bidi="es-ES"/>
        </w:rPr>
        <w:t>Fecha de Desarrollo:</w:t>
      </w:r>
      <w:r w:rsidRPr="000B6854">
        <w:rPr>
          <w:lang w:bidi="es-ES"/>
        </w:rPr>
        <w:t> 2025</w:t>
      </w:r>
      <w:r w:rsidRPr="000B6854">
        <w:rPr>
          <w:lang w:bidi="es-ES"/>
        </w:rPr>
        <w:br/>
      </w:r>
      <w:r w:rsidRPr="000B6854">
        <w:rPr>
          <w:b/>
          <w:bCs/>
          <w:lang w:bidi="es-ES"/>
        </w:rPr>
        <w:t>Plataforma:</w:t>
      </w:r>
      <w:r w:rsidRPr="000B6854">
        <w:rPr>
          <w:lang w:bidi="es-ES"/>
        </w:rPr>
        <w:t> Python 3.x con PySide6</w:t>
      </w:r>
      <w:r w:rsidRPr="000B6854">
        <w:rPr>
          <w:lang w:bidi="es-ES"/>
        </w:rPr>
        <w:br/>
      </w:r>
      <w:r w:rsidRPr="000B6854">
        <w:rPr>
          <w:b/>
          <w:bCs/>
          <w:lang w:bidi="es-ES"/>
        </w:rPr>
        <w:t>Categoría:</w:t>
      </w:r>
      <w:r w:rsidRPr="000B6854">
        <w:rPr>
          <w:lang w:bidi="es-ES"/>
        </w:rPr>
        <w:t> Software Educativo/Módulo Didáctico</w:t>
      </w:r>
    </w:p>
    <w:p w14:paraId="22E72143" w14:textId="20F163C6" w:rsidR="00E523C3" w:rsidRPr="004C0AD1" w:rsidRDefault="00BD47EC" w:rsidP="00E523C3">
      <w:pPr>
        <w:pStyle w:val="Ttulo2"/>
      </w:pPr>
      <w:bookmarkStart w:id="3" w:name="_Toc208142296"/>
      <w:r>
        <w:t>Descripción General</w:t>
      </w:r>
      <w:bookmarkEnd w:id="3"/>
    </w:p>
    <w:p w14:paraId="79BCFA99" w14:textId="1D168C97" w:rsidR="00BD47EC" w:rsidRDefault="00BD47EC" w:rsidP="00BD47EC">
      <w:pPr>
        <w:jc w:val="both"/>
      </w:pPr>
      <w:r>
        <w:t>SENSORA_SIMPLE_ANGLE es un módulo software especializado diseñado para la monitorización en tiempo real de sensores de ángulo mediante potenciómetros conectados a microcontroladores ESP32. Este software forma parte del ecosistema SensoraCore, una plataforma integral de módulos didácticos para el aprendizaje de sistemas embebidos y adquisición de datos.</w:t>
      </w:r>
    </w:p>
    <w:p w14:paraId="7E581E51" w14:textId="3D41B702" w:rsidR="00E523C3" w:rsidRPr="004C0AD1" w:rsidRDefault="00BD47EC" w:rsidP="00BD47EC">
      <w:pPr>
        <w:jc w:val="both"/>
      </w:pPr>
      <w:r>
        <w:t>El software proporciona una interfaz gráfica intuitiva que permite a estudiantes y profesionales visualizar, calibrar y analizar lecturas angulares provenientes de sensores analógicos, facilitando el entendimiento práctico de conceptos como conversión analógico-digital, calibración por regresión lineal y comunicación serie con microcontroladores.</w:t>
      </w:r>
    </w:p>
    <w:p w14:paraId="1EA0B9FF" w14:textId="6EFAD35B" w:rsidR="00D476F7" w:rsidRPr="004C0AD1" w:rsidRDefault="00BD47EC" w:rsidP="00D476F7">
      <w:pPr>
        <w:pStyle w:val="Ttulo1"/>
      </w:pPr>
      <w:bookmarkStart w:id="4" w:name="_Toc208142297"/>
      <w:r>
        <w:rPr>
          <w:lang w:bidi="es-ES"/>
        </w:rPr>
        <w:lastRenderedPageBreak/>
        <w:t>CARACTERISTICAS TECNICAS</w:t>
      </w:r>
      <w:bookmarkEnd w:id="4"/>
    </w:p>
    <w:p w14:paraId="1A6D0421" w14:textId="63266265" w:rsidR="00D476F7" w:rsidRPr="004C0AD1" w:rsidRDefault="00BD47EC" w:rsidP="00BD47EC">
      <w:pPr>
        <w:pStyle w:val="Ttulo2"/>
        <w:spacing w:before="500"/>
      </w:pPr>
      <w:bookmarkStart w:id="5" w:name="_Toc208142298"/>
      <w:r>
        <w:t>Arquitectura del Software</w:t>
      </w:r>
      <w:bookmarkEnd w:id="5"/>
    </w:p>
    <w:p w14:paraId="6E2CF7A8" w14:textId="3B0A6041" w:rsidR="00BD47EC" w:rsidRDefault="00BD47EC" w:rsidP="00BD47EC">
      <w:pPr>
        <w:pStyle w:val="Listaconnmeros"/>
      </w:pPr>
      <w:r>
        <w:t>Lenguaje de Programación: Python 3.8+</w:t>
      </w:r>
      <w:r w:rsidR="005343E2">
        <w:t>.</w:t>
      </w:r>
    </w:p>
    <w:p w14:paraId="7A4C6195" w14:textId="4BEC15BA" w:rsidR="000B6854" w:rsidRDefault="00BD47EC" w:rsidP="000B6854">
      <w:pPr>
        <w:pStyle w:val="Listaconnmeros"/>
      </w:pPr>
      <w:r>
        <w:t xml:space="preserve">Framework GUI: </w:t>
      </w:r>
      <w:r w:rsidR="000B6854" w:rsidRPr="000B6854">
        <w:t>PySide6 (Qt6) con elementos personalizados</w:t>
      </w:r>
      <w:r w:rsidR="005343E2">
        <w:t>.</w:t>
      </w:r>
    </w:p>
    <w:p w14:paraId="734CF595" w14:textId="1EB2C995" w:rsidR="00BD47EC" w:rsidRDefault="00BD47EC" w:rsidP="000B6854">
      <w:pPr>
        <w:pStyle w:val="Listaconnmeros"/>
      </w:pPr>
      <w:r>
        <w:t xml:space="preserve">Visualización: </w:t>
      </w:r>
      <w:proofErr w:type="spellStart"/>
      <w:r>
        <w:t>Matplotlib</w:t>
      </w:r>
      <w:proofErr w:type="spellEnd"/>
      <w:r>
        <w:t xml:space="preserve"> integrado con </w:t>
      </w:r>
      <w:proofErr w:type="spellStart"/>
      <w:r>
        <w:t>FigureCanvasQTAgg</w:t>
      </w:r>
      <w:proofErr w:type="spellEnd"/>
      <w:r w:rsidR="005343E2">
        <w:t>.</w:t>
      </w:r>
    </w:p>
    <w:p w14:paraId="588F1161" w14:textId="15454D4A" w:rsidR="00BD47EC" w:rsidRDefault="00BD47EC" w:rsidP="000B6854">
      <w:pPr>
        <w:pStyle w:val="Listaconnmeros"/>
      </w:pPr>
      <w:r>
        <w:t xml:space="preserve">Comunicación: </w:t>
      </w:r>
      <w:r w:rsidR="000B6854" w:rsidRPr="000B6854">
        <w:t>Sockets TCP (puerto 8080) hacia firmware MicroPython en ESP32</w:t>
      </w:r>
      <w:r w:rsidR="005343E2">
        <w:t>.</w:t>
      </w:r>
    </w:p>
    <w:p w14:paraId="0EA3FBF6" w14:textId="00569957" w:rsidR="00FF3C5B" w:rsidRDefault="00BD47EC" w:rsidP="000B6854">
      <w:pPr>
        <w:pStyle w:val="Listaconnmeros"/>
      </w:pPr>
      <w:r>
        <w:t xml:space="preserve">Procesamiento de Datos: </w:t>
      </w:r>
      <w:r w:rsidR="000B6854" w:rsidRPr="000B6854">
        <w:t>NumPy para cálculos básicos; regresión lineal propia (mínimos cuadrados)</w:t>
      </w:r>
      <w:r w:rsidR="005343E2">
        <w:t>.</w:t>
      </w:r>
    </w:p>
    <w:p w14:paraId="07C293D5" w14:textId="0AD6286C" w:rsidR="005343E2" w:rsidRDefault="00BD47EC" w:rsidP="005343E2">
      <w:pPr>
        <w:pStyle w:val="Listaconnmeros"/>
      </w:pPr>
      <w:r>
        <w:t xml:space="preserve">Exportación: </w:t>
      </w:r>
      <w:proofErr w:type="spellStart"/>
      <w:r w:rsidR="000B6854" w:rsidRPr="000B6854">
        <w:t>openpyxl</w:t>
      </w:r>
      <w:proofErr w:type="spellEnd"/>
      <w:r w:rsidR="000B6854" w:rsidRPr="000B6854">
        <w:t xml:space="preserve"> y pandas para generación de archivos </w:t>
      </w:r>
      <w:proofErr w:type="spellStart"/>
      <w:r w:rsidR="000B6854" w:rsidRPr="000B6854">
        <w:t>Excel</w:t>
      </w:r>
      <w:r w:rsidR="00FF3C5B">
        <w:t>Componentes</w:t>
      </w:r>
      <w:proofErr w:type="spellEnd"/>
      <w:r w:rsidR="00FF3C5B">
        <w:t xml:space="preserve"> principales</w:t>
      </w:r>
      <w:r w:rsidR="000B6854">
        <w:t>.</w:t>
      </w:r>
    </w:p>
    <w:p w14:paraId="510BC691" w14:textId="026A5805" w:rsidR="005343E2" w:rsidRPr="005343E2" w:rsidRDefault="005343E2" w:rsidP="005343E2">
      <w:pPr>
        <w:pStyle w:val="Listaconnmeros"/>
        <w:numPr>
          <w:ilvl w:val="0"/>
          <w:numId w:val="0"/>
        </w:numPr>
        <w:outlineLvl w:val="1"/>
        <w:rPr>
          <w:rFonts w:asciiTheme="majorHAnsi" w:eastAsiaTheme="majorEastAsia" w:hAnsiTheme="majorHAnsi" w:cstheme="majorBidi"/>
          <w:b/>
          <w:bCs/>
          <w:sz w:val="28"/>
        </w:rPr>
      </w:pPr>
      <w:bookmarkStart w:id="6" w:name="_Toc208142299"/>
      <w:r w:rsidRPr="005343E2">
        <w:rPr>
          <w:rFonts w:asciiTheme="majorHAnsi" w:eastAsiaTheme="majorEastAsia" w:hAnsiTheme="majorHAnsi" w:cstheme="majorBidi"/>
          <w:b/>
          <w:bCs/>
          <w:sz w:val="28"/>
        </w:rPr>
        <w:t>Componentes Principales</w:t>
      </w:r>
      <w:bookmarkEnd w:id="6"/>
    </w:p>
    <w:bookmarkStart w:id="7" w:name="_Toc208142300"/>
    <w:p w14:paraId="73357EA1" w14:textId="44BF7230" w:rsidR="005343E2" w:rsidRPr="004C0AD1" w:rsidRDefault="00C77121" w:rsidP="00C77121">
      <w:pPr>
        <w:pStyle w:val="Listaconnmeros"/>
        <w:numPr>
          <w:ilvl w:val="0"/>
          <w:numId w:val="0"/>
        </w:numPr>
        <w:outlineLvl w:val="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3277349" wp14:editId="5239D477">
                <wp:simplePos x="0" y="0"/>
                <wp:positionH relativeFrom="margin">
                  <wp:align>right</wp:align>
                </wp:positionH>
                <wp:positionV relativeFrom="margin">
                  <wp:posOffset>3705742</wp:posOffset>
                </wp:positionV>
                <wp:extent cx="6067425" cy="1554480"/>
                <wp:effectExtent l="95250" t="38100" r="47625" b="102870"/>
                <wp:wrapTopAndBottom/>
                <wp:docPr id="313191887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7425" cy="1554564"/>
                        </a:xfrm>
                        <a:prstGeom prst="roundRect">
                          <a:avLst>
                            <a:gd name="adj" fmla="val 7478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E1FC2A" w14:textId="77777777" w:rsidR="005343E2" w:rsidRDefault="005343E2" w:rsidP="00C7712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jc w:val="both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5343E2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def</w:t>
                            </w:r>
                            <w:r w:rsidRPr="005343E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</w:t>
                            </w:r>
                            <w:r w:rsidRPr="005343E2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>anguloSimple_UI</w:t>
                            </w:r>
                            <w:r w:rsidRPr="005343E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(</w:t>
                            </w:r>
                            <w:r w:rsidRPr="005343E2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>self</w:t>
                            </w:r>
                            <w:r w:rsidRPr="005343E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):</w:t>
                            </w:r>
                          </w:p>
                          <w:p w14:paraId="393E59DC" w14:textId="77777777" w:rsidR="005343E2" w:rsidRDefault="005343E2" w:rsidP="00C7712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jc w:val="both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5343E2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"""    </w:t>
                            </w:r>
                          </w:p>
                          <w:p w14:paraId="2558FCBA" w14:textId="77777777" w:rsidR="005343E2" w:rsidRDefault="005343E2" w:rsidP="00C7712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jc w:val="both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5343E2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Interfaz principal del módulo con:    </w:t>
                            </w:r>
                          </w:p>
                          <w:p w14:paraId="07E99CA3" w14:textId="77777777" w:rsidR="005343E2" w:rsidRDefault="005343E2" w:rsidP="00C7712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jc w:val="both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5343E2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- Diagrama de conexiones ESP32    </w:t>
                            </w:r>
                          </w:p>
                          <w:p w14:paraId="0EE9DDBB" w14:textId="77777777" w:rsidR="005343E2" w:rsidRDefault="005343E2" w:rsidP="00C7712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jc w:val="both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5343E2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- Controles de monitoreo    </w:t>
                            </w:r>
                          </w:p>
                          <w:p w14:paraId="481665EF" w14:textId="77777777" w:rsidR="005343E2" w:rsidRDefault="005343E2" w:rsidP="00C7712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jc w:val="both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5343E2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- Visualización en tiempo real    </w:t>
                            </w:r>
                          </w:p>
                          <w:p w14:paraId="315064C7" w14:textId="77777777" w:rsidR="005343E2" w:rsidRDefault="005343E2" w:rsidP="00C7712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jc w:val="both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5343E2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- Panel de calibración    </w:t>
                            </w:r>
                          </w:p>
                          <w:p w14:paraId="7C6E9F30" w14:textId="7436F018" w:rsidR="00FF3C5B" w:rsidRPr="005343E2" w:rsidRDefault="005343E2" w:rsidP="00C7712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jc w:val="both"/>
                              <w:rPr>
                                <w:lang w:val="es-CO"/>
                              </w:rPr>
                            </w:pPr>
                            <w:r w:rsidRPr="005343E2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"""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277349" id="Rectángulo 3" o:spid="_x0000_s1029" style="position:absolute;margin-left:426.55pt;margin-top:291.8pt;width:477.75pt;height:122.4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margin;mso-height-relative:margin;v-text-anchor:middle" arcsize="490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" fillcolor="#23394c" stroked="f" strokeweight="2pt">
                <v:shadow on="t" color="black" opacity="26214f" origin=".5,-.5" offset="-.74836mm,.74836mm"/>
                <v:textbox>
                  <w:txbxContent>
                    <w:p w14:paraId="2BE1FC2A" w14:textId="77777777" w:rsidR="005343E2" w:rsidRDefault="005343E2" w:rsidP="00C7712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jc w:val="both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5343E2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def</w:t>
                      </w:r>
                      <w:r w:rsidRPr="005343E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</w:t>
                      </w:r>
                      <w:r w:rsidRPr="005343E2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>anguloSimple_UI</w:t>
                      </w:r>
                      <w:r w:rsidRPr="005343E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(</w:t>
                      </w:r>
                      <w:r w:rsidRPr="005343E2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>self</w:t>
                      </w:r>
                      <w:r w:rsidRPr="005343E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):</w:t>
                      </w:r>
                    </w:p>
                    <w:p w14:paraId="393E59DC" w14:textId="77777777" w:rsidR="005343E2" w:rsidRDefault="005343E2" w:rsidP="00C7712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jc w:val="both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5343E2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"""    </w:t>
                      </w:r>
                    </w:p>
                    <w:p w14:paraId="2558FCBA" w14:textId="77777777" w:rsidR="005343E2" w:rsidRDefault="005343E2" w:rsidP="00C7712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jc w:val="both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5343E2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Interfaz principal del módulo con:    </w:t>
                      </w:r>
                    </w:p>
                    <w:p w14:paraId="07E99CA3" w14:textId="77777777" w:rsidR="005343E2" w:rsidRDefault="005343E2" w:rsidP="00C7712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jc w:val="both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5343E2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- Diagrama de conexiones ESP32    </w:t>
                      </w:r>
                    </w:p>
                    <w:p w14:paraId="0EE9DDBB" w14:textId="77777777" w:rsidR="005343E2" w:rsidRDefault="005343E2" w:rsidP="00C7712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jc w:val="both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5343E2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- Controles de monitoreo    </w:t>
                      </w:r>
                    </w:p>
                    <w:p w14:paraId="481665EF" w14:textId="77777777" w:rsidR="005343E2" w:rsidRDefault="005343E2" w:rsidP="00C7712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jc w:val="both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5343E2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- Visualización en tiempo real    </w:t>
                      </w:r>
                    </w:p>
                    <w:p w14:paraId="315064C7" w14:textId="77777777" w:rsidR="005343E2" w:rsidRDefault="005343E2" w:rsidP="00C7712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jc w:val="both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5343E2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- Panel de calibración    </w:t>
                      </w:r>
                    </w:p>
                    <w:p w14:paraId="7C6E9F30" w14:textId="7436F018" w:rsidR="00FF3C5B" w:rsidRPr="005343E2" w:rsidRDefault="005343E2" w:rsidP="00C7712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jc w:val="both"/>
                        <w:rPr>
                          <w:lang w:val="es-CO"/>
                        </w:rPr>
                      </w:pPr>
                      <w:r w:rsidRPr="005343E2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"""</w:t>
                      </w:r>
                    </w:p>
                  </w:txbxContent>
                </v:textbox>
                <w10:wrap type="topAndBottom" anchorx="margin" anchory="margin"/>
              </v:roundrect>
            </w:pict>
          </mc:Fallback>
        </mc:AlternateContent>
      </w:r>
      <w:r w:rsidR="005343E2">
        <w:t>Interfaz de Usuario (</w:t>
      </w:r>
      <w:proofErr w:type="spellStart"/>
      <w:r w:rsidR="005343E2">
        <w:t>simpleAngle.ui</w:t>
      </w:r>
      <w:proofErr w:type="spellEnd"/>
      <w:r w:rsidR="005343E2">
        <w:t>)</w:t>
      </w:r>
      <w:bookmarkEnd w:id="7"/>
    </w:p>
    <w:bookmarkStart w:id="8" w:name="_Toc208142301"/>
    <w:p w14:paraId="659D5F8D" w14:textId="29D8B716" w:rsidR="00D476F7" w:rsidRDefault="00C77121" w:rsidP="00FF3C5B">
      <w:pPr>
        <w:pStyle w:val="Listaconnmeros"/>
        <w:numPr>
          <w:ilvl w:val="0"/>
          <w:numId w:val="0"/>
        </w:numPr>
        <w:outlineLvl w:val="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0970501" wp14:editId="3B99091F">
                <wp:simplePos x="0" y="0"/>
                <wp:positionH relativeFrom="margin">
                  <wp:align>right</wp:align>
                </wp:positionH>
                <wp:positionV relativeFrom="page">
                  <wp:posOffset>6477663</wp:posOffset>
                </wp:positionV>
                <wp:extent cx="6067425" cy="1368425"/>
                <wp:effectExtent l="95250" t="38100" r="47625" b="98425"/>
                <wp:wrapTopAndBottom/>
                <wp:docPr id="105004052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7425" cy="1368670"/>
                        </a:xfrm>
                        <a:prstGeom prst="roundRect">
                          <a:avLst>
                            <a:gd name="adj" fmla="val 7478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615C6" w14:textId="77777777" w:rsidR="00C77121" w:rsidRDefault="00C77121" w:rsidP="00C7712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77121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class</w:t>
                            </w:r>
                            <w:r w:rsidRPr="00C77121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</w:t>
                            </w:r>
                            <w:r w:rsidRPr="00C77121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>CalibrationDialog</w:t>
                            </w:r>
                            <w:r w:rsidRPr="00C77121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(</w:t>
                            </w:r>
                            <w:r w:rsidRPr="00C77121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>QDialog</w:t>
                            </w:r>
                            <w:r w:rsidRPr="00C77121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):    </w:t>
                            </w:r>
                          </w:p>
                          <w:p w14:paraId="1F9FA28A" w14:textId="77777777" w:rsidR="00C77121" w:rsidRDefault="00C77121" w:rsidP="00C7712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77121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"""    Diálogo avanzado para calibración por regresión lineal:    </w:t>
                            </w:r>
                          </w:p>
                          <w:p w14:paraId="7CD06555" w14:textId="77777777" w:rsidR="00C77121" w:rsidRDefault="00C77121" w:rsidP="00C7712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77121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- Entrada manual de puntos de referencia    </w:t>
                            </w:r>
                          </w:p>
                          <w:p w14:paraId="7B7CA3CD" w14:textId="77777777" w:rsidR="00C77121" w:rsidRDefault="00C77121" w:rsidP="00C7712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77121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- Visualización gráfica de la regresión    </w:t>
                            </w:r>
                          </w:p>
                          <w:p w14:paraId="0ED062E9" w14:textId="77777777" w:rsidR="00C77121" w:rsidRDefault="00C77121" w:rsidP="00C7712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77121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- Cálculo automático de ecuaciones de calibración    </w:t>
                            </w:r>
                          </w:p>
                          <w:p w14:paraId="502D3369" w14:textId="77A4F824" w:rsidR="00C77121" w:rsidRPr="00C77121" w:rsidRDefault="00C77121" w:rsidP="00C7712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77121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- Estadísticas de calidad de ajuste (R²)    """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970501" id="_x0000_s1030" style="position:absolute;margin-left:426.55pt;margin-top:510.05pt;width:477.75pt;height:107.75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margin;mso-height-relative:margin;v-text-anchor:middle" arcsize="490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" fillcolor="#23394c" stroked="f" strokeweight="2pt">
                <v:shadow on="t" color="black" opacity="26214f" origin=".5,-.5" offset="-.74836mm,.74836mm"/>
                <v:textbox>
                  <w:txbxContent>
                    <w:p w14:paraId="23D615C6" w14:textId="77777777" w:rsidR="00C77121" w:rsidRDefault="00C77121" w:rsidP="00C7712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77121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class</w:t>
                      </w:r>
                      <w:r w:rsidRPr="00C77121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</w:t>
                      </w:r>
                      <w:r w:rsidRPr="00C77121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>CalibrationDialog</w:t>
                      </w:r>
                      <w:r w:rsidRPr="00C77121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(</w:t>
                      </w:r>
                      <w:r w:rsidRPr="00C77121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>QDialog</w:t>
                      </w:r>
                      <w:r w:rsidRPr="00C77121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):    </w:t>
                      </w:r>
                    </w:p>
                    <w:p w14:paraId="1F9FA28A" w14:textId="77777777" w:rsidR="00C77121" w:rsidRDefault="00C77121" w:rsidP="00C7712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C77121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"""    Diálogo avanzado para calibración por regresión lineal:    </w:t>
                      </w:r>
                    </w:p>
                    <w:p w14:paraId="7CD06555" w14:textId="77777777" w:rsidR="00C77121" w:rsidRDefault="00C77121" w:rsidP="00C7712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C77121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- Entrada manual de puntos de referencia    </w:t>
                      </w:r>
                    </w:p>
                    <w:p w14:paraId="7B7CA3CD" w14:textId="77777777" w:rsidR="00C77121" w:rsidRDefault="00C77121" w:rsidP="00C7712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C77121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- Visualización gráfica de la regresión    </w:t>
                      </w:r>
                    </w:p>
                    <w:p w14:paraId="0ED062E9" w14:textId="77777777" w:rsidR="00C77121" w:rsidRDefault="00C77121" w:rsidP="00C7712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C77121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- Cálculo automático de ecuaciones de calibración    </w:t>
                      </w:r>
                    </w:p>
                    <w:p w14:paraId="502D3369" w14:textId="77A4F824" w:rsidR="00C77121" w:rsidRPr="00C77121" w:rsidRDefault="00C77121" w:rsidP="00C7712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77121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- Estadísticas de calidad de ajuste (R²)    """</w:t>
                      </w:r>
                    </w:p>
                  </w:txbxContent>
                </v:textbox>
                <w10:wrap type="topAndBottom" anchorx="margin" anchory="page"/>
              </v:roundrect>
            </w:pict>
          </mc:Fallback>
        </mc:AlternateContent>
      </w:r>
      <w:r>
        <w:t>Sistema de Calibración (Calibración guiada)</w:t>
      </w:r>
      <w:bookmarkEnd w:id="8"/>
    </w:p>
    <w:bookmarkStart w:id="9" w:name="_Toc208142302"/>
    <w:p w14:paraId="093A95D2" w14:textId="79F49224" w:rsidR="00D55CBC" w:rsidRPr="004C0AD1" w:rsidRDefault="00C77121" w:rsidP="00EA03F0">
      <w:pPr>
        <w:pStyle w:val="Listaconnmeros"/>
        <w:numPr>
          <w:ilvl w:val="0"/>
          <w:numId w:val="0"/>
        </w:numPr>
        <w:outlineLvl w:val="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2A84E47" wp14:editId="245ED43A">
                <wp:simplePos x="0" y="0"/>
                <wp:positionH relativeFrom="margin">
                  <wp:align>right</wp:align>
                </wp:positionH>
                <wp:positionV relativeFrom="page">
                  <wp:posOffset>8237220</wp:posOffset>
                </wp:positionV>
                <wp:extent cx="6067425" cy="1247775"/>
                <wp:effectExtent l="95250" t="38100" r="47625" b="104775"/>
                <wp:wrapTopAndBottom/>
                <wp:docPr id="201851487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7425" cy="1247775"/>
                        </a:xfrm>
                        <a:prstGeom prst="roundRect">
                          <a:avLst>
                            <a:gd name="adj" fmla="val 7478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B4F7EE" w14:textId="77777777" w:rsidR="00C77121" w:rsidRDefault="00C77121" w:rsidP="00C7712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77121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class</w:t>
                            </w:r>
                            <w:r w:rsidRPr="00C77121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</w:t>
                            </w:r>
                            <w:r w:rsidRPr="00C77121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>CalibrationDialog</w:t>
                            </w:r>
                            <w:r w:rsidRPr="00C77121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(</w:t>
                            </w:r>
                            <w:r w:rsidRPr="00C77121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>QDialog</w:t>
                            </w:r>
                            <w:r w:rsidRPr="00C77121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):    </w:t>
                            </w:r>
                          </w:p>
                          <w:p w14:paraId="539861FE" w14:textId="77777777" w:rsidR="00C77121" w:rsidRDefault="00C77121" w:rsidP="00C7712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77121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"""    Diálogo avanzado para calibración por regresión lineal:    </w:t>
                            </w:r>
                          </w:p>
                          <w:p w14:paraId="17F422C5" w14:textId="77777777" w:rsidR="00C77121" w:rsidRDefault="00C77121" w:rsidP="00C7712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77121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- Entrada manual de puntos de referencia    </w:t>
                            </w:r>
                          </w:p>
                          <w:p w14:paraId="0BE69CB6" w14:textId="77777777" w:rsidR="00C77121" w:rsidRDefault="00C77121" w:rsidP="00C7712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77121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- Visualización gráfica de la regresión    </w:t>
                            </w:r>
                          </w:p>
                          <w:p w14:paraId="2916ADFD" w14:textId="77777777" w:rsidR="00C77121" w:rsidRDefault="00C77121" w:rsidP="00C7712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77121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- Cálculo automático de ecuaciones de calibración    </w:t>
                            </w:r>
                          </w:p>
                          <w:p w14:paraId="661D7B67" w14:textId="77777777" w:rsidR="00C77121" w:rsidRPr="00C77121" w:rsidRDefault="00C77121" w:rsidP="00C77121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77121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- Estadísticas de calidad de ajuste (R²)    """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A84E47" id="_x0000_s1031" style="position:absolute;margin-left:426.55pt;margin-top:648.6pt;width:477.75pt;height:98.25pt;z-index:251682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margin;mso-height-relative:margin;v-text-anchor:middle" arcsize="490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" fillcolor="#23394c" stroked="f" strokeweight="2pt">
                <v:shadow on="t" color="black" opacity="26214f" origin=".5,-.5" offset="-.74836mm,.74836mm"/>
                <v:textbox>
                  <w:txbxContent>
                    <w:p w14:paraId="62B4F7EE" w14:textId="77777777" w:rsidR="00C77121" w:rsidRDefault="00C77121" w:rsidP="00C7712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77121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class</w:t>
                      </w:r>
                      <w:r w:rsidRPr="00C77121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</w:t>
                      </w:r>
                      <w:r w:rsidRPr="00C77121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>CalibrationDialog</w:t>
                      </w:r>
                      <w:r w:rsidRPr="00C77121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(</w:t>
                      </w:r>
                      <w:r w:rsidRPr="00C77121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>QDialog</w:t>
                      </w:r>
                      <w:r w:rsidRPr="00C77121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):    </w:t>
                      </w:r>
                    </w:p>
                    <w:p w14:paraId="539861FE" w14:textId="77777777" w:rsidR="00C77121" w:rsidRDefault="00C77121" w:rsidP="00C7712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C77121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"""    Diálogo avanzado para calibración por regresión lineal:    </w:t>
                      </w:r>
                    </w:p>
                    <w:p w14:paraId="17F422C5" w14:textId="77777777" w:rsidR="00C77121" w:rsidRDefault="00C77121" w:rsidP="00C7712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C77121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- Entrada manual de puntos de referencia    </w:t>
                      </w:r>
                    </w:p>
                    <w:p w14:paraId="0BE69CB6" w14:textId="77777777" w:rsidR="00C77121" w:rsidRDefault="00C77121" w:rsidP="00C7712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C77121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- Visualización gráfica de la regresión    </w:t>
                      </w:r>
                    </w:p>
                    <w:p w14:paraId="2916ADFD" w14:textId="77777777" w:rsidR="00C77121" w:rsidRDefault="00C77121" w:rsidP="00C7712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C77121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- Cálculo automático de ecuaciones de calibración    </w:t>
                      </w:r>
                    </w:p>
                    <w:p w14:paraId="661D7B67" w14:textId="77777777" w:rsidR="00C77121" w:rsidRPr="00C77121" w:rsidRDefault="00C77121" w:rsidP="00C77121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77121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- Estadísticas de calidad de ajuste (R²)    """</w:t>
                      </w:r>
                    </w:p>
                  </w:txbxContent>
                </v:textbox>
                <w10:wrap type="topAndBottom" anchorx="margin" anchory="page"/>
              </v:roundrect>
            </w:pict>
          </mc:Fallback>
        </mc:AlternateContent>
      </w:r>
      <w:r w:rsidR="00EA03F0" w:rsidRPr="00EA03F0">
        <w:t>Hilo de Comunicación (</w:t>
      </w:r>
      <w:proofErr w:type="spellStart"/>
      <w:r w:rsidR="00EA03F0" w:rsidRPr="00EA03F0">
        <w:t>Simple</w:t>
      </w:r>
      <w:r>
        <w:t>Angle</w:t>
      </w:r>
      <w:r w:rsidR="00EA03F0" w:rsidRPr="00EA03F0">
        <w:t>Thread</w:t>
      </w:r>
      <w:proofErr w:type="spellEnd"/>
      <w:r w:rsidR="00EA03F0" w:rsidRPr="00EA03F0">
        <w:t>)</w:t>
      </w:r>
      <w:bookmarkEnd w:id="9"/>
    </w:p>
    <w:p w14:paraId="4CC02712" w14:textId="1F8B103A" w:rsidR="00EA03F0" w:rsidRDefault="00EA03F0" w:rsidP="00EA03F0">
      <w:pPr>
        <w:pStyle w:val="Ttulo2"/>
        <w:rPr>
          <w:lang w:bidi="es-ES"/>
        </w:rPr>
      </w:pPr>
      <w:bookmarkStart w:id="10" w:name="_Toc208142303"/>
      <w:r>
        <w:rPr>
          <w:lang w:bidi="es-ES"/>
        </w:rPr>
        <w:lastRenderedPageBreak/>
        <w:t>Funcionalidades Especificas</w:t>
      </w:r>
      <w:bookmarkEnd w:id="10"/>
    </w:p>
    <w:p w14:paraId="17BCBBE3" w14:textId="288B8F03" w:rsidR="00EA03F0" w:rsidRPr="00EA03F0" w:rsidRDefault="00EA03F0" w:rsidP="00EA03F0">
      <w:pPr>
        <w:pStyle w:val="Listaconnmeros"/>
        <w:numPr>
          <w:ilvl w:val="0"/>
          <w:numId w:val="0"/>
        </w:numPr>
        <w:outlineLvl w:val="2"/>
      </w:pPr>
      <w:bookmarkStart w:id="11" w:name="_Toc208142304"/>
      <w:r w:rsidRPr="00EA03F0">
        <w:t>Monitoreo en Tiempo Real</w:t>
      </w:r>
      <w:bookmarkEnd w:id="11"/>
    </w:p>
    <w:p w14:paraId="3E80B46E" w14:textId="70F0930F" w:rsidR="00EA03F0" w:rsidRPr="00EA03F0" w:rsidRDefault="00EA03F0">
      <w:pPr>
        <w:numPr>
          <w:ilvl w:val="0"/>
          <w:numId w:val="4"/>
        </w:numPr>
        <w:rPr>
          <w:lang w:val="es-CO" w:bidi="es-ES"/>
        </w:rPr>
      </w:pPr>
      <w:r w:rsidRPr="00EA03F0">
        <w:rPr>
          <w:b/>
          <w:bCs/>
          <w:lang w:val="es-CO" w:bidi="es-ES"/>
        </w:rPr>
        <w:t>Frecuencia de Muestreo:</w:t>
      </w:r>
      <w:r w:rsidRPr="00EA03F0">
        <w:rPr>
          <w:lang w:val="es-CO" w:bidi="es-ES"/>
        </w:rPr>
        <w:t> </w:t>
      </w:r>
      <w:r w:rsidR="00C77121" w:rsidRPr="00C77121">
        <w:rPr>
          <w:lang w:val="es-CO" w:bidi="es-ES"/>
        </w:rPr>
        <w:t>2 Hz (cada 0.5 s) según firmware actual</w:t>
      </w:r>
    </w:p>
    <w:p w14:paraId="6A96A5F1" w14:textId="2A265E66" w:rsidR="00EA03F0" w:rsidRPr="00EA03F0" w:rsidRDefault="00EA03F0">
      <w:pPr>
        <w:numPr>
          <w:ilvl w:val="0"/>
          <w:numId w:val="4"/>
        </w:numPr>
        <w:rPr>
          <w:lang w:val="es-CO" w:bidi="es-ES"/>
        </w:rPr>
      </w:pPr>
      <w:r w:rsidRPr="00EA03F0">
        <w:rPr>
          <w:b/>
          <w:bCs/>
          <w:lang w:val="es-CO" w:bidi="es-ES"/>
        </w:rPr>
        <w:t>Rango de Medición:</w:t>
      </w:r>
      <w:r w:rsidRPr="00EA03F0">
        <w:rPr>
          <w:lang w:val="es-CO" w:bidi="es-ES"/>
        </w:rPr>
        <w:t> -135° a +135°</w:t>
      </w:r>
    </w:p>
    <w:p w14:paraId="3069016B" w14:textId="77777777" w:rsidR="00EA03F0" w:rsidRPr="00EA03F0" w:rsidRDefault="00EA03F0">
      <w:pPr>
        <w:numPr>
          <w:ilvl w:val="0"/>
          <w:numId w:val="4"/>
        </w:numPr>
        <w:rPr>
          <w:lang w:val="es-CO" w:bidi="es-ES"/>
        </w:rPr>
      </w:pPr>
      <w:r w:rsidRPr="00EA03F0">
        <w:rPr>
          <w:b/>
          <w:bCs/>
          <w:lang w:val="es-CO" w:bidi="es-ES"/>
        </w:rPr>
        <w:t>Resolución ADC:</w:t>
      </w:r>
      <w:r w:rsidRPr="00EA03F0">
        <w:rPr>
          <w:lang w:val="es-CO" w:bidi="es-ES"/>
        </w:rPr>
        <w:t> 12 bits (0-4095) del ESP32</w:t>
      </w:r>
    </w:p>
    <w:p w14:paraId="023EFEE0" w14:textId="4B401E8B" w:rsidR="00EA03F0" w:rsidRPr="00EA03F0" w:rsidRDefault="00EA03F0" w:rsidP="00EA03F0">
      <w:pPr>
        <w:pStyle w:val="Listaconnmeros"/>
        <w:numPr>
          <w:ilvl w:val="0"/>
          <w:numId w:val="0"/>
        </w:numPr>
        <w:outlineLvl w:val="2"/>
      </w:pPr>
      <w:bookmarkStart w:id="12" w:name="_Toc208142305"/>
      <w:r w:rsidRPr="00EA03F0">
        <w:t>Sistema de Calibración Avanzado</w:t>
      </w:r>
      <w:bookmarkEnd w:id="12"/>
    </w:p>
    <w:p w14:paraId="45C48947" w14:textId="77777777" w:rsidR="00EA03F0" w:rsidRPr="00EA03F0" w:rsidRDefault="00EA03F0">
      <w:pPr>
        <w:numPr>
          <w:ilvl w:val="0"/>
          <w:numId w:val="5"/>
        </w:numPr>
        <w:rPr>
          <w:lang w:val="es-CO" w:bidi="es-ES"/>
        </w:rPr>
      </w:pPr>
      <w:r w:rsidRPr="00EA03F0">
        <w:rPr>
          <w:b/>
          <w:bCs/>
          <w:lang w:val="es-CO" w:bidi="es-ES"/>
        </w:rPr>
        <w:t>Método:</w:t>
      </w:r>
      <w:r w:rsidRPr="00EA03F0">
        <w:rPr>
          <w:lang w:val="es-CO" w:bidi="es-ES"/>
        </w:rPr>
        <w:t> Regresión lineal por mínimos cuadrados</w:t>
      </w:r>
    </w:p>
    <w:p w14:paraId="1FD34196" w14:textId="77777777" w:rsidR="00EA03F0" w:rsidRPr="00EA03F0" w:rsidRDefault="00EA03F0">
      <w:pPr>
        <w:numPr>
          <w:ilvl w:val="0"/>
          <w:numId w:val="5"/>
        </w:numPr>
        <w:rPr>
          <w:lang w:val="es-CO" w:bidi="es-ES"/>
        </w:rPr>
      </w:pPr>
      <w:r w:rsidRPr="00EA03F0">
        <w:rPr>
          <w:b/>
          <w:bCs/>
          <w:lang w:val="es-CO" w:bidi="es-ES"/>
        </w:rPr>
        <w:t>Puntos Mínimos:</w:t>
      </w:r>
      <w:r w:rsidRPr="00EA03F0">
        <w:rPr>
          <w:lang w:val="es-CO" w:bidi="es-ES"/>
        </w:rPr>
        <w:t> 2 puntos de referencia</w:t>
      </w:r>
    </w:p>
    <w:p w14:paraId="0687EB57" w14:textId="77777777" w:rsidR="00EA03F0" w:rsidRPr="00EA03F0" w:rsidRDefault="00EA03F0">
      <w:pPr>
        <w:numPr>
          <w:ilvl w:val="0"/>
          <w:numId w:val="5"/>
        </w:numPr>
        <w:rPr>
          <w:lang w:val="es-CO" w:bidi="es-ES"/>
        </w:rPr>
      </w:pPr>
      <w:r w:rsidRPr="00EA03F0">
        <w:rPr>
          <w:b/>
          <w:bCs/>
          <w:lang w:val="es-CO" w:bidi="es-ES"/>
        </w:rPr>
        <w:t>Puntos Recomendados:</w:t>
      </w:r>
      <w:r w:rsidRPr="00EA03F0">
        <w:rPr>
          <w:lang w:val="es-CO" w:bidi="es-ES"/>
        </w:rPr>
        <w:t> 5-10 para mejor precisión</w:t>
      </w:r>
    </w:p>
    <w:p w14:paraId="275C25E6" w14:textId="77777777" w:rsidR="00EA03F0" w:rsidRPr="00EA03F0" w:rsidRDefault="00EA03F0">
      <w:pPr>
        <w:numPr>
          <w:ilvl w:val="0"/>
          <w:numId w:val="5"/>
        </w:numPr>
        <w:rPr>
          <w:lang w:val="es-CO" w:bidi="es-ES"/>
        </w:rPr>
      </w:pPr>
      <w:r w:rsidRPr="00EA03F0">
        <w:rPr>
          <w:b/>
          <w:bCs/>
          <w:lang w:val="es-CO" w:bidi="es-ES"/>
        </w:rPr>
        <w:t>Estadísticas:</w:t>
      </w:r>
      <w:r w:rsidRPr="00EA03F0">
        <w:rPr>
          <w:lang w:val="es-CO" w:bidi="es-ES"/>
        </w:rPr>
        <w:t> Coeficiente de determinación R²</w:t>
      </w:r>
    </w:p>
    <w:p w14:paraId="1526B25D" w14:textId="77777777" w:rsidR="00EA03F0" w:rsidRPr="00EA03F0" w:rsidRDefault="00EA03F0">
      <w:pPr>
        <w:numPr>
          <w:ilvl w:val="0"/>
          <w:numId w:val="5"/>
        </w:numPr>
        <w:rPr>
          <w:lang w:val="es-CO" w:bidi="es-ES"/>
        </w:rPr>
      </w:pPr>
      <w:r w:rsidRPr="00EA03F0">
        <w:rPr>
          <w:b/>
          <w:bCs/>
          <w:lang w:val="es-CO" w:bidi="es-ES"/>
        </w:rPr>
        <w:t>Persistencia:</w:t>
      </w:r>
      <w:r w:rsidRPr="00EA03F0">
        <w:rPr>
          <w:lang w:val="es-CO" w:bidi="es-ES"/>
        </w:rPr>
        <w:t> Guardado/carga de calibraciones en JSON</w:t>
      </w:r>
    </w:p>
    <w:p w14:paraId="08954A0B" w14:textId="75E099A7" w:rsidR="00EA03F0" w:rsidRPr="00EA03F0" w:rsidRDefault="00EA03F0" w:rsidP="00EA03F0">
      <w:pPr>
        <w:pStyle w:val="Listaconnmeros"/>
        <w:numPr>
          <w:ilvl w:val="0"/>
          <w:numId w:val="0"/>
        </w:numPr>
        <w:outlineLvl w:val="2"/>
      </w:pPr>
      <w:bookmarkStart w:id="13" w:name="_Toc208142306"/>
      <w:r w:rsidRPr="00EA03F0">
        <w:t>Visualización Gráfica</w:t>
      </w:r>
      <w:bookmarkEnd w:id="13"/>
    </w:p>
    <w:p w14:paraId="62463A92" w14:textId="77777777" w:rsidR="00EA03F0" w:rsidRPr="00EA03F0" w:rsidRDefault="00EA03F0">
      <w:pPr>
        <w:numPr>
          <w:ilvl w:val="0"/>
          <w:numId w:val="6"/>
        </w:numPr>
        <w:rPr>
          <w:lang w:val="es-CO" w:bidi="es-ES"/>
        </w:rPr>
      </w:pPr>
      <w:r w:rsidRPr="00EA03F0">
        <w:rPr>
          <w:b/>
          <w:bCs/>
          <w:lang w:val="es-CO" w:bidi="es-ES"/>
        </w:rPr>
        <w:t>Tipo de Gráfico:</w:t>
      </w:r>
      <w:r w:rsidRPr="00EA03F0">
        <w:rPr>
          <w:lang w:val="es-CO" w:bidi="es-ES"/>
        </w:rPr>
        <w:t> Línea continua con marcadores</w:t>
      </w:r>
    </w:p>
    <w:p w14:paraId="3B41E42E" w14:textId="77777777" w:rsidR="00EA03F0" w:rsidRPr="00EA03F0" w:rsidRDefault="00EA03F0">
      <w:pPr>
        <w:numPr>
          <w:ilvl w:val="0"/>
          <w:numId w:val="6"/>
        </w:numPr>
        <w:rPr>
          <w:lang w:val="es-CO" w:bidi="es-ES"/>
        </w:rPr>
      </w:pPr>
      <w:r w:rsidRPr="00EA03F0">
        <w:rPr>
          <w:b/>
          <w:bCs/>
          <w:lang w:val="es-CO" w:bidi="es-ES"/>
        </w:rPr>
        <w:t>Actualización:</w:t>
      </w:r>
      <w:r w:rsidRPr="00EA03F0">
        <w:rPr>
          <w:lang w:val="es-CO" w:bidi="es-ES"/>
        </w:rPr>
        <w:t> Tiempo real con buffer circular</w:t>
      </w:r>
    </w:p>
    <w:p w14:paraId="69DB9D30" w14:textId="77777777" w:rsidR="00EA03F0" w:rsidRPr="00EA03F0" w:rsidRDefault="00EA03F0">
      <w:pPr>
        <w:numPr>
          <w:ilvl w:val="0"/>
          <w:numId w:val="6"/>
        </w:numPr>
        <w:rPr>
          <w:lang w:val="es-CO" w:bidi="es-ES"/>
        </w:rPr>
      </w:pPr>
      <w:r w:rsidRPr="00EA03F0">
        <w:rPr>
          <w:b/>
          <w:bCs/>
          <w:lang w:val="es-CO" w:bidi="es-ES"/>
        </w:rPr>
        <w:t>Personalización:</w:t>
      </w:r>
      <w:r w:rsidRPr="00EA03F0">
        <w:rPr>
          <w:lang w:val="es-CO" w:bidi="es-ES"/>
        </w:rPr>
        <w:t> Colores y estilos Bootstrap</w:t>
      </w:r>
    </w:p>
    <w:p w14:paraId="51AE730E" w14:textId="44738FBB" w:rsidR="00EA03F0" w:rsidRPr="00EA03F0" w:rsidRDefault="00EA03F0" w:rsidP="00EA03F0">
      <w:pPr>
        <w:pStyle w:val="Listaconnmeros"/>
        <w:numPr>
          <w:ilvl w:val="0"/>
          <w:numId w:val="0"/>
        </w:numPr>
        <w:outlineLvl w:val="2"/>
      </w:pPr>
      <w:bookmarkStart w:id="14" w:name="_Toc208142307"/>
      <w:r w:rsidRPr="00EA03F0">
        <w:t>Exportación de Datos</w:t>
      </w:r>
      <w:bookmarkEnd w:id="14"/>
    </w:p>
    <w:p w14:paraId="2C80BD26" w14:textId="385B07BB" w:rsidR="00EA03F0" w:rsidRPr="00EA03F0" w:rsidRDefault="00EA03F0">
      <w:pPr>
        <w:numPr>
          <w:ilvl w:val="0"/>
          <w:numId w:val="7"/>
        </w:numPr>
        <w:rPr>
          <w:lang w:val="es-CO" w:bidi="es-ES"/>
        </w:rPr>
      </w:pPr>
      <w:r w:rsidRPr="00EA03F0">
        <w:rPr>
          <w:b/>
          <w:bCs/>
          <w:lang w:val="es-CO" w:bidi="es-ES"/>
        </w:rPr>
        <w:t>Formato:</w:t>
      </w:r>
      <w:r w:rsidRPr="00EA03F0">
        <w:rPr>
          <w:lang w:val="es-CO" w:bidi="es-ES"/>
        </w:rPr>
        <w:t> </w:t>
      </w:r>
      <w:r w:rsidR="00C77121" w:rsidRPr="00C77121">
        <w:rPr>
          <w:lang w:val="es-CO" w:bidi="es-ES"/>
        </w:rPr>
        <w:t>Excel (.xlsx) con múltiples hojas; CSV como alternativa</w:t>
      </w:r>
    </w:p>
    <w:p w14:paraId="61E52535" w14:textId="77777777" w:rsidR="00EA03F0" w:rsidRPr="00EA03F0" w:rsidRDefault="00EA03F0">
      <w:pPr>
        <w:numPr>
          <w:ilvl w:val="0"/>
          <w:numId w:val="7"/>
        </w:numPr>
        <w:rPr>
          <w:lang w:val="es-CO" w:bidi="es-ES"/>
        </w:rPr>
      </w:pPr>
      <w:r w:rsidRPr="00EA03F0">
        <w:rPr>
          <w:b/>
          <w:bCs/>
          <w:lang w:val="es-CO" w:bidi="es-ES"/>
        </w:rPr>
        <w:t>Contenido:</w:t>
      </w:r>
      <w:r w:rsidRPr="00EA03F0">
        <w:rPr>
          <w:lang w:val="es-CO" w:bidi="es-ES"/>
        </w:rPr>
        <w:t> Timestamps, lecturas ADC, ángulos calibrados</w:t>
      </w:r>
    </w:p>
    <w:p w14:paraId="2ED14A41" w14:textId="77777777" w:rsidR="00EA03F0" w:rsidRPr="00EA03F0" w:rsidRDefault="00EA03F0">
      <w:pPr>
        <w:numPr>
          <w:ilvl w:val="0"/>
          <w:numId w:val="7"/>
        </w:numPr>
        <w:rPr>
          <w:lang w:val="es-CO" w:bidi="es-ES"/>
        </w:rPr>
      </w:pPr>
      <w:r w:rsidRPr="00EA03F0">
        <w:rPr>
          <w:b/>
          <w:bCs/>
          <w:lang w:val="es-CO" w:bidi="es-ES"/>
        </w:rPr>
        <w:t>Gráficos:</w:t>
      </w:r>
      <w:r w:rsidRPr="00EA03F0">
        <w:rPr>
          <w:lang w:val="es-CO" w:bidi="es-ES"/>
        </w:rPr>
        <w:t> Gráfico de líneas integrado en Excel</w:t>
      </w:r>
    </w:p>
    <w:p w14:paraId="6A366A0A" w14:textId="77777777" w:rsidR="00FB6A61" w:rsidRDefault="00EA03F0">
      <w:pPr>
        <w:numPr>
          <w:ilvl w:val="0"/>
          <w:numId w:val="7"/>
        </w:numPr>
        <w:rPr>
          <w:lang w:val="es-CO" w:bidi="es-ES"/>
        </w:rPr>
      </w:pPr>
      <w:r w:rsidRPr="00EA03F0">
        <w:rPr>
          <w:b/>
          <w:bCs/>
          <w:lang w:val="es-CO" w:bidi="es-ES"/>
        </w:rPr>
        <w:t>Metadatos:</w:t>
      </w:r>
      <w:r w:rsidRPr="00EA03F0">
        <w:rPr>
          <w:lang w:val="es-CO" w:bidi="es-ES"/>
        </w:rPr>
        <w:t> Información de calibración y sesión</w:t>
      </w:r>
    </w:p>
    <w:p w14:paraId="132D46AA" w14:textId="55D51293" w:rsidR="00FB6A61" w:rsidRPr="00FB6A61" w:rsidRDefault="00FB6A61" w:rsidP="00FB6A61">
      <w:pPr>
        <w:pStyle w:val="Ttulo1"/>
        <w:rPr>
          <w:b w:val="0"/>
          <w:bCs w:val="0"/>
          <w:lang w:val="es-CO" w:bidi="es-ES"/>
        </w:rPr>
      </w:pPr>
      <w:bookmarkStart w:id="15" w:name="_Toc208142308"/>
      <w:r w:rsidRPr="00FB6A61">
        <w:rPr>
          <w:lang w:val="es-CO" w:bidi="es-ES"/>
        </w:rPr>
        <w:lastRenderedPageBreak/>
        <w:t>HARDWARE COMPATIBLE</w:t>
      </w:r>
      <w:bookmarkEnd w:id="15"/>
    </w:p>
    <w:p w14:paraId="4AFC9D42" w14:textId="01FF20C0" w:rsidR="00FB6A61" w:rsidRPr="00FB6A61" w:rsidRDefault="00FB6A61" w:rsidP="00FB6A61">
      <w:pPr>
        <w:pStyle w:val="Ttulo2"/>
        <w:rPr>
          <w:lang w:val="es-CO" w:bidi="es-ES"/>
        </w:rPr>
      </w:pPr>
      <w:bookmarkStart w:id="16" w:name="_Toc208142309"/>
      <w:r w:rsidRPr="00FB6A61">
        <w:rPr>
          <w:lang w:val="es-CO" w:bidi="es-ES"/>
        </w:rPr>
        <w:t>Microcontrolador Principal</w:t>
      </w:r>
      <w:bookmarkEnd w:id="16"/>
    </w:p>
    <w:p w14:paraId="5829BAFA" w14:textId="77777777" w:rsidR="00FB6A61" w:rsidRPr="00FB6A61" w:rsidRDefault="00FB6A61">
      <w:pPr>
        <w:numPr>
          <w:ilvl w:val="0"/>
          <w:numId w:val="8"/>
        </w:numPr>
        <w:rPr>
          <w:lang w:val="es-CO" w:bidi="es-ES"/>
        </w:rPr>
      </w:pPr>
      <w:r w:rsidRPr="00FB6A61">
        <w:rPr>
          <w:b/>
          <w:bCs/>
          <w:lang w:val="es-CO" w:bidi="es-ES"/>
        </w:rPr>
        <w:t>Modelo:</w:t>
      </w:r>
      <w:r w:rsidRPr="00FB6A61">
        <w:rPr>
          <w:lang w:val="es-CO" w:bidi="es-ES"/>
        </w:rPr>
        <w:t> ESP32 DevKit V1 o compatible</w:t>
      </w:r>
    </w:p>
    <w:p w14:paraId="53F6E608" w14:textId="77777777" w:rsidR="00FB6A61" w:rsidRPr="00FB6A61" w:rsidRDefault="00FB6A61">
      <w:pPr>
        <w:numPr>
          <w:ilvl w:val="0"/>
          <w:numId w:val="8"/>
        </w:numPr>
        <w:rPr>
          <w:lang w:val="es-CO" w:bidi="es-ES"/>
        </w:rPr>
      </w:pPr>
      <w:r w:rsidRPr="00FB6A61">
        <w:rPr>
          <w:b/>
          <w:bCs/>
          <w:lang w:val="es-CO" w:bidi="es-ES"/>
        </w:rPr>
        <w:t>GPIO Utilizado:</w:t>
      </w:r>
      <w:r w:rsidRPr="00FB6A61">
        <w:rPr>
          <w:lang w:val="es-CO" w:bidi="es-ES"/>
        </w:rPr>
        <w:t> Pin 32 (ADC1_CH4)</w:t>
      </w:r>
    </w:p>
    <w:p w14:paraId="41E3993F" w14:textId="77777777" w:rsidR="00FB6A61" w:rsidRPr="00FB6A61" w:rsidRDefault="00FB6A61">
      <w:pPr>
        <w:numPr>
          <w:ilvl w:val="0"/>
          <w:numId w:val="8"/>
        </w:numPr>
        <w:rPr>
          <w:lang w:val="es-CO" w:bidi="es-ES"/>
        </w:rPr>
      </w:pPr>
      <w:r w:rsidRPr="00FB6A61">
        <w:rPr>
          <w:b/>
          <w:bCs/>
          <w:lang w:val="es-CO" w:bidi="es-ES"/>
        </w:rPr>
        <w:t>Alimentación:</w:t>
      </w:r>
      <w:r w:rsidRPr="00FB6A61">
        <w:rPr>
          <w:lang w:val="es-CO" w:bidi="es-ES"/>
        </w:rPr>
        <w:t> 3.3V y GND</w:t>
      </w:r>
    </w:p>
    <w:p w14:paraId="7869E800" w14:textId="77E4A7E1" w:rsidR="00FB6A61" w:rsidRDefault="00FB6A61">
      <w:pPr>
        <w:numPr>
          <w:ilvl w:val="0"/>
          <w:numId w:val="8"/>
        </w:numPr>
        <w:rPr>
          <w:lang w:val="es-CO" w:bidi="es-ES"/>
        </w:rPr>
      </w:pPr>
      <w:r w:rsidRPr="00FB6A61">
        <w:rPr>
          <w:b/>
          <w:bCs/>
          <w:lang w:val="es-CO" w:bidi="es-ES"/>
        </w:rPr>
        <w:t>Comunicación:</w:t>
      </w:r>
      <w:r w:rsidRPr="00FB6A61">
        <w:rPr>
          <w:lang w:val="es-CO" w:bidi="es-ES"/>
        </w:rPr>
        <w:t> WiFi 802.11b/g/n</w:t>
      </w:r>
      <w:r w:rsidR="00C77121">
        <w:rPr>
          <w:lang w:val="es-CO" w:bidi="es-ES"/>
        </w:rPr>
        <w:t xml:space="preserve"> </w:t>
      </w:r>
      <w:r w:rsidR="00C77121" w:rsidRPr="00C77121">
        <w:rPr>
          <w:lang w:bidi="es-ES"/>
        </w:rPr>
        <w:t>(sockets TCP)</w:t>
      </w:r>
    </w:p>
    <w:p w14:paraId="2CC8CA07" w14:textId="07CA56A0" w:rsidR="00FB6A61" w:rsidRPr="00FB6A61" w:rsidRDefault="00FB6A61" w:rsidP="00FB6A61">
      <w:pPr>
        <w:pStyle w:val="Ttulo2"/>
        <w:rPr>
          <w:b w:val="0"/>
          <w:bCs w:val="0"/>
          <w:lang w:val="es-CO" w:bidi="es-ES"/>
        </w:rPr>
      </w:pPr>
      <w:bookmarkStart w:id="17" w:name="_Toc208142310"/>
      <w:r w:rsidRPr="00FB6A61">
        <w:rPr>
          <w:lang w:val="es-CO" w:bidi="es-ES"/>
        </w:rPr>
        <w:t>Sensor Requerido</w:t>
      </w:r>
      <w:bookmarkEnd w:id="17"/>
    </w:p>
    <w:p w14:paraId="2DFB3547" w14:textId="77777777" w:rsidR="00FB6A61" w:rsidRPr="00FB6A61" w:rsidRDefault="00FB6A61">
      <w:pPr>
        <w:numPr>
          <w:ilvl w:val="0"/>
          <w:numId w:val="9"/>
        </w:numPr>
        <w:rPr>
          <w:lang w:val="es-CO" w:bidi="es-ES"/>
        </w:rPr>
      </w:pPr>
      <w:r w:rsidRPr="00FB6A61">
        <w:rPr>
          <w:b/>
          <w:bCs/>
          <w:lang w:val="es-CO" w:bidi="es-ES"/>
        </w:rPr>
        <w:t>Tipo:</w:t>
      </w:r>
      <w:r w:rsidRPr="00FB6A61">
        <w:rPr>
          <w:lang w:val="es-CO" w:bidi="es-ES"/>
        </w:rPr>
        <w:t> Potenciómetro rotativo</w:t>
      </w:r>
    </w:p>
    <w:p w14:paraId="1937AA41" w14:textId="77777777" w:rsidR="00FB6A61" w:rsidRPr="00FB6A61" w:rsidRDefault="00FB6A61">
      <w:pPr>
        <w:numPr>
          <w:ilvl w:val="0"/>
          <w:numId w:val="9"/>
        </w:numPr>
        <w:rPr>
          <w:lang w:val="es-CO" w:bidi="es-ES"/>
        </w:rPr>
      </w:pPr>
      <w:r w:rsidRPr="00FB6A61">
        <w:rPr>
          <w:b/>
          <w:bCs/>
          <w:lang w:val="es-CO" w:bidi="es-ES"/>
        </w:rPr>
        <w:t>Resistencia:</w:t>
      </w:r>
      <w:r w:rsidRPr="00FB6A61">
        <w:rPr>
          <w:lang w:val="es-CO" w:bidi="es-ES"/>
        </w:rPr>
        <w:t> 10kΩ (recomendado)</w:t>
      </w:r>
    </w:p>
    <w:p w14:paraId="078B41B4" w14:textId="77777777" w:rsidR="00FB6A61" w:rsidRPr="00FB6A61" w:rsidRDefault="00FB6A61">
      <w:pPr>
        <w:numPr>
          <w:ilvl w:val="0"/>
          <w:numId w:val="9"/>
        </w:numPr>
        <w:rPr>
          <w:lang w:val="es-CO" w:bidi="es-ES"/>
        </w:rPr>
      </w:pPr>
      <w:r w:rsidRPr="00FB6A61">
        <w:rPr>
          <w:b/>
          <w:bCs/>
          <w:lang w:val="es-CO" w:bidi="es-ES"/>
        </w:rPr>
        <w:t>Rango Angular:</w:t>
      </w:r>
      <w:r w:rsidRPr="00FB6A61">
        <w:rPr>
          <w:lang w:val="es-CO" w:bidi="es-ES"/>
        </w:rPr>
        <w:t> -135° 135°</w:t>
      </w:r>
    </w:p>
    <w:p w14:paraId="046451D0" w14:textId="77777777" w:rsidR="00FB6A61" w:rsidRPr="00FB6A61" w:rsidRDefault="00FB6A61">
      <w:pPr>
        <w:numPr>
          <w:ilvl w:val="0"/>
          <w:numId w:val="9"/>
        </w:numPr>
        <w:rPr>
          <w:lang w:val="es-CO" w:bidi="es-ES"/>
        </w:rPr>
      </w:pPr>
      <w:r w:rsidRPr="00FB6A61">
        <w:rPr>
          <w:b/>
          <w:bCs/>
          <w:lang w:val="es-CO" w:bidi="es-ES"/>
        </w:rPr>
        <w:t>Linealidad:</w:t>
      </w:r>
      <w:r w:rsidRPr="00FB6A61">
        <w:rPr>
          <w:lang w:val="es-CO" w:bidi="es-ES"/>
        </w:rPr>
        <w:t> ±1% o mejor</w:t>
      </w:r>
    </w:p>
    <w:p w14:paraId="17A34D9D" w14:textId="2D091B0F" w:rsidR="00FB6A61" w:rsidRPr="00FB6A61" w:rsidRDefault="00FB6A61">
      <w:pPr>
        <w:numPr>
          <w:ilvl w:val="0"/>
          <w:numId w:val="9"/>
        </w:numPr>
        <w:rPr>
          <w:lang w:val="es-CO" w:bidi="es-ES"/>
        </w:rPr>
      </w:pPr>
      <w:r w:rsidRPr="00FB6A61">
        <w:rPr>
          <w:b/>
          <w:bCs/>
          <w:lang w:val="es-CO" w:bidi="es-ES"/>
        </w:rPr>
        <w:t>Conexión:</w:t>
      </w:r>
      <w:r w:rsidRPr="00FB6A61">
        <w:rPr>
          <w:lang w:val="es-CO" w:bidi="es-ES"/>
        </w:rPr>
        <w:t> 3 pines (VCC, GND, Señal)</w:t>
      </w:r>
    </w:p>
    <w:bookmarkStart w:id="18" w:name="_Toc208142311"/>
    <w:p w14:paraId="6EE54A96" w14:textId="53F5E350" w:rsidR="00FB6A61" w:rsidRPr="00FB6A61" w:rsidRDefault="00FB6A61" w:rsidP="00FB6A61">
      <w:pPr>
        <w:pStyle w:val="Ttulo2"/>
        <w:rPr>
          <w:lang w:val="es-CO" w:bidi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2239169" wp14:editId="35BC28F3">
                <wp:simplePos x="0" y="0"/>
                <wp:positionH relativeFrom="margin">
                  <wp:align>right</wp:align>
                </wp:positionH>
                <wp:positionV relativeFrom="page">
                  <wp:posOffset>4810125</wp:posOffset>
                </wp:positionV>
                <wp:extent cx="6067425" cy="1855470"/>
                <wp:effectExtent l="95250" t="38100" r="47625" b="87630"/>
                <wp:wrapTopAndBottom/>
                <wp:docPr id="1365623370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7425" cy="1856014"/>
                        </a:xfrm>
                        <a:prstGeom prst="roundRect">
                          <a:avLst>
                            <a:gd name="adj" fmla="val 7478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8E8C59" w14:textId="77777777" w:rsidR="0049036D" w:rsidRDefault="0049036D" w:rsidP="0049036D">
                            <w:pPr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49036D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┌─────────────────────────────────┐</w:t>
                            </w:r>
                          </w:p>
                          <w:p w14:paraId="26F8E2E8" w14:textId="77777777" w:rsidR="0049036D" w:rsidRDefault="0049036D" w:rsidP="0049036D">
                            <w:pPr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49036D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ESP32 DevKit V1                │</w:t>
                            </w:r>
                          </w:p>
                          <w:p w14:paraId="6EFA93D7" w14:textId="77777777" w:rsidR="0049036D" w:rsidRDefault="0049036D" w:rsidP="0049036D">
                            <w:pPr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49036D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3V3  ○ ←── Potenciómetro (+)   │</w:t>
                            </w:r>
                          </w:p>
                          <w:p w14:paraId="7CA4E7B1" w14:textId="77777777" w:rsidR="0049036D" w:rsidRDefault="0049036D" w:rsidP="0049036D">
                            <w:pPr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49036D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D32  ○ ←── Potenciómetro (S)   │</w:t>
                            </w:r>
                          </w:p>
                          <w:p w14:paraId="489873E3" w14:textId="77777777" w:rsidR="0049036D" w:rsidRDefault="0049036D" w:rsidP="0049036D">
                            <w:pPr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49036D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GND  ○ ←── Potenciómetro (-)   │</w:t>
                            </w:r>
                          </w:p>
                          <w:p w14:paraId="2D2F7710" w14:textId="77777777" w:rsidR="0049036D" w:rsidRDefault="0049036D" w:rsidP="0049036D">
                            <w:pPr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49036D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LED integrado: GPIO 2          │</w:t>
                            </w:r>
                          </w:p>
                          <w:p w14:paraId="098B6D10" w14:textId="7EDBE4D9" w:rsidR="00FB6A61" w:rsidRDefault="0049036D" w:rsidP="0049036D">
                            <w:r w:rsidRPr="0049036D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└─────────────────────────────────┘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239169" id="_x0000_s1032" style="position:absolute;margin-left:426.55pt;margin-top:378.75pt;width:477.75pt;height:146.1pt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margin;mso-height-relative:margin;v-text-anchor:middle" arcsize="490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" fillcolor="#23394c" stroked="f" strokeweight="2pt">
                <v:shadow on="t" color="black" opacity="26214f" origin=".5,-.5" offset="-.74836mm,.74836mm"/>
                <v:textbox>
                  <w:txbxContent>
                    <w:p w14:paraId="648E8C59" w14:textId="77777777" w:rsidR="0049036D" w:rsidRDefault="0049036D" w:rsidP="0049036D">
                      <w:pPr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49036D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┌─────────────────────────────────┐</w:t>
                      </w:r>
                    </w:p>
                    <w:p w14:paraId="26F8E2E8" w14:textId="77777777" w:rsidR="0049036D" w:rsidRDefault="0049036D" w:rsidP="0049036D">
                      <w:pPr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49036D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ESP32 DevKit V1                │</w:t>
                      </w:r>
                    </w:p>
                    <w:p w14:paraId="6EFA93D7" w14:textId="77777777" w:rsidR="0049036D" w:rsidRDefault="0049036D" w:rsidP="0049036D">
                      <w:pPr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49036D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3V3  ○ ←── Potenciómetro (+)   │</w:t>
                      </w:r>
                    </w:p>
                    <w:p w14:paraId="7CA4E7B1" w14:textId="77777777" w:rsidR="0049036D" w:rsidRDefault="0049036D" w:rsidP="0049036D">
                      <w:pPr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49036D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D32  ○ ←── Potenciómetro (S)   │</w:t>
                      </w:r>
                    </w:p>
                    <w:p w14:paraId="489873E3" w14:textId="77777777" w:rsidR="0049036D" w:rsidRDefault="0049036D" w:rsidP="0049036D">
                      <w:pPr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49036D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GND  ○ ←── Potenciómetro (-)   │</w:t>
                      </w:r>
                    </w:p>
                    <w:p w14:paraId="2D2F7710" w14:textId="77777777" w:rsidR="0049036D" w:rsidRDefault="0049036D" w:rsidP="0049036D">
                      <w:pPr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49036D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LED integrado: GPIO 2          │</w:t>
                      </w:r>
                    </w:p>
                    <w:p w14:paraId="098B6D10" w14:textId="7EDBE4D9" w:rsidR="00FB6A61" w:rsidRDefault="0049036D" w:rsidP="0049036D">
                      <w:r w:rsidRPr="0049036D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└─────────────────────────────────┘</w:t>
                      </w:r>
                    </w:p>
                  </w:txbxContent>
                </v:textbox>
                <w10:wrap type="topAndBottom" anchorx="margin" anchory="page"/>
              </v:roundrect>
            </w:pict>
          </mc:Fallback>
        </mc:AlternateContent>
      </w:r>
      <w:r w:rsidRPr="00FB6A61">
        <w:rPr>
          <w:lang w:val="es-CO" w:bidi="es-ES"/>
        </w:rPr>
        <w:t>Diagrama de Conexiones</w:t>
      </w:r>
      <w:bookmarkEnd w:id="18"/>
    </w:p>
    <w:p w14:paraId="08E7FE4D" w14:textId="25E4C212" w:rsidR="00EA03F0" w:rsidRPr="00EA03F0" w:rsidRDefault="00EA03F0" w:rsidP="00EA03F0">
      <w:pPr>
        <w:rPr>
          <w:lang w:val="es-CO" w:bidi="es-ES"/>
        </w:rPr>
      </w:pPr>
    </w:p>
    <w:p w14:paraId="7746F500" w14:textId="45F14F49" w:rsidR="00EA03F0" w:rsidRDefault="00FB6A61" w:rsidP="002063EE">
      <w:pPr>
        <w:pStyle w:val="Ttulo1"/>
        <w:rPr>
          <w:lang w:bidi="es-ES"/>
        </w:rPr>
      </w:pPr>
      <w:bookmarkStart w:id="19" w:name="_Toc208142312"/>
      <w:r>
        <w:rPr>
          <w:lang w:bidi="es-ES"/>
        </w:rPr>
        <w:lastRenderedPageBreak/>
        <w:t xml:space="preserve">REQUERIMIENTOS DE </w:t>
      </w:r>
      <w:r w:rsidRPr="00FB6A61">
        <w:rPr>
          <w:lang w:bidi="es-ES"/>
        </w:rPr>
        <w:t>INSTALACIÓN Y CONFIGURACIÓN</w:t>
      </w:r>
      <w:bookmarkEnd w:id="19"/>
    </w:p>
    <w:p w14:paraId="49B26296" w14:textId="5A5806D0" w:rsidR="00FB6A61" w:rsidRPr="00FB6A61" w:rsidRDefault="00FB6A61" w:rsidP="00FB6A61">
      <w:pPr>
        <w:pStyle w:val="Ttulo2"/>
        <w:rPr>
          <w:lang w:val="es-CO" w:bidi="es-ES"/>
        </w:rPr>
      </w:pPr>
      <w:bookmarkStart w:id="20" w:name="_Toc208142313"/>
      <w:r w:rsidRPr="00FB6A61">
        <w:rPr>
          <w:lang w:val="es-CO" w:bidi="es-ES"/>
        </w:rPr>
        <w:t>Requisitos del Sistema</w:t>
      </w:r>
      <w:bookmarkEnd w:id="20"/>
    </w:p>
    <w:p w14:paraId="5B7CE557" w14:textId="0E7BCB12" w:rsidR="00FB6A61" w:rsidRPr="00FB6A61" w:rsidRDefault="00FB6A61">
      <w:pPr>
        <w:numPr>
          <w:ilvl w:val="0"/>
          <w:numId w:val="10"/>
        </w:numPr>
        <w:rPr>
          <w:lang w:val="es-CO" w:bidi="es-ES"/>
        </w:rPr>
      </w:pPr>
      <w:r w:rsidRPr="00FB6A61">
        <w:rPr>
          <w:b/>
          <w:bCs/>
          <w:lang w:val="es-CO" w:bidi="es-ES"/>
        </w:rPr>
        <w:t>Sistema Operativo:</w:t>
      </w:r>
      <w:r w:rsidRPr="00FB6A61">
        <w:rPr>
          <w:lang w:val="es-CO" w:bidi="es-ES"/>
        </w:rPr>
        <w:t> Windows 10/11</w:t>
      </w:r>
    </w:p>
    <w:p w14:paraId="61771411" w14:textId="77777777" w:rsidR="00FB6A61" w:rsidRPr="00FB6A61" w:rsidRDefault="00FB6A61">
      <w:pPr>
        <w:numPr>
          <w:ilvl w:val="0"/>
          <w:numId w:val="10"/>
        </w:numPr>
        <w:rPr>
          <w:lang w:val="es-CO" w:bidi="es-ES"/>
        </w:rPr>
      </w:pPr>
      <w:r w:rsidRPr="00FB6A61">
        <w:rPr>
          <w:b/>
          <w:bCs/>
          <w:lang w:val="es-CO" w:bidi="es-ES"/>
        </w:rPr>
        <w:t>Python:</w:t>
      </w:r>
      <w:r w:rsidRPr="00FB6A61">
        <w:rPr>
          <w:lang w:val="es-CO" w:bidi="es-ES"/>
        </w:rPr>
        <w:t> Versión 3.8 o superior</w:t>
      </w:r>
    </w:p>
    <w:p w14:paraId="3049CBBC" w14:textId="77777777" w:rsidR="00FB6A61" w:rsidRPr="00FB6A61" w:rsidRDefault="00FB6A61">
      <w:pPr>
        <w:numPr>
          <w:ilvl w:val="0"/>
          <w:numId w:val="10"/>
        </w:numPr>
        <w:rPr>
          <w:lang w:val="es-CO" w:bidi="es-ES"/>
        </w:rPr>
      </w:pPr>
      <w:r w:rsidRPr="00FB6A61">
        <w:rPr>
          <w:b/>
          <w:bCs/>
          <w:lang w:val="es-CO" w:bidi="es-ES"/>
        </w:rPr>
        <w:t>RAM:</w:t>
      </w:r>
      <w:r w:rsidRPr="00FB6A61">
        <w:rPr>
          <w:lang w:val="es-CO" w:bidi="es-ES"/>
        </w:rPr>
        <w:t> Mínimo 2GB, recomendado 4GB</w:t>
      </w:r>
    </w:p>
    <w:bookmarkStart w:id="21" w:name="_Toc208142314"/>
    <w:p w14:paraId="66F220D0" w14:textId="31E7BA90" w:rsidR="00FB6A61" w:rsidRPr="00FB6A61" w:rsidRDefault="00672C1A" w:rsidP="00FB6A61">
      <w:pPr>
        <w:pStyle w:val="Ttulo2"/>
        <w:rPr>
          <w:lang w:val="es-CO" w:bidi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97AC57" wp14:editId="53152A99">
                <wp:simplePos x="0" y="0"/>
                <wp:positionH relativeFrom="margin">
                  <wp:align>right</wp:align>
                </wp:positionH>
                <wp:positionV relativeFrom="page">
                  <wp:posOffset>3347085</wp:posOffset>
                </wp:positionV>
                <wp:extent cx="6067425" cy="1609725"/>
                <wp:effectExtent l="95250" t="38100" r="47625" b="104775"/>
                <wp:wrapTopAndBottom/>
                <wp:docPr id="1501621787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7425" cy="1609830"/>
                        </a:xfrm>
                        <a:prstGeom prst="roundRect">
                          <a:avLst>
                            <a:gd name="adj" fmla="val 7478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CE7AF7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B6A61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># requirements.txt</w:t>
                            </w:r>
                          </w:p>
                          <w:p w14:paraId="7E500B9A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PyQt5&gt;=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5.15.0</w:t>
                            </w:r>
                          </w:p>
                          <w:p w14:paraId="5FDA03C9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matplotlib&gt;=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3.5.0</w:t>
                            </w:r>
                          </w:p>
                          <w:p w14:paraId="49D02523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numpy&gt;=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1.21.0</w:t>
                            </w:r>
                          </w:p>
                          <w:p w14:paraId="512D97DD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proofErr w:type="spellStart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scipy</w:t>
                            </w:r>
                            <w:proofErr w:type="spellEnd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1.7.0</w:t>
                            </w:r>
                          </w:p>
                          <w:p w14:paraId="5D27E58E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proofErr w:type="spellStart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openpyxl</w:t>
                            </w:r>
                            <w:proofErr w:type="spellEnd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3.0.9</w:t>
                            </w:r>
                          </w:p>
                          <w:p w14:paraId="5E9E647B" w14:textId="77777777" w:rsid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proofErr w:type="spellStart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pyserial</w:t>
                            </w:r>
                            <w:proofErr w:type="spellEnd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3.5</w:t>
                            </w:r>
                          </w:p>
                          <w:p w14:paraId="099C0CC4" w14:textId="05B12730" w:rsidR="00AC6AA2" w:rsidRPr="00FB6A61" w:rsidRDefault="00AC6AA2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AC6AA2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pandas&gt;=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1.3.0</w:t>
                            </w:r>
                          </w:p>
                          <w:p w14:paraId="759CE20E" w14:textId="77777777" w:rsidR="00FB6A61" w:rsidRDefault="00FB6A61" w:rsidP="00FB6A6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97AC57" id="_x0000_s1033" style="position:absolute;margin-left:426.55pt;margin-top:263.55pt;width:477.75pt;height:126.75pt;z-index:251672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margin;mso-height-relative:margin;v-text-anchor:middle" arcsize="490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" fillcolor="#23394c" stroked="f" strokeweight="2pt">
                <v:shadow on="t" color="black" opacity="26214f" origin=".5,-.5" offset="-.74836mm,.74836mm"/>
                <v:textbox>
                  <w:txbxContent>
                    <w:p w14:paraId="1ACE7AF7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B6A61">
                        <w:rPr>
                          <w:rFonts w:ascii="Courier New" w:eastAsia="Times New Roman" w:hAnsi="Courier New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># requirements.txt</w:t>
                      </w:r>
                    </w:p>
                    <w:p w14:paraId="7E500B9A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PyQt5&gt;=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5.15.0</w:t>
                      </w:r>
                    </w:p>
                    <w:p w14:paraId="5FDA03C9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matplotlib&gt;=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3.5.0</w:t>
                      </w:r>
                    </w:p>
                    <w:p w14:paraId="49D02523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numpy&gt;=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1.21.0</w:t>
                      </w:r>
                    </w:p>
                    <w:p w14:paraId="512D97DD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proofErr w:type="spellStart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scipy</w:t>
                      </w:r>
                      <w:proofErr w:type="spellEnd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1.7.0</w:t>
                      </w:r>
                    </w:p>
                    <w:p w14:paraId="5D27E58E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proofErr w:type="spellStart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openpyxl</w:t>
                      </w:r>
                      <w:proofErr w:type="spellEnd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3.0.9</w:t>
                      </w:r>
                    </w:p>
                    <w:p w14:paraId="5E9E647B" w14:textId="77777777" w:rsid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</w:pPr>
                      <w:proofErr w:type="spellStart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pyserial</w:t>
                      </w:r>
                      <w:proofErr w:type="spellEnd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3.5</w:t>
                      </w:r>
                    </w:p>
                    <w:p w14:paraId="099C0CC4" w14:textId="05B12730" w:rsidR="00AC6AA2" w:rsidRPr="00FB6A61" w:rsidRDefault="00AC6AA2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AC6AA2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pandas&gt;=</w:t>
                      </w:r>
                      <w:r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1.3.0</w:t>
                      </w:r>
                    </w:p>
                    <w:p w14:paraId="759CE20E" w14:textId="77777777" w:rsidR="00FB6A61" w:rsidRDefault="00FB6A61" w:rsidP="00FB6A61">
                      <w:pPr>
                        <w:jc w:val="center"/>
                      </w:pPr>
                    </w:p>
                  </w:txbxContent>
                </v:textbox>
                <w10:wrap type="topAndBottom" anchorx="margin" anchory="page"/>
              </v:roundrect>
            </w:pict>
          </mc:Fallback>
        </mc:AlternateContent>
      </w:r>
      <w:r w:rsidR="00FB6A61" w:rsidRPr="00FB6A61">
        <w:rPr>
          <w:lang w:val="es-CO" w:bidi="es-ES"/>
        </w:rPr>
        <w:t>Dependencias de Software</w:t>
      </w:r>
      <w:bookmarkEnd w:id="21"/>
    </w:p>
    <w:p w14:paraId="51432C45" w14:textId="0921EF1F" w:rsidR="00672C1A" w:rsidRPr="00672C1A" w:rsidRDefault="00672C1A" w:rsidP="00672C1A">
      <w:pPr>
        <w:pStyle w:val="Ttulo2"/>
        <w:rPr>
          <w:lang w:val="es-CO" w:bidi="es-ES"/>
        </w:rPr>
      </w:pPr>
      <w:bookmarkStart w:id="22" w:name="_Toc208142315"/>
      <w:r w:rsidRPr="00672C1A">
        <w:rPr>
          <w:lang w:val="es-CO" w:bidi="es-ES"/>
        </w:rPr>
        <w:t>Proceso de Instalación</w:t>
      </w:r>
      <w:bookmarkEnd w:id="22"/>
    </w:p>
    <w:p w14:paraId="19062F4E" w14:textId="77777777" w:rsidR="00672C1A" w:rsidRPr="00672C1A" w:rsidRDefault="00672C1A">
      <w:pPr>
        <w:numPr>
          <w:ilvl w:val="0"/>
          <w:numId w:val="11"/>
        </w:numPr>
        <w:rPr>
          <w:lang w:val="es-CO" w:bidi="es-ES"/>
        </w:rPr>
      </w:pPr>
      <w:r w:rsidRPr="00672C1A">
        <w:rPr>
          <w:b/>
          <w:bCs/>
          <w:lang w:val="es-CO" w:bidi="es-ES"/>
        </w:rPr>
        <w:t>Clonar Repositorio:</w:t>
      </w:r>
      <w:r w:rsidRPr="00672C1A">
        <w:rPr>
          <w:lang w:val="es-CO" w:bidi="es-ES"/>
        </w:rPr>
        <w:t> Descargar código fuente</w:t>
      </w:r>
    </w:p>
    <w:p w14:paraId="1D518DD1" w14:textId="77777777" w:rsidR="00672C1A" w:rsidRPr="00672C1A" w:rsidRDefault="00672C1A">
      <w:pPr>
        <w:pStyle w:val="Prrafodelista"/>
        <w:numPr>
          <w:ilvl w:val="0"/>
          <w:numId w:val="11"/>
        </w:numPr>
        <w:rPr>
          <w:rFonts w:ascii="Consolas" w:hAnsi="Consolas"/>
          <w:color w:val="ECBD17" w:themeColor="accent3" w:themeShade="BF"/>
          <w:lang w:val="es-CO" w:bidi="es-ES"/>
        </w:rPr>
      </w:pPr>
      <w:r w:rsidRPr="00672C1A">
        <w:rPr>
          <w:b/>
          <w:bCs/>
          <w:lang w:val="es-CO" w:bidi="es-ES"/>
        </w:rPr>
        <w:t>Instalar Dependencias:</w:t>
      </w:r>
      <w:r w:rsidRPr="00672C1A">
        <w:rPr>
          <w:lang w:val="es-CO" w:bidi="es-ES"/>
        </w:rPr>
        <w:t> </w:t>
      </w:r>
      <w:proofErr w:type="spellStart"/>
      <w:r w:rsidRPr="00672C1A">
        <w:rPr>
          <w:rFonts w:ascii="Consolas" w:hAnsi="Consolas"/>
          <w:color w:val="ECBD17" w:themeColor="accent3" w:themeShade="BF"/>
          <w:shd w:val="clear" w:color="auto" w:fill="FCF6E0" w:themeFill="accent1" w:themeFillTint="33"/>
          <w:lang w:val="es-CO" w:bidi="es-ES"/>
        </w:rPr>
        <w:t>pip</w:t>
      </w:r>
      <w:proofErr w:type="spellEnd"/>
      <w:r w:rsidRPr="00672C1A">
        <w:rPr>
          <w:rFonts w:ascii="Consolas" w:hAnsi="Consolas"/>
          <w:color w:val="ECBD17" w:themeColor="accent3" w:themeShade="BF"/>
          <w:shd w:val="clear" w:color="auto" w:fill="FCF6E0" w:themeFill="accent1" w:themeFillTint="33"/>
          <w:lang w:val="es-CO" w:bidi="es-ES"/>
        </w:rPr>
        <w:t xml:space="preserve"> </w:t>
      </w:r>
      <w:proofErr w:type="spellStart"/>
      <w:r w:rsidRPr="00672C1A">
        <w:rPr>
          <w:rFonts w:ascii="Consolas" w:hAnsi="Consolas"/>
          <w:color w:val="ECBD17" w:themeColor="accent3" w:themeShade="BF"/>
          <w:shd w:val="clear" w:color="auto" w:fill="FCF6E0" w:themeFill="accent1" w:themeFillTint="33"/>
          <w:lang w:val="es-CO" w:bidi="es-ES"/>
        </w:rPr>
        <w:t>install</w:t>
      </w:r>
      <w:proofErr w:type="spellEnd"/>
      <w:r w:rsidRPr="00672C1A">
        <w:rPr>
          <w:rFonts w:ascii="Consolas" w:hAnsi="Consolas"/>
          <w:color w:val="ECBD17" w:themeColor="accent3" w:themeShade="BF"/>
          <w:shd w:val="clear" w:color="auto" w:fill="FCF6E0" w:themeFill="accent1" w:themeFillTint="33"/>
          <w:lang w:val="es-CO" w:bidi="es-ES"/>
        </w:rPr>
        <w:t xml:space="preserve"> -r requirements.txt</w:t>
      </w:r>
    </w:p>
    <w:p w14:paraId="5CBA5388" w14:textId="77777777" w:rsidR="00672C1A" w:rsidRPr="00672C1A" w:rsidRDefault="00672C1A">
      <w:pPr>
        <w:numPr>
          <w:ilvl w:val="0"/>
          <w:numId w:val="11"/>
        </w:numPr>
        <w:rPr>
          <w:lang w:val="es-CO" w:bidi="es-ES"/>
        </w:rPr>
      </w:pPr>
      <w:r w:rsidRPr="00672C1A">
        <w:rPr>
          <w:b/>
          <w:bCs/>
          <w:lang w:val="es-CO" w:bidi="es-ES"/>
        </w:rPr>
        <w:t>Configurar ESP32:</w:t>
      </w:r>
      <w:r w:rsidRPr="00672C1A">
        <w:rPr>
          <w:lang w:val="es-CO" w:bidi="es-ES"/>
        </w:rPr>
        <w:t> Flashear firmware compatible</w:t>
      </w:r>
    </w:p>
    <w:p w14:paraId="7323629E" w14:textId="77777777" w:rsidR="00672C1A" w:rsidRPr="00672C1A" w:rsidRDefault="00672C1A">
      <w:pPr>
        <w:numPr>
          <w:ilvl w:val="0"/>
          <w:numId w:val="11"/>
        </w:numPr>
        <w:rPr>
          <w:lang w:val="es-CO" w:bidi="es-ES"/>
        </w:rPr>
      </w:pPr>
      <w:r w:rsidRPr="00672C1A">
        <w:rPr>
          <w:b/>
          <w:bCs/>
          <w:lang w:val="es-CO" w:bidi="es-ES"/>
        </w:rPr>
        <w:t>Ejecutar Software:</w:t>
      </w:r>
      <w:r w:rsidRPr="00672C1A">
        <w:rPr>
          <w:lang w:val="es-CO" w:bidi="es-ES"/>
        </w:rPr>
        <w:t> </w:t>
      </w:r>
      <w:r w:rsidRPr="00672C1A">
        <w:rPr>
          <w:rFonts w:ascii="Consolas" w:hAnsi="Consolas"/>
          <w:color w:val="ECBD17" w:themeColor="accent3" w:themeShade="BF"/>
          <w:shd w:val="clear" w:color="auto" w:fill="FCF6E0" w:themeFill="accent1" w:themeFillTint="33"/>
          <w:lang w:val="es-CO" w:bidi="es-ES"/>
        </w:rPr>
        <w:t>python main.py</w:t>
      </w:r>
    </w:p>
    <w:p w14:paraId="7DD2A099" w14:textId="7A3E6E3F" w:rsidR="00FB6A61" w:rsidRDefault="0004761A" w:rsidP="00672C1A">
      <w:pPr>
        <w:pStyle w:val="Ttulo1"/>
        <w:rPr>
          <w:lang w:bidi="es-ES"/>
        </w:rPr>
      </w:pPr>
      <w:bookmarkStart w:id="23" w:name="_Toc208142316"/>
      <w:r>
        <w:rPr>
          <w:caps w:val="0"/>
          <w:lang w:bidi="es-ES"/>
        </w:rPr>
        <w:lastRenderedPageBreak/>
        <w:t>INICIO RÁPIDO</w:t>
      </w:r>
      <w:bookmarkEnd w:id="23"/>
    </w:p>
    <w:p w14:paraId="37FDA27A" w14:textId="257C7EC1" w:rsidR="00FC4AC4" w:rsidRPr="00FC4AC4" w:rsidRDefault="00FC4AC4" w:rsidP="0004761A">
      <w:pPr>
        <w:rPr>
          <w:lang w:val="es-CO" w:bidi="es-ES"/>
        </w:rPr>
      </w:pPr>
      <w:r w:rsidRPr="00FC4AC4">
        <w:rPr>
          <w:lang w:val="es-CO" w:bidi="es-ES"/>
        </w:rPr>
        <w:t>Inicio del Sistema</w:t>
      </w:r>
    </w:p>
    <w:p w14:paraId="184EF3EC" w14:textId="6EA73A64" w:rsidR="00FC4AC4" w:rsidRPr="00FC4AC4" w:rsidRDefault="00AC6AA2">
      <w:pPr>
        <w:numPr>
          <w:ilvl w:val="0"/>
          <w:numId w:val="12"/>
        </w:numPr>
        <w:rPr>
          <w:lang w:val="es-CO" w:bidi="es-ES"/>
        </w:rPr>
      </w:pPr>
      <w:r>
        <w:rPr>
          <w:lang w:val="es-CO" w:bidi="es-ES"/>
        </w:rPr>
        <w:t>Alimentar al ESP32</w:t>
      </w:r>
    </w:p>
    <w:p w14:paraId="27F050CB" w14:textId="77777777" w:rsidR="00FC4AC4" w:rsidRPr="00FC4AC4" w:rsidRDefault="00FC4AC4">
      <w:pPr>
        <w:numPr>
          <w:ilvl w:val="0"/>
          <w:numId w:val="12"/>
        </w:numPr>
        <w:rPr>
          <w:lang w:val="es-CO" w:bidi="es-ES"/>
        </w:rPr>
      </w:pPr>
      <w:r w:rsidRPr="00FC4AC4">
        <w:rPr>
          <w:lang w:val="es-CO" w:bidi="es-ES"/>
        </w:rPr>
        <w:t>Verificar conexiones del potenciómetro</w:t>
      </w:r>
    </w:p>
    <w:p w14:paraId="49584E18" w14:textId="77777777" w:rsidR="00FC4AC4" w:rsidRPr="00FC4AC4" w:rsidRDefault="00FC4AC4">
      <w:pPr>
        <w:numPr>
          <w:ilvl w:val="0"/>
          <w:numId w:val="12"/>
        </w:numPr>
        <w:rPr>
          <w:lang w:val="es-CO" w:bidi="es-ES"/>
        </w:rPr>
      </w:pPr>
      <w:r w:rsidRPr="00FC4AC4">
        <w:rPr>
          <w:lang w:val="es-CO" w:bidi="es-ES"/>
        </w:rPr>
        <w:t>Ejecutar aplicación SensoraCore</w:t>
      </w:r>
    </w:p>
    <w:p w14:paraId="5BB8BA18" w14:textId="77777777" w:rsidR="00FC4AC4" w:rsidRPr="00FC4AC4" w:rsidRDefault="00FC4AC4">
      <w:pPr>
        <w:numPr>
          <w:ilvl w:val="0"/>
          <w:numId w:val="12"/>
        </w:numPr>
        <w:rPr>
          <w:lang w:val="es-CO" w:bidi="es-ES"/>
        </w:rPr>
      </w:pPr>
      <w:r w:rsidRPr="00FC4AC4">
        <w:rPr>
          <w:lang w:val="es-CO" w:bidi="es-ES"/>
        </w:rPr>
        <w:t>Seleccionar módulo "Sensor de Ángulo Simple"</w:t>
      </w:r>
    </w:p>
    <w:p w14:paraId="58C82094" w14:textId="4749F7FC" w:rsidR="00FC4AC4" w:rsidRPr="00FC4AC4" w:rsidRDefault="00FC4AC4" w:rsidP="0004761A">
      <w:pPr>
        <w:rPr>
          <w:lang w:val="es-CO" w:bidi="es-ES"/>
        </w:rPr>
      </w:pPr>
      <w:r w:rsidRPr="00FC4AC4">
        <w:rPr>
          <w:lang w:val="es-CO" w:bidi="es-ES"/>
        </w:rPr>
        <w:t>Calibración del Sensor</w:t>
      </w:r>
      <w:r w:rsidR="00CD49BE">
        <w:rPr>
          <w:lang w:val="es-CO" w:bidi="es-ES"/>
        </w:rPr>
        <w:t xml:space="preserve"> </w:t>
      </w:r>
    </w:p>
    <w:p w14:paraId="1096C342" w14:textId="010B2416" w:rsidR="00FC4AC4" w:rsidRPr="00FC4AC4" w:rsidRDefault="00FC4AC4">
      <w:pPr>
        <w:numPr>
          <w:ilvl w:val="0"/>
          <w:numId w:val="13"/>
        </w:numPr>
        <w:rPr>
          <w:lang w:val="es-CO" w:bidi="es-ES"/>
        </w:rPr>
      </w:pPr>
      <w:r w:rsidRPr="00FC4AC4">
        <w:rPr>
          <w:lang w:val="es-CO" w:bidi="es-ES"/>
        </w:rPr>
        <w:t>Hacer clic en "Calibrar Sensor"</w:t>
      </w:r>
    </w:p>
    <w:p w14:paraId="02CD6743" w14:textId="77777777" w:rsidR="00FC4AC4" w:rsidRPr="00FC4AC4" w:rsidRDefault="00FC4AC4">
      <w:pPr>
        <w:numPr>
          <w:ilvl w:val="0"/>
          <w:numId w:val="13"/>
        </w:numPr>
        <w:rPr>
          <w:lang w:val="es-CO" w:bidi="es-ES"/>
        </w:rPr>
      </w:pPr>
      <w:r w:rsidRPr="00FC4AC4">
        <w:rPr>
          <w:lang w:val="es-CO" w:bidi="es-ES"/>
        </w:rPr>
        <w:t>Agregar mínimo 2 puntos de referencia:</w:t>
      </w:r>
    </w:p>
    <w:p w14:paraId="1CFF363B" w14:textId="77777777" w:rsidR="00FC4AC4" w:rsidRPr="00FC4AC4" w:rsidRDefault="00FC4AC4">
      <w:pPr>
        <w:numPr>
          <w:ilvl w:val="1"/>
          <w:numId w:val="13"/>
        </w:numPr>
        <w:rPr>
          <w:lang w:val="es-CO" w:bidi="es-ES"/>
        </w:rPr>
      </w:pPr>
      <w:r w:rsidRPr="00FC4AC4">
        <w:rPr>
          <w:lang w:val="es-CO" w:bidi="es-ES"/>
        </w:rPr>
        <w:t>Posicionar potenciómetro en ángulo conocido</w:t>
      </w:r>
    </w:p>
    <w:p w14:paraId="05D03474" w14:textId="77777777" w:rsidR="00FC4AC4" w:rsidRPr="00FC4AC4" w:rsidRDefault="00FC4AC4">
      <w:pPr>
        <w:numPr>
          <w:ilvl w:val="1"/>
          <w:numId w:val="13"/>
        </w:numPr>
        <w:rPr>
          <w:lang w:val="es-CO" w:bidi="es-ES"/>
        </w:rPr>
      </w:pPr>
      <w:r w:rsidRPr="00FC4AC4">
        <w:rPr>
          <w:lang w:val="es-CO" w:bidi="es-ES"/>
        </w:rPr>
        <w:t>Anotar lectura ADC mostrada</w:t>
      </w:r>
    </w:p>
    <w:p w14:paraId="1F790768" w14:textId="77777777" w:rsidR="00FC4AC4" w:rsidRPr="00FC4AC4" w:rsidRDefault="00FC4AC4">
      <w:pPr>
        <w:numPr>
          <w:ilvl w:val="1"/>
          <w:numId w:val="13"/>
        </w:numPr>
        <w:rPr>
          <w:lang w:val="es-CO" w:bidi="es-ES"/>
        </w:rPr>
      </w:pPr>
      <w:r w:rsidRPr="00FC4AC4">
        <w:rPr>
          <w:lang w:val="es-CO" w:bidi="es-ES"/>
        </w:rPr>
        <w:t>Ingresar ángulo real de referencia</w:t>
      </w:r>
    </w:p>
    <w:p w14:paraId="011DDC47" w14:textId="77777777" w:rsidR="00FC4AC4" w:rsidRPr="00FC4AC4" w:rsidRDefault="00FC4AC4">
      <w:pPr>
        <w:numPr>
          <w:ilvl w:val="0"/>
          <w:numId w:val="13"/>
        </w:numPr>
        <w:rPr>
          <w:lang w:val="es-CO" w:bidi="es-ES"/>
        </w:rPr>
      </w:pPr>
      <w:r w:rsidRPr="00FC4AC4">
        <w:rPr>
          <w:lang w:val="es-CO" w:bidi="es-ES"/>
        </w:rPr>
        <w:t>Repetir para diferentes ángulos</w:t>
      </w:r>
    </w:p>
    <w:p w14:paraId="71984BCF" w14:textId="3AEE0BE3" w:rsidR="00FC4AC4" w:rsidRPr="00FC4AC4" w:rsidRDefault="00FC4AC4">
      <w:pPr>
        <w:numPr>
          <w:ilvl w:val="0"/>
          <w:numId w:val="13"/>
        </w:numPr>
        <w:rPr>
          <w:lang w:val="es-CO" w:bidi="es-ES"/>
        </w:rPr>
      </w:pPr>
      <w:r w:rsidRPr="00FC4AC4">
        <w:rPr>
          <w:lang w:val="es-CO" w:bidi="es-ES"/>
        </w:rPr>
        <w:t>Hacer clic en " Realizar Calibración"</w:t>
      </w:r>
    </w:p>
    <w:p w14:paraId="7AA130FE" w14:textId="77777777" w:rsidR="00FC4AC4" w:rsidRPr="00FC4AC4" w:rsidRDefault="00FC4AC4">
      <w:pPr>
        <w:numPr>
          <w:ilvl w:val="0"/>
          <w:numId w:val="13"/>
        </w:numPr>
        <w:rPr>
          <w:lang w:val="es-CO" w:bidi="es-ES"/>
        </w:rPr>
      </w:pPr>
      <w:r w:rsidRPr="00FC4AC4">
        <w:rPr>
          <w:lang w:val="es-CO" w:bidi="es-ES"/>
        </w:rPr>
        <w:t>Verificar calidad de ajuste (R² &gt; 0.95 recomendado)</w:t>
      </w:r>
    </w:p>
    <w:p w14:paraId="14E18221" w14:textId="20A33625" w:rsidR="00FC4AC4" w:rsidRPr="00FC4AC4" w:rsidRDefault="00FC4AC4" w:rsidP="0004761A">
      <w:pPr>
        <w:rPr>
          <w:lang w:val="es-CO" w:bidi="es-ES"/>
        </w:rPr>
      </w:pPr>
      <w:r w:rsidRPr="00FC4AC4">
        <w:rPr>
          <w:lang w:val="es-CO" w:bidi="es-ES"/>
        </w:rPr>
        <w:t>Monitoreo en Tiempo Real</w:t>
      </w:r>
    </w:p>
    <w:p w14:paraId="2A49D739" w14:textId="7BBB4A99" w:rsidR="00FC4AC4" w:rsidRPr="00FC4AC4" w:rsidRDefault="00FC4AC4">
      <w:pPr>
        <w:numPr>
          <w:ilvl w:val="0"/>
          <w:numId w:val="14"/>
        </w:numPr>
        <w:rPr>
          <w:lang w:val="es-CO" w:bidi="es-ES"/>
        </w:rPr>
      </w:pPr>
      <w:r w:rsidRPr="00FC4AC4">
        <w:rPr>
          <w:lang w:val="es-CO" w:bidi="es-ES"/>
        </w:rPr>
        <w:t>Hacer clic en " Iniciar Monitoreo"</w:t>
      </w:r>
    </w:p>
    <w:p w14:paraId="6DD27820" w14:textId="77777777" w:rsidR="00FC4AC4" w:rsidRPr="00FC4AC4" w:rsidRDefault="00FC4AC4">
      <w:pPr>
        <w:numPr>
          <w:ilvl w:val="0"/>
          <w:numId w:val="14"/>
        </w:numPr>
        <w:rPr>
          <w:lang w:val="es-CO" w:bidi="es-ES"/>
        </w:rPr>
      </w:pPr>
      <w:r w:rsidRPr="00FC4AC4">
        <w:rPr>
          <w:lang w:val="es-CO" w:bidi="es-ES"/>
        </w:rPr>
        <w:t>Observar lecturas en tiempo real</w:t>
      </w:r>
    </w:p>
    <w:p w14:paraId="3E575C56" w14:textId="77777777" w:rsidR="00FC4AC4" w:rsidRPr="00FC4AC4" w:rsidRDefault="00FC4AC4">
      <w:pPr>
        <w:numPr>
          <w:ilvl w:val="0"/>
          <w:numId w:val="14"/>
        </w:numPr>
        <w:rPr>
          <w:lang w:val="es-CO" w:bidi="es-ES"/>
        </w:rPr>
      </w:pPr>
      <w:r w:rsidRPr="00FC4AC4">
        <w:rPr>
          <w:lang w:val="es-CO" w:bidi="es-ES"/>
        </w:rPr>
        <w:t>Analizar gráfica de tendencias</w:t>
      </w:r>
    </w:p>
    <w:p w14:paraId="387E1AB2" w14:textId="6A6EEDDF" w:rsidR="00FC4AC4" w:rsidRPr="00FC4AC4" w:rsidRDefault="00FC4AC4">
      <w:pPr>
        <w:numPr>
          <w:ilvl w:val="0"/>
          <w:numId w:val="14"/>
        </w:numPr>
        <w:rPr>
          <w:lang w:val="es-CO" w:bidi="es-ES"/>
        </w:rPr>
      </w:pPr>
      <w:r w:rsidRPr="00FC4AC4">
        <w:rPr>
          <w:lang w:val="es-CO" w:bidi="es-ES"/>
        </w:rPr>
        <w:t>Usar "Limpiar Gráfica" para reiniciar</w:t>
      </w:r>
    </w:p>
    <w:p w14:paraId="58D2F521" w14:textId="7E157D75" w:rsidR="00FC4AC4" w:rsidRPr="00FC4AC4" w:rsidRDefault="00FC4AC4" w:rsidP="0004761A">
      <w:pPr>
        <w:rPr>
          <w:lang w:val="es-CO" w:bidi="es-ES"/>
        </w:rPr>
      </w:pPr>
      <w:r w:rsidRPr="00FC4AC4">
        <w:rPr>
          <w:lang w:val="es-CO" w:bidi="es-ES"/>
        </w:rPr>
        <w:t>Exportación de Datos</w:t>
      </w:r>
    </w:p>
    <w:p w14:paraId="3012E45B" w14:textId="77777777" w:rsidR="00FC4AC4" w:rsidRPr="00FC4AC4" w:rsidRDefault="00FC4AC4">
      <w:pPr>
        <w:numPr>
          <w:ilvl w:val="0"/>
          <w:numId w:val="15"/>
        </w:numPr>
        <w:rPr>
          <w:lang w:val="es-CO" w:bidi="es-ES"/>
        </w:rPr>
      </w:pPr>
      <w:r w:rsidRPr="00FC4AC4">
        <w:rPr>
          <w:lang w:val="es-CO" w:bidi="es-ES"/>
        </w:rPr>
        <w:t>Acumular datos durante sesión de monitoreo</w:t>
      </w:r>
    </w:p>
    <w:p w14:paraId="5FCF4A14" w14:textId="3CA867F7" w:rsidR="00FC4AC4" w:rsidRPr="00FC4AC4" w:rsidRDefault="00FC4AC4">
      <w:pPr>
        <w:numPr>
          <w:ilvl w:val="0"/>
          <w:numId w:val="15"/>
        </w:numPr>
        <w:rPr>
          <w:lang w:val="es-CO" w:bidi="es-ES"/>
        </w:rPr>
      </w:pPr>
      <w:r w:rsidRPr="00FC4AC4">
        <w:rPr>
          <w:lang w:val="es-CO" w:bidi="es-ES"/>
        </w:rPr>
        <w:t>Hacer clic en " Exportar Excel"</w:t>
      </w:r>
    </w:p>
    <w:p w14:paraId="2E59C4FF" w14:textId="77777777" w:rsidR="00FC4AC4" w:rsidRPr="00FC4AC4" w:rsidRDefault="00FC4AC4">
      <w:pPr>
        <w:numPr>
          <w:ilvl w:val="0"/>
          <w:numId w:val="15"/>
        </w:numPr>
        <w:rPr>
          <w:lang w:val="es-CO" w:bidi="es-ES"/>
        </w:rPr>
      </w:pPr>
      <w:r w:rsidRPr="00FC4AC4">
        <w:rPr>
          <w:lang w:val="es-CO" w:bidi="es-ES"/>
        </w:rPr>
        <w:t>Seleccionar ubicación de guardado</w:t>
      </w:r>
    </w:p>
    <w:p w14:paraId="44E73B69" w14:textId="77777777" w:rsidR="00FC4AC4" w:rsidRPr="00FC4AC4" w:rsidRDefault="00FC4AC4">
      <w:pPr>
        <w:numPr>
          <w:ilvl w:val="0"/>
          <w:numId w:val="15"/>
        </w:numPr>
        <w:rPr>
          <w:lang w:val="es-CO" w:bidi="es-ES"/>
        </w:rPr>
      </w:pPr>
      <w:r w:rsidRPr="00FC4AC4">
        <w:rPr>
          <w:lang w:val="es-CO" w:bidi="es-ES"/>
        </w:rPr>
        <w:t>Abrir archivo generado para análisis</w:t>
      </w:r>
    </w:p>
    <w:p w14:paraId="7A63D22D" w14:textId="77777777" w:rsidR="00672C1A" w:rsidRPr="00672C1A" w:rsidRDefault="00672C1A" w:rsidP="00672C1A">
      <w:pPr>
        <w:rPr>
          <w:lang w:bidi="es-ES"/>
        </w:rPr>
      </w:pPr>
    </w:p>
    <w:p w14:paraId="33D3FEA6" w14:textId="61096CB3" w:rsidR="002063EE" w:rsidRPr="004C0AD1" w:rsidRDefault="00FC4AC4" w:rsidP="00FC4AC4">
      <w:pPr>
        <w:pStyle w:val="Ttulo1"/>
      </w:pPr>
      <w:bookmarkStart w:id="24" w:name="_Toc208142317"/>
      <w:r>
        <w:rPr>
          <w:caps w:val="0"/>
          <w:lang w:bidi="es-ES"/>
        </w:rPr>
        <w:lastRenderedPageBreak/>
        <w:t>ALGORITMOS IMPLEMENTADOS</w:t>
      </w:r>
      <w:bookmarkEnd w:id="24"/>
    </w:p>
    <w:bookmarkStart w:id="25" w:name="_Toc208142318"/>
    <w:p w14:paraId="30298E16" w14:textId="5EF997DC" w:rsidR="001852BE" w:rsidRPr="001852BE" w:rsidRDefault="001852BE" w:rsidP="001852BE">
      <w:pPr>
        <w:pStyle w:val="Ttulo2"/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D303FF4" wp14:editId="58D0FBBA">
                <wp:simplePos x="0" y="0"/>
                <wp:positionH relativeFrom="margin">
                  <wp:posOffset>-144780</wp:posOffset>
                </wp:positionH>
                <wp:positionV relativeFrom="page">
                  <wp:posOffset>1501775</wp:posOffset>
                </wp:positionV>
                <wp:extent cx="6067425" cy="4189730"/>
                <wp:effectExtent l="95250" t="38100" r="47625" b="96520"/>
                <wp:wrapTopAndBottom/>
                <wp:docPr id="206003483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7425" cy="4189730"/>
                        </a:xfrm>
                        <a:prstGeom prst="roundRect">
                          <a:avLst>
                            <a:gd name="adj" fmla="val 7478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B983C0" w14:textId="77777777" w:rsidR="009B078F" w:rsidRPr="009B078F" w:rsidRDefault="009B078F" w:rsidP="009B07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9B078F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def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>perform_calibration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(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>self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):</w:t>
                            </w:r>
                          </w:p>
                          <w:p w14:paraId="20001732" w14:textId="77777777" w:rsidR="009B078F" w:rsidRPr="009B078F" w:rsidRDefault="009B078F" w:rsidP="009B07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"""</w:t>
                            </w:r>
                          </w:p>
                          <w:p w14:paraId="3E86A6B7" w14:textId="77777777" w:rsidR="009B078F" w:rsidRPr="009B078F" w:rsidRDefault="009B078F" w:rsidP="009B07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9B07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Implementa regresión lineal: y =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mx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+ b</w:t>
                            </w:r>
                          </w:p>
                          <w:p w14:paraId="4EB6943E" w14:textId="77777777" w:rsidR="009B078F" w:rsidRPr="009B078F" w:rsidRDefault="009B078F" w:rsidP="009B07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9B07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donde:</w:t>
                            </w:r>
                          </w:p>
                          <w:p w14:paraId="4D61FF97" w14:textId="77777777" w:rsidR="009B078F" w:rsidRPr="009B078F" w:rsidRDefault="009B078F" w:rsidP="009B07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9B07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- x: valores ADC del sensor</w:t>
                            </w:r>
                          </w:p>
                          <w:p w14:paraId="4397215E" w14:textId="77777777" w:rsidR="009B078F" w:rsidRPr="009B078F" w:rsidRDefault="009B078F" w:rsidP="009B07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9B07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- y: ángulos de referencia conocidos</w:t>
                            </w:r>
                          </w:p>
                          <w:p w14:paraId="17E7E100" w14:textId="77777777" w:rsidR="009B078F" w:rsidRPr="009B078F" w:rsidRDefault="009B078F" w:rsidP="009B07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9B07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- m: pendiente (sensibilidad)</w:t>
                            </w:r>
                          </w:p>
                          <w:p w14:paraId="35AF8C46" w14:textId="77777777" w:rsidR="009B078F" w:rsidRPr="009B078F" w:rsidRDefault="009B078F" w:rsidP="009B07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9B07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- b: intersección (offset)</w:t>
                            </w:r>
                          </w:p>
                          <w:p w14:paraId="2AA53A04" w14:textId="77777777" w:rsidR="009B078F" w:rsidRPr="009B078F" w:rsidRDefault="009B078F" w:rsidP="009B078F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9B078F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"""</w:t>
                            </w:r>
                          </w:p>
                          <w:p w14:paraId="1FAF641A" w14:textId="4BF1CFCA" w:rsidR="009B078F" w:rsidRPr="009B078F" w:rsidRDefault="009B078F" w:rsidP="001852B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9B078F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 xml:space="preserve">#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xs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 xml:space="preserve">: lista de valores ADC,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ys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: lista de ángulos de referencia, n:número</w:t>
                            </w:r>
                            <w:r w:rsidR="001852BE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de puntos</w:t>
                            </w:r>
                          </w:p>
                          <w:p w14:paraId="269FF936" w14:textId="77777777" w:rsidR="009B078F" w:rsidRPr="009B078F" w:rsidRDefault="009B078F" w:rsidP="001852B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jc w:val="both"/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</w:pP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s-CO" w:eastAsia="es-CO"/>
                              </w:rPr>
                              <w:t xml:space="preserve">   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mean_x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= 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4EC9B0"/>
                                <w:sz w:val="20"/>
                                <w:lang w:val="en-US" w:eastAsia="es-CO"/>
                              </w:rPr>
                              <w:t>sum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(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xs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) / n</w:t>
                            </w:r>
                          </w:p>
                          <w:p w14:paraId="62285632" w14:textId="77777777" w:rsidR="009B078F" w:rsidRPr="009B078F" w:rsidRDefault="009B078F" w:rsidP="001852B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jc w:val="both"/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</w:pP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  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mean_y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= 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4EC9B0"/>
                                <w:sz w:val="20"/>
                                <w:lang w:val="en-US" w:eastAsia="es-CO"/>
                              </w:rPr>
                              <w:t>sum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(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ys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) / n</w:t>
                            </w:r>
                          </w:p>
                          <w:p w14:paraId="407FA43D" w14:textId="77777777" w:rsidR="009B078F" w:rsidRPr="009B078F" w:rsidRDefault="009B078F" w:rsidP="001852B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jc w:val="both"/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</w:pP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  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numerador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= 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4EC9B0"/>
                                <w:sz w:val="20"/>
                                <w:lang w:val="en-US" w:eastAsia="es-CO"/>
                              </w:rPr>
                              <w:t>sum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((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xs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[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i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] -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mean_x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) * (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ys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[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i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] -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mean_y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) 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569CD6"/>
                                <w:sz w:val="20"/>
                                <w:lang w:val="en-US" w:eastAsia="es-CO"/>
                              </w:rPr>
                              <w:t>for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i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569CD6"/>
                                <w:sz w:val="20"/>
                                <w:lang w:val="en-US" w:eastAsia="es-CO"/>
                              </w:rPr>
                              <w:t>in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4EC9B0"/>
                                <w:sz w:val="20"/>
                                <w:lang w:val="en-US" w:eastAsia="es-CO"/>
                              </w:rPr>
                              <w:t>range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(n))</w:t>
                            </w:r>
                          </w:p>
                          <w:p w14:paraId="7BCC9D76" w14:textId="77777777" w:rsidR="009B078F" w:rsidRPr="009B078F" w:rsidRDefault="009B078F" w:rsidP="001852B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jc w:val="both"/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</w:pP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  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denominador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= 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4EC9B0"/>
                                <w:sz w:val="20"/>
                                <w:lang w:val="en-US" w:eastAsia="es-CO"/>
                              </w:rPr>
                              <w:t>sum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((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xs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[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i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] -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mean_x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) ** 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B8D7A3"/>
                                <w:sz w:val="20"/>
                                <w:lang w:val="en-US" w:eastAsia="es-CO"/>
                              </w:rPr>
                              <w:t>2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569CD6"/>
                                <w:sz w:val="20"/>
                                <w:lang w:val="en-US" w:eastAsia="es-CO"/>
                              </w:rPr>
                              <w:t>for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i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569CD6"/>
                                <w:sz w:val="20"/>
                                <w:lang w:val="en-US" w:eastAsia="es-CO"/>
                              </w:rPr>
                              <w:t>in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4EC9B0"/>
                                <w:sz w:val="20"/>
                                <w:lang w:val="en-US" w:eastAsia="es-CO"/>
                              </w:rPr>
                              <w:t>range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(n))</w:t>
                            </w:r>
                          </w:p>
                          <w:p w14:paraId="73C1A7E2" w14:textId="77777777" w:rsidR="009B078F" w:rsidRPr="009B078F" w:rsidRDefault="009B078F" w:rsidP="001852B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jc w:val="both"/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</w:pP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   slope =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numerador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/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denominador</w:t>
                            </w:r>
                            <w:proofErr w:type="spellEnd"/>
                          </w:p>
                          <w:p w14:paraId="67527838" w14:textId="77777777" w:rsidR="009B078F" w:rsidRPr="009B078F" w:rsidRDefault="009B078F" w:rsidP="001852B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jc w:val="both"/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</w:pP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   intercept =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mean_y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- slope *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mean_x</w:t>
                            </w:r>
                            <w:proofErr w:type="spellEnd"/>
                          </w:p>
                          <w:p w14:paraId="61DAE491" w14:textId="77777777" w:rsidR="009B078F" w:rsidRPr="009B078F" w:rsidRDefault="009B078F" w:rsidP="001852B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jc w:val="both"/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</w:pP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  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ss_res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= 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4EC9B0"/>
                                <w:sz w:val="20"/>
                                <w:lang w:val="en-US" w:eastAsia="es-CO"/>
                              </w:rPr>
                              <w:t>sum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((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ys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[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i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] - (slope *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xs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[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i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] + intercept)) ** 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B8D7A3"/>
                                <w:sz w:val="20"/>
                                <w:lang w:val="en-US" w:eastAsia="es-CO"/>
                              </w:rPr>
                              <w:t>2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569CD6"/>
                                <w:sz w:val="20"/>
                                <w:lang w:val="en-US" w:eastAsia="es-CO"/>
                              </w:rPr>
                              <w:t>for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i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569CD6"/>
                                <w:sz w:val="20"/>
                                <w:lang w:val="en-US" w:eastAsia="es-CO"/>
                              </w:rPr>
                              <w:t>in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4EC9B0"/>
                                <w:sz w:val="20"/>
                                <w:lang w:val="en-US" w:eastAsia="es-CO"/>
                              </w:rPr>
                              <w:t>range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(n))</w:t>
                            </w:r>
                          </w:p>
                          <w:p w14:paraId="257F81EB" w14:textId="77777777" w:rsidR="009B078F" w:rsidRPr="009B078F" w:rsidRDefault="009B078F" w:rsidP="001852B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jc w:val="both"/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</w:pP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  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ss_tot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= 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4EC9B0"/>
                                <w:sz w:val="20"/>
                                <w:lang w:val="en-US" w:eastAsia="es-CO"/>
                              </w:rPr>
                              <w:t>sum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((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ys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[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i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] -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mean_y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) ** 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B8D7A3"/>
                                <w:sz w:val="20"/>
                                <w:lang w:val="en-US" w:eastAsia="es-CO"/>
                              </w:rPr>
                              <w:t>2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569CD6"/>
                                <w:sz w:val="20"/>
                                <w:lang w:val="en-US" w:eastAsia="es-CO"/>
                              </w:rPr>
                              <w:t>for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i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569CD6"/>
                                <w:sz w:val="20"/>
                                <w:lang w:val="en-US" w:eastAsia="es-CO"/>
                              </w:rPr>
                              <w:t>in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4EC9B0"/>
                                <w:sz w:val="20"/>
                                <w:lang w:val="en-US" w:eastAsia="es-CO"/>
                              </w:rPr>
                              <w:t>range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(n))</w:t>
                            </w:r>
                          </w:p>
                          <w:p w14:paraId="27A7D5C9" w14:textId="77777777" w:rsidR="009B078F" w:rsidRPr="009B078F" w:rsidRDefault="009B078F" w:rsidP="001852B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jc w:val="both"/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</w:pP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  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r_squared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= 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B8D7A3"/>
                                <w:sz w:val="20"/>
                                <w:lang w:val="en-US" w:eastAsia="es-CO"/>
                              </w:rPr>
                              <w:t>1</w:t>
                            </w: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-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ss_res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/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>ss_tot</w:t>
                            </w:r>
                            <w:proofErr w:type="spellEnd"/>
                          </w:p>
                          <w:p w14:paraId="6CC14972" w14:textId="77777777" w:rsidR="009B078F" w:rsidRPr="009B078F" w:rsidRDefault="009B078F" w:rsidP="001852B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jc w:val="both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0"/>
                                <w:lang w:val="es-CO" w:eastAsia="es-CO"/>
                              </w:rPr>
                            </w:pPr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n-US" w:eastAsia="es-CO"/>
                              </w:rPr>
                              <w:t xml:space="preserve">   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569CD6"/>
                                <w:sz w:val="20"/>
                                <w:lang w:val="es-CO" w:eastAsia="es-CO"/>
                              </w:rPr>
                              <w:t>return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s-CO" w:eastAsia="es-CO"/>
                              </w:rPr>
                              <w:t xml:space="preserve">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s-CO" w:eastAsia="es-CO"/>
                              </w:rPr>
                              <w:t>slope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s-CO" w:eastAsia="es-CO"/>
                              </w:rPr>
                              <w:t xml:space="preserve">,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s-CO" w:eastAsia="es-CO"/>
                              </w:rPr>
                              <w:t>intercept</w:t>
                            </w:r>
                            <w:proofErr w:type="spellEnd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s-CO" w:eastAsia="es-CO"/>
                              </w:rPr>
                              <w:t xml:space="preserve">, </w:t>
                            </w:r>
                            <w:proofErr w:type="spellStart"/>
                            <w:r w:rsidRPr="009B078F">
                              <w:rPr>
                                <w:rFonts w:ascii="Consolas" w:eastAsia="Times New Roman" w:hAnsi="Consolas" w:cs="Courier New"/>
                                <w:color w:val="DADADA"/>
                                <w:sz w:val="20"/>
                                <w:lang w:val="es-CO" w:eastAsia="es-CO"/>
                              </w:rPr>
                              <w:t>r_squared</w:t>
                            </w:r>
                            <w:proofErr w:type="spellEnd"/>
                          </w:p>
                          <w:p w14:paraId="34327320" w14:textId="77777777" w:rsidR="00FC4AC4" w:rsidRPr="00FC4AC4" w:rsidRDefault="00FC4AC4" w:rsidP="00FC4AC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303FF4" id="_x0000_s1034" style="position:absolute;margin-left:-11.4pt;margin-top:118.25pt;width:477.75pt;height:329.9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arcsize="490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" fillcolor="#23394c" stroked="f" strokeweight="2pt">
                <v:shadow on="t" color="black" opacity="26214f" origin=".5,-.5" offset="-.74836mm,.74836mm"/>
                <v:textbox>
                  <w:txbxContent>
                    <w:p w14:paraId="18B983C0" w14:textId="77777777" w:rsidR="009B078F" w:rsidRPr="009B078F" w:rsidRDefault="009B078F" w:rsidP="009B07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9B078F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def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>perform_calibration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(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>self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):</w:t>
                      </w:r>
                    </w:p>
                    <w:p w14:paraId="20001732" w14:textId="77777777" w:rsidR="009B078F" w:rsidRPr="009B078F" w:rsidRDefault="009B078F" w:rsidP="009B07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"""</w:t>
                      </w:r>
                    </w:p>
                    <w:p w14:paraId="3E86A6B7" w14:textId="77777777" w:rsidR="009B078F" w:rsidRPr="009B078F" w:rsidRDefault="009B078F" w:rsidP="009B07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9B07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Implementa regresión lineal: y =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mx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+ b</w:t>
                      </w:r>
                    </w:p>
                    <w:p w14:paraId="4EB6943E" w14:textId="77777777" w:rsidR="009B078F" w:rsidRPr="009B078F" w:rsidRDefault="009B078F" w:rsidP="009B07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9B07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donde:</w:t>
                      </w:r>
                    </w:p>
                    <w:p w14:paraId="4D61FF97" w14:textId="77777777" w:rsidR="009B078F" w:rsidRPr="009B078F" w:rsidRDefault="009B078F" w:rsidP="009B07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9B07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- x: valores ADC del sensor</w:t>
                      </w:r>
                    </w:p>
                    <w:p w14:paraId="4397215E" w14:textId="77777777" w:rsidR="009B078F" w:rsidRPr="009B078F" w:rsidRDefault="009B078F" w:rsidP="009B07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9B07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- y: ángulos de referencia conocidos</w:t>
                      </w:r>
                    </w:p>
                    <w:p w14:paraId="17E7E100" w14:textId="77777777" w:rsidR="009B078F" w:rsidRPr="009B078F" w:rsidRDefault="009B078F" w:rsidP="009B07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9B07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- m: pendiente (sensibilidad)</w:t>
                      </w:r>
                    </w:p>
                    <w:p w14:paraId="35AF8C46" w14:textId="77777777" w:rsidR="009B078F" w:rsidRPr="009B078F" w:rsidRDefault="009B078F" w:rsidP="009B07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9B07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- b: intersección (offset)</w:t>
                      </w:r>
                    </w:p>
                    <w:p w14:paraId="2AA53A04" w14:textId="77777777" w:rsidR="009B078F" w:rsidRPr="009B078F" w:rsidRDefault="009B078F" w:rsidP="009B078F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9B078F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"""</w:t>
                      </w:r>
                    </w:p>
                    <w:p w14:paraId="1FAF641A" w14:textId="4BF1CFCA" w:rsidR="009B078F" w:rsidRPr="009B078F" w:rsidRDefault="009B078F" w:rsidP="001852B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9B078F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 xml:space="preserve">#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xs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 xml:space="preserve">: lista de valores ADC,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ys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: lista de ángulos de referencia, n:número</w:t>
                      </w:r>
                      <w:r w:rsidR="001852BE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 xml:space="preserve"> </w:t>
                      </w:r>
                      <w:r w:rsidRPr="009B078F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de puntos</w:t>
                      </w:r>
                    </w:p>
                    <w:p w14:paraId="269FF936" w14:textId="77777777" w:rsidR="009B078F" w:rsidRPr="009B078F" w:rsidRDefault="009B078F" w:rsidP="001852B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jc w:val="both"/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</w:pP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s-CO" w:eastAsia="es-CO"/>
                        </w:rPr>
                        <w:t xml:space="preserve">   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mean_x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= 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4EC9B0"/>
                          <w:sz w:val="20"/>
                          <w:lang w:val="en-US" w:eastAsia="es-CO"/>
                        </w:rPr>
                        <w:t>sum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(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xs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) / n</w:t>
                      </w:r>
                    </w:p>
                    <w:p w14:paraId="62285632" w14:textId="77777777" w:rsidR="009B078F" w:rsidRPr="009B078F" w:rsidRDefault="009B078F" w:rsidP="001852B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jc w:val="both"/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</w:pP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  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mean_y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= 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4EC9B0"/>
                          <w:sz w:val="20"/>
                          <w:lang w:val="en-US" w:eastAsia="es-CO"/>
                        </w:rPr>
                        <w:t>sum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(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ys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) / n</w:t>
                      </w:r>
                    </w:p>
                    <w:p w14:paraId="407FA43D" w14:textId="77777777" w:rsidR="009B078F" w:rsidRPr="009B078F" w:rsidRDefault="009B078F" w:rsidP="001852B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jc w:val="both"/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</w:pP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  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numerador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= 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4EC9B0"/>
                          <w:sz w:val="20"/>
                          <w:lang w:val="en-US" w:eastAsia="es-CO"/>
                        </w:rPr>
                        <w:t>sum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((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xs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[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i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] -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mean_x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) * (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ys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[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i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] -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mean_y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) 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569CD6"/>
                          <w:sz w:val="20"/>
                          <w:lang w:val="en-US" w:eastAsia="es-CO"/>
                        </w:rPr>
                        <w:t>for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i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569CD6"/>
                          <w:sz w:val="20"/>
                          <w:lang w:val="en-US" w:eastAsia="es-CO"/>
                        </w:rPr>
                        <w:t>in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4EC9B0"/>
                          <w:sz w:val="20"/>
                          <w:lang w:val="en-US" w:eastAsia="es-CO"/>
                        </w:rPr>
                        <w:t>range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(n))</w:t>
                      </w:r>
                    </w:p>
                    <w:p w14:paraId="7BCC9D76" w14:textId="77777777" w:rsidR="009B078F" w:rsidRPr="009B078F" w:rsidRDefault="009B078F" w:rsidP="001852B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jc w:val="both"/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</w:pP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  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denominador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= 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4EC9B0"/>
                          <w:sz w:val="20"/>
                          <w:lang w:val="en-US" w:eastAsia="es-CO"/>
                        </w:rPr>
                        <w:t>sum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((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xs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[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i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] -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mean_x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) ** 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B8D7A3"/>
                          <w:sz w:val="20"/>
                          <w:lang w:val="en-US" w:eastAsia="es-CO"/>
                        </w:rPr>
                        <w:t>2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569CD6"/>
                          <w:sz w:val="20"/>
                          <w:lang w:val="en-US" w:eastAsia="es-CO"/>
                        </w:rPr>
                        <w:t>for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i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569CD6"/>
                          <w:sz w:val="20"/>
                          <w:lang w:val="en-US" w:eastAsia="es-CO"/>
                        </w:rPr>
                        <w:t>in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4EC9B0"/>
                          <w:sz w:val="20"/>
                          <w:lang w:val="en-US" w:eastAsia="es-CO"/>
                        </w:rPr>
                        <w:t>range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(n))</w:t>
                      </w:r>
                    </w:p>
                    <w:p w14:paraId="73C1A7E2" w14:textId="77777777" w:rsidR="009B078F" w:rsidRPr="009B078F" w:rsidRDefault="009B078F" w:rsidP="001852B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jc w:val="both"/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</w:pP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   slope =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numerador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/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denominador</w:t>
                      </w:r>
                      <w:proofErr w:type="spellEnd"/>
                    </w:p>
                    <w:p w14:paraId="67527838" w14:textId="77777777" w:rsidR="009B078F" w:rsidRPr="009B078F" w:rsidRDefault="009B078F" w:rsidP="001852B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jc w:val="both"/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</w:pP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   intercept =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mean_y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- slope *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mean_x</w:t>
                      </w:r>
                      <w:proofErr w:type="spellEnd"/>
                    </w:p>
                    <w:p w14:paraId="61DAE491" w14:textId="77777777" w:rsidR="009B078F" w:rsidRPr="009B078F" w:rsidRDefault="009B078F" w:rsidP="001852B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jc w:val="both"/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</w:pP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  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ss_res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= 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4EC9B0"/>
                          <w:sz w:val="20"/>
                          <w:lang w:val="en-US" w:eastAsia="es-CO"/>
                        </w:rPr>
                        <w:t>sum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((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ys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[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i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] - (slope *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xs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[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i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] + intercept)) ** 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B8D7A3"/>
                          <w:sz w:val="20"/>
                          <w:lang w:val="en-US" w:eastAsia="es-CO"/>
                        </w:rPr>
                        <w:t>2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569CD6"/>
                          <w:sz w:val="20"/>
                          <w:lang w:val="en-US" w:eastAsia="es-CO"/>
                        </w:rPr>
                        <w:t>for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i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569CD6"/>
                          <w:sz w:val="20"/>
                          <w:lang w:val="en-US" w:eastAsia="es-CO"/>
                        </w:rPr>
                        <w:t>in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4EC9B0"/>
                          <w:sz w:val="20"/>
                          <w:lang w:val="en-US" w:eastAsia="es-CO"/>
                        </w:rPr>
                        <w:t>range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(n))</w:t>
                      </w:r>
                    </w:p>
                    <w:p w14:paraId="257F81EB" w14:textId="77777777" w:rsidR="009B078F" w:rsidRPr="009B078F" w:rsidRDefault="009B078F" w:rsidP="001852B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jc w:val="both"/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</w:pP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  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ss_tot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= 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4EC9B0"/>
                          <w:sz w:val="20"/>
                          <w:lang w:val="en-US" w:eastAsia="es-CO"/>
                        </w:rPr>
                        <w:t>sum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((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ys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[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i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] -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mean_y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) ** 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B8D7A3"/>
                          <w:sz w:val="20"/>
                          <w:lang w:val="en-US" w:eastAsia="es-CO"/>
                        </w:rPr>
                        <w:t>2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569CD6"/>
                          <w:sz w:val="20"/>
                          <w:lang w:val="en-US" w:eastAsia="es-CO"/>
                        </w:rPr>
                        <w:t>for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i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569CD6"/>
                          <w:sz w:val="20"/>
                          <w:lang w:val="en-US" w:eastAsia="es-CO"/>
                        </w:rPr>
                        <w:t>in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4EC9B0"/>
                          <w:sz w:val="20"/>
                          <w:lang w:val="en-US" w:eastAsia="es-CO"/>
                        </w:rPr>
                        <w:t>range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(n))</w:t>
                      </w:r>
                    </w:p>
                    <w:p w14:paraId="27A7D5C9" w14:textId="77777777" w:rsidR="009B078F" w:rsidRPr="009B078F" w:rsidRDefault="009B078F" w:rsidP="001852B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jc w:val="both"/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</w:pP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  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r_squared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= 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B8D7A3"/>
                          <w:sz w:val="20"/>
                          <w:lang w:val="en-US" w:eastAsia="es-CO"/>
                        </w:rPr>
                        <w:t>1</w:t>
                      </w: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-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ss_res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/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>ss_tot</w:t>
                      </w:r>
                      <w:proofErr w:type="spellEnd"/>
                    </w:p>
                    <w:p w14:paraId="6CC14972" w14:textId="77777777" w:rsidR="009B078F" w:rsidRPr="009B078F" w:rsidRDefault="009B078F" w:rsidP="001852B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jc w:val="both"/>
                        <w:rPr>
                          <w:rFonts w:ascii="Courier New" w:eastAsia="Times New Roman" w:hAnsi="Courier New" w:cs="Courier New"/>
                          <w:color w:val="DADADA"/>
                          <w:sz w:val="20"/>
                          <w:lang w:val="es-CO" w:eastAsia="es-CO"/>
                        </w:rPr>
                      </w:pPr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n-US" w:eastAsia="es-CO"/>
                        </w:rPr>
                        <w:t xml:space="preserve">   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569CD6"/>
                          <w:sz w:val="20"/>
                          <w:lang w:val="es-CO" w:eastAsia="es-CO"/>
                        </w:rPr>
                        <w:t>return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s-CO" w:eastAsia="es-CO"/>
                        </w:rPr>
                        <w:t xml:space="preserve">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s-CO" w:eastAsia="es-CO"/>
                        </w:rPr>
                        <w:t>slope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s-CO" w:eastAsia="es-CO"/>
                        </w:rPr>
                        <w:t xml:space="preserve">,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s-CO" w:eastAsia="es-CO"/>
                        </w:rPr>
                        <w:t>intercept</w:t>
                      </w:r>
                      <w:proofErr w:type="spellEnd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s-CO" w:eastAsia="es-CO"/>
                        </w:rPr>
                        <w:t xml:space="preserve">, </w:t>
                      </w:r>
                      <w:proofErr w:type="spellStart"/>
                      <w:r w:rsidRPr="009B078F">
                        <w:rPr>
                          <w:rFonts w:ascii="Consolas" w:eastAsia="Times New Roman" w:hAnsi="Consolas" w:cs="Courier New"/>
                          <w:color w:val="DADADA"/>
                          <w:sz w:val="20"/>
                          <w:lang w:val="es-CO" w:eastAsia="es-CO"/>
                        </w:rPr>
                        <w:t>r_squared</w:t>
                      </w:r>
                      <w:proofErr w:type="spellEnd"/>
                    </w:p>
                    <w:p w14:paraId="34327320" w14:textId="77777777" w:rsidR="00FC4AC4" w:rsidRPr="00FC4AC4" w:rsidRDefault="00FC4AC4" w:rsidP="00FC4AC4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type="topAndBottom" anchorx="margin" anchory="page"/>
              </v:roundrect>
            </w:pict>
          </mc:Fallback>
        </mc:AlternateContent>
      </w:r>
      <w:r w:rsidR="00FC4AC4" w:rsidRPr="00FC4AC4">
        <w:rPr>
          <w:lang w:val="es-CO"/>
        </w:rPr>
        <w:t>Calibración por Regresión Lineal</w:t>
      </w:r>
      <w:bookmarkEnd w:id="25"/>
    </w:p>
    <w:bookmarkStart w:id="26" w:name="_Toc208142319"/>
    <w:p w14:paraId="04A88D01" w14:textId="529741C3" w:rsidR="00FC4AC4" w:rsidRPr="001852BE" w:rsidRDefault="001852BE" w:rsidP="00FC4AC4">
      <w:pPr>
        <w:pStyle w:val="Ttulo2"/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2C47547" wp14:editId="7BD6BB59">
                <wp:simplePos x="0" y="0"/>
                <wp:positionH relativeFrom="margin">
                  <wp:posOffset>-86995</wp:posOffset>
                </wp:positionH>
                <wp:positionV relativeFrom="page">
                  <wp:posOffset>6116320</wp:posOffset>
                </wp:positionV>
                <wp:extent cx="6067425" cy="2080895"/>
                <wp:effectExtent l="95250" t="38100" r="47625" b="90805"/>
                <wp:wrapTopAndBottom/>
                <wp:docPr id="1964551757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7425" cy="2080895"/>
                        </a:xfrm>
                        <a:prstGeom prst="roundRect">
                          <a:avLst>
                            <a:gd name="adj" fmla="val 7478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7CE7AC" w14:textId="77777777" w:rsidR="001852BE" w:rsidRPr="001852BE" w:rsidRDefault="001852BE" w:rsidP="001852B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1852BE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def</w:t>
                            </w:r>
                            <w:r w:rsidRPr="001852BE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1852BE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apply_calibration</w:t>
                            </w:r>
                            <w:proofErr w:type="spellEnd"/>
                            <w:r w:rsidRPr="001852BE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1852BE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 xml:space="preserve">self, </w:t>
                            </w:r>
                            <w:proofErr w:type="spellStart"/>
                            <w:r w:rsidRPr="001852BE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raw_value</w:t>
                            </w:r>
                            <w:proofErr w:type="spellEnd"/>
                            <w:r w:rsidRPr="001852BE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):</w:t>
                            </w:r>
                          </w:p>
                          <w:p w14:paraId="7FD07EF5" w14:textId="77777777" w:rsidR="001852BE" w:rsidRPr="001852BE" w:rsidRDefault="001852BE" w:rsidP="001852B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1852BE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r w:rsidRPr="001852BE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"""</w:t>
                            </w:r>
                          </w:p>
                          <w:p w14:paraId="7CA37629" w14:textId="77777777" w:rsidR="001852BE" w:rsidRPr="001852BE" w:rsidRDefault="001852BE" w:rsidP="001852B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1852BE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Aplica calibración lineal a lectura ADC:</w:t>
                            </w:r>
                          </w:p>
                          <w:p w14:paraId="25F8F829" w14:textId="77777777" w:rsidR="001852BE" w:rsidRPr="001852BE" w:rsidRDefault="001852BE" w:rsidP="001852B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1852BE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r w:rsidRPr="001852BE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 xml:space="preserve">angle = slope * </w:t>
                            </w:r>
                            <w:proofErr w:type="spellStart"/>
                            <w:r w:rsidRPr="001852BE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adc_value</w:t>
                            </w:r>
                            <w:proofErr w:type="spellEnd"/>
                            <w:r w:rsidRPr="001852BE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 xml:space="preserve"> + intercept</w:t>
                            </w:r>
                          </w:p>
                          <w:p w14:paraId="5B54FAB6" w14:textId="77777777" w:rsidR="001852BE" w:rsidRPr="001852BE" w:rsidRDefault="001852BE" w:rsidP="001852B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1852BE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"""</w:t>
                            </w:r>
                          </w:p>
                          <w:p w14:paraId="6622EC56" w14:textId="77777777" w:rsidR="001852BE" w:rsidRPr="001852BE" w:rsidRDefault="001852BE" w:rsidP="001852B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1852BE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r w:rsidRPr="001852BE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if</w:t>
                            </w:r>
                            <w:r w:rsidRPr="001852BE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1852BE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self.is_calibrated</w:t>
                            </w:r>
                            <w:proofErr w:type="spellEnd"/>
                            <w:r w:rsidRPr="001852BE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:</w:t>
                            </w:r>
                          </w:p>
                          <w:p w14:paraId="64D17F60" w14:textId="77777777" w:rsidR="001852BE" w:rsidRPr="001852BE" w:rsidRDefault="001852BE" w:rsidP="001852B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1852BE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</w:t>
                            </w:r>
                            <w:r w:rsidRPr="001852BE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return</w:t>
                            </w:r>
                            <w:r w:rsidRPr="001852BE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1852BE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self.slope</w:t>
                            </w:r>
                            <w:proofErr w:type="spellEnd"/>
                            <w:r w:rsidRPr="001852BE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* </w:t>
                            </w:r>
                            <w:proofErr w:type="spellStart"/>
                            <w:r w:rsidRPr="001852BE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raw_value</w:t>
                            </w:r>
                            <w:proofErr w:type="spellEnd"/>
                            <w:r w:rsidRPr="001852BE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+ </w:t>
                            </w:r>
                            <w:proofErr w:type="spellStart"/>
                            <w:r w:rsidRPr="001852BE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self.intercept</w:t>
                            </w:r>
                            <w:proofErr w:type="spellEnd"/>
                          </w:p>
                          <w:p w14:paraId="54106170" w14:textId="77777777" w:rsidR="001852BE" w:rsidRPr="001852BE" w:rsidRDefault="001852BE" w:rsidP="001852B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1852BE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r w:rsidRPr="001852BE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# Conversión por defecto (sin calibrar)</w:t>
                            </w:r>
                          </w:p>
                          <w:p w14:paraId="6EB0286C" w14:textId="47B59CB7" w:rsidR="00FC4AC4" w:rsidRPr="001852BE" w:rsidRDefault="001852BE" w:rsidP="001852B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1852BE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proofErr w:type="spellStart"/>
                            <w:r w:rsidRPr="001852BE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return</w:t>
                            </w:r>
                            <w:proofErr w:type="spellEnd"/>
                            <w:r w:rsidRPr="001852BE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(</w:t>
                            </w:r>
                            <w:proofErr w:type="spellStart"/>
                            <w:r w:rsidRPr="001852BE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raw_value</w:t>
                            </w:r>
                            <w:proofErr w:type="spellEnd"/>
                            <w:r w:rsidRPr="001852BE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/ </w:t>
                            </w:r>
                            <w:r w:rsidRPr="001852BE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4095.0</w:t>
                            </w:r>
                            <w:r w:rsidRPr="001852BE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) * </w:t>
                            </w:r>
                            <w:r w:rsidRPr="001852BE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270.0</w:t>
                            </w:r>
                            <w:r w:rsidRPr="001852BE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- </w:t>
                            </w:r>
                            <w:r w:rsidRPr="001852BE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135.0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C47547" id="_x0000_s1035" style="position:absolute;margin-left:-6.85pt;margin-top:481.6pt;width:477.75pt;height:163.8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arcsize="490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" fillcolor="#23394c" stroked="f" strokeweight="2pt">
                <v:shadow on="t" color="black" opacity="26214f" origin=".5,-.5" offset="-.74836mm,.74836mm"/>
                <v:textbox>
                  <w:txbxContent>
                    <w:p w14:paraId="117CE7AC" w14:textId="77777777" w:rsidR="001852BE" w:rsidRPr="001852BE" w:rsidRDefault="001852BE" w:rsidP="001852B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1852BE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def</w:t>
                      </w:r>
                      <w:r w:rsidRPr="001852BE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1852BE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apply_calibration</w:t>
                      </w:r>
                      <w:proofErr w:type="spellEnd"/>
                      <w:r w:rsidRPr="001852BE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1852BE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 xml:space="preserve">self, </w:t>
                      </w:r>
                      <w:proofErr w:type="spellStart"/>
                      <w:r w:rsidRPr="001852BE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raw_value</w:t>
                      </w:r>
                      <w:proofErr w:type="spellEnd"/>
                      <w:r w:rsidRPr="001852BE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):</w:t>
                      </w:r>
                    </w:p>
                    <w:p w14:paraId="7FD07EF5" w14:textId="77777777" w:rsidR="001852BE" w:rsidRPr="001852BE" w:rsidRDefault="001852BE" w:rsidP="001852B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1852BE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r w:rsidRPr="001852BE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"""</w:t>
                      </w:r>
                    </w:p>
                    <w:p w14:paraId="7CA37629" w14:textId="77777777" w:rsidR="001852BE" w:rsidRPr="001852BE" w:rsidRDefault="001852BE" w:rsidP="001852B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</w:pPr>
                      <w:r w:rsidRPr="001852BE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Aplica calibración lineal a lectura ADC:</w:t>
                      </w:r>
                    </w:p>
                    <w:p w14:paraId="25F8F829" w14:textId="77777777" w:rsidR="001852BE" w:rsidRPr="001852BE" w:rsidRDefault="001852BE" w:rsidP="001852B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</w:pPr>
                      <w:r w:rsidRPr="001852BE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r w:rsidRPr="001852BE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 xml:space="preserve">angle = slope * </w:t>
                      </w:r>
                      <w:proofErr w:type="spellStart"/>
                      <w:r w:rsidRPr="001852BE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adc_value</w:t>
                      </w:r>
                      <w:proofErr w:type="spellEnd"/>
                      <w:r w:rsidRPr="001852BE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 xml:space="preserve"> + intercept</w:t>
                      </w:r>
                    </w:p>
                    <w:p w14:paraId="5B54FAB6" w14:textId="77777777" w:rsidR="001852BE" w:rsidRPr="001852BE" w:rsidRDefault="001852BE" w:rsidP="001852B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1852BE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 xml:space="preserve">    """</w:t>
                      </w:r>
                    </w:p>
                    <w:p w14:paraId="6622EC56" w14:textId="77777777" w:rsidR="001852BE" w:rsidRPr="001852BE" w:rsidRDefault="001852BE" w:rsidP="001852B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1852BE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r w:rsidRPr="001852BE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if</w:t>
                      </w:r>
                      <w:r w:rsidRPr="001852BE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1852BE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self.is_calibrated</w:t>
                      </w:r>
                      <w:proofErr w:type="spellEnd"/>
                      <w:r w:rsidRPr="001852BE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:</w:t>
                      </w:r>
                    </w:p>
                    <w:p w14:paraId="64D17F60" w14:textId="77777777" w:rsidR="001852BE" w:rsidRPr="001852BE" w:rsidRDefault="001852BE" w:rsidP="001852B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1852BE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</w:t>
                      </w:r>
                      <w:r w:rsidRPr="001852BE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return</w:t>
                      </w:r>
                      <w:r w:rsidRPr="001852BE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1852BE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self.slope</w:t>
                      </w:r>
                      <w:proofErr w:type="spellEnd"/>
                      <w:r w:rsidRPr="001852BE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* </w:t>
                      </w:r>
                      <w:proofErr w:type="spellStart"/>
                      <w:r w:rsidRPr="001852BE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raw_value</w:t>
                      </w:r>
                      <w:proofErr w:type="spellEnd"/>
                      <w:r w:rsidRPr="001852BE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+ </w:t>
                      </w:r>
                      <w:proofErr w:type="spellStart"/>
                      <w:r w:rsidRPr="001852BE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self.intercept</w:t>
                      </w:r>
                      <w:proofErr w:type="spellEnd"/>
                    </w:p>
                    <w:p w14:paraId="54106170" w14:textId="77777777" w:rsidR="001852BE" w:rsidRPr="001852BE" w:rsidRDefault="001852BE" w:rsidP="001852B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1852BE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r w:rsidRPr="001852BE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# Conversión por defecto (sin calibrar)</w:t>
                      </w:r>
                    </w:p>
                    <w:p w14:paraId="6EB0286C" w14:textId="47B59CB7" w:rsidR="00FC4AC4" w:rsidRPr="001852BE" w:rsidRDefault="001852BE" w:rsidP="001852B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1852BE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proofErr w:type="spellStart"/>
                      <w:r w:rsidRPr="001852BE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return</w:t>
                      </w:r>
                      <w:proofErr w:type="spellEnd"/>
                      <w:r w:rsidRPr="001852BE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(</w:t>
                      </w:r>
                      <w:proofErr w:type="spellStart"/>
                      <w:r w:rsidRPr="001852BE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raw_value</w:t>
                      </w:r>
                      <w:proofErr w:type="spellEnd"/>
                      <w:r w:rsidRPr="001852BE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/ </w:t>
                      </w:r>
                      <w:r w:rsidRPr="001852BE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4095.0</w:t>
                      </w:r>
                      <w:r w:rsidRPr="001852BE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) * </w:t>
                      </w:r>
                      <w:r w:rsidRPr="001852BE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270.0</w:t>
                      </w:r>
                      <w:r w:rsidRPr="001852BE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- </w:t>
                      </w:r>
                      <w:r w:rsidRPr="001852BE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135.0</w:t>
                      </w:r>
                    </w:p>
                  </w:txbxContent>
                </v:textbox>
                <w10:wrap type="topAndBottom" anchorx="margin" anchory="page"/>
              </v:roundrect>
            </w:pict>
          </mc:Fallback>
        </mc:AlternateContent>
      </w:r>
      <w:r w:rsidR="00FC4AC4" w:rsidRPr="001852BE">
        <w:rPr>
          <w:lang w:val="es-CO"/>
        </w:rPr>
        <w:t>Conversión ADC a Ángulo</w:t>
      </w:r>
      <w:bookmarkEnd w:id="26"/>
    </w:p>
    <w:p w14:paraId="2ABAC450" w14:textId="3AE4312A" w:rsidR="00FC4AC4" w:rsidRPr="00FC4AC4" w:rsidRDefault="00FC4AC4" w:rsidP="00FC4AC4">
      <w:pPr>
        <w:pStyle w:val="Ttulo1"/>
        <w:rPr>
          <w:lang w:val="es-CO"/>
        </w:rPr>
      </w:pPr>
      <w:bookmarkStart w:id="27" w:name="_Toc208142320"/>
      <w:r w:rsidRPr="00FC4AC4">
        <w:rPr>
          <w:lang w:val="es-CO"/>
        </w:rPr>
        <w:lastRenderedPageBreak/>
        <w:t>APLICACIONES EDUCATIVAS</w:t>
      </w:r>
      <w:bookmarkEnd w:id="27"/>
    </w:p>
    <w:p w14:paraId="5A09F46C" w14:textId="3C77DA65" w:rsidR="00FC4AC4" w:rsidRPr="00FC4AC4" w:rsidRDefault="00FC4AC4" w:rsidP="00FC4AC4">
      <w:pPr>
        <w:pStyle w:val="Ttulo2"/>
        <w:rPr>
          <w:lang w:val="es-CO"/>
        </w:rPr>
      </w:pPr>
      <w:bookmarkStart w:id="28" w:name="_Toc208142321"/>
      <w:r w:rsidRPr="00FC4AC4">
        <w:rPr>
          <w:lang w:val="es-CO"/>
        </w:rPr>
        <w:t>Niveles Académicos</w:t>
      </w:r>
      <w:bookmarkEnd w:id="28"/>
    </w:p>
    <w:p w14:paraId="4AF2B863" w14:textId="77777777" w:rsidR="00FC4AC4" w:rsidRPr="00FC4AC4" w:rsidRDefault="00FC4AC4">
      <w:pPr>
        <w:numPr>
          <w:ilvl w:val="0"/>
          <w:numId w:val="19"/>
        </w:numPr>
        <w:rPr>
          <w:lang w:val="es-CO"/>
        </w:rPr>
      </w:pPr>
      <w:r w:rsidRPr="00FC4AC4">
        <w:rPr>
          <w:b/>
          <w:bCs/>
          <w:lang w:val="es-CO"/>
        </w:rPr>
        <w:t>Educación Media:</w:t>
      </w:r>
      <w:r w:rsidRPr="00FC4AC4">
        <w:rPr>
          <w:lang w:val="es-CO"/>
        </w:rPr>
        <w:t> Conceptos básicos de sensores</w:t>
      </w:r>
    </w:p>
    <w:p w14:paraId="5C98900B" w14:textId="77777777" w:rsidR="00FC4AC4" w:rsidRPr="00FC4AC4" w:rsidRDefault="00FC4AC4">
      <w:pPr>
        <w:numPr>
          <w:ilvl w:val="0"/>
          <w:numId w:val="19"/>
        </w:numPr>
        <w:rPr>
          <w:lang w:val="es-CO"/>
        </w:rPr>
      </w:pPr>
      <w:r w:rsidRPr="00FC4AC4">
        <w:rPr>
          <w:b/>
          <w:bCs/>
          <w:lang w:val="es-CO"/>
        </w:rPr>
        <w:t>Técnico Superior:</w:t>
      </w:r>
      <w:r w:rsidRPr="00FC4AC4">
        <w:rPr>
          <w:lang w:val="es-CO"/>
        </w:rPr>
        <w:t> Sistemas de adquisición de datos</w:t>
      </w:r>
    </w:p>
    <w:p w14:paraId="63DAED48" w14:textId="77777777" w:rsidR="00FC4AC4" w:rsidRPr="00FC4AC4" w:rsidRDefault="00FC4AC4">
      <w:pPr>
        <w:numPr>
          <w:ilvl w:val="0"/>
          <w:numId w:val="19"/>
        </w:numPr>
        <w:rPr>
          <w:lang w:val="es-CO"/>
        </w:rPr>
      </w:pPr>
      <w:r w:rsidRPr="00FC4AC4">
        <w:rPr>
          <w:b/>
          <w:bCs/>
          <w:lang w:val="es-CO"/>
        </w:rPr>
        <w:t>Universitario:</w:t>
      </w:r>
      <w:r w:rsidRPr="00FC4AC4">
        <w:rPr>
          <w:lang w:val="es-CO"/>
        </w:rPr>
        <w:t> Instrumentación y control</w:t>
      </w:r>
    </w:p>
    <w:p w14:paraId="60CDC396" w14:textId="77777777" w:rsidR="00FC4AC4" w:rsidRPr="00FC4AC4" w:rsidRDefault="00FC4AC4">
      <w:pPr>
        <w:numPr>
          <w:ilvl w:val="0"/>
          <w:numId w:val="19"/>
        </w:numPr>
        <w:rPr>
          <w:lang w:val="es-CO"/>
        </w:rPr>
      </w:pPr>
      <w:r w:rsidRPr="00FC4AC4">
        <w:rPr>
          <w:b/>
          <w:bCs/>
          <w:lang w:val="es-CO"/>
        </w:rPr>
        <w:t>Posgrado:</w:t>
      </w:r>
      <w:r w:rsidRPr="00FC4AC4">
        <w:rPr>
          <w:lang w:val="es-CO"/>
        </w:rPr>
        <w:t> Procesamiento avanzado de señales</w:t>
      </w:r>
    </w:p>
    <w:p w14:paraId="50D548ED" w14:textId="35FDDBD8" w:rsidR="00FC4AC4" w:rsidRPr="00FC4AC4" w:rsidRDefault="00FC4AC4" w:rsidP="00FC4AC4">
      <w:pPr>
        <w:pStyle w:val="Ttulo2"/>
        <w:rPr>
          <w:lang w:val="es-CO"/>
        </w:rPr>
      </w:pPr>
      <w:bookmarkStart w:id="29" w:name="_Toc208142322"/>
      <w:r w:rsidRPr="00FC4AC4">
        <w:rPr>
          <w:lang w:val="es-CO"/>
        </w:rPr>
        <w:t>Conceptos Didácticos Cubiertos</w:t>
      </w:r>
      <w:bookmarkEnd w:id="29"/>
    </w:p>
    <w:p w14:paraId="215B9A78" w14:textId="77777777" w:rsidR="00FC4AC4" w:rsidRPr="00FC4AC4" w:rsidRDefault="00FC4AC4">
      <w:pPr>
        <w:numPr>
          <w:ilvl w:val="0"/>
          <w:numId w:val="20"/>
        </w:numPr>
        <w:rPr>
          <w:lang w:val="es-CO"/>
        </w:rPr>
      </w:pPr>
      <w:r w:rsidRPr="00FC4AC4">
        <w:rPr>
          <w:b/>
          <w:bCs/>
          <w:lang w:val="es-CO"/>
        </w:rPr>
        <w:t>Electrónica Analógica:</w:t>
      </w:r>
      <w:r w:rsidRPr="00FC4AC4">
        <w:rPr>
          <w:lang w:val="es-CO"/>
        </w:rPr>
        <w:t> Potenciómetros y divisores de voltaje</w:t>
      </w:r>
    </w:p>
    <w:p w14:paraId="5241B66C" w14:textId="77777777" w:rsidR="00FC4AC4" w:rsidRPr="00FC4AC4" w:rsidRDefault="00FC4AC4">
      <w:pPr>
        <w:numPr>
          <w:ilvl w:val="0"/>
          <w:numId w:val="20"/>
        </w:numPr>
        <w:rPr>
          <w:lang w:val="es-CO"/>
        </w:rPr>
      </w:pPr>
      <w:r w:rsidRPr="00FC4AC4">
        <w:rPr>
          <w:b/>
          <w:bCs/>
          <w:lang w:val="es-CO"/>
        </w:rPr>
        <w:t>Conversión A/D:</w:t>
      </w:r>
      <w:r w:rsidRPr="00FC4AC4">
        <w:rPr>
          <w:lang w:val="es-CO"/>
        </w:rPr>
        <w:t> Cuantización y resolución</w:t>
      </w:r>
    </w:p>
    <w:p w14:paraId="3E003C5A" w14:textId="77777777" w:rsidR="00FC4AC4" w:rsidRPr="00FC4AC4" w:rsidRDefault="00FC4AC4">
      <w:pPr>
        <w:numPr>
          <w:ilvl w:val="0"/>
          <w:numId w:val="20"/>
        </w:numPr>
        <w:rPr>
          <w:lang w:val="es-CO"/>
        </w:rPr>
      </w:pPr>
      <w:r w:rsidRPr="00FC4AC4">
        <w:rPr>
          <w:b/>
          <w:bCs/>
          <w:lang w:val="es-CO"/>
        </w:rPr>
        <w:t>Calibración:</w:t>
      </w:r>
      <w:r w:rsidRPr="00FC4AC4">
        <w:rPr>
          <w:lang w:val="es-CO"/>
        </w:rPr>
        <w:t> Regresión lineal y estadística</w:t>
      </w:r>
    </w:p>
    <w:p w14:paraId="2A1830D9" w14:textId="77777777" w:rsidR="00FC4AC4" w:rsidRPr="00FC4AC4" w:rsidRDefault="00FC4AC4">
      <w:pPr>
        <w:numPr>
          <w:ilvl w:val="0"/>
          <w:numId w:val="20"/>
        </w:numPr>
        <w:rPr>
          <w:lang w:val="es-CO"/>
        </w:rPr>
      </w:pPr>
      <w:r w:rsidRPr="00FC4AC4">
        <w:rPr>
          <w:b/>
          <w:bCs/>
          <w:lang w:val="es-CO"/>
        </w:rPr>
        <w:t>Programación:</w:t>
      </w:r>
      <w:r w:rsidRPr="00FC4AC4">
        <w:rPr>
          <w:lang w:val="es-CO"/>
        </w:rPr>
        <w:t xml:space="preserve"> Interfaces gráficas y </w:t>
      </w:r>
      <w:proofErr w:type="spellStart"/>
      <w:r w:rsidRPr="00FC4AC4">
        <w:rPr>
          <w:lang w:val="es-CO"/>
        </w:rPr>
        <w:t>threads</w:t>
      </w:r>
      <w:proofErr w:type="spellEnd"/>
    </w:p>
    <w:p w14:paraId="6C06D08E" w14:textId="56C286CD" w:rsidR="00FC4AC4" w:rsidRPr="00FC4AC4" w:rsidRDefault="00FC4AC4">
      <w:pPr>
        <w:numPr>
          <w:ilvl w:val="0"/>
          <w:numId w:val="20"/>
        </w:numPr>
        <w:rPr>
          <w:lang w:val="es-CO"/>
        </w:rPr>
      </w:pPr>
      <w:r w:rsidRPr="00FC4AC4">
        <w:rPr>
          <w:b/>
          <w:bCs/>
          <w:lang w:val="es-CO"/>
        </w:rPr>
        <w:t>Comunicaciones:</w:t>
      </w:r>
      <w:r w:rsidRPr="00FC4AC4">
        <w:rPr>
          <w:lang w:val="es-CO"/>
        </w:rPr>
        <w:t> Protocolos serie y WiFi</w:t>
      </w:r>
    </w:p>
    <w:p w14:paraId="0ED67937" w14:textId="3C7C6DE7" w:rsidR="00FC4AC4" w:rsidRPr="00FC4AC4" w:rsidRDefault="00FC4AC4" w:rsidP="00FC4AC4">
      <w:pPr>
        <w:rPr>
          <w:lang w:val="es-CO"/>
        </w:rPr>
      </w:pPr>
    </w:p>
    <w:p w14:paraId="4A2E0A43" w14:textId="5EB13B95" w:rsidR="003E35F6" w:rsidRDefault="003E35F6">
      <w:pPr>
        <w:spacing w:after="180" w:line="336" w:lineRule="auto"/>
        <w:contextualSpacing w:val="0"/>
      </w:pPr>
      <w:r>
        <w:br w:type="page"/>
      </w:r>
    </w:p>
    <w:p w14:paraId="4353B416" w14:textId="4EE40E32" w:rsidR="003E35F6" w:rsidRDefault="007E7A2D" w:rsidP="007E7A2D">
      <w:pPr>
        <w:pStyle w:val="Ttulo1"/>
        <w:rPr>
          <w:lang w:val="es-CO"/>
        </w:rPr>
      </w:pPr>
      <w:bookmarkStart w:id="30" w:name="_Toc208139764"/>
      <w:bookmarkStart w:id="31" w:name="_Toc208142323"/>
      <w:r>
        <w:rPr>
          <w:caps w:val="0"/>
          <w:lang w:val="es-CO"/>
        </w:rPr>
        <w:lastRenderedPageBreak/>
        <w:t>APÉNDICES</w:t>
      </w:r>
      <w:bookmarkEnd w:id="30"/>
      <w:bookmarkEnd w:id="31"/>
    </w:p>
    <w:p w14:paraId="7D309A3D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Apéndice A: Glosario de Términos</w:t>
      </w:r>
    </w:p>
    <w:p w14:paraId="4C9A1CBB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ADC (</w:t>
      </w:r>
      <w:proofErr w:type="spellStart"/>
      <w:r w:rsidRPr="00C778A1">
        <w:rPr>
          <w:b/>
          <w:bCs/>
          <w:lang w:val="es-CO"/>
        </w:rPr>
        <w:t>Analog</w:t>
      </w:r>
      <w:proofErr w:type="spellEnd"/>
      <w:r w:rsidRPr="00C778A1">
        <w:rPr>
          <w:b/>
          <w:bCs/>
          <w:lang w:val="es-CO"/>
        </w:rPr>
        <w:t>-</w:t>
      </w:r>
      <w:proofErr w:type="spellStart"/>
      <w:r w:rsidRPr="00C778A1">
        <w:rPr>
          <w:b/>
          <w:bCs/>
          <w:lang w:val="es-CO"/>
        </w:rPr>
        <w:t>to</w:t>
      </w:r>
      <w:proofErr w:type="spellEnd"/>
      <w:r w:rsidRPr="00C778A1">
        <w:rPr>
          <w:b/>
          <w:bCs/>
          <w:lang w:val="es-CO"/>
        </w:rPr>
        <w:t xml:space="preserve">-Digital </w:t>
      </w:r>
      <w:proofErr w:type="spellStart"/>
      <w:r w:rsidRPr="00C778A1">
        <w:rPr>
          <w:b/>
          <w:bCs/>
          <w:lang w:val="es-CO"/>
        </w:rPr>
        <w:t>Converter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Convertidor analógico-digital que transforma señales analógicas en valores digitales.</w:t>
      </w:r>
    </w:p>
    <w:p w14:paraId="4F4D1477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API (</w:t>
      </w:r>
      <w:proofErr w:type="spellStart"/>
      <w:r w:rsidRPr="00C778A1">
        <w:rPr>
          <w:b/>
          <w:bCs/>
          <w:lang w:val="es-CO"/>
        </w:rPr>
        <w:t>Application</w:t>
      </w:r>
      <w:proofErr w:type="spellEnd"/>
      <w:r w:rsidRPr="00C778A1">
        <w:rPr>
          <w:b/>
          <w:bCs/>
          <w:lang w:val="es-CO"/>
        </w:rPr>
        <w:t xml:space="preserve"> </w:t>
      </w:r>
      <w:proofErr w:type="spellStart"/>
      <w:r w:rsidRPr="00C778A1">
        <w:rPr>
          <w:b/>
          <w:bCs/>
          <w:lang w:val="es-CO"/>
        </w:rPr>
        <w:t>Programming</w:t>
      </w:r>
      <w:proofErr w:type="spellEnd"/>
      <w:r w:rsidRPr="00C778A1">
        <w:rPr>
          <w:b/>
          <w:bCs/>
          <w:lang w:val="es-CO"/>
        </w:rPr>
        <w:t xml:space="preserve"> Interface)</w:t>
      </w:r>
      <w:r w:rsidRPr="00C778A1">
        <w:rPr>
          <w:lang w:val="es-CO"/>
        </w:rPr>
        <w:t>: Interfaz de programación que define métodos de comunicación entre componentes de software.</w:t>
      </w:r>
    </w:p>
    <w:p w14:paraId="5B16ED99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ESP32</w:t>
      </w:r>
      <w:r w:rsidRPr="00C778A1">
        <w:rPr>
          <w:lang w:val="es-CO"/>
        </w:rPr>
        <w:t xml:space="preserve">: Microcontrolador de </w:t>
      </w:r>
      <w:proofErr w:type="spellStart"/>
      <w:r w:rsidRPr="00C778A1">
        <w:rPr>
          <w:lang w:val="es-CO"/>
        </w:rPr>
        <w:t>Espressif</w:t>
      </w:r>
      <w:proofErr w:type="spellEnd"/>
      <w:r w:rsidRPr="00C778A1">
        <w:rPr>
          <w:lang w:val="es-CO"/>
        </w:rPr>
        <w:t xml:space="preserve"> </w:t>
      </w:r>
      <w:proofErr w:type="spellStart"/>
      <w:r w:rsidRPr="00C778A1">
        <w:rPr>
          <w:lang w:val="es-CO"/>
        </w:rPr>
        <w:t>Systems</w:t>
      </w:r>
      <w:proofErr w:type="spellEnd"/>
      <w:r w:rsidRPr="00C778A1">
        <w:rPr>
          <w:lang w:val="es-CO"/>
        </w:rPr>
        <w:t xml:space="preserve"> con WiFi y Bluetooth integrados, base del sistema de instrumentación.</w:t>
      </w:r>
    </w:p>
    <w:p w14:paraId="19A5F4A8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 xml:space="preserve">GPIO (General </w:t>
      </w:r>
      <w:proofErr w:type="spellStart"/>
      <w:r w:rsidRPr="00C778A1">
        <w:rPr>
          <w:b/>
          <w:bCs/>
          <w:lang w:val="es-CO"/>
        </w:rPr>
        <w:t>Purpose</w:t>
      </w:r>
      <w:proofErr w:type="spellEnd"/>
      <w:r w:rsidRPr="00C778A1">
        <w:rPr>
          <w:b/>
          <w:bCs/>
          <w:lang w:val="es-CO"/>
        </w:rPr>
        <w:t xml:space="preserve"> Input/Output)</w:t>
      </w:r>
      <w:r w:rsidRPr="00C778A1">
        <w:rPr>
          <w:lang w:val="es-CO"/>
        </w:rPr>
        <w:t>: Pines de propósito general configurables como entrada o salida digital.</w:t>
      </w:r>
    </w:p>
    <w:p w14:paraId="0EA77DFE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GUI (</w:t>
      </w:r>
      <w:proofErr w:type="spellStart"/>
      <w:r w:rsidRPr="00C778A1">
        <w:rPr>
          <w:b/>
          <w:bCs/>
          <w:lang w:val="es-CO"/>
        </w:rPr>
        <w:t>Graphical</w:t>
      </w:r>
      <w:proofErr w:type="spellEnd"/>
      <w:r w:rsidRPr="00C778A1">
        <w:rPr>
          <w:b/>
          <w:bCs/>
          <w:lang w:val="es-CO"/>
        </w:rPr>
        <w:t xml:space="preserve"> </w:t>
      </w:r>
      <w:proofErr w:type="spellStart"/>
      <w:r w:rsidRPr="00C778A1">
        <w:rPr>
          <w:b/>
          <w:bCs/>
          <w:lang w:val="es-CO"/>
        </w:rPr>
        <w:t>User</w:t>
      </w:r>
      <w:proofErr w:type="spellEnd"/>
      <w:r w:rsidRPr="00C778A1">
        <w:rPr>
          <w:b/>
          <w:bCs/>
          <w:lang w:val="es-CO"/>
        </w:rPr>
        <w:t xml:space="preserve"> Interface)</w:t>
      </w:r>
      <w:r w:rsidRPr="00C778A1">
        <w:rPr>
          <w:lang w:val="es-CO"/>
        </w:rPr>
        <w:t>: Interfaz gráfica de usuario que permite interacción visual con la aplicación.</w:t>
      </w:r>
    </w:p>
    <w:p w14:paraId="4A992C26" w14:textId="77777777" w:rsidR="003E35F6" w:rsidRPr="00C778A1" w:rsidRDefault="003E35F6" w:rsidP="003E35F6">
      <w:pPr>
        <w:rPr>
          <w:lang w:val="es-CO"/>
        </w:rPr>
      </w:pPr>
      <w:proofErr w:type="spellStart"/>
      <w:r w:rsidRPr="00C778A1">
        <w:rPr>
          <w:b/>
          <w:bCs/>
          <w:lang w:val="es-CO"/>
        </w:rPr>
        <w:t>Handshake</w:t>
      </w:r>
      <w:proofErr w:type="spellEnd"/>
      <w:r w:rsidRPr="00C778A1">
        <w:rPr>
          <w:lang w:val="es-CO"/>
        </w:rPr>
        <w:t>: Proceso de establecimiento de comunicación entre dos dispositivos para verificar conectividad.</w:t>
      </w:r>
    </w:p>
    <w:p w14:paraId="713F9474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I2C (Inter-</w:t>
      </w:r>
      <w:proofErr w:type="spellStart"/>
      <w:r w:rsidRPr="00C778A1">
        <w:rPr>
          <w:b/>
          <w:bCs/>
          <w:lang w:val="es-CO"/>
        </w:rPr>
        <w:t>Integrated</w:t>
      </w:r>
      <w:proofErr w:type="spellEnd"/>
      <w:r w:rsidRPr="00C778A1">
        <w:rPr>
          <w:b/>
          <w:bCs/>
          <w:lang w:val="es-CO"/>
        </w:rPr>
        <w:t xml:space="preserve"> </w:t>
      </w:r>
      <w:proofErr w:type="spellStart"/>
      <w:r w:rsidRPr="00C778A1">
        <w:rPr>
          <w:b/>
          <w:bCs/>
          <w:lang w:val="es-CO"/>
        </w:rPr>
        <w:t>Circuit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Protocolo de comunicación serie síncrono para comunicación entre microcontroladores y sensores.</w:t>
      </w:r>
    </w:p>
    <w:p w14:paraId="2F2F2080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 xml:space="preserve">IoT (Internet of </w:t>
      </w:r>
      <w:proofErr w:type="spellStart"/>
      <w:r w:rsidRPr="00C778A1">
        <w:rPr>
          <w:b/>
          <w:bCs/>
          <w:lang w:val="es-CO"/>
        </w:rPr>
        <w:t>Things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Red de dispositivos físicos conectados que pueden intercambiar datos.</w:t>
      </w:r>
    </w:p>
    <w:p w14:paraId="3DFE99CE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Latencia</w:t>
      </w:r>
      <w:r w:rsidRPr="00C778A1">
        <w:rPr>
          <w:lang w:val="es-CO"/>
        </w:rPr>
        <w:t>: Tiempo de retardo entre el envío de un comando y la recepción de su respuesta.</w:t>
      </w:r>
    </w:p>
    <w:p w14:paraId="6B5F3C5D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LDR (Light Dependent Resistor)</w:t>
      </w:r>
      <w:r w:rsidRPr="00C778A1">
        <w:rPr>
          <w:lang w:val="es-CO"/>
        </w:rPr>
        <w:t>: Resistor dependiente de luz, sensor básico de luminosidad.</w:t>
      </w:r>
    </w:p>
    <w:p w14:paraId="3F9BB565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PID (</w:t>
      </w:r>
      <w:proofErr w:type="spellStart"/>
      <w:r w:rsidRPr="00C778A1">
        <w:rPr>
          <w:b/>
          <w:bCs/>
          <w:lang w:val="es-CO"/>
        </w:rPr>
        <w:t>Proportional</w:t>
      </w:r>
      <w:proofErr w:type="spellEnd"/>
      <w:r w:rsidRPr="00C778A1">
        <w:rPr>
          <w:b/>
          <w:bCs/>
          <w:lang w:val="es-CO"/>
        </w:rPr>
        <w:t>-Integral-Derivative)</w:t>
      </w:r>
      <w:r w:rsidRPr="00C778A1">
        <w:rPr>
          <w:lang w:val="es-CO"/>
        </w:rPr>
        <w:t>: Algoritmo de control automático usado en sistemas de regulación.</w:t>
      </w:r>
    </w:p>
    <w:p w14:paraId="538AB609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 xml:space="preserve">PWM (Pulse </w:t>
      </w:r>
      <w:proofErr w:type="spellStart"/>
      <w:r w:rsidRPr="00C778A1">
        <w:rPr>
          <w:b/>
          <w:bCs/>
          <w:lang w:val="es-CO"/>
        </w:rPr>
        <w:t>Width</w:t>
      </w:r>
      <w:proofErr w:type="spellEnd"/>
      <w:r w:rsidRPr="00C778A1">
        <w:rPr>
          <w:b/>
          <w:bCs/>
          <w:lang w:val="es-CO"/>
        </w:rPr>
        <w:t xml:space="preserve"> </w:t>
      </w:r>
      <w:proofErr w:type="spellStart"/>
      <w:r w:rsidRPr="00C778A1">
        <w:rPr>
          <w:b/>
          <w:bCs/>
          <w:lang w:val="es-CO"/>
        </w:rPr>
        <w:t>Modulation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Modulación por ancho de pulso, técnica para controlar potencia de salida.</w:t>
      </w:r>
    </w:p>
    <w:p w14:paraId="0B766904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Qt</w:t>
      </w:r>
      <w:r w:rsidRPr="00C778A1">
        <w:rPr>
          <w:lang w:val="es-CO"/>
        </w:rPr>
        <w:t>: Framework multiplataforma para desarrollo de interfaces gráficas de usuario.</w:t>
      </w:r>
    </w:p>
    <w:p w14:paraId="58A76796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SensoraCore</w:t>
      </w:r>
      <w:r w:rsidRPr="00C778A1">
        <w:rPr>
          <w:lang w:val="es-CO"/>
        </w:rPr>
        <w:t>: Nombre del sistema completo de instrumentación científica distribuida.</w:t>
      </w:r>
    </w:p>
    <w:p w14:paraId="293DDAFB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TCP/IP (</w:t>
      </w:r>
      <w:proofErr w:type="spellStart"/>
      <w:r w:rsidRPr="00C778A1">
        <w:rPr>
          <w:b/>
          <w:bCs/>
          <w:lang w:val="es-CO"/>
        </w:rPr>
        <w:t>Transmission</w:t>
      </w:r>
      <w:proofErr w:type="spellEnd"/>
      <w:r w:rsidRPr="00C778A1">
        <w:rPr>
          <w:b/>
          <w:bCs/>
          <w:lang w:val="es-CO"/>
        </w:rPr>
        <w:t xml:space="preserve"> Control </w:t>
      </w:r>
      <w:proofErr w:type="spellStart"/>
      <w:r w:rsidRPr="00C778A1">
        <w:rPr>
          <w:b/>
          <w:bCs/>
          <w:lang w:val="es-CO"/>
        </w:rPr>
        <w:t>Protocol</w:t>
      </w:r>
      <w:proofErr w:type="spellEnd"/>
      <w:r w:rsidRPr="00C778A1">
        <w:rPr>
          <w:b/>
          <w:bCs/>
          <w:lang w:val="es-CO"/>
        </w:rPr>
        <w:t xml:space="preserve">/Internet </w:t>
      </w:r>
      <w:proofErr w:type="spellStart"/>
      <w:r w:rsidRPr="00C778A1">
        <w:rPr>
          <w:b/>
          <w:bCs/>
          <w:lang w:val="es-CO"/>
        </w:rPr>
        <w:t>Protocol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Conjunto de protocolos de comunicación para redes.</w:t>
      </w:r>
    </w:p>
    <w:p w14:paraId="4506A1D4" w14:textId="77777777" w:rsidR="003E35F6" w:rsidRPr="00C778A1" w:rsidRDefault="003E35F6" w:rsidP="003E35F6">
      <w:pPr>
        <w:rPr>
          <w:lang w:val="es-CO"/>
        </w:rPr>
      </w:pPr>
      <w:proofErr w:type="spellStart"/>
      <w:r w:rsidRPr="00C778A1">
        <w:rPr>
          <w:b/>
          <w:bCs/>
          <w:lang w:val="es-CO"/>
        </w:rPr>
        <w:t>Timeout</w:t>
      </w:r>
      <w:proofErr w:type="spellEnd"/>
      <w:r w:rsidRPr="00C778A1">
        <w:rPr>
          <w:lang w:val="es-CO"/>
        </w:rPr>
        <w:t>: Tiempo máximo de espera antes de considerar una operación como fallida.</w:t>
      </w:r>
    </w:p>
    <w:p w14:paraId="2A7B2945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 xml:space="preserve">UART (Universal </w:t>
      </w:r>
      <w:proofErr w:type="spellStart"/>
      <w:r w:rsidRPr="00C778A1">
        <w:rPr>
          <w:b/>
          <w:bCs/>
          <w:lang w:val="es-CO"/>
        </w:rPr>
        <w:t>Asynchronous</w:t>
      </w:r>
      <w:proofErr w:type="spellEnd"/>
      <w:r w:rsidRPr="00C778A1">
        <w:rPr>
          <w:b/>
          <w:bCs/>
          <w:lang w:val="es-CO"/>
        </w:rPr>
        <w:t xml:space="preserve"> Receiver-</w:t>
      </w:r>
      <w:proofErr w:type="spellStart"/>
      <w:r w:rsidRPr="00C778A1">
        <w:rPr>
          <w:b/>
          <w:bCs/>
          <w:lang w:val="es-CO"/>
        </w:rPr>
        <w:t>Transmitter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Protocolo de comunicación serie asíncrono.</w:t>
      </w:r>
    </w:p>
    <w:p w14:paraId="51EAFB15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UI (</w:t>
      </w:r>
      <w:proofErr w:type="spellStart"/>
      <w:r w:rsidRPr="00C778A1">
        <w:rPr>
          <w:b/>
          <w:bCs/>
          <w:lang w:val="es-CO"/>
        </w:rPr>
        <w:t>User</w:t>
      </w:r>
      <w:proofErr w:type="spellEnd"/>
      <w:r w:rsidRPr="00C778A1">
        <w:rPr>
          <w:b/>
          <w:bCs/>
          <w:lang w:val="es-CO"/>
        </w:rPr>
        <w:t xml:space="preserve"> Interface)</w:t>
      </w:r>
      <w:r w:rsidRPr="00C778A1">
        <w:rPr>
          <w:lang w:val="es-CO"/>
        </w:rPr>
        <w:t>: Interfaz de usuario, punto de interacción entre humano y máquina.</w:t>
      </w:r>
    </w:p>
    <w:p w14:paraId="3EAF2541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WiFi</w:t>
      </w:r>
      <w:r w:rsidRPr="00C778A1">
        <w:rPr>
          <w:lang w:val="es-CO"/>
        </w:rPr>
        <w:t>: Tecnología de comunicación inalámbrica basada en estándares IEEE 802.11.</w:t>
      </w:r>
    </w:p>
    <w:p w14:paraId="6034F32C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Apéndice B: Referencias y Documentación Adicional</w:t>
      </w:r>
    </w:p>
    <w:p w14:paraId="6A61C08A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Documentación Técnica</w:t>
      </w:r>
    </w:p>
    <w:p w14:paraId="43245B01" w14:textId="77777777" w:rsidR="003E35F6" w:rsidRPr="00C778A1" w:rsidRDefault="003E35F6" w:rsidP="003E35F6">
      <w:pPr>
        <w:numPr>
          <w:ilvl w:val="0"/>
          <w:numId w:val="26"/>
        </w:numPr>
        <w:rPr>
          <w:lang w:val="en-US"/>
        </w:rPr>
      </w:pPr>
      <w:r w:rsidRPr="00C778A1">
        <w:rPr>
          <w:b/>
          <w:bCs/>
          <w:lang w:val="en-US"/>
        </w:rPr>
        <w:lastRenderedPageBreak/>
        <w:t>Qt6 Documentation</w:t>
      </w:r>
      <w:r w:rsidRPr="00C778A1">
        <w:rPr>
          <w:lang w:val="en-US"/>
        </w:rPr>
        <w:t>: </w:t>
      </w:r>
      <w:hyperlink r:id="rId12" w:history="1">
        <w:r w:rsidRPr="00C778A1">
          <w:rPr>
            <w:rStyle w:val="Hipervnculo"/>
            <w:lang w:val="en-US"/>
          </w:rPr>
          <w:t>https://doc.qt.io/qt-6/</w:t>
        </w:r>
      </w:hyperlink>
    </w:p>
    <w:p w14:paraId="64C40C47" w14:textId="77777777" w:rsidR="003E35F6" w:rsidRPr="00C778A1" w:rsidRDefault="003E35F6" w:rsidP="003E35F6">
      <w:pPr>
        <w:numPr>
          <w:ilvl w:val="0"/>
          <w:numId w:val="26"/>
        </w:numPr>
        <w:rPr>
          <w:lang w:val="en-US"/>
        </w:rPr>
      </w:pPr>
      <w:r w:rsidRPr="00C778A1">
        <w:rPr>
          <w:b/>
          <w:bCs/>
          <w:lang w:val="en-US"/>
        </w:rPr>
        <w:t>Python Official Documentation</w:t>
      </w:r>
      <w:r w:rsidRPr="00C778A1">
        <w:rPr>
          <w:lang w:val="en-US"/>
        </w:rPr>
        <w:t>: </w:t>
      </w:r>
      <w:hyperlink r:id="rId13" w:history="1">
        <w:r w:rsidRPr="00C778A1">
          <w:rPr>
            <w:rStyle w:val="Hipervnculo"/>
            <w:lang w:val="en-US"/>
          </w:rPr>
          <w:t>https://docs.python.org/3/</w:t>
        </w:r>
      </w:hyperlink>
    </w:p>
    <w:p w14:paraId="5017F49B" w14:textId="77777777" w:rsidR="003E35F6" w:rsidRPr="00C778A1" w:rsidRDefault="003E35F6" w:rsidP="003E35F6">
      <w:pPr>
        <w:numPr>
          <w:ilvl w:val="0"/>
          <w:numId w:val="26"/>
        </w:numPr>
        <w:rPr>
          <w:lang w:val="en-US"/>
        </w:rPr>
      </w:pPr>
      <w:r w:rsidRPr="00C778A1">
        <w:rPr>
          <w:b/>
          <w:bCs/>
          <w:lang w:val="en-US"/>
        </w:rPr>
        <w:t>ESP32 Technical Reference</w:t>
      </w:r>
      <w:r w:rsidRPr="00C778A1">
        <w:rPr>
          <w:lang w:val="en-US"/>
        </w:rPr>
        <w:t>: </w:t>
      </w:r>
      <w:hyperlink r:id="rId14" w:history="1">
        <w:r w:rsidRPr="00C778A1">
          <w:rPr>
            <w:rStyle w:val="Hipervnculo"/>
            <w:lang w:val="en-US"/>
          </w:rPr>
          <w:t>https://docs.espressif.com/projects/esp-idf/</w:t>
        </w:r>
      </w:hyperlink>
    </w:p>
    <w:p w14:paraId="420FBEF7" w14:textId="77777777" w:rsidR="003E35F6" w:rsidRPr="00C778A1" w:rsidRDefault="003E35F6" w:rsidP="003E35F6">
      <w:pPr>
        <w:numPr>
          <w:ilvl w:val="0"/>
          <w:numId w:val="26"/>
        </w:numPr>
        <w:rPr>
          <w:lang w:val="en-US"/>
        </w:rPr>
      </w:pPr>
      <w:r w:rsidRPr="00C778A1">
        <w:rPr>
          <w:b/>
          <w:bCs/>
          <w:lang w:val="en-US"/>
        </w:rPr>
        <w:t>PySide6 Reference</w:t>
      </w:r>
      <w:r w:rsidRPr="00C778A1">
        <w:rPr>
          <w:lang w:val="en-US"/>
        </w:rPr>
        <w:t>: </w:t>
      </w:r>
      <w:hyperlink r:id="rId15" w:history="1">
        <w:r w:rsidRPr="00C778A1">
          <w:rPr>
            <w:rStyle w:val="Hipervnculo"/>
            <w:lang w:val="en-US"/>
          </w:rPr>
          <w:t>https://doc.qt.io/qtforpython/</w:t>
        </w:r>
      </w:hyperlink>
    </w:p>
    <w:p w14:paraId="711DEFB5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Recursos de Desarrollo</w:t>
      </w:r>
    </w:p>
    <w:p w14:paraId="2481D4C3" w14:textId="77777777" w:rsidR="003E35F6" w:rsidRPr="00C778A1" w:rsidRDefault="003E35F6" w:rsidP="003E35F6">
      <w:pPr>
        <w:numPr>
          <w:ilvl w:val="0"/>
          <w:numId w:val="27"/>
        </w:numPr>
        <w:rPr>
          <w:lang w:val="en-US"/>
        </w:rPr>
      </w:pPr>
      <w:r w:rsidRPr="00C778A1">
        <w:rPr>
          <w:b/>
          <w:bCs/>
          <w:lang w:val="en-US"/>
        </w:rPr>
        <w:t>GitHub Repository</w:t>
      </w:r>
      <w:r w:rsidRPr="00C778A1">
        <w:rPr>
          <w:lang w:val="en-US"/>
        </w:rPr>
        <w:t>: </w:t>
      </w:r>
      <w:hyperlink r:id="rId16" w:history="1">
        <w:r w:rsidRPr="00C778A1">
          <w:rPr>
            <w:rStyle w:val="Hipervnculo"/>
            <w:lang w:val="en-US"/>
          </w:rPr>
          <w:t>https://github.com/YamithR/SensoraCore</w:t>
        </w:r>
      </w:hyperlink>
    </w:p>
    <w:p w14:paraId="23CC06CC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Contacto y Soporte</w:t>
      </w:r>
    </w:p>
    <w:p w14:paraId="652D7E4C" w14:textId="77777777" w:rsidR="003E35F6" w:rsidRPr="00C778A1" w:rsidRDefault="003E35F6" w:rsidP="003E35F6">
      <w:pPr>
        <w:numPr>
          <w:ilvl w:val="0"/>
          <w:numId w:val="28"/>
        </w:numPr>
        <w:rPr>
          <w:lang w:val="es-CO"/>
        </w:rPr>
      </w:pPr>
      <w:r w:rsidRPr="00C778A1">
        <w:rPr>
          <w:b/>
          <w:bCs/>
          <w:lang w:val="es-CO"/>
        </w:rPr>
        <w:t>Email de Soporte</w:t>
      </w:r>
      <w:r w:rsidRPr="00C778A1">
        <w:rPr>
          <w:lang w:val="es-CO"/>
        </w:rPr>
        <w:t>: </w:t>
      </w:r>
      <w:hyperlink r:id="rId17" w:history="1">
        <w:r w:rsidRPr="00C778A1">
          <w:rPr>
            <w:rStyle w:val="Hipervnculo"/>
            <w:lang w:val="es-CO"/>
          </w:rPr>
          <w:t>yamith.romero@uac.edu.co</w:t>
        </w:r>
      </w:hyperlink>
    </w:p>
    <w:p w14:paraId="1D5320AC" w14:textId="77777777" w:rsidR="003E35F6" w:rsidRPr="00C778A1" w:rsidRDefault="00000000" w:rsidP="003E35F6">
      <w:pPr>
        <w:rPr>
          <w:lang w:val="es-CO"/>
        </w:rPr>
      </w:pPr>
      <w:r>
        <w:rPr>
          <w:lang w:val="es-CO"/>
        </w:rPr>
        <w:pict w14:anchorId="0252F37D">
          <v:rect id="_x0000_i1025" style="width:0;height:.75pt" o:hralign="center" o:hrstd="t" o:hrnoshade="t" o:hr="t" fillcolor="#dadada" stroked="f"/>
        </w:pict>
      </w:r>
    </w:p>
    <w:p w14:paraId="19193204" w14:textId="77777777" w:rsidR="003E35F6" w:rsidRPr="00C778A1" w:rsidRDefault="003E35F6" w:rsidP="003E35F6">
      <w:pPr>
        <w:rPr>
          <w:sz w:val="22"/>
          <w:szCs w:val="18"/>
          <w:lang w:val="es-CO"/>
        </w:rPr>
      </w:pPr>
      <w:r w:rsidRPr="00C778A1">
        <w:rPr>
          <w:sz w:val="22"/>
          <w:szCs w:val="18"/>
          <w:lang w:val="es-CO"/>
        </w:rPr>
        <w:t>Copyright © 2025 SensoraCore Project.</w:t>
      </w:r>
      <w:r w:rsidRPr="00C778A1">
        <w:rPr>
          <w:b/>
          <w:bCs/>
          <w:sz w:val="22"/>
          <w:szCs w:val="18"/>
          <w:lang w:val="es-CO"/>
        </w:rPr>
        <w:t xml:space="preserve"> Versión del documento: 3.2 | Fecha: </w:t>
      </w:r>
      <w:proofErr w:type="gramStart"/>
      <w:r w:rsidRPr="00C778A1">
        <w:rPr>
          <w:b/>
          <w:bCs/>
          <w:sz w:val="22"/>
          <w:szCs w:val="18"/>
          <w:lang w:val="es-CO"/>
        </w:rPr>
        <w:t>Agosto</w:t>
      </w:r>
      <w:proofErr w:type="gramEnd"/>
      <w:r w:rsidRPr="00C778A1">
        <w:rPr>
          <w:b/>
          <w:bCs/>
          <w:sz w:val="22"/>
          <w:szCs w:val="18"/>
          <w:lang w:val="es-CO"/>
        </w:rPr>
        <w:t xml:space="preserve"> 2025</w:t>
      </w:r>
      <w:r>
        <w:rPr>
          <w:b/>
          <w:bCs/>
          <w:sz w:val="22"/>
          <w:szCs w:val="18"/>
          <w:lang w:val="es-CO"/>
        </w:rPr>
        <w:t xml:space="preserve"> </w:t>
      </w:r>
      <w:r w:rsidRPr="00C778A1">
        <w:rPr>
          <w:sz w:val="22"/>
          <w:szCs w:val="18"/>
          <w:lang w:val="es-CO"/>
        </w:rPr>
        <w:t>Para la versión más actualizada de este manual, visite: </w:t>
      </w:r>
      <w:hyperlink r:id="rId18" w:history="1">
        <w:r w:rsidRPr="00C778A1">
          <w:rPr>
            <w:rStyle w:val="Hipervnculo"/>
            <w:sz w:val="22"/>
            <w:szCs w:val="18"/>
            <w:lang w:val="es-CO"/>
          </w:rPr>
          <w:t>https://github.com/YamithR/SensoraCore.git</w:t>
        </w:r>
      </w:hyperlink>
    </w:p>
    <w:p w14:paraId="76A07A86" w14:textId="77777777" w:rsidR="003E35F6" w:rsidRPr="00C778A1" w:rsidRDefault="003E35F6" w:rsidP="003E35F6">
      <w:pPr>
        <w:rPr>
          <w:lang w:val="es-CO"/>
        </w:rPr>
      </w:pPr>
    </w:p>
    <w:p w14:paraId="5047A390" w14:textId="77777777" w:rsidR="00D55CBC" w:rsidRPr="003E35F6" w:rsidRDefault="00D55CBC" w:rsidP="00D55CBC">
      <w:pPr>
        <w:rPr>
          <w:lang w:val="es-CO"/>
        </w:rPr>
      </w:pPr>
    </w:p>
    <w:sectPr w:rsidR="00D55CBC" w:rsidRPr="003E35F6" w:rsidSect="00911CD5">
      <w:headerReference w:type="default" r:id="rId19"/>
      <w:footerReference w:type="default" r:id="rId20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07DF33" w14:textId="77777777" w:rsidR="0085384B" w:rsidRDefault="0085384B" w:rsidP="00A91D75">
      <w:r>
        <w:separator/>
      </w:r>
    </w:p>
  </w:endnote>
  <w:endnote w:type="continuationSeparator" w:id="0">
    <w:p w14:paraId="16DC00D5" w14:textId="77777777" w:rsidR="0085384B" w:rsidRDefault="0085384B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B1B204" w14:textId="6600CFC4" w:rsidR="00A21C07" w:rsidRDefault="00A21C07">
    <w:pPr>
      <w:pStyle w:val="Piedepgina"/>
    </w:pPr>
    <w:r>
      <w:rPr>
        <w:noProof/>
      </w:rPr>
      <w:drawing>
        <wp:anchor distT="0" distB="0" distL="114300" distR="114300" simplePos="0" relativeHeight="251661312" behindDoc="0" locked="0" layoutInCell="1" allowOverlap="1" wp14:anchorId="789DC000" wp14:editId="2367564B">
          <wp:simplePos x="0" y="0"/>
          <wp:positionH relativeFrom="margin">
            <wp:align>left</wp:align>
          </wp:positionH>
          <wp:positionV relativeFrom="page">
            <wp:posOffset>10366744</wp:posOffset>
          </wp:positionV>
          <wp:extent cx="2296632" cy="142756"/>
          <wp:effectExtent l="0" t="0" r="0" b="0"/>
          <wp:wrapNone/>
          <wp:docPr id="852762813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69428" cy="15349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264C4B" w14:textId="77777777" w:rsidR="0085384B" w:rsidRDefault="0085384B" w:rsidP="00A91D75">
      <w:r>
        <w:separator/>
      </w:r>
    </w:p>
  </w:footnote>
  <w:footnote w:type="continuationSeparator" w:id="0">
    <w:p w14:paraId="4C6AAD84" w14:textId="77777777" w:rsidR="0085384B" w:rsidRDefault="0085384B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3AAFB590" w14:textId="77777777" w:rsidTr="00A7217A">
      <w:trPr>
        <w:trHeight w:val="1060"/>
      </w:trPr>
      <w:tc>
        <w:tcPr>
          <w:tcW w:w="5861" w:type="dxa"/>
        </w:tcPr>
        <w:p w14:paraId="2C86E7C8" w14:textId="66567005" w:rsidR="008759A8" w:rsidRDefault="00A21C07" w:rsidP="00A7217A">
          <w:pPr>
            <w:pStyle w:val="Encabezado"/>
            <w:spacing w:after="0"/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470F5519" wp14:editId="338987F3">
                <wp:simplePos x="0" y="0"/>
                <wp:positionH relativeFrom="column">
                  <wp:posOffset>713105</wp:posOffset>
                </wp:positionH>
                <wp:positionV relativeFrom="page">
                  <wp:posOffset>73660</wp:posOffset>
                </wp:positionV>
                <wp:extent cx="1275715" cy="530860"/>
                <wp:effectExtent l="0" t="0" r="0" b="2540"/>
                <wp:wrapNone/>
                <wp:docPr id="185656417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75715" cy="530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6420" w:type="dxa"/>
        </w:tcPr>
        <w:p w14:paraId="4E76B2A1" w14:textId="77777777" w:rsidR="008759A8" w:rsidRDefault="00D476F7" w:rsidP="00A7217A">
          <w:pPr>
            <w:pStyle w:val="Encabezado"/>
            <w:spacing w:after="0"/>
            <w:jc w:val="right"/>
          </w:pPr>
          <w:r>
            <w:rPr>
              <w:noProof/>
              <w:lang w:bidi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30F5B8C" wp14:editId="3F37F468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Cuadro de texto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0D76812" w14:textId="77777777" w:rsidR="00D476F7" w:rsidRPr="00D476F7" w:rsidRDefault="00D476F7" w:rsidP="00D476F7">
                                <w:pPr>
                                  <w:pStyle w:val="Subttulo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  <w:lang w:bidi="es-ES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30F5B8C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0" o:spid="_x0000_s1036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" filled="f" stroked="f" strokeweight=".5pt">
                    <v:textbox inset="0,0,0,0">
                      <w:txbxContent>
                        <w:p w14:paraId="60D76812" w14:textId="77777777" w:rsidR="00D476F7" w:rsidRPr="00D476F7" w:rsidRDefault="00D476F7" w:rsidP="00D476F7">
                          <w:pPr>
                            <w:pStyle w:val="Subttulo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  <w:lang w:bidi="es-ES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60A81EDC" wp14:editId="00F8226E">
                    <wp:extent cx="1191260" cy="398780"/>
                    <wp:effectExtent l="0" t="0" r="8890" b="1270"/>
                    <wp:docPr id="15" name="Rectángulo: Una sola esquina cortada 15" descr="rectángul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23394C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7F8F8D4" w14:textId="77777777" w:rsidR="008759A8" w:rsidRPr="008759A8" w:rsidRDefault="008759A8" w:rsidP="008759A8">
                                <w:pPr>
                                  <w:pStyle w:val="Subttulo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0A81EDC" id="Rectángulo: Una sola esquina cortada 15" o:spid="_x0000_s1037" alt="rectángulo de color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" adj="-11796480,,5400" path="m,l991870,r199390,199390l1191260,398780,,398780,,xe" fillcolor="#23394c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67F8F8D4" w14:textId="77777777" w:rsidR="008759A8" w:rsidRPr="008759A8" w:rsidRDefault="008759A8" w:rsidP="008759A8">
                          <w:pPr>
                            <w:pStyle w:val="Subttul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72668"/>
    <w:multiLevelType w:val="multilevel"/>
    <w:tmpl w:val="20D05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59356E"/>
    <w:multiLevelType w:val="multilevel"/>
    <w:tmpl w:val="D8806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AE5943"/>
    <w:multiLevelType w:val="multilevel"/>
    <w:tmpl w:val="ECB20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F74939"/>
    <w:multiLevelType w:val="multilevel"/>
    <w:tmpl w:val="8DF22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EE70C7"/>
    <w:multiLevelType w:val="multilevel"/>
    <w:tmpl w:val="ECB20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A23145"/>
    <w:multiLevelType w:val="multilevel"/>
    <w:tmpl w:val="D0D27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492969"/>
    <w:multiLevelType w:val="multilevel"/>
    <w:tmpl w:val="C7547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476463"/>
    <w:multiLevelType w:val="multilevel"/>
    <w:tmpl w:val="A94688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DCD7A33"/>
    <w:multiLevelType w:val="multilevel"/>
    <w:tmpl w:val="ECB20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BC4408"/>
    <w:multiLevelType w:val="multilevel"/>
    <w:tmpl w:val="37286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DB7CD1"/>
    <w:multiLevelType w:val="multilevel"/>
    <w:tmpl w:val="421E0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F603066"/>
    <w:multiLevelType w:val="multilevel"/>
    <w:tmpl w:val="CAA49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853145D"/>
    <w:multiLevelType w:val="multilevel"/>
    <w:tmpl w:val="DD328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6D2785"/>
    <w:multiLevelType w:val="multilevel"/>
    <w:tmpl w:val="8CCAC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13C4F4D"/>
    <w:multiLevelType w:val="multilevel"/>
    <w:tmpl w:val="ECB20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517343F"/>
    <w:multiLevelType w:val="multilevel"/>
    <w:tmpl w:val="16DEC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73D24F1"/>
    <w:multiLevelType w:val="multilevel"/>
    <w:tmpl w:val="D7C43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7BC3422"/>
    <w:multiLevelType w:val="multilevel"/>
    <w:tmpl w:val="929A9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7E30793"/>
    <w:multiLevelType w:val="multilevel"/>
    <w:tmpl w:val="8DAA3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AA849DB"/>
    <w:multiLevelType w:val="multilevel"/>
    <w:tmpl w:val="2500D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2634C2"/>
    <w:multiLevelType w:val="multilevel"/>
    <w:tmpl w:val="768E8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B332AFE"/>
    <w:multiLevelType w:val="multilevel"/>
    <w:tmpl w:val="0F745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B68255C"/>
    <w:multiLevelType w:val="multilevel"/>
    <w:tmpl w:val="C31A5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B7D1604"/>
    <w:multiLevelType w:val="multilevel"/>
    <w:tmpl w:val="96CC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26" w15:restartNumberingAfterBreak="0">
    <w:nsid w:val="6DFE09AD"/>
    <w:multiLevelType w:val="multilevel"/>
    <w:tmpl w:val="C1DA6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78C005E"/>
    <w:multiLevelType w:val="multilevel"/>
    <w:tmpl w:val="7F22E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05329283">
    <w:abstractNumId w:val="25"/>
  </w:num>
  <w:num w:numId="2" w16cid:durableId="754209211">
    <w:abstractNumId w:val="9"/>
  </w:num>
  <w:num w:numId="3" w16cid:durableId="885070658">
    <w:abstractNumId w:val="6"/>
  </w:num>
  <w:num w:numId="4" w16cid:durableId="2011440795">
    <w:abstractNumId w:val="24"/>
  </w:num>
  <w:num w:numId="5" w16cid:durableId="596790971">
    <w:abstractNumId w:val="22"/>
  </w:num>
  <w:num w:numId="6" w16cid:durableId="1417364867">
    <w:abstractNumId w:val="5"/>
  </w:num>
  <w:num w:numId="7" w16cid:durableId="1273048071">
    <w:abstractNumId w:val="0"/>
  </w:num>
  <w:num w:numId="8" w16cid:durableId="2053918431">
    <w:abstractNumId w:val="3"/>
  </w:num>
  <w:num w:numId="9" w16cid:durableId="1068840030">
    <w:abstractNumId w:val="27"/>
  </w:num>
  <w:num w:numId="10" w16cid:durableId="1791241132">
    <w:abstractNumId w:val="11"/>
  </w:num>
  <w:num w:numId="11" w16cid:durableId="2102874112">
    <w:abstractNumId w:val="7"/>
  </w:num>
  <w:num w:numId="12" w16cid:durableId="975791888">
    <w:abstractNumId w:val="2"/>
  </w:num>
  <w:num w:numId="13" w16cid:durableId="1310284379">
    <w:abstractNumId w:val="4"/>
  </w:num>
  <w:num w:numId="14" w16cid:durableId="1218664088">
    <w:abstractNumId w:val="8"/>
  </w:num>
  <w:num w:numId="15" w16cid:durableId="241986800">
    <w:abstractNumId w:val="15"/>
  </w:num>
  <w:num w:numId="16" w16cid:durableId="1826193204">
    <w:abstractNumId w:val="21"/>
  </w:num>
  <w:num w:numId="17" w16cid:durableId="413939245">
    <w:abstractNumId w:val="13"/>
  </w:num>
  <w:num w:numId="18" w16cid:durableId="2085225372">
    <w:abstractNumId w:val="1"/>
  </w:num>
  <w:num w:numId="19" w16cid:durableId="40371328">
    <w:abstractNumId w:val="10"/>
  </w:num>
  <w:num w:numId="20" w16cid:durableId="1257715626">
    <w:abstractNumId w:val="19"/>
  </w:num>
  <w:num w:numId="21" w16cid:durableId="1495560788">
    <w:abstractNumId w:val="14"/>
  </w:num>
  <w:num w:numId="22" w16cid:durableId="1087381851">
    <w:abstractNumId w:val="23"/>
  </w:num>
  <w:num w:numId="23" w16cid:durableId="1459715910">
    <w:abstractNumId w:val="18"/>
  </w:num>
  <w:num w:numId="24" w16cid:durableId="891234164">
    <w:abstractNumId w:val="26"/>
  </w:num>
  <w:num w:numId="25" w16cid:durableId="1712732354">
    <w:abstractNumId w:val="16"/>
  </w:num>
  <w:num w:numId="26" w16cid:durableId="178159469">
    <w:abstractNumId w:val="20"/>
  </w:num>
  <w:num w:numId="27" w16cid:durableId="1060598522">
    <w:abstractNumId w:val="17"/>
  </w:num>
  <w:num w:numId="28" w16cid:durableId="125054051">
    <w:abstractNumId w:val="12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D1D"/>
    <w:rsid w:val="0002111D"/>
    <w:rsid w:val="0004761A"/>
    <w:rsid w:val="000A4A8A"/>
    <w:rsid w:val="000B6854"/>
    <w:rsid w:val="000D417F"/>
    <w:rsid w:val="00184B35"/>
    <w:rsid w:val="001852BE"/>
    <w:rsid w:val="001865F2"/>
    <w:rsid w:val="001E59F3"/>
    <w:rsid w:val="002063EE"/>
    <w:rsid w:val="00226FF2"/>
    <w:rsid w:val="00282B04"/>
    <w:rsid w:val="002B67D3"/>
    <w:rsid w:val="00325590"/>
    <w:rsid w:val="003338A9"/>
    <w:rsid w:val="00342438"/>
    <w:rsid w:val="003767B2"/>
    <w:rsid w:val="003E35F6"/>
    <w:rsid w:val="003F429C"/>
    <w:rsid w:val="00437ABB"/>
    <w:rsid w:val="0049036D"/>
    <w:rsid w:val="00495FDB"/>
    <w:rsid w:val="004A3529"/>
    <w:rsid w:val="004C0AD1"/>
    <w:rsid w:val="005343E2"/>
    <w:rsid w:val="00577305"/>
    <w:rsid w:val="005C2E0B"/>
    <w:rsid w:val="005E3F23"/>
    <w:rsid w:val="006003D5"/>
    <w:rsid w:val="00633384"/>
    <w:rsid w:val="0064466C"/>
    <w:rsid w:val="00672C1A"/>
    <w:rsid w:val="006D0FA5"/>
    <w:rsid w:val="006D71FE"/>
    <w:rsid w:val="00751E57"/>
    <w:rsid w:val="00760843"/>
    <w:rsid w:val="00772E0E"/>
    <w:rsid w:val="00785259"/>
    <w:rsid w:val="007A01DC"/>
    <w:rsid w:val="007B0DFA"/>
    <w:rsid w:val="007E5E59"/>
    <w:rsid w:val="007E7A2D"/>
    <w:rsid w:val="008034BE"/>
    <w:rsid w:val="00823D33"/>
    <w:rsid w:val="0085384B"/>
    <w:rsid w:val="008759A8"/>
    <w:rsid w:val="00895034"/>
    <w:rsid w:val="008B46AB"/>
    <w:rsid w:val="008E707B"/>
    <w:rsid w:val="00911CD5"/>
    <w:rsid w:val="009210A6"/>
    <w:rsid w:val="00924378"/>
    <w:rsid w:val="00930B96"/>
    <w:rsid w:val="009443C8"/>
    <w:rsid w:val="00944D7A"/>
    <w:rsid w:val="009A0F76"/>
    <w:rsid w:val="009B078F"/>
    <w:rsid w:val="00A03BCD"/>
    <w:rsid w:val="00A21C07"/>
    <w:rsid w:val="00A302FC"/>
    <w:rsid w:val="00A7217A"/>
    <w:rsid w:val="00A86068"/>
    <w:rsid w:val="00A91D75"/>
    <w:rsid w:val="00AC343A"/>
    <w:rsid w:val="00AC6AA2"/>
    <w:rsid w:val="00B06DBC"/>
    <w:rsid w:val="00BD47EC"/>
    <w:rsid w:val="00C12634"/>
    <w:rsid w:val="00C50FEA"/>
    <w:rsid w:val="00C6323A"/>
    <w:rsid w:val="00C77121"/>
    <w:rsid w:val="00C87193"/>
    <w:rsid w:val="00CB27A1"/>
    <w:rsid w:val="00CD49BE"/>
    <w:rsid w:val="00D301BB"/>
    <w:rsid w:val="00D476F7"/>
    <w:rsid w:val="00D55CBC"/>
    <w:rsid w:val="00D8631A"/>
    <w:rsid w:val="00D87CD8"/>
    <w:rsid w:val="00DF1CFA"/>
    <w:rsid w:val="00E523C3"/>
    <w:rsid w:val="00E5388E"/>
    <w:rsid w:val="00E6016B"/>
    <w:rsid w:val="00E94B95"/>
    <w:rsid w:val="00EA03F0"/>
    <w:rsid w:val="00EC0D1D"/>
    <w:rsid w:val="00ED6905"/>
    <w:rsid w:val="00EF64C7"/>
    <w:rsid w:val="00F15904"/>
    <w:rsid w:val="00F5644A"/>
    <w:rsid w:val="00FB6A61"/>
    <w:rsid w:val="00FC4AC4"/>
    <w:rsid w:val="00FE0D74"/>
    <w:rsid w:val="00FE3D2C"/>
    <w:rsid w:val="00FF3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D159769"/>
  <w15:docId w15:val="{501C825E-C69E-40B5-8202-6BBAE3B39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tulo4">
    <w:name w:val="heading 4"/>
    <w:basedOn w:val="Normal"/>
    <w:next w:val="Normal"/>
    <w:link w:val="Ttulo4Car"/>
    <w:uiPriority w:val="7"/>
    <w:semiHidden/>
    <w:unhideWhenUsed/>
    <w:qFormat/>
    <w:rsid w:val="00FB6A6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CBD17" w:themeColor="accent1" w:themeShade="BF"/>
    </w:rPr>
  </w:style>
  <w:style w:type="paragraph" w:styleId="Ttulo5">
    <w:name w:val="heading 5"/>
    <w:basedOn w:val="Normal"/>
    <w:next w:val="Normal"/>
    <w:link w:val="Ttulo5Car"/>
    <w:uiPriority w:val="7"/>
    <w:semiHidden/>
    <w:unhideWhenUsed/>
    <w:qFormat/>
    <w:rsid w:val="00EA03F0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ECBD17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6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D476F7"/>
  </w:style>
  <w:style w:type="paragraph" w:styleId="Listaconnmeros2">
    <w:name w:val="List Number 2"/>
    <w:basedOn w:val="Normal"/>
    <w:uiPriority w:val="10"/>
    <w:qFormat/>
    <w:rsid w:val="001865F2"/>
    <w:pPr>
      <w:numPr>
        <w:numId w:val="2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TDC3">
    <w:name w:val="toc 3"/>
    <w:basedOn w:val="Normal"/>
    <w:next w:val="Normal"/>
    <w:autoRedefine/>
    <w:uiPriority w:val="39"/>
    <w:unhideWhenUsed/>
    <w:rsid w:val="00FF3C5B"/>
    <w:pPr>
      <w:spacing w:after="100"/>
      <w:ind w:left="480"/>
    </w:pPr>
  </w:style>
  <w:style w:type="character" w:customStyle="1" w:styleId="Ttulo5Car">
    <w:name w:val="Título 5 Car"/>
    <w:basedOn w:val="Fuentedeprrafopredeter"/>
    <w:link w:val="Ttulo5"/>
    <w:uiPriority w:val="7"/>
    <w:semiHidden/>
    <w:rsid w:val="00EA03F0"/>
    <w:rPr>
      <w:rFonts w:asciiTheme="majorHAnsi" w:eastAsiaTheme="majorEastAsia" w:hAnsiTheme="majorHAnsi" w:cstheme="majorBidi"/>
      <w:color w:val="ECBD17" w:themeColor="accent1" w:themeShade="BF"/>
      <w:sz w:val="24"/>
    </w:rPr>
  </w:style>
  <w:style w:type="character" w:customStyle="1" w:styleId="Ttulo4Car">
    <w:name w:val="Título 4 Car"/>
    <w:basedOn w:val="Fuentedeprrafopredeter"/>
    <w:link w:val="Ttulo4"/>
    <w:uiPriority w:val="7"/>
    <w:semiHidden/>
    <w:rsid w:val="00FB6A61"/>
    <w:rPr>
      <w:rFonts w:asciiTheme="majorHAnsi" w:eastAsiaTheme="majorEastAsia" w:hAnsiTheme="majorHAnsi" w:cstheme="majorBidi"/>
      <w:i/>
      <w:iCs/>
      <w:color w:val="ECBD17" w:themeColor="accent1" w:themeShade="BF"/>
      <w:sz w:val="24"/>
    </w:rPr>
  </w:style>
  <w:style w:type="paragraph" w:styleId="Prrafodelista">
    <w:name w:val="List Paragraph"/>
    <w:basedOn w:val="Normal"/>
    <w:uiPriority w:val="34"/>
    <w:semiHidden/>
    <w:qFormat/>
    <w:rsid w:val="00672C1A"/>
    <w:pPr>
      <w:ind w:left="720"/>
    </w:pPr>
  </w:style>
  <w:style w:type="paragraph" w:styleId="Revisin">
    <w:name w:val="Revision"/>
    <w:hidden/>
    <w:uiPriority w:val="99"/>
    <w:semiHidden/>
    <w:rsid w:val="00FC4AC4"/>
    <w:pPr>
      <w:spacing w:after="0" w:line="240" w:lineRule="auto"/>
    </w:pPr>
    <w:rPr>
      <w:color w:val="26214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78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1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6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8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7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5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4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7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7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1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4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docs.python.org/3/" TargetMode="External"/><Relationship Id="rId18" Type="http://schemas.openxmlformats.org/officeDocument/2006/relationships/hyperlink" Target="https://github.com/YamithR/SensoraCore.git" TargetMode="Externa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https://doc.qt.io/qt-6/" TargetMode="External"/><Relationship Id="rId17" Type="http://schemas.openxmlformats.org/officeDocument/2006/relationships/hyperlink" Target="mailto:yamith.romero@uac.edu.co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YamithR/SensoraCore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hyperlink" Target="https://doc.qt.io/qtforpython/" TargetMode="Externa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docs.espressif.com/projects/esp-idf/" TargetMode="External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amit\AppData\Roaming\Microsoft\Templates\Informe%20anual%20(dise&#241;o%20Rojo%20y%20negr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CEF3FAF-362E-4D83-8EDB-D9F06189B8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negro).dotx</Template>
  <TotalTime>899</TotalTime>
  <Pages>12</Pages>
  <Words>1587</Words>
  <Characters>8732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Yamith Romero</dc:creator>
  <cp:keywords/>
  <cp:lastModifiedBy>Yamith Romero</cp:lastModifiedBy>
  <cp:revision>10</cp:revision>
  <dcterms:created xsi:type="dcterms:W3CDTF">2025-06-30T04:50:00Z</dcterms:created>
  <dcterms:modified xsi:type="dcterms:W3CDTF">2025-09-07T18:01:00Z</dcterms:modified>
  <cp:contentStatus/>
  <cp:version/>
</cp:coreProperties>
</file>