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BF70FA" w14:textId="1FE37BF0" w:rsidR="001E59F3" w:rsidRPr="004C0AD1" w:rsidRDefault="005E3F23" w:rsidP="00A91D75"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5166" behindDoc="1" locked="0" layoutInCell="1" allowOverlap="1" wp14:anchorId="52C3484C" wp14:editId="24DE7061">
                <wp:simplePos x="0" y="0"/>
                <wp:positionH relativeFrom="column">
                  <wp:posOffset>1223948</wp:posOffset>
                </wp:positionH>
                <wp:positionV relativeFrom="page">
                  <wp:posOffset>1454785</wp:posOffset>
                </wp:positionV>
                <wp:extent cx="5040000" cy="5040000"/>
                <wp:effectExtent l="0" t="0" r="8255" b="8255"/>
                <wp:wrapNone/>
                <wp:docPr id="1012461160" name="Rectángulo: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0000" cy="5040000"/>
                        </a:xfrm>
                        <a:prstGeom prst="roundRect">
                          <a:avLst>
                            <a:gd name="adj" fmla="val 3254"/>
                          </a:avLst>
                        </a:prstGeom>
                        <a:blipFill>
                          <a:blip r:embed="rId9"/>
                          <a:srcRect/>
                          <a:stretch>
                            <a:fillRect l="-4108" t="-4108" r="-4408" b="-4408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4E8E77" id="Rectángulo: esquinas redondeadas 18" o:spid="_x0000_s1026" style="position:absolute;margin-left:96.35pt;margin-top:114.55pt;width:396.85pt;height:396.85pt;z-index:-25166131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arcsize="2133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" stroked="f" strokeweight="2pt">
                <v:fill r:id="rId10" o:title="" recolor="t" rotate="t" type="frame"/>
                <w10:wrap anchory="page"/>
              </v:roundrect>
            </w:pict>
          </mc:Fallback>
        </mc:AlternateContent>
      </w:r>
      <w:r w:rsidRPr="004C0AD1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4141" behindDoc="1" locked="0" layoutInCell="1" allowOverlap="1" wp14:anchorId="634C7FE2" wp14:editId="19B61E41">
                <wp:simplePos x="0" y="0"/>
                <wp:positionH relativeFrom="page">
                  <wp:align>left</wp:align>
                </wp:positionH>
                <wp:positionV relativeFrom="page">
                  <wp:align>top</wp:align>
                </wp:positionV>
                <wp:extent cx="6225871" cy="5247861"/>
                <wp:effectExtent l="0" t="0" r="3810" b="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5871" cy="5247861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ACBF71" id="Rectángulo 2" o:spid="_x0000_s1026" alt="rectángulo de color" style="position:absolute;margin-left:0;margin-top:0;width:490.25pt;height:413.2pt;z-index:-251662339;visibility:visible;mso-wrap-style:square;mso-width-percent:0;mso-height-percent:0;mso-wrap-distance-left:9pt;mso-wrap-distance-top:0;mso-wrap-distance-right:9pt;mso-wrap-distance-bottom:0;mso-position-horizontal:left;mso-position-horizontal-relative:page;mso-position-vertical:top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" fillcolor="#7dc6f3 [3205]" stroked="f">
                <w10:wrap anchorx="page" anchory="page"/>
              </v:rect>
            </w:pict>
          </mc:Fallback>
        </mc:AlternateContent>
      </w:r>
      <w:r w:rsidR="00C12634" w:rsidRPr="004C0AD1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71551" behindDoc="1" locked="0" layoutInCell="1" allowOverlap="1" wp14:anchorId="0135EF20" wp14:editId="35732017">
                <wp:simplePos x="0" y="0"/>
                <wp:positionH relativeFrom="page">
                  <wp:align>left</wp:align>
                </wp:positionH>
                <wp:positionV relativeFrom="page">
                  <wp:posOffset>5821874</wp:posOffset>
                </wp:positionV>
                <wp:extent cx="4686935" cy="1570990"/>
                <wp:effectExtent l="0" t="0" r="0" b="0"/>
                <wp:wrapNone/>
                <wp:docPr id="4" name="Rectángulo: Una sola esquina cortada 4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686935" cy="1570990"/>
                        </a:xfrm>
                        <a:prstGeom prst="snip1Rect">
                          <a:avLst>
                            <a:gd name="adj" fmla="val 47819"/>
                          </a:avLst>
                        </a:prstGeom>
                        <a:solidFill>
                          <a:srgbClr val="152736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AC139" id="Rectángulo: Una sola esquina cortada 4" o:spid="_x0000_s1026" alt="rectángulo de color" style="position:absolute;margin-left:0;margin-top:458.4pt;width:369.05pt;height:123.7pt;flip:y;z-index:-251644929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page;mso-width-percent:0;mso-height-percent:0;mso-width-relative:margin;mso-height-relative:margin;v-text-anchor:middle" coordsize="4686935,1570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" path="m,l3935703,r751232,751232l4686935,1570990,,1570990,,xe" fillcolor="#152736" stroked="f">
                <v:path arrowok="t" o:connecttype="custom" o:connectlocs="0,0;3935703,0;4686935,751232;4686935,1570990;0,1570990;0,0" o:connectangles="0,0,0,0,0,0"/>
                <w10:wrap anchorx="page" anchory="page"/>
              </v:shape>
            </w:pict>
          </mc:Fallback>
        </mc:AlternateContent>
      </w:r>
      <w:r w:rsidR="006D0FA5" w:rsidRPr="004C0AD1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66875EB" wp14:editId="618DED11">
                <wp:simplePos x="0" y="0"/>
                <wp:positionH relativeFrom="column">
                  <wp:posOffset>-51036</wp:posOffset>
                </wp:positionH>
                <wp:positionV relativeFrom="paragraph">
                  <wp:posOffset>7623544</wp:posOffset>
                </wp:positionV>
                <wp:extent cx="4051004" cy="309093"/>
                <wp:effectExtent l="0" t="0" r="0" b="15240"/>
                <wp:wrapNone/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1004" cy="30909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2B6351" w14:textId="062225DB" w:rsidR="00A91D75" w:rsidRPr="006D0FA5" w:rsidRDefault="006D0FA5" w:rsidP="00A91D75">
                            <w:pPr>
                              <w:pStyle w:val="Subttulo"/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 w:bidi="es-ES"/>
                              </w:rPr>
                              <w:t>Universidad Autónoma del Caribe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66875EB" id="_x0000_t202" coordsize="21600,21600" o:spt="202" path="m,l,21600r21600,l21600,xe">
                <v:stroke joinstyle="miter"/>
                <v:path gradientshapeok="t" o:connecttype="rect"/>
              </v:shapetype>
              <v:shape id="Cuadro de texto 6" o:spid="_x0000_s1026" type="#_x0000_t202" style="position:absolute;margin-left:-4pt;margin-top:600.3pt;width:319pt;height:24.3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" filled="f" stroked="f" strokeweight=".5pt">
                <v:textbox inset=",,,0">
                  <w:txbxContent>
                    <w:p w14:paraId="2C2B6351" w14:textId="062225DB" w:rsidR="00A91D75" w:rsidRPr="006D0FA5" w:rsidRDefault="006D0FA5" w:rsidP="00A91D75">
                      <w:pPr>
                        <w:pStyle w:val="Subttulo"/>
                        <w:rPr>
                          <w:lang w:val="es-MX"/>
                        </w:rPr>
                      </w:pPr>
                      <w:r>
                        <w:rPr>
                          <w:lang w:val="es-MX" w:bidi="es-ES"/>
                        </w:rPr>
                        <w:t>Universidad Autónoma del Caribe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pPr w:leftFromText="180" w:rightFromText="180" w:vertAnchor="text" w:tblpX="-19" w:tblpY="824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760"/>
      </w:tblGrid>
      <w:tr w:rsidR="00A91D75" w:rsidRPr="004C0AD1" w14:paraId="51004067" w14:textId="77777777" w:rsidTr="00A91D75">
        <w:trPr>
          <w:trHeight w:val="2150"/>
        </w:trPr>
        <w:tc>
          <w:tcPr>
            <w:tcW w:w="57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4C7687C" w14:textId="266F43E8" w:rsidR="00A91D75" w:rsidRPr="004C0AD1" w:rsidRDefault="00EC0D1D" w:rsidP="00EC0D1D">
            <w:pPr>
              <w:pStyle w:val="Ttulo"/>
              <w:framePr w:hSpace="0" w:wrap="auto" w:vAnchor="margin" w:xAlign="left" w:yAlign="inline"/>
            </w:pPr>
            <w:r>
              <w:t>MANUAL DE USUARIO</w:t>
            </w:r>
          </w:p>
        </w:tc>
      </w:tr>
    </w:tbl>
    <w:tbl>
      <w:tblPr>
        <w:tblpPr w:leftFromText="180" w:rightFromText="180" w:vertAnchor="text" w:tblpX="-80" w:tblpY="11853"/>
        <w:tblW w:w="9990" w:type="dxa"/>
        <w:tblBorders>
          <w:insideH w:val="single" w:sz="24" w:space="0" w:color="262140" w:themeColor="tex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560"/>
        <w:gridCol w:w="3013"/>
        <w:gridCol w:w="3417"/>
      </w:tblGrid>
      <w:tr w:rsidR="006D0FA5" w:rsidRPr="004C0AD1" w14:paraId="37414AE3" w14:textId="77777777" w:rsidTr="00C6323A">
        <w:trPr>
          <w:trHeight w:val="358"/>
        </w:trPr>
        <w:tc>
          <w:tcPr>
            <w:tcW w:w="3567" w:type="dxa"/>
          </w:tcPr>
          <w:p w14:paraId="11B383B7" w14:textId="61AA255F" w:rsidR="00A91D75" w:rsidRPr="004C0AD1" w:rsidRDefault="00A91D75" w:rsidP="00A91D75"/>
        </w:tc>
        <w:tc>
          <w:tcPr>
            <w:tcW w:w="2940" w:type="dxa"/>
            <w:vAlign w:val="bottom"/>
          </w:tcPr>
          <w:p w14:paraId="2ED0C438" w14:textId="77777777" w:rsidR="00A91D75" w:rsidRPr="004C0AD1" w:rsidRDefault="00A91D75" w:rsidP="00A91D75"/>
        </w:tc>
        <w:tc>
          <w:tcPr>
            <w:tcW w:w="3483" w:type="dxa"/>
            <w:vAlign w:val="bottom"/>
          </w:tcPr>
          <w:p w14:paraId="1A046FCA" w14:textId="77777777" w:rsidR="00A91D75" w:rsidRPr="004C0AD1" w:rsidRDefault="00A91D75" w:rsidP="00A91D75">
            <w:pPr>
              <w:jc w:val="right"/>
            </w:pPr>
          </w:p>
        </w:tc>
      </w:tr>
      <w:tr w:rsidR="006D0FA5" w:rsidRPr="004C0AD1" w14:paraId="357DD183" w14:textId="77777777" w:rsidTr="00C6323A">
        <w:trPr>
          <w:trHeight w:val="1197"/>
        </w:trPr>
        <w:tc>
          <w:tcPr>
            <w:tcW w:w="3567" w:type="dxa"/>
          </w:tcPr>
          <w:p w14:paraId="5EE2AA46" w14:textId="77777777" w:rsidR="00A91D75" w:rsidRPr="004C0AD1" w:rsidRDefault="00A91D75" w:rsidP="00A91D75">
            <w:r w:rsidRPr="004C0AD1"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0871641F" wp14:editId="011AB1B0">
                      <wp:extent cx="2028825" cy="1062990"/>
                      <wp:effectExtent l="0" t="0" r="0" b="3810"/>
                      <wp:docPr id="7" name="Cuadro de texto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28825" cy="106299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FF1B9F1" w14:textId="78F52002" w:rsidR="00A91D75" w:rsidRDefault="006D0FA5" w:rsidP="00A91D75">
                                  <w:pPr>
                                    <w:rPr>
                                      <w:lang w:val="es-MX" w:bidi="es-ES"/>
                                    </w:rPr>
                                  </w:pPr>
                                  <w:r>
                                    <w:rPr>
                                      <w:lang w:val="es-MX" w:bidi="es-ES"/>
                                    </w:rPr>
                                    <w:t>Yamith J. Romero Aldana</w:t>
                                  </w:r>
                                </w:p>
                                <w:p w14:paraId="36389CAE" w14:textId="5AB59AC2" w:rsidR="006D0FA5" w:rsidRDefault="006D0FA5" w:rsidP="00A91D75">
                                  <w:pPr>
                                    <w:rPr>
                                      <w:lang w:val="es-MX" w:bidi="es-ES"/>
                                    </w:rPr>
                                  </w:pPr>
                                  <w:r>
                                    <w:rPr>
                                      <w:lang w:val="es-MX" w:bidi="es-ES"/>
                                    </w:rPr>
                                    <w:t>Elian D. Ruidiaz Marino</w:t>
                                  </w:r>
                                </w:p>
                                <w:p w14:paraId="6358DE75" w14:textId="77777777" w:rsidR="006D0FA5" w:rsidRPr="006D0FA5" w:rsidRDefault="006D0FA5" w:rsidP="00A91D75">
                                  <w:pPr>
                                    <w:rPr>
                                      <w:lang w:val="es-MX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871641F" id="Cuadro de texto 7" o:spid="_x0000_s1027" type="#_x0000_t202" style="width:159.75pt;height:8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" filled="f" stroked="f" strokeweight=".5pt">
                      <v:textbox>
                        <w:txbxContent>
                          <w:p w14:paraId="2FF1B9F1" w14:textId="78F52002" w:rsidR="00A91D75" w:rsidRDefault="006D0FA5" w:rsidP="00A91D75">
                            <w:pPr>
                              <w:rPr>
                                <w:lang w:val="es-MX" w:bidi="es-ES"/>
                              </w:rPr>
                            </w:pPr>
                            <w:r>
                              <w:rPr>
                                <w:lang w:val="es-MX" w:bidi="es-ES"/>
                              </w:rPr>
                              <w:t>Yamith J. Romero Aldana</w:t>
                            </w:r>
                          </w:p>
                          <w:p w14:paraId="36389CAE" w14:textId="5AB59AC2" w:rsidR="006D0FA5" w:rsidRDefault="006D0FA5" w:rsidP="00A91D75">
                            <w:pPr>
                              <w:rPr>
                                <w:lang w:val="es-MX" w:bidi="es-ES"/>
                              </w:rPr>
                            </w:pPr>
                            <w:r>
                              <w:rPr>
                                <w:lang w:val="es-MX" w:bidi="es-ES"/>
                              </w:rPr>
                              <w:t>Elian D. Ruidiaz Marino</w:t>
                            </w:r>
                          </w:p>
                          <w:p w14:paraId="6358DE75" w14:textId="77777777" w:rsidR="006D0FA5" w:rsidRPr="006D0FA5" w:rsidRDefault="006D0FA5" w:rsidP="00A91D75">
                            <w:pPr>
                              <w:rPr>
                                <w:lang w:val="es-MX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14:paraId="38AB2808" w14:textId="77777777" w:rsidR="00A91D75" w:rsidRPr="004C0AD1" w:rsidRDefault="00A91D75" w:rsidP="00A91D75">
            <w:r w:rsidRPr="004C0AD1"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781F57CB" wp14:editId="6578030D">
                      <wp:extent cx="1913861" cy="1063255"/>
                      <wp:effectExtent l="0" t="0" r="0" b="3810"/>
                      <wp:docPr id="14" name="Cuadro de texto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13861" cy="10632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AF48F85" w14:textId="77777777" w:rsidR="006D0FA5" w:rsidRDefault="006D0FA5" w:rsidP="00A91D75">
                                  <w:pPr>
                                    <w:rPr>
                                      <w:lang w:bidi="es-ES"/>
                                    </w:rPr>
                                  </w:pPr>
                                  <w:r>
                                    <w:rPr>
                                      <w:lang w:bidi="es-ES"/>
                                    </w:rPr>
                                    <w:t>Saul A. Pérez Pérez</w:t>
                                  </w:r>
                                </w:p>
                                <w:p w14:paraId="28041FE8" w14:textId="77777777" w:rsidR="006D0FA5" w:rsidRDefault="006D0FA5" w:rsidP="00A91D75">
                                  <w:pPr>
                                    <w:rPr>
                                      <w:lang w:bidi="es-ES"/>
                                    </w:rPr>
                                  </w:pPr>
                                  <w:r>
                                    <w:rPr>
                                      <w:lang w:bidi="es-ES"/>
                                    </w:rPr>
                                    <w:t>Carlos G. Díaz Sáenz</w:t>
                                  </w:r>
                                </w:p>
                                <w:p w14:paraId="24B520A0" w14:textId="6258543C" w:rsidR="00A91D75" w:rsidRPr="00A91D75" w:rsidRDefault="006D0FA5" w:rsidP="00A91D75">
                                  <w:pPr>
                                    <w:rPr>
                                      <w:lang w:bidi="es-ES"/>
                                    </w:rPr>
                                  </w:pPr>
                                  <w:r>
                                    <w:rPr>
                                      <w:lang w:bidi="es-ES"/>
                                    </w:rPr>
                                    <w:t>Pablo D. Bonaveri</w:t>
                                  </w:r>
                                  <w:r w:rsidR="00A91D75">
                                    <w:rPr>
                                      <w:lang w:bidi="es-ES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81F57CB" id="Cuadro de texto 14" o:spid="_x0000_s1028" type="#_x0000_t202" style="width:150.7pt;height:8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" filled="f" stroked="f" strokeweight=".5pt">
                      <v:textbox>
                        <w:txbxContent>
                          <w:p w14:paraId="2AF48F85" w14:textId="77777777" w:rsidR="006D0FA5" w:rsidRDefault="006D0FA5" w:rsidP="00A91D75">
                            <w:pPr>
                              <w:rPr>
                                <w:lang w:bidi="es-ES"/>
                              </w:rPr>
                            </w:pPr>
                            <w:r>
                              <w:rPr>
                                <w:lang w:bidi="es-ES"/>
                              </w:rPr>
                              <w:t>Saul A. Pérez Pérez</w:t>
                            </w:r>
                          </w:p>
                          <w:p w14:paraId="28041FE8" w14:textId="77777777" w:rsidR="006D0FA5" w:rsidRDefault="006D0FA5" w:rsidP="00A91D75">
                            <w:pPr>
                              <w:rPr>
                                <w:lang w:bidi="es-ES"/>
                              </w:rPr>
                            </w:pPr>
                            <w:r>
                              <w:rPr>
                                <w:lang w:bidi="es-ES"/>
                              </w:rPr>
                              <w:t>Carlos G. Díaz Sáenz</w:t>
                            </w:r>
                          </w:p>
                          <w:p w14:paraId="24B520A0" w14:textId="6258543C" w:rsidR="00A91D75" w:rsidRPr="00A91D75" w:rsidRDefault="006D0FA5" w:rsidP="00A91D75">
                            <w:pPr>
                              <w:rPr>
                                <w:lang w:bidi="es-ES"/>
                              </w:rPr>
                            </w:pPr>
                            <w:r>
                              <w:rPr>
                                <w:lang w:bidi="es-ES"/>
                              </w:rPr>
                              <w:t>Pablo D. Bonaveri</w:t>
                            </w:r>
                            <w:r w:rsidR="00A91D75">
                              <w:rPr>
                                <w:lang w:bidi="es-ES"/>
                              </w:rPr>
                              <w:t xml:space="preserve"> 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483" w:type="dxa"/>
            <w:vAlign w:val="bottom"/>
          </w:tcPr>
          <w:p w14:paraId="192B8444" w14:textId="77777777" w:rsidR="00A91D75" w:rsidRPr="004C0AD1" w:rsidRDefault="004C0AD1" w:rsidP="00A91D75">
            <w:pPr>
              <w:jc w:val="right"/>
            </w:pPr>
            <w:r w:rsidRPr="004C0AD1">
              <w:rPr>
                <w:noProof/>
                <w:lang w:bidi="es-ES"/>
              </w:rPr>
              <w:drawing>
                <wp:anchor distT="0" distB="0" distL="114300" distR="114300" simplePos="0" relativeHeight="251660288" behindDoc="0" locked="0" layoutInCell="1" allowOverlap="1" wp14:anchorId="4819FC4A" wp14:editId="23EBAF5E">
                  <wp:simplePos x="0" y="0"/>
                  <wp:positionH relativeFrom="column">
                    <wp:posOffset>330200</wp:posOffset>
                  </wp:positionH>
                  <wp:positionV relativeFrom="paragraph">
                    <wp:posOffset>-880745</wp:posOffset>
                  </wp:positionV>
                  <wp:extent cx="765175" cy="1019810"/>
                  <wp:effectExtent l="0" t="0" r="0" b="0"/>
                  <wp:wrapNone/>
                  <wp:docPr id="12" name="Gráfico 20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3D65186-AB5A-4584-87C3-0FAA2992263B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Gráfico 201">
                            <a:extLst>
                              <a:ext uri="{FF2B5EF4-FFF2-40B4-BE49-F238E27FC236}">
                                <a16:creationId xmlns:a16="http://schemas.microsoft.com/office/drawing/2014/main" id="{F3D65186-AB5A-4584-87C3-0FAA2992263B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5175" cy="1019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sdt>
      <w:sdtPr>
        <w:rPr>
          <w:rFonts w:asciiTheme="minorHAnsi" w:eastAsiaTheme="minorHAnsi" w:hAnsiTheme="minorHAnsi" w:cstheme="minorBidi"/>
          <w:b w:val="0"/>
          <w:bCs w:val="0"/>
          <w:caps w:val="0"/>
          <w:kern w:val="0"/>
          <w:sz w:val="24"/>
        </w:rPr>
        <w:id w:val="1656960058"/>
        <w:docPartObj>
          <w:docPartGallery w:val="Table of Contents"/>
          <w:docPartUnique/>
        </w:docPartObj>
      </w:sdtPr>
      <w:sdtContent>
        <w:p w14:paraId="36DB59E5" w14:textId="58C8DE4D" w:rsidR="00E523C3" w:rsidRPr="004C0AD1" w:rsidRDefault="00D476F7" w:rsidP="00E523C3">
          <w:pPr>
            <w:pStyle w:val="TtuloTDC"/>
          </w:pPr>
          <w:r w:rsidRPr="004C0AD1">
            <w:rPr>
              <w:lang w:bidi="es-ES"/>
            </w:rPr>
            <w:t>TABLA DE CONTENIDO</w:t>
          </w:r>
        </w:p>
        <w:p w14:paraId="3212BC3E" w14:textId="622CD6C3" w:rsidR="00172A2B" w:rsidRDefault="00E523C3">
          <w:pPr>
            <w:pStyle w:val="TDC1"/>
            <w:rPr>
              <w:rFonts w:eastAsiaTheme="minorEastAsia"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r w:rsidRPr="004C0AD1">
            <w:rPr>
              <w:noProof w:val="0"/>
              <w:lang w:bidi="es-ES"/>
            </w:rPr>
            <w:fldChar w:fldCharType="begin"/>
          </w:r>
          <w:r w:rsidRPr="004C0AD1">
            <w:rPr>
              <w:noProof w:val="0"/>
              <w:lang w:bidi="es-ES"/>
            </w:rPr>
            <w:instrText xml:space="preserve"> TOC \o "1-3" \h \z \u </w:instrText>
          </w:r>
          <w:r w:rsidRPr="004C0AD1">
            <w:rPr>
              <w:noProof w:val="0"/>
              <w:lang w:bidi="es-ES"/>
            </w:rPr>
            <w:fldChar w:fldCharType="separate"/>
          </w:r>
          <w:hyperlink w:anchor="_Toc208149099" w:history="1">
            <w:r w:rsidR="00172A2B" w:rsidRPr="002E23FD">
              <w:rPr>
                <w:rStyle w:val="Hipervnculo"/>
                <w:lang w:bidi="es-ES"/>
              </w:rPr>
              <w:t>INTRODUCCIÓN</w:t>
            </w:r>
            <w:r w:rsidR="00172A2B">
              <w:rPr>
                <w:webHidden/>
              </w:rPr>
              <w:tab/>
            </w:r>
            <w:r w:rsidR="00172A2B">
              <w:rPr>
                <w:webHidden/>
              </w:rPr>
              <w:fldChar w:fldCharType="begin"/>
            </w:r>
            <w:r w:rsidR="00172A2B">
              <w:rPr>
                <w:webHidden/>
              </w:rPr>
              <w:instrText xml:space="preserve"> PAGEREF _Toc208149099 \h </w:instrText>
            </w:r>
            <w:r w:rsidR="00172A2B">
              <w:rPr>
                <w:webHidden/>
              </w:rPr>
            </w:r>
            <w:r w:rsidR="00172A2B">
              <w:rPr>
                <w:webHidden/>
              </w:rPr>
              <w:fldChar w:fldCharType="separate"/>
            </w:r>
            <w:r w:rsidR="00172A2B">
              <w:rPr>
                <w:webHidden/>
              </w:rPr>
              <w:t>3</w:t>
            </w:r>
            <w:r w:rsidR="00172A2B">
              <w:rPr>
                <w:webHidden/>
              </w:rPr>
              <w:fldChar w:fldCharType="end"/>
            </w:r>
          </w:hyperlink>
        </w:p>
        <w:p w14:paraId="13CC6A12" w14:textId="13196032" w:rsidR="00172A2B" w:rsidRDefault="00172A2B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149100" w:history="1">
            <w:r w:rsidRPr="002E23FD">
              <w:rPr>
                <w:rStyle w:val="Hipervnculo"/>
                <w:noProof/>
                <w:lang w:bidi="es-ES"/>
              </w:rPr>
              <w:t>Información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_Toc208149100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DFC53" w14:textId="4A6E1F2F" w:rsidR="00172A2B" w:rsidRDefault="00172A2B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149101" w:history="1">
            <w:r w:rsidRPr="002E23FD">
              <w:rPr>
                <w:rStyle w:val="Hipervnculo"/>
                <w:noProof/>
              </w:rPr>
              <w:t>Descripción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_Toc208149101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95B014" w14:textId="420E5F87" w:rsidR="00172A2B" w:rsidRDefault="00172A2B">
          <w:pPr>
            <w:pStyle w:val="TDC1"/>
            <w:rPr>
              <w:rFonts w:eastAsiaTheme="minorEastAsia"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149102" w:history="1">
            <w:r w:rsidRPr="002E23FD">
              <w:rPr>
                <w:rStyle w:val="Hipervnculo"/>
                <w:lang w:bidi="es-ES"/>
              </w:rPr>
              <w:t>CARACTERISTICAS TECNICAS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_Toc208149102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5490C462" w14:textId="38829731" w:rsidR="00172A2B" w:rsidRDefault="00172A2B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149103" w:history="1">
            <w:r w:rsidRPr="002E23FD">
              <w:rPr>
                <w:rStyle w:val="Hipervnculo"/>
                <w:noProof/>
              </w:rPr>
              <w:t>Arquitectura del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_Toc208149103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ACAA1" w14:textId="5DBFAF8C" w:rsidR="00172A2B" w:rsidRDefault="00172A2B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149104" w:history="1">
            <w:r w:rsidRPr="002E23FD">
              <w:rPr>
                <w:rStyle w:val="Hipervnculo"/>
                <w:rFonts w:asciiTheme="majorHAnsi" w:eastAsiaTheme="majorEastAsia" w:hAnsiTheme="majorHAnsi" w:cstheme="majorBidi"/>
                <w:b/>
                <w:bCs/>
                <w:noProof/>
              </w:rPr>
              <w:t>Componentes Principales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_Toc208149104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C52F7" w14:textId="2F2C7237" w:rsidR="00172A2B" w:rsidRDefault="00172A2B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149105" w:history="1">
            <w:r w:rsidRPr="002E23FD">
              <w:rPr>
                <w:rStyle w:val="Hipervnculo"/>
                <w:noProof/>
                <w:lang w:bidi="es-ES"/>
              </w:rPr>
              <w:t>Funcionalidades Especificas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_Toc208149105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97845A" w14:textId="78698853" w:rsidR="00172A2B" w:rsidRDefault="00172A2B">
          <w:pPr>
            <w:pStyle w:val="TDC1"/>
            <w:rPr>
              <w:rFonts w:eastAsiaTheme="minorEastAsia"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149106" w:history="1">
            <w:r w:rsidRPr="002E23FD">
              <w:rPr>
                <w:rStyle w:val="Hipervnculo"/>
                <w:lang w:val="es-CO" w:bidi="es-ES"/>
              </w:rPr>
              <w:t>HARDWARE COMPATIBLE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_Toc208149106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02BD5A80" w14:textId="24870077" w:rsidR="00172A2B" w:rsidRDefault="00172A2B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149107" w:history="1">
            <w:r w:rsidRPr="002E23FD">
              <w:rPr>
                <w:rStyle w:val="Hipervnculo"/>
                <w:noProof/>
                <w:lang w:val="es-CO" w:bidi="es-ES"/>
              </w:rPr>
              <w:t>Microcontrolador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_Toc208149107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57FE5" w14:textId="594B5872" w:rsidR="00172A2B" w:rsidRDefault="00172A2B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149108" w:history="1">
            <w:r w:rsidRPr="002E23FD">
              <w:rPr>
                <w:rStyle w:val="Hipervnculo"/>
                <w:noProof/>
                <w:lang w:val="es-CO" w:bidi="es-ES"/>
              </w:rPr>
              <w:t>Sensor Requerido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_Toc208149108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85227" w14:textId="4DFD32D7" w:rsidR="00172A2B" w:rsidRDefault="00172A2B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149109" w:history="1">
            <w:r w:rsidRPr="002E23FD">
              <w:rPr>
                <w:rStyle w:val="Hipervnculo"/>
                <w:noProof/>
                <w:lang w:val="es-CO" w:bidi="es-ES"/>
              </w:rPr>
              <w:t>Diagrama de Conexiones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_Toc208149109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48A77" w14:textId="241715B7" w:rsidR="00172A2B" w:rsidRDefault="00172A2B">
          <w:pPr>
            <w:pStyle w:val="TDC1"/>
            <w:rPr>
              <w:rFonts w:eastAsiaTheme="minorEastAsia"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149110" w:history="1">
            <w:r w:rsidRPr="002E23FD">
              <w:rPr>
                <w:rStyle w:val="Hipervnculo"/>
                <w:lang w:bidi="es-ES"/>
              </w:rPr>
              <w:t>REQUERIMIENTOS DE INSTALACIÓN Y CONFIGURACIÓN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_Toc208149110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7AC0F16F" w14:textId="7CA57EA4" w:rsidR="00172A2B" w:rsidRDefault="00172A2B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149111" w:history="1">
            <w:r w:rsidRPr="002E23FD">
              <w:rPr>
                <w:rStyle w:val="Hipervnculo"/>
                <w:noProof/>
                <w:lang w:val="es-CO" w:bidi="es-ES"/>
              </w:rPr>
              <w:t>Requisitos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_Toc208149111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B3957" w14:textId="1A093A70" w:rsidR="00172A2B" w:rsidRDefault="00172A2B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149112" w:history="1">
            <w:r w:rsidRPr="002E23FD">
              <w:rPr>
                <w:rStyle w:val="Hipervnculo"/>
                <w:noProof/>
                <w:lang w:val="es-CO" w:bidi="es-ES"/>
              </w:rPr>
              <w:t>Dependencias de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_Toc208149112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3AEEB" w14:textId="5D332811" w:rsidR="00172A2B" w:rsidRDefault="00172A2B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149113" w:history="1">
            <w:r w:rsidRPr="002E23FD">
              <w:rPr>
                <w:rStyle w:val="Hipervnculo"/>
                <w:noProof/>
                <w:lang w:val="es-CO" w:bidi="es-ES"/>
              </w:rPr>
              <w:t>Proceso de Instalación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_Toc208149113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A784A" w14:textId="024DE333" w:rsidR="00172A2B" w:rsidRDefault="00172A2B">
          <w:pPr>
            <w:pStyle w:val="TDC1"/>
            <w:rPr>
              <w:rFonts w:eastAsiaTheme="minorEastAsia"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149114" w:history="1">
            <w:r w:rsidRPr="002E23FD">
              <w:rPr>
                <w:rStyle w:val="Hipervnculo"/>
                <w:lang w:bidi="es-ES"/>
              </w:rPr>
              <w:t>INICIO RÁPIDO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_Toc208149114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53157FBB" w14:textId="218FFE70" w:rsidR="00172A2B" w:rsidRDefault="00172A2B">
          <w:pPr>
            <w:pStyle w:val="TDC1"/>
            <w:rPr>
              <w:rFonts w:eastAsiaTheme="minorEastAsia"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149115" w:history="1">
            <w:r w:rsidRPr="002E23FD">
              <w:rPr>
                <w:rStyle w:val="Hipervnculo"/>
                <w:lang w:bidi="es-ES"/>
              </w:rPr>
              <w:t>ALGORITMOS IMPLEMENTADOS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_Toc208149115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7AD20265" w14:textId="03CD4F00" w:rsidR="00172A2B" w:rsidRDefault="00172A2B">
          <w:pPr>
            <w:pStyle w:val="TDC1"/>
            <w:rPr>
              <w:rFonts w:eastAsiaTheme="minorEastAsia"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149116" w:history="1">
            <w:r w:rsidRPr="002E23FD">
              <w:rPr>
                <w:rStyle w:val="Hipervnculo"/>
                <w:lang w:val="es-CO"/>
              </w:rPr>
              <w:t>APLICACIONES EDUCATIVAS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_Toc208149116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65B2D83F" w14:textId="4F09D821" w:rsidR="00172A2B" w:rsidRDefault="00172A2B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149117" w:history="1">
            <w:r w:rsidRPr="002E23FD">
              <w:rPr>
                <w:rStyle w:val="Hipervnculo"/>
                <w:noProof/>
                <w:lang w:val="es-CO"/>
              </w:rPr>
              <w:t>Niveles Académicos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_Toc208149117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1ED6F6" w14:textId="11062189" w:rsidR="00172A2B" w:rsidRDefault="00172A2B">
          <w:pPr>
            <w:pStyle w:val="TDC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149118" w:history="1">
            <w:r w:rsidRPr="002E23FD">
              <w:rPr>
                <w:rStyle w:val="Hipervnculo"/>
                <w:noProof/>
                <w:lang w:val="es-CO"/>
              </w:rPr>
              <w:t>Conceptos Didácticos Cubiertos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_Toc208149118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294853" w14:textId="6776A1CC" w:rsidR="00172A2B" w:rsidRDefault="00172A2B">
          <w:pPr>
            <w:pStyle w:val="TDC1"/>
            <w:rPr>
              <w:rFonts w:eastAsiaTheme="minorEastAsia"/>
              <w:color w:val="auto"/>
              <w:kern w:val="2"/>
              <w:szCs w:val="24"/>
              <w:lang w:val="es-CO" w:eastAsia="es-CO"/>
              <w14:ligatures w14:val="standardContextual"/>
            </w:rPr>
          </w:pPr>
          <w:hyperlink w:anchor="_Toc208149119" w:history="1">
            <w:r w:rsidRPr="002E23FD">
              <w:rPr>
                <w:rStyle w:val="Hipervnculo"/>
                <w:lang w:val="es-CO"/>
              </w:rPr>
              <w:t>APÉNDICES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_Toc208149119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390B300C" w14:textId="7DC87163" w:rsidR="00E523C3" w:rsidRPr="004C0AD1" w:rsidRDefault="00E523C3">
          <w:r w:rsidRPr="004C0AD1">
            <w:rPr>
              <w:b/>
              <w:lang w:bidi="es-ES"/>
            </w:rPr>
            <w:fldChar w:fldCharType="end"/>
          </w:r>
        </w:p>
      </w:sdtContent>
    </w:sdt>
    <w:p w14:paraId="7D3F19A5" w14:textId="131E39D5" w:rsidR="00184B35" w:rsidRDefault="00BD47EC" w:rsidP="00E523C3">
      <w:pPr>
        <w:pStyle w:val="Ttulo1"/>
        <w:rPr>
          <w:caps w:val="0"/>
          <w:lang w:bidi="es-ES"/>
        </w:rPr>
      </w:pPr>
      <w:bookmarkStart w:id="0" w:name="_Hlk501114800"/>
      <w:bookmarkStart w:id="1" w:name="_Toc208149099"/>
      <w:r>
        <w:rPr>
          <w:caps w:val="0"/>
          <w:lang w:bidi="es-ES"/>
        </w:rPr>
        <w:lastRenderedPageBreak/>
        <w:t>INTRODUCCIÓN</w:t>
      </w:r>
      <w:bookmarkEnd w:id="1"/>
    </w:p>
    <w:p w14:paraId="7D1E7676" w14:textId="46B39446" w:rsidR="000B6854" w:rsidRDefault="000B6854" w:rsidP="000B6854">
      <w:pPr>
        <w:pStyle w:val="Ttulo2"/>
        <w:rPr>
          <w:lang w:bidi="es-ES"/>
        </w:rPr>
      </w:pPr>
      <w:bookmarkStart w:id="2" w:name="_Toc208149100"/>
      <w:r>
        <w:rPr>
          <w:lang w:bidi="es-ES"/>
        </w:rPr>
        <w:t>Información General</w:t>
      </w:r>
      <w:bookmarkEnd w:id="2"/>
    </w:p>
    <w:bookmarkEnd w:id="0"/>
    <w:p w14:paraId="34FA2EAB" w14:textId="34AB2107" w:rsidR="00C862F8" w:rsidRDefault="000B6854" w:rsidP="000B6854">
      <w:pPr>
        <w:rPr>
          <w:lang w:bidi="es-ES"/>
        </w:rPr>
      </w:pPr>
      <w:r w:rsidRPr="000B6854">
        <w:rPr>
          <w:b/>
          <w:bCs/>
          <w:lang w:bidi="es-ES"/>
        </w:rPr>
        <w:t>Nombre del Software: </w:t>
      </w:r>
      <w:r w:rsidRPr="000B6854">
        <w:rPr>
          <w:lang w:bidi="es-ES"/>
        </w:rPr>
        <w:t>SENSORA_</w:t>
      </w:r>
      <w:r w:rsidR="00C862F8">
        <w:rPr>
          <w:lang w:bidi="es-ES"/>
        </w:rPr>
        <w:t>ANGLE_ARM</w:t>
      </w:r>
    </w:p>
    <w:p w14:paraId="678D6889" w14:textId="79FB33AB" w:rsidR="000B6854" w:rsidRPr="000B6854" w:rsidRDefault="000B6854" w:rsidP="000B6854">
      <w:r w:rsidRPr="000B6854">
        <w:rPr>
          <w:b/>
          <w:bCs/>
          <w:lang w:bidi="es-ES"/>
        </w:rPr>
        <w:t>Fecha de Desarrollo:</w:t>
      </w:r>
      <w:r w:rsidRPr="000B6854">
        <w:rPr>
          <w:lang w:bidi="es-ES"/>
        </w:rPr>
        <w:t> 2025</w:t>
      </w:r>
      <w:r w:rsidRPr="000B6854">
        <w:rPr>
          <w:lang w:bidi="es-ES"/>
        </w:rPr>
        <w:br/>
      </w:r>
      <w:r w:rsidRPr="000B6854">
        <w:rPr>
          <w:b/>
          <w:bCs/>
          <w:lang w:bidi="es-ES"/>
        </w:rPr>
        <w:t>Plataforma:</w:t>
      </w:r>
      <w:r w:rsidRPr="000B6854">
        <w:rPr>
          <w:lang w:bidi="es-ES"/>
        </w:rPr>
        <w:t> Python 3.x con PySide6</w:t>
      </w:r>
      <w:r w:rsidRPr="000B6854">
        <w:rPr>
          <w:lang w:bidi="es-ES"/>
        </w:rPr>
        <w:br/>
      </w:r>
      <w:r w:rsidRPr="000B6854">
        <w:rPr>
          <w:b/>
          <w:bCs/>
          <w:lang w:bidi="es-ES"/>
        </w:rPr>
        <w:t>Categoría:</w:t>
      </w:r>
      <w:r w:rsidRPr="000B6854">
        <w:rPr>
          <w:lang w:bidi="es-ES"/>
        </w:rPr>
        <w:t> Software Educativo/Módulo Didáctico</w:t>
      </w:r>
    </w:p>
    <w:p w14:paraId="22E72143" w14:textId="20F163C6" w:rsidR="00E523C3" w:rsidRPr="004C0AD1" w:rsidRDefault="00BD47EC" w:rsidP="00E523C3">
      <w:pPr>
        <w:pStyle w:val="Ttulo2"/>
      </w:pPr>
      <w:bookmarkStart w:id="3" w:name="_Toc208149101"/>
      <w:r>
        <w:t>Descripción General</w:t>
      </w:r>
      <w:bookmarkEnd w:id="3"/>
    </w:p>
    <w:p w14:paraId="789D9398" w14:textId="2214BDD3" w:rsidR="00C862F8" w:rsidRDefault="00C862F8" w:rsidP="00BD47EC">
      <w:pPr>
        <w:jc w:val="both"/>
      </w:pPr>
      <w:r w:rsidRPr="00C862F8">
        <w:t xml:space="preserve">El módulo SENSORA_ANGLE_ARM es un sistema avanzado de monitoreo angular y detección de proximidad que utiliza tres potenciómetros independientes para medición de ángulos y un sensor capacitivo para detección de presencia. El sistema implementa una arquitectura cliente-servidor basada en TCP que permite la comunicación entre un microcontrolador ESP32 y una aplicación de escritorio desarrollada en PySide6, proporcionando medición </w:t>
      </w:r>
      <w:r w:rsidRPr="00C862F8">
        <w:t>multicanal</w:t>
      </w:r>
      <w:r w:rsidRPr="00C862F8">
        <w:t xml:space="preserve"> en tiempo real con capacidades de calibración independiente por canal.</w:t>
      </w:r>
    </w:p>
    <w:p w14:paraId="1EA0B9FF" w14:textId="6EFAD35B" w:rsidR="00D476F7" w:rsidRPr="004C0AD1" w:rsidRDefault="00BD47EC" w:rsidP="00D476F7">
      <w:pPr>
        <w:pStyle w:val="Ttulo1"/>
      </w:pPr>
      <w:bookmarkStart w:id="4" w:name="_Toc208149102"/>
      <w:r>
        <w:rPr>
          <w:lang w:bidi="es-ES"/>
        </w:rPr>
        <w:lastRenderedPageBreak/>
        <w:t>CARACTERISTICAS TECNICAS</w:t>
      </w:r>
      <w:bookmarkEnd w:id="4"/>
    </w:p>
    <w:p w14:paraId="1A6D0421" w14:textId="63266265" w:rsidR="00D476F7" w:rsidRPr="004C0AD1" w:rsidRDefault="00BD47EC" w:rsidP="00BD47EC">
      <w:pPr>
        <w:pStyle w:val="Ttulo2"/>
        <w:spacing w:before="500"/>
      </w:pPr>
      <w:bookmarkStart w:id="5" w:name="_Toc208149103"/>
      <w:r>
        <w:t>Arquitectura del Software</w:t>
      </w:r>
      <w:bookmarkEnd w:id="5"/>
    </w:p>
    <w:p w14:paraId="69F00ADE" w14:textId="77777777" w:rsidR="00C862F8" w:rsidRDefault="00C862F8" w:rsidP="00B7738F">
      <w:pPr>
        <w:pStyle w:val="Listaconnmeros"/>
      </w:pPr>
      <w:r>
        <w:t>Patrón Cliente-Servidor TCP Multi-Canal: Comunicación simultánea de 4 sensores independientes</w:t>
      </w:r>
    </w:p>
    <w:p w14:paraId="38DDC7FB" w14:textId="77777777" w:rsidR="00C862F8" w:rsidRDefault="00C862F8" w:rsidP="00B7738F">
      <w:pPr>
        <w:pStyle w:val="Listaconnmeros"/>
      </w:pPr>
      <w:proofErr w:type="spellStart"/>
      <w:r>
        <w:t>Threading</w:t>
      </w:r>
      <w:proofErr w:type="spellEnd"/>
      <w:r>
        <w:t xml:space="preserve"> Asíncrono: QThread para operaciones de red sin bloqueo de interfaz</w:t>
      </w:r>
    </w:p>
    <w:p w14:paraId="2F4DC027" w14:textId="77777777" w:rsidR="00C862F8" w:rsidRDefault="00C862F8" w:rsidP="00B7738F">
      <w:pPr>
        <w:pStyle w:val="Listaconnmeros"/>
      </w:pPr>
      <w:r>
        <w:t>Calibración Multi-Canal: Sistema independiente de calibración lineal por potenciómetro</w:t>
      </w:r>
    </w:p>
    <w:p w14:paraId="54D15515" w14:textId="77777777" w:rsidR="00C862F8" w:rsidRDefault="00C862F8" w:rsidP="00B7738F">
      <w:pPr>
        <w:pStyle w:val="Listaconnmeros"/>
      </w:pPr>
      <w:r>
        <w:t>Visualización Dual: Gráficas simultáneas de valores AD y ángulos calibrados</w:t>
      </w:r>
    </w:p>
    <w:p w14:paraId="7DB9FA51" w14:textId="77777777" w:rsidR="00C862F8" w:rsidRDefault="00C862F8" w:rsidP="00B7738F">
      <w:pPr>
        <w:pStyle w:val="Listaconnmeros"/>
      </w:pPr>
      <w:r>
        <w:t>Persistencia JSON: Almacenamiento independiente de configuraciones por canal</w:t>
      </w:r>
    </w:p>
    <w:p w14:paraId="510BC691" w14:textId="026A5805" w:rsidR="005343E2" w:rsidRPr="00172A2B" w:rsidRDefault="005343E2" w:rsidP="00172A2B">
      <w:pPr>
        <w:pStyle w:val="Listaconnmeros"/>
        <w:numPr>
          <w:ilvl w:val="0"/>
          <w:numId w:val="0"/>
        </w:numPr>
        <w:outlineLvl w:val="1"/>
        <w:rPr>
          <w:rFonts w:asciiTheme="majorHAnsi" w:eastAsiaTheme="majorEastAsia" w:hAnsiTheme="majorHAnsi" w:cstheme="majorBidi"/>
          <w:b/>
          <w:bCs/>
          <w:sz w:val="28"/>
        </w:rPr>
      </w:pPr>
      <w:bookmarkStart w:id="6" w:name="_Toc208149104"/>
      <w:r w:rsidRPr="00172A2B">
        <w:rPr>
          <w:rFonts w:asciiTheme="majorHAnsi" w:eastAsiaTheme="majorEastAsia" w:hAnsiTheme="majorHAnsi" w:cstheme="majorBidi"/>
          <w:b/>
          <w:bCs/>
          <w:sz w:val="28"/>
        </w:rPr>
        <w:t>Componentes Principales</w:t>
      </w:r>
      <w:bookmarkEnd w:id="6"/>
    </w:p>
    <w:p w14:paraId="62D2F27E" w14:textId="77777777" w:rsidR="00C862F8" w:rsidRPr="00C862F8" w:rsidRDefault="00C862F8" w:rsidP="00B7738F">
      <w:pPr>
        <w:pStyle w:val="Listaconnmeros"/>
      </w:pPr>
      <w:proofErr w:type="spellStart"/>
      <w:r w:rsidRPr="00C862F8">
        <w:rPr>
          <w:b/>
          <w:bCs/>
        </w:rPr>
        <w:t>AngleArmThread</w:t>
      </w:r>
      <w:proofErr w:type="spellEnd"/>
      <w:r w:rsidRPr="00C862F8">
        <w:t xml:space="preserve">: Hilo de comunicación TCP para recepción de datos </w:t>
      </w:r>
      <w:proofErr w:type="spellStart"/>
      <w:r w:rsidRPr="00C862F8">
        <w:t>multi-sensor</w:t>
      </w:r>
      <w:proofErr w:type="spellEnd"/>
    </w:p>
    <w:p w14:paraId="51ADC78E" w14:textId="77777777" w:rsidR="00C862F8" w:rsidRPr="00C862F8" w:rsidRDefault="00C862F8" w:rsidP="00B7738F">
      <w:pPr>
        <w:pStyle w:val="Listaconnmeros"/>
      </w:pPr>
      <w:proofErr w:type="spellStart"/>
      <w:r w:rsidRPr="00C862F8">
        <w:rPr>
          <w:b/>
          <w:bCs/>
        </w:rPr>
        <w:t>AngleArmLogic</w:t>
      </w:r>
      <w:proofErr w:type="spellEnd"/>
      <w:r w:rsidRPr="00C862F8">
        <w:t>: Controlador principal con gestión de calibración por canal</w:t>
      </w:r>
    </w:p>
    <w:p w14:paraId="12CD6F20" w14:textId="77777777" w:rsidR="00C862F8" w:rsidRPr="00C862F8" w:rsidRDefault="00C862F8" w:rsidP="00B7738F">
      <w:pPr>
        <w:pStyle w:val="Listaconnmeros"/>
      </w:pPr>
      <w:r w:rsidRPr="00C862F8">
        <w:rPr>
          <w:b/>
          <w:bCs/>
        </w:rPr>
        <w:t>Sistema de Calibración</w:t>
      </w:r>
      <w:r w:rsidRPr="00C862F8">
        <w:t>: Regresión lineal independiente para cada potenciómetro</w:t>
      </w:r>
    </w:p>
    <w:p w14:paraId="6E2CDE9C" w14:textId="77777777" w:rsidR="00C862F8" w:rsidRPr="00C862F8" w:rsidRDefault="00C862F8" w:rsidP="00B7738F">
      <w:pPr>
        <w:pStyle w:val="Listaconnmeros"/>
      </w:pPr>
      <w:r w:rsidRPr="00C862F8">
        <w:rPr>
          <w:b/>
          <w:bCs/>
        </w:rPr>
        <w:t>Exportador Avanzado</w:t>
      </w:r>
      <w:r w:rsidRPr="00C862F8">
        <w:t>: Generación de reportes Excel con metadatos y gráficas</w:t>
      </w:r>
    </w:p>
    <w:p w14:paraId="4A650B85" w14:textId="77777777" w:rsidR="00C862F8" w:rsidRPr="00C862F8" w:rsidRDefault="00C862F8" w:rsidP="00B7738F">
      <w:pPr>
        <w:pStyle w:val="Listaconnmeros"/>
      </w:pPr>
      <w:r w:rsidRPr="00C862F8">
        <w:rPr>
          <w:b/>
          <w:bCs/>
        </w:rPr>
        <w:t xml:space="preserve">Visualización </w:t>
      </w:r>
      <w:proofErr w:type="spellStart"/>
      <w:r w:rsidRPr="00C862F8">
        <w:rPr>
          <w:b/>
          <w:bCs/>
        </w:rPr>
        <w:t>Matplotlib</w:t>
      </w:r>
      <w:proofErr w:type="spellEnd"/>
      <w:r w:rsidRPr="00C862F8">
        <w:t>: Gráficas integradas con ejes duales para análisis comparativo</w:t>
      </w:r>
    </w:p>
    <w:p w14:paraId="4CC02712" w14:textId="1F8B103A" w:rsidR="00EA03F0" w:rsidRDefault="00EA03F0" w:rsidP="00EA03F0">
      <w:pPr>
        <w:pStyle w:val="Ttulo2"/>
        <w:rPr>
          <w:lang w:bidi="es-ES"/>
        </w:rPr>
      </w:pPr>
      <w:bookmarkStart w:id="7" w:name="_Toc208149105"/>
      <w:r>
        <w:rPr>
          <w:lang w:bidi="es-ES"/>
        </w:rPr>
        <w:t>Funcionalidades Especificas</w:t>
      </w:r>
      <w:bookmarkEnd w:id="7"/>
    </w:p>
    <w:p w14:paraId="65796AB1" w14:textId="77777777" w:rsidR="00B7738F" w:rsidRPr="00B7738F" w:rsidRDefault="00B7738F" w:rsidP="00B7738F">
      <w:pPr>
        <w:pStyle w:val="Listaconnmeros"/>
      </w:pPr>
      <w:r w:rsidRPr="00B7738F">
        <w:t>Medición simultánea de 3 ángulos independientes (-135° a +135°)</w:t>
      </w:r>
    </w:p>
    <w:p w14:paraId="7DFEFE4F" w14:textId="77777777" w:rsidR="00B7738F" w:rsidRPr="00B7738F" w:rsidRDefault="00B7738F" w:rsidP="00B7738F">
      <w:pPr>
        <w:pStyle w:val="Listaconnmeros"/>
      </w:pPr>
      <w:r w:rsidRPr="00B7738F">
        <w:t>Detección digital de proximidad capacitiva (ON/OFF)</w:t>
      </w:r>
    </w:p>
    <w:p w14:paraId="3A6F2020" w14:textId="77777777" w:rsidR="00B7738F" w:rsidRPr="00B7738F" w:rsidRDefault="00B7738F" w:rsidP="00B7738F">
      <w:pPr>
        <w:pStyle w:val="Listaconnmeros"/>
      </w:pPr>
      <w:r w:rsidRPr="00B7738F">
        <w:t>Calibración asistida independiente por canal con múltiples puntos</w:t>
      </w:r>
    </w:p>
    <w:p w14:paraId="5430362E" w14:textId="77777777" w:rsidR="00B7738F" w:rsidRPr="00B7738F" w:rsidRDefault="00B7738F" w:rsidP="00B7738F">
      <w:pPr>
        <w:pStyle w:val="Listaconnmeros"/>
      </w:pPr>
      <w:r w:rsidRPr="00B7738F">
        <w:t>Visualización en tiempo real con ventana deslizante de 100 muestras</w:t>
      </w:r>
    </w:p>
    <w:p w14:paraId="589B5249" w14:textId="77777777" w:rsidR="00B7738F" w:rsidRPr="00B7738F" w:rsidRDefault="00B7738F" w:rsidP="00B7738F">
      <w:pPr>
        <w:pStyle w:val="Listaconnmeros"/>
      </w:pPr>
      <w:r w:rsidRPr="00B7738F">
        <w:t>Exportación completa con puntos de calibración y análisis de error</w:t>
      </w:r>
    </w:p>
    <w:p w14:paraId="2A6EABA4" w14:textId="77777777" w:rsidR="00B7738F" w:rsidRPr="00B7738F" w:rsidRDefault="00B7738F" w:rsidP="00B7738F">
      <w:pPr>
        <w:rPr>
          <w:lang w:val="es-CO" w:bidi="es-ES"/>
        </w:rPr>
      </w:pPr>
    </w:p>
    <w:p w14:paraId="132D46AA" w14:textId="55D51293" w:rsidR="00FB6A61" w:rsidRPr="00FB6A61" w:rsidRDefault="00FB6A61" w:rsidP="00FB6A61">
      <w:pPr>
        <w:pStyle w:val="Ttulo1"/>
        <w:rPr>
          <w:b w:val="0"/>
          <w:bCs w:val="0"/>
          <w:lang w:val="es-CO" w:bidi="es-ES"/>
        </w:rPr>
      </w:pPr>
      <w:bookmarkStart w:id="8" w:name="_Toc208149106"/>
      <w:r w:rsidRPr="00FB6A61">
        <w:rPr>
          <w:lang w:val="es-CO" w:bidi="es-ES"/>
        </w:rPr>
        <w:lastRenderedPageBreak/>
        <w:t>HARDWARE COMPATIBLE</w:t>
      </w:r>
      <w:bookmarkEnd w:id="8"/>
    </w:p>
    <w:p w14:paraId="4AFC9D42" w14:textId="01FF20C0" w:rsidR="00FB6A61" w:rsidRPr="00FB6A61" w:rsidRDefault="00FB6A61" w:rsidP="00FB6A61">
      <w:pPr>
        <w:pStyle w:val="Ttulo2"/>
        <w:rPr>
          <w:lang w:val="es-CO" w:bidi="es-ES"/>
        </w:rPr>
      </w:pPr>
      <w:bookmarkStart w:id="9" w:name="_Toc208149107"/>
      <w:r w:rsidRPr="00FB6A61">
        <w:rPr>
          <w:lang w:val="es-CO" w:bidi="es-ES"/>
        </w:rPr>
        <w:t>Microcontrolador Principal</w:t>
      </w:r>
      <w:bookmarkEnd w:id="9"/>
    </w:p>
    <w:p w14:paraId="097FB7B9" w14:textId="77777777" w:rsidR="00B7738F" w:rsidRPr="00B7738F" w:rsidRDefault="00B7738F" w:rsidP="00B7738F">
      <w:pPr>
        <w:pStyle w:val="Listaconnmeros"/>
      </w:pPr>
      <w:r w:rsidRPr="00B7738F">
        <w:rPr>
          <w:b/>
          <w:bCs/>
        </w:rPr>
        <w:t>Modelo</w:t>
      </w:r>
      <w:r w:rsidRPr="00B7738F">
        <w:t>: ESP32 DevKit V1</w:t>
      </w:r>
    </w:p>
    <w:p w14:paraId="03B7F76C" w14:textId="77777777" w:rsidR="00B7738F" w:rsidRPr="00B7738F" w:rsidRDefault="00B7738F" w:rsidP="00B7738F">
      <w:pPr>
        <w:pStyle w:val="Listaconnmeros"/>
      </w:pPr>
      <w:r w:rsidRPr="00B7738F">
        <w:rPr>
          <w:b/>
          <w:bCs/>
        </w:rPr>
        <w:t>Conectividad</w:t>
      </w:r>
      <w:r w:rsidRPr="00B7738F">
        <w:t>: WiFi integrado para comunicación TCP</w:t>
      </w:r>
    </w:p>
    <w:p w14:paraId="439B9B16" w14:textId="77777777" w:rsidR="00B7738F" w:rsidRPr="00B7738F" w:rsidRDefault="00B7738F" w:rsidP="00B7738F">
      <w:pPr>
        <w:pStyle w:val="Listaconnmeros"/>
      </w:pPr>
      <w:r w:rsidRPr="00B7738F">
        <w:rPr>
          <w:b/>
          <w:bCs/>
        </w:rPr>
        <w:t>ADC Multi-Canal</w:t>
      </w:r>
      <w:r w:rsidRPr="00B7738F">
        <w:t>: 3 canales analógicos independientes (D32, D33, D34)</w:t>
      </w:r>
    </w:p>
    <w:p w14:paraId="43998551" w14:textId="77777777" w:rsidR="00B7738F" w:rsidRPr="00B7738F" w:rsidRDefault="00B7738F" w:rsidP="00B7738F">
      <w:pPr>
        <w:pStyle w:val="Listaconnmeros"/>
      </w:pPr>
      <w:r w:rsidRPr="00B7738F">
        <w:rPr>
          <w:b/>
          <w:bCs/>
        </w:rPr>
        <w:t>GPIO Digital</w:t>
      </w:r>
      <w:r w:rsidRPr="00B7738F">
        <w:t>: Pin D25 para sensor capacitivo</w:t>
      </w:r>
    </w:p>
    <w:p w14:paraId="739C4499" w14:textId="77777777" w:rsidR="00B7738F" w:rsidRPr="00B7738F" w:rsidRDefault="00B7738F" w:rsidP="00B7738F">
      <w:pPr>
        <w:pStyle w:val="Listaconnmeros"/>
      </w:pPr>
      <w:r w:rsidRPr="00B7738F">
        <w:rPr>
          <w:b/>
          <w:bCs/>
        </w:rPr>
        <w:t>Alimentación</w:t>
      </w:r>
      <w:r w:rsidRPr="00B7738F">
        <w:t>: 3.3V regulado para potenciómetros y lógica</w:t>
      </w:r>
    </w:p>
    <w:p w14:paraId="2CC8CA07" w14:textId="07CA56A0" w:rsidR="00FB6A61" w:rsidRPr="00FB6A61" w:rsidRDefault="00FB6A61" w:rsidP="00FB6A61">
      <w:pPr>
        <w:pStyle w:val="Ttulo2"/>
        <w:rPr>
          <w:b w:val="0"/>
          <w:bCs w:val="0"/>
          <w:lang w:val="es-CO" w:bidi="es-ES"/>
        </w:rPr>
      </w:pPr>
      <w:bookmarkStart w:id="10" w:name="_Toc208149108"/>
      <w:r w:rsidRPr="00FB6A61">
        <w:rPr>
          <w:lang w:val="es-CO" w:bidi="es-ES"/>
        </w:rPr>
        <w:t>Sensor Requerido</w:t>
      </w:r>
      <w:bookmarkEnd w:id="10"/>
    </w:p>
    <w:p w14:paraId="710F052B" w14:textId="77777777" w:rsidR="00B7738F" w:rsidRPr="00B7738F" w:rsidRDefault="00B7738F" w:rsidP="00B7738F">
      <w:pPr>
        <w:pStyle w:val="Listaconnmeros"/>
        <w:numPr>
          <w:ilvl w:val="0"/>
          <w:numId w:val="0"/>
        </w:numPr>
        <w:ind w:left="360" w:hanging="360"/>
      </w:pPr>
      <w:r w:rsidRPr="00B7738F">
        <w:rPr>
          <w:b/>
          <w:bCs/>
        </w:rPr>
        <w:t>Potenciómetros (3 unidades):</w:t>
      </w:r>
    </w:p>
    <w:p w14:paraId="68464572" w14:textId="77777777" w:rsidR="00B7738F" w:rsidRPr="00B7738F" w:rsidRDefault="00B7738F" w:rsidP="00B7738F">
      <w:pPr>
        <w:pStyle w:val="Listaconnmeros"/>
      </w:pPr>
      <w:r w:rsidRPr="00B7738F">
        <w:rPr>
          <w:b/>
          <w:bCs/>
        </w:rPr>
        <w:t>Tipo</w:t>
      </w:r>
      <w:r w:rsidRPr="00B7738F">
        <w:t>: Potenciómetros lineales 10kΩ</w:t>
      </w:r>
    </w:p>
    <w:p w14:paraId="6AE305F2" w14:textId="77777777" w:rsidR="00B7738F" w:rsidRPr="00B7738F" w:rsidRDefault="00B7738F" w:rsidP="00B7738F">
      <w:pPr>
        <w:pStyle w:val="Listaconnmeros"/>
      </w:pPr>
      <w:r w:rsidRPr="00B7738F">
        <w:rPr>
          <w:b/>
          <w:bCs/>
        </w:rPr>
        <w:t>Rango Angular</w:t>
      </w:r>
      <w:r w:rsidRPr="00B7738F">
        <w:t>: Típicamente 270° de rotación mecánica</w:t>
      </w:r>
    </w:p>
    <w:p w14:paraId="22680575" w14:textId="77777777" w:rsidR="00B7738F" w:rsidRPr="00B7738F" w:rsidRDefault="00B7738F" w:rsidP="00B7738F">
      <w:pPr>
        <w:pStyle w:val="Listaconnmeros"/>
      </w:pPr>
      <w:r w:rsidRPr="00B7738F">
        <w:rPr>
          <w:b/>
          <w:bCs/>
        </w:rPr>
        <w:t>Señal de Salida</w:t>
      </w:r>
      <w:r w:rsidRPr="00B7738F">
        <w:t>: Analógica 0-3.3V proporcional al ángulo</w:t>
      </w:r>
    </w:p>
    <w:p w14:paraId="0BA62CC1" w14:textId="53739872" w:rsidR="00B7738F" w:rsidRPr="00B7738F" w:rsidRDefault="00B7738F" w:rsidP="00B7738F">
      <w:pPr>
        <w:pStyle w:val="Listaconnmeros"/>
      </w:pPr>
      <w:r w:rsidRPr="00B7738F">
        <w:rPr>
          <w:b/>
          <w:bCs/>
        </w:rPr>
        <w:t>Resolución</w:t>
      </w:r>
      <w:r w:rsidRPr="00B7738F">
        <w:t>: 12 bits ADC (4096 valores discretos)</w:t>
      </w:r>
    </w:p>
    <w:p w14:paraId="010F9407" w14:textId="77777777" w:rsidR="00B7738F" w:rsidRPr="00B7738F" w:rsidRDefault="00B7738F" w:rsidP="00B7738F">
      <w:pPr>
        <w:pStyle w:val="Listaconnmeros"/>
        <w:numPr>
          <w:ilvl w:val="0"/>
          <w:numId w:val="0"/>
        </w:numPr>
      </w:pPr>
      <w:r w:rsidRPr="00B7738F">
        <w:rPr>
          <w:b/>
          <w:bCs/>
        </w:rPr>
        <w:t>Sensor Capacitivo:</w:t>
      </w:r>
    </w:p>
    <w:p w14:paraId="4DAE6E97" w14:textId="64ED7BAA" w:rsidR="00B7738F" w:rsidRPr="00B7738F" w:rsidRDefault="00B7738F" w:rsidP="00B7738F">
      <w:pPr>
        <w:pStyle w:val="Listaconnmeros"/>
      </w:pPr>
      <w:r w:rsidRPr="00B7738F">
        <w:rPr>
          <w:b/>
          <w:bCs/>
        </w:rPr>
        <w:t>Tipo</w:t>
      </w:r>
      <w:r w:rsidRPr="00B7738F">
        <w:t>: Sensor de proximidad capacitivo digital</w:t>
      </w:r>
    </w:p>
    <w:p w14:paraId="37D56A7A" w14:textId="53757603" w:rsidR="00B7738F" w:rsidRPr="00B7738F" w:rsidRDefault="00B7738F" w:rsidP="00B7738F">
      <w:pPr>
        <w:pStyle w:val="Listaconnmeros"/>
      </w:pPr>
      <w:r w:rsidRPr="00B7738F">
        <w:rPr>
          <w:b/>
          <w:bCs/>
        </w:rPr>
        <w:t>Salida</w:t>
      </w:r>
      <w:r w:rsidRPr="00B7738F">
        <w:t>: Digital (HIGH/LOW) compatible con lógica 3.3V</w:t>
      </w:r>
    </w:p>
    <w:p w14:paraId="1162A48A" w14:textId="30BA663D" w:rsidR="00B7738F" w:rsidRPr="00B7738F" w:rsidRDefault="00B7738F" w:rsidP="00B7738F">
      <w:pPr>
        <w:pStyle w:val="Listaconnmeros"/>
      </w:pPr>
      <w:r w:rsidRPr="00B7738F">
        <w:rPr>
          <w:b/>
          <w:bCs/>
        </w:rPr>
        <w:t>Rango de Detección</w:t>
      </w:r>
      <w:r w:rsidRPr="00B7738F">
        <w:t>: Variable según sensor específico</w:t>
      </w:r>
    </w:p>
    <w:p w14:paraId="104EE9EC" w14:textId="72148178" w:rsidR="00B7738F" w:rsidRPr="00B7738F" w:rsidRDefault="00B7738F" w:rsidP="00B7738F">
      <w:pPr>
        <w:pStyle w:val="Listaconnmeros"/>
      </w:pPr>
      <w:r w:rsidRPr="00B7738F">
        <w:rPr>
          <w:b/>
          <w:bCs/>
        </w:rPr>
        <w:t>Aplicación</w:t>
      </w:r>
      <w:r w:rsidRPr="00B7738F">
        <w:t>: Detección de presencia de objetos o manos</w:t>
      </w:r>
    </w:p>
    <w:p w14:paraId="08E7FE4D" w14:textId="18E69AAA" w:rsidR="00EA03F0" w:rsidRPr="00EA03F0" w:rsidRDefault="00B7738F" w:rsidP="00B7738F">
      <w:pPr>
        <w:pStyle w:val="Ttulo2"/>
        <w:rPr>
          <w:lang w:val="es-CO" w:bidi="es-ES"/>
        </w:rPr>
      </w:pPr>
      <w:bookmarkStart w:id="11" w:name="_Toc208149109"/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2239169" wp14:editId="7CE80143">
                <wp:simplePos x="0" y="0"/>
                <wp:positionH relativeFrom="margin">
                  <wp:align>right</wp:align>
                </wp:positionH>
                <wp:positionV relativeFrom="page">
                  <wp:posOffset>6559598</wp:posOffset>
                </wp:positionV>
                <wp:extent cx="6120000" cy="3429635"/>
                <wp:effectExtent l="95250" t="38100" r="33655" b="94615"/>
                <wp:wrapTopAndBottom/>
                <wp:docPr id="1365623370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0000" cy="3429635"/>
                        </a:xfrm>
                        <a:prstGeom prst="roundRect">
                          <a:avLst>
                            <a:gd name="adj" fmla="val 7478"/>
                          </a:avLst>
                        </a:prstGeom>
                        <a:solidFill>
                          <a:srgbClr val="23394C"/>
                        </a:solidFill>
                        <a:ln>
                          <a:noFill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57DEBF" w14:textId="77777777" w:rsidR="00B7738F" w:rsidRPr="00B7738F" w:rsidRDefault="00B7738F" w:rsidP="00B7738F">
                            <w:pPr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B7738F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┌─────────────────────────────────┐</w:t>
                            </w:r>
                          </w:p>
                          <w:p w14:paraId="6809030D" w14:textId="77777777" w:rsidR="00B7738F" w:rsidRPr="00B7738F" w:rsidRDefault="00B7738F" w:rsidP="00B7738F">
                            <w:pPr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B7738F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│  ESP32 DevKit V1                │</w:t>
                            </w:r>
                          </w:p>
                          <w:p w14:paraId="3CC6F65F" w14:textId="77777777" w:rsidR="00B7738F" w:rsidRPr="00B7738F" w:rsidRDefault="00B7738F" w:rsidP="00B7738F">
                            <w:pPr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B7738F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│  3V3  ○ ←── Potenciómetros (+)  │</w:t>
                            </w:r>
                          </w:p>
                          <w:p w14:paraId="37E65C86" w14:textId="77777777" w:rsidR="00B7738F" w:rsidRPr="00B7738F" w:rsidRDefault="00B7738F" w:rsidP="00B7738F">
                            <w:pPr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B7738F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│  GND  ○ ←── Potenciómetros (-)  │</w:t>
                            </w:r>
                          </w:p>
                          <w:p w14:paraId="1B785B7F" w14:textId="77777777" w:rsidR="00B7738F" w:rsidRPr="00B7738F" w:rsidRDefault="00B7738F" w:rsidP="00B7738F">
                            <w:pPr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B7738F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│  D32  ○ ←── Potenciómetro 1 (S) │</w:t>
                            </w:r>
                          </w:p>
                          <w:p w14:paraId="735AD04E" w14:textId="77777777" w:rsidR="00B7738F" w:rsidRPr="00B7738F" w:rsidRDefault="00B7738F" w:rsidP="00B7738F">
                            <w:pPr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B7738F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│  D33  ○ ←── Potenciómetro 2 (S) │</w:t>
                            </w:r>
                          </w:p>
                          <w:p w14:paraId="7DF630E0" w14:textId="77777777" w:rsidR="00B7738F" w:rsidRPr="00B7738F" w:rsidRDefault="00B7738F" w:rsidP="00B7738F">
                            <w:pPr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B7738F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│  D34  ○ ←── Potenciómetro 3 (S) │</w:t>
                            </w:r>
                          </w:p>
                          <w:p w14:paraId="68BDFAFB" w14:textId="77777777" w:rsidR="00B7738F" w:rsidRPr="00B7738F" w:rsidRDefault="00B7738F" w:rsidP="00B7738F">
                            <w:pPr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B7738F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│  D25  ○ ←── Sensor Capacitivo   │</w:t>
                            </w:r>
                          </w:p>
                          <w:p w14:paraId="5B5267E4" w14:textId="77777777" w:rsidR="00B7738F" w:rsidRPr="00B7738F" w:rsidRDefault="00B7738F" w:rsidP="00B7738F">
                            <w:pPr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B7738F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│  LED integrado: GPIO 2          │</w:t>
                            </w:r>
                          </w:p>
                          <w:p w14:paraId="03688793" w14:textId="77777777" w:rsidR="00B7738F" w:rsidRPr="00B7738F" w:rsidRDefault="00B7738F" w:rsidP="00B7738F">
                            <w:pPr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B7738F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└─────────────────────────────────┘</w:t>
                            </w:r>
                          </w:p>
                          <w:p w14:paraId="2E986C42" w14:textId="76F09C1A" w:rsidR="00B7738F" w:rsidRPr="00B7738F" w:rsidRDefault="00B7738F" w:rsidP="00B7738F">
                            <w:pPr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B7738F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3 </w:t>
                            </w:r>
                            <w:r w:rsidRPr="00B7738F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potenciómetros</w:t>
                            </w:r>
                            <w:r w:rsidRPr="00B7738F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10kΩ:</w:t>
                            </w:r>
                          </w:p>
                          <w:p w14:paraId="287DF2A0" w14:textId="77777777" w:rsidR="00B7738F" w:rsidRPr="00B7738F" w:rsidRDefault="00B7738F" w:rsidP="00B7738F">
                            <w:pPr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B7738F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• Pin (+): Alimentación 3.3V (todos)</w:t>
                            </w:r>
                          </w:p>
                          <w:p w14:paraId="02D1A504" w14:textId="77777777" w:rsidR="00B7738F" w:rsidRPr="00B7738F" w:rsidRDefault="00B7738F" w:rsidP="00B7738F">
                            <w:pPr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B7738F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• Pin (S): Señales analógicas:</w:t>
                            </w:r>
                          </w:p>
                          <w:p w14:paraId="098B6D10" w14:textId="3FB44978" w:rsidR="00FB6A61" w:rsidRDefault="00B7738F" w:rsidP="00B7738F">
                            <w:r w:rsidRPr="00B7738F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• Pin (-): Tierra (GND) (todos)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239169" id="Rectángulo 3" o:spid="_x0000_s1029" style="position:absolute;margin-left:430.7pt;margin-top:516.5pt;width:481.9pt;height:270.05pt;z-index:2516705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margin;mso-height-relative:margin;v-text-anchor:middle" arcsize="490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" fillcolor="#23394c" stroked="f" strokeweight="2pt">
                <v:shadow on="t" color="black" opacity="26214f" origin=".5,-.5" offset="-.74836mm,.74836mm"/>
                <v:textbox>
                  <w:txbxContent>
                    <w:p w14:paraId="0A57DEBF" w14:textId="77777777" w:rsidR="00B7738F" w:rsidRPr="00B7738F" w:rsidRDefault="00B7738F" w:rsidP="00B7738F">
                      <w:pPr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B7738F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┌─────────────────────────────────┐</w:t>
                      </w:r>
                    </w:p>
                    <w:p w14:paraId="6809030D" w14:textId="77777777" w:rsidR="00B7738F" w:rsidRPr="00B7738F" w:rsidRDefault="00B7738F" w:rsidP="00B7738F">
                      <w:pPr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B7738F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│  ESP32 DevKit V1                │</w:t>
                      </w:r>
                    </w:p>
                    <w:p w14:paraId="3CC6F65F" w14:textId="77777777" w:rsidR="00B7738F" w:rsidRPr="00B7738F" w:rsidRDefault="00B7738F" w:rsidP="00B7738F">
                      <w:pPr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B7738F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│  3V3  ○ ←── Potenciómetros (+)  │</w:t>
                      </w:r>
                    </w:p>
                    <w:p w14:paraId="37E65C86" w14:textId="77777777" w:rsidR="00B7738F" w:rsidRPr="00B7738F" w:rsidRDefault="00B7738F" w:rsidP="00B7738F">
                      <w:pPr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B7738F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│  GND  ○ ←── Potenciómetros (-)  │</w:t>
                      </w:r>
                    </w:p>
                    <w:p w14:paraId="1B785B7F" w14:textId="77777777" w:rsidR="00B7738F" w:rsidRPr="00B7738F" w:rsidRDefault="00B7738F" w:rsidP="00B7738F">
                      <w:pPr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B7738F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│  D32  ○ ←── Potenciómetro 1 (S) │</w:t>
                      </w:r>
                    </w:p>
                    <w:p w14:paraId="735AD04E" w14:textId="77777777" w:rsidR="00B7738F" w:rsidRPr="00B7738F" w:rsidRDefault="00B7738F" w:rsidP="00B7738F">
                      <w:pPr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B7738F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│  D33  ○ ←── Potenciómetro 2 (S) │</w:t>
                      </w:r>
                    </w:p>
                    <w:p w14:paraId="7DF630E0" w14:textId="77777777" w:rsidR="00B7738F" w:rsidRPr="00B7738F" w:rsidRDefault="00B7738F" w:rsidP="00B7738F">
                      <w:pPr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B7738F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│  D34  ○ ←── Potenciómetro 3 (S) │</w:t>
                      </w:r>
                    </w:p>
                    <w:p w14:paraId="68BDFAFB" w14:textId="77777777" w:rsidR="00B7738F" w:rsidRPr="00B7738F" w:rsidRDefault="00B7738F" w:rsidP="00B7738F">
                      <w:pPr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B7738F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│  D25  ○ ←── Sensor Capacitivo   │</w:t>
                      </w:r>
                    </w:p>
                    <w:p w14:paraId="5B5267E4" w14:textId="77777777" w:rsidR="00B7738F" w:rsidRPr="00B7738F" w:rsidRDefault="00B7738F" w:rsidP="00B7738F">
                      <w:pPr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B7738F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│  LED integrado: GPIO 2          │</w:t>
                      </w:r>
                    </w:p>
                    <w:p w14:paraId="03688793" w14:textId="77777777" w:rsidR="00B7738F" w:rsidRPr="00B7738F" w:rsidRDefault="00B7738F" w:rsidP="00B7738F">
                      <w:pPr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B7738F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└─────────────────────────────────┘</w:t>
                      </w:r>
                    </w:p>
                    <w:p w14:paraId="2E986C42" w14:textId="76F09C1A" w:rsidR="00B7738F" w:rsidRPr="00B7738F" w:rsidRDefault="00B7738F" w:rsidP="00B7738F">
                      <w:pPr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B7738F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3 </w:t>
                      </w:r>
                      <w:r w:rsidRPr="00B7738F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potenciómetros</w:t>
                      </w:r>
                      <w:r w:rsidRPr="00B7738F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10kΩ:</w:t>
                      </w:r>
                    </w:p>
                    <w:p w14:paraId="287DF2A0" w14:textId="77777777" w:rsidR="00B7738F" w:rsidRPr="00B7738F" w:rsidRDefault="00B7738F" w:rsidP="00B7738F">
                      <w:pPr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B7738F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• Pin (+): Alimentación 3.3V (todos)</w:t>
                      </w:r>
                    </w:p>
                    <w:p w14:paraId="02D1A504" w14:textId="77777777" w:rsidR="00B7738F" w:rsidRPr="00B7738F" w:rsidRDefault="00B7738F" w:rsidP="00B7738F">
                      <w:pPr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B7738F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• Pin (S): Señales analógicas:</w:t>
                      </w:r>
                    </w:p>
                    <w:p w14:paraId="098B6D10" w14:textId="3FB44978" w:rsidR="00FB6A61" w:rsidRDefault="00B7738F" w:rsidP="00B7738F">
                      <w:r w:rsidRPr="00B7738F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• Pin (-): Tierra (GND) (todos)</w:t>
                      </w:r>
                    </w:p>
                  </w:txbxContent>
                </v:textbox>
                <w10:wrap type="topAndBottom" anchorx="margin" anchory="page"/>
              </v:roundrect>
            </w:pict>
          </mc:Fallback>
        </mc:AlternateContent>
      </w:r>
      <w:r w:rsidR="00FB6A61" w:rsidRPr="00FB6A61">
        <w:rPr>
          <w:lang w:val="es-CO" w:bidi="es-ES"/>
        </w:rPr>
        <w:t>Diagrama de Conexiones</w:t>
      </w:r>
      <w:bookmarkEnd w:id="11"/>
    </w:p>
    <w:p w14:paraId="7746F500" w14:textId="45F14F49" w:rsidR="00EA03F0" w:rsidRDefault="00FB6A61" w:rsidP="002063EE">
      <w:pPr>
        <w:pStyle w:val="Ttulo1"/>
        <w:rPr>
          <w:lang w:bidi="es-ES"/>
        </w:rPr>
      </w:pPr>
      <w:bookmarkStart w:id="12" w:name="_Toc208149110"/>
      <w:r>
        <w:rPr>
          <w:lang w:bidi="es-ES"/>
        </w:rPr>
        <w:lastRenderedPageBreak/>
        <w:t xml:space="preserve">REQUERIMIENTOS DE </w:t>
      </w:r>
      <w:r w:rsidRPr="00FB6A61">
        <w:rPr>
          <w:lang w:bidi="es-ES"/>
        </w:rPr>
        <w:t>INSTALACIÓN Y CONFIGURACIÓN</w:t>
      </w:r>
      <w:bookmarkEnd w:id="12"/>
    </w:p>
    <w:p w14:paraId="49B26296" w14:textId="5A5806D0" w:rsidR="00FB6A61" w:rsidRPr="00FB6A61" w:rsidRDefault="00FB6A61" w:rsidP="00FB6A61">
      <w:pPr>
        <w:pStyle w:val="Ttulo2"/>
        <w:rPr>
          <w:lang w:val="es-CO" w:bidi="es-ES"/>
        </w:rPr>
      </w:pPr>
      <w:bookmarkStart w:id="13" w:name="_Toc208149111"/>
      <w:r w:rsidRPr="00FB6A61">
        <w:rPr>
          <w:lang w:val="es-CO" w:bidi="es-ES"/>
        </w:rPr>
        <w:t>Requisitos del Sistema</w:t>
      </w:r>
      <w:bookmarkEnd w:id="13"/>
    </w:p>
    <w:p w14:paraId="5B7CE557" w14:textId="0E7BCB12" w:rsidR="00FB6A61" w:rsidRPr="00FB6A61" w:rsidRDefault="00FB6A61">
      <w:pPr>
        <w:numPr>
          <w:ilvl w:val="0"/>
          <w:numId w:val="10"/>
        </w:numPr>
        <w:rPr>
          <w:lang w:val="es-CO" w:bidi="es-ES"/>
        </w:rPr>
      </w:pPr>
      <w:r w:rsidRPr="00FB6A61">
        <w:rPr>
          <w:b/>
          <w:bCs/>
          <w:lang w:val="es-CO" w:bidi="es-ES"/>
        </w:rPr>
        <w:t>Sistema Operativo:</w:t>
      </w:r>
      <w:r w:rsidRPr="00FB6A61">
        <w:rPr>
          <w:lang w:val="es-CO" w:bidi="es-ES"/>
        </w:rPr>
        <w:t> Windows 10/11</w:t>
      </w:r>
    </w:p>
    <w:p w14:paraId="61771411" w14:textId="77777777" w:rsidR="00FB6A61" w:rsidRPr="00FB6A61" w:rsidRDefault="00FB6A61">
      <w:pPr>
        <w:numPr>
          <w:ilvl w:val="0"/>
          <w:numId w:val="10"/>
        </w:numPr>
        <w:rPr>
          <w:lang w:val="es-CO" w:bidi="es-ES"/>
        </w:rPr>
      </w:pPr>
      <w:r w:rsidRPr="00FB6A61">
        <w:rPr>
          <w:b/>
          <w:bCs/>
          <w:lang w:val="es-CO" w:bidi="es-ES"/>
        </w:rPr>
        <w:t>Python:</w:t>
      </w:r>
      <w:r w:rsidRPr="00FB6A61">
        <w:rPr>
          <w:lang w:val="es-CO" w:bidi="es-ES"/>
        </w:rPr>
        <w:t> Versión 3.8 o superior</w:t>
      </w:r>
    </w:p>
    <w:p w14:paraId="3049CBBC" w14:textId="77777777" w:rsidR="00FB6A61" w:rsidRPr="00FB6A61" w:rsidRDefault="00FB6A61">
      <w:pPr>
        <w:numPr>
          <w:ilvl w:val="0"/>
          <w:numId w:val="10"/>
        </w:numPr>
        <w:rPr>
          <w:lang w:val="es-CO" w:bidi="es-ES"/>
        </w:rPr>
      </w:pPr>
      <w:r w:rsidRPr="00FB6A61">
        <w:rPr>
          <w:b/>
          <w:bCs/>
          <w:lang w:val="es-CO" w:bidi="es-ES"/>
        </w:rPr>
        <w:t>RAM:</w:t>
      </w:r>
      <w:r w:rsidRPr="00FB6A61">
        <w:rPr>
          <w:lang w:val="es-CO" w:bidi="es-ES"/>
        </w:rPr>
        <w:t> Mínimo 2GB, recomendado 4GB</w:t>
      </w:r>
    </w:p>
    <w:p w14:paraId="66F220D0" w14:textId="31E7BA90" w:rsidR="00FB6A61" w:rsidRPr="00FB6A61" w:rsidRDefault="00672C1A" w:rsidP="00FB6A61">
      <w:pPr>
        <w:pStyle w:val="Ttulo2"/>
        <w:rPr>
          <w:lang w:val="es-CO" w:bidi="es-ES"/>
        </w:rPr>
      </w:pPr>
      <w:bookmarkStart w:id="14" w:name="_Toc208149112"/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F97AC57" wp14:editId="53152A99">
                <wp:simplePos x="0" y="0"/>
                <wp:positionH relativeFrom="margin">
                  <wp:align>right</wp:align>
                </wp:positionH>
                <wp:positionV relativeFrom="page">
                  <wp:posOffset>3347085</wp:posOffset>
                </wp:positionV>
                <wp:extent cx="6067425" cy="1609725"/>
                <wp:effectExtent l="95250" t="38100" r="47625" b="104775"/>
                <wp:wrapTopAndBottom/>
                <wp:docPr id="1501621787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7425" cy="1609830"/>
                        </a:xfrm>
                        <a:prstGeom prst="roundRect">
                          <a:avLst>
                            <a:gd name="adj" fmla="val 7478"/>
                          </a:avLst>
                        </a:prstGeom>
                        <a:solidFill>
                          <a:srgbClr val="23394C"/>
                        </a:solidFill>
                        <a:ln>
                          <a:noFill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CE7AF7" w14:textId="77777777" w:rsidR="00FB6A61" w:rsidRPr="00FB6A61" w:rsidRDefault="00FB6A61" w:rsidP="00AC6AA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FB6A61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n-US" w:eastAsia="es-CO"/>
                              </w:rPr>
                              <w:t># requirements.txt</w:t>
                            </w:r>
                          </w:p>
                          <w:p w14:paraId="7E500B9A" w14:textId="77777777" w:rsidR="00FB6A61" w:rsidRPr="00FB6A61" w:rsidRDefault="00FB6A61" w:rsidP="00AC6AA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FB6A61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PyQt5&gt;=</w:t>
                            </w:r>
                            <w:r w:rsidRPr="00FB6A61">
                              <w:rPr>
                                <w:rFonts w:ascii="Courier New" w:eastAsia="Times New Roman" w:hAnsi="Courier New" w:cs="Courier New"/>
                                <w:color w:val="B8D7A3"/>
                                <w:sz w:val="21"/>
                                <w:szCs w:val="21"/>
                                <w:lang w:val="en-US" w:eastAsia="es-CO"/>
                              </w:rPr>
                              <w:t>5.15.0</w:t>
                            </w:r>
                          </w:p>
                          <w:p w14:paraId="5FDA03C9" w14:textId="77777777" w:rsidR="00FB6A61" w:rsidRPr="00FB6A61" w:rsidRDefault="00FB6A61" w:rsidP="00AC6AA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FB6A61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matplotlib&gt;=</w:t>
                            </w:r>
                            <w:r w:rsidRPr="00FB6A61">
                              <w:rPr>
                                <w:rFonts w:ascii="Courier New" w:eastAsia="Times New Roman" w:hAnsi="Courier New" w:cs="Courier New"/>
                                <w:color w:val="B8D7A3"/>
                                <w:sz w:val="21"/>
                                <w:szCs w:val="21"/>
                                <w:lang w:val="en-US" w:eastAsia="es-CO"/>
                              </w:rPr>
                              <w:t>3.5.0</w:t>
                            </w:r>
                          </w:p>
                          <w:p w14:paraId="49D02523" w14:textId="77777777" w:rsidR="00FB6A61" w:rsidRPr="00FB6A61" w:rsidRDefault="00FB6A61" w:rsidP="00AC6AA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FB6A61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numpy&gt;=</w:t>
                            </w:r>
                            <w:r w:rsidRPr="00FB6A61">
                              <w:rPr>
                                <w:rFonts w:ascii="Courier New" w:eastAsia="Times New Roman" w:hAnsi="Courier New" w:cs="Courier New"/>
                                <w:color w:val="B8D7A3"/>
                                <w:sz w:val="21"/>
                                <w:szCs w:val="21"/>
                                <w:lang w:val="en-US" w:eastAsia="es-CO"/>
                              </w:rPr>
                              <w:t>1.21.0</w:t>
                            </w:r>
                          </w:p>
                          <w:p w14:paraId="512D97DD" w14:textId="77777777" w:rsidR="00FB6A61" w:rsidRPr="00FB6A61" w:rsidRDefault="00FB6A61" w:rsidP="00AC6AA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proofErr w:type="spellStart"/>
                            <w:r w:rsidRPr="00FB6A61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scipy</w:t>
                            </w:r>
                            <w:proofErr w:type="spellEnd"/>
                            <w:r w:rsidRPr="00FB6A61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&gt;=</w:t>
                            </w:r>
                            <w:r w:rsidRPr="00FB6A61">
                              <w:rPr>
                                <w:rFonts w:ascii="Courier New" w:eastAsia="Times New Roman" w:hAnsi="Courier New" w:cs="Courier New"/>
                                <w:color w:val="B8D7A3"/>
                                <w:sz w:val="21"/>
                                <w:szCs w:val="21"/>
                                <w:lang w:val="es-CO" w:eastAsia="es-CO"/>
                              </w:rPr>
                              <w:t>1.7.0</w:t>
                            </w:r>
                          </w:p>
                          <w:p w14:paraId="5D27E58E" w14:textId="77777777" w:rsidR="00FB6A61" w:rsidRPr="00FB6A61" w:rsidRDefault="00FB6A61" w:rsidP="00AC6AA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proofErr w:type="spellStart"/>
                            <w:r w:rsidRPr="00FB6A61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openpyxl</w:t>
                            </w:r>
                            <w:proofErr w:type="spellEnd"/>
                            <w:r w:rsidRPr="00FB6A61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&gt;=</w:t>
                            </w:r>
                            <w:r w:rsidRPr="00FB6A61">
                              <w:rPr>
                                <w:rFonts w:ascii="Courier New" w:eastAsia="Times New Roman" w:hAnsi="Courier New" w:cs="Courier New"/>
                                <w:color w:val="B8D7A3"/>
                                <w:sz w:val="21"/>
                                <w:szCs w:val="21"/>
                                <w:lang w:val="es-CO" w:eastAsia="es-CO"/>
                              </w:rPr>
                              <w:t>3.0.9</w:t>
                            </w:r>
                          </w:p>
                          <w:p w14:paraId="5E9E647B" w14:textId="77777777" w:rsidR="00FB6A61" w:rsidRDefault="00FB6A61" w:rsidP="00AC6AA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B8D7A3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proofErr w:type="spellStart"/>
                            <w:r w:rsidRPr="00FB6A61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pyserial</w:t>
                            </w:r>
                            <w:proofErr w:type="spellEnd"/>
                            <w:r w:rsidRPr="00FB6A61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&gt;=</w:t>
                            </w:r>
                            <w:r w:rsidRPr="00FB6A61">
                              <w:rPr>
                                <w:rFonts w:ascii="Courier New" w:eastAsia="Times New Roman" w:hAnsi="Courier New" w:cs="Courier New"/>
                                <w:color w:val="B8D7A3"/>
                                <w:sz w:val="21"/>
                                <w:szCs w:val="21"/>
                                <w:lang w:val="es-CO" w:eastAsia="es-CO"/>
                              </w:rPr>
                              <w:t>3.5</w:t>
                            </w:r>
                          </w:p>
                          <w:p w14:paraId="099C0CC4" w14:textId="05B12730" w:rsidR="00AC6AA2" w:rsidRPr="00FB6A61" w:rsidRDefault="00AC6AA2" w:rsidP="00AC6AA2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76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AC6AA2"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pandas&gt;=</w:t>
                            </w:r>
                            <w:r>
                              <w:rPr>
                                <w:rFonts w:ascii="Courier New" w:eastAsia="Times New Roman" w:hAnsi="Courier New" w:cs="Courier New"/>
                                <w:color w:val="B8D7A3"/>
                                <w:sz w:val="21"/>
                                <w:szCs w:val="21"/>
                                <w:lang w:val="es-CO" w:eastAsia="es-CO"/>
                              </w:rPr>
                              <w:t>1.3.0</w:t>
                            </w:r>
                          </w:p>
                          <w:p w14:paraId="759CE20E" w14:textId="77777777" w:rsidR="00FB6A61" w:rsidRDefault="00FB6A61" w:rsidP="00FB6A6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97AC57" id="_x0000_s1030" style="position:absolute;margin-left:426.55pt;margin-top:263.55pt;width:477.75pt;height:126.75pt;z-index:2516725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margin;mso-height-relative:margin;v-text-anchor:middle" arcsize="490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" fillcolor="#23394c" stroked="f" strokeweight="2pt">
                <v:shadow on="t" color="black" opacity="26214f" origin=".5,-.5" offset="-.74836mm,.74836mm"/>
                <v:textbox>
                  <w:txbxContent>
                    <w:p w14:paraId="1ACE7AF7" w14:textId="77777777" w:rsidR="00FB6A61" w:rsidRPr="00FB6A61" w:rsidRDefault="00FB6A61" w:rsidP="00AC6AA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FB6A61">
                        <w:rPr>
                          <w:rFonts w:ascii="Courier New" w:eastAsia="Times New Roman" w:hAnsi="Courier New" w:cs="Courier New"/>
                          <w:i/>
                          <w:iCs/>
                          <w:color w:val="57A64A"/>
                          <w:sz w:val="21"/>
                          <w:szCs w:val="21"/>
                          <w:lang w:val="en-US" w:eastAsia="es-CO"/>
                        </w:rPr>
                        <w:t># requirements.txt</w:t>
                      </w:r>
                    </w:p>
                    <w:p w14:paraId="7E500B9A" w14:textId="77777777" w:rsidR="00FB6A61" w:rsidRPr="00FB6A61" w:rsidRDefault="00FB6A61" w:rsidP="00AC6AA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FB6A61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PyQt5&gt;=</w:t>
                      </w:r>
                      <w:r w:rsidRPr="00FB6A61">
                        <w:rPr>
                          <w:rFonts w:ascii="Courier New" w:eastAsia="Times New Roman" w:hAnsi="Courier New" w:cs="Courier New"/>
                          <w:color w:val="B8D7A3"/>
                          <w:sz w:val="21"/>
                          <w:szCs w:val="21"/>
                          <w:lang w:val="en-US" w:eastAsia="es-CO"/>
                        </w:rPr>
                        <w:t>5.15.0</w:t>
                      </w:r>
                    </w:p>
                    <w:p w14:paraId="5FDA03C9" w14:textId="77777777" w:rsidR="00FB6A61" w:rsidRPr="00FB6A61" w:rsidRDefault="00FB6A61" w:rsidP="00AC6AA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FB6A61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matplotlib&gt;=</w:t>
                      </w:r>
                      <w:r w:rsidRPr="00FB6A61">
                        <w:rPr>
                          <w:rFonts w:ascii="Courier New" w:eastAsia="Times New Roman" w:hAnsi="Courier New" w:cs="Courier New"/>
                          <w:color w:val="B8D7A3"/>
                          <w:sz w:val="21"/>
                          <w:szCs w:val="21"/>
                          <w:lang w:val="en-US" w:eastAsia="es-CO"/>
                        </w:rPr>
                        <w:t>3.5.0</w:t>
                      </w:r>
                    </w:p>
                    <w:p w14:paraId="49D02523" w14:textId="77777777" w:rsidR="00FB6A61" w:rsidRPr="00FB6A61" w:rsidRDefault="00FB6A61" w:rsidP="00AC6AA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FB6A61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numpy&gt;=</w:t>
                      </w:r>
                      <w:r w:rsidRPr="00FB6A61">
                        <w:rPr>
                          <w:rFonts w:ascii="Courier New" w:eastAsia="Times New Roman" w:hAnsi="Courier New" w:cs="Courier New"/>
                          <w:color w:val="B8D7A3"/>
                          <w:sz w:val="21"/>
                          <w:szCs w:val="21"/>
                          <w:lang w:val="en-US" w:eastAsia="es-CO"/>
                        </w:rPr>
                        <w:t>1.21.0</w:t>
                      </w:r>
                    </w:p>
                    <w:p w14:paraId="512D97DD" w14:textId="77777777" w:rsidR="00FB6A61" w:rsidRPr="00FB6A61" w:rsidRDefault="00FB6A61" w:rsidP="00AC6AA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proofErr w:type="spellStart"/>
                      <w:r w:rsidRPr="00FB6A61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scipy</w:t>
                      </w:r>
                      <w:proofErr w:type="spellEnd"/>
                      <w:r w:rsidRPr="00FB6A61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&gt;=</w:t>
                      </w:r>
                      <w:r w:rsidRPr="00FB6A61">
                        <w:rPr>
                          <w:rFonts w:ascii="Courier New" w:eastAsia="Times New Roman" w:hAnsi="Courier New" w:cs="Courier New"/>
                          <w:color w:val="B8D7A3"/>
                          <w:sz w:val="21"/>
                          <w:szCs w:val="21"/>
                          <w:lang w:val="es-CO" w:eastAsia="es-CO"/>
                        </w:rPr>
                        <w:t>1.7.0</w:t>
                      </w:r>
                    </w:p>
                    <w:p w14:paraId="5D27E58E" w14:textId="77777777" w:rsidR="00FB6A61" w:rsidRPr="00FB6A61" w:rsidRDefault="00FB6A61" w:rsidP="00AC6AA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proofErr w:type="spellStart"/>
                      <w:r w:rsidRPr="00FB6A61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openpyxl</w:t>
                      </w:r>
                      <w:proofErr w:type="spellEnd"/>
                      <w:r w:rsidRPr="00FB6A61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&gt;=</w:t>
                      </w:r>
                      <w:r w:rsidRPr="00FB6A61">
                        <w:rPr>
                          <w:rFonts w:ascii="Courier New" w:eastAsia="Times New Roman" w:hAnsi="Courier New" w:cs="Courier New"/>
                          <w:color w:val="B8D7A3"/>
                          <w:sz w:val="21"/>
                          <w:szCs w:val="21"/>
                          <w:lang w:val="es-CO" w:eastAsia="es-CO"/>
                        </w:rPr>
                        <w:t>3.0.9</w:t>
                      </w:r>
                    </w:p>
                    <w:p w14:paraId="5E9E647B" w14:textId="77777777" w:rsidR="00FB6A61" w:rsidRDefault="00FB6A61" w:rsidP="00AC6AA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B8D7A3"/>
                          <w:sz w:val="21"/>
                          <w:szCs w:val="21"/>
                          <w:lang w:val="es-CO" w:eastAsia="es-CO"/>
                        </w:rPr>
                      </w:pPr>
                      <w:proofErr w:type="spellStart"/>
                      <w:r w:rsidRPr="00FB6A61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pyserial</w:t>
                      </w:r>
                      <w:proofErr w:type="spellEnd"/>
                      <w:r w:rsidRPr="00FB6A61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&gt;=</w:t>
                      </w:r>
                      <w:r w:rsidRPr="00FB6A61">
                        <w:rPr>
                          <w:rFonts w:ascii="Courier New" w:eastAsia="Times New Roman" w:hAnsi="Courier New" w:cs="Courier New"/>
                          <w:color w:val="B8D7A3"/>
                          <w:sz w:val="21"/>
                          <w:szCs w:val="21"/>
                          <w:lang w:val="es-CO" w:eastAsia="es-CO"/>
                        </w:rPr>
                        <w:t>3.5</w:t>
                      </w:r>
                    </w:p>
                    <w:p w14:paraId="099C0CC4" w14:textId="05B12730" w:rsidR="00AC6AA2" w:rsidRPr="00FB6A61" w:rsidRDefault="00AC6AA2" w:rsidP="00AC6AA2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76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AC6AA2"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pandas&gt;=</w:t>
                      </w:r>
                      <w:r>
                        <w:rPr>
                          <w:rFonts w:ascii="Courier New" w:eastAsia="Times New Roman" w:hAnsi="Courier New" w:cs="Courier New"/>
                          <w:color w:val="B8D7A3"/>
                          <w:sz w:val="21"/>
                          <w:szCs w:val="21"/>
                          <w:lang w:val="es-CO" w:eastAsia="es-CO"/>
                        </w:rPr>
                        <w:t>1.3.0</w:t>
                      </w:r>
                    </w:p>
                    <w:p w14:paraId="759CE20E" w14:textId="77777777" w:rsidR="00FB6A61" w:rsidRDefault="00FB6A61" w:rsidP="00FB6A61">
                      <w:pPr>
                        <w:jc w:val="center"/>
                      </w:pPr>
                    </w:p>
                  </w:txbxContent>
                </v:textbox>
                <w10:wrap type="topAndBottom" anchorx="margin" anchory="page"/>
              </v:roundrect>
            </w:pict>
          </mc:Fallback>
        </mc:AlternateContent>
      </w:r>
      <w:r w:rsidR="00FB6A61" w:rsidRPr="00FB6A61">
        <w:rPr>
          <w:lang w:val="es-CO" w:bidi="es-ES"/>
        </w:rPr>
        <w:t>Dependencias de Software</w:t>
      </w:r>
      <w:bookmarkEnd w:id="14"/>
    </w:p>
    <w:p w14:paraId="51432C45" w14:textId="0921EF1F" w:rsidR="00672C1A" w:rsidRPr="00672C1A" w:rsidRDefault="00672C1A" w:rsidP="00672C1A">
      <w:pPr>
        <w:pStyle w:val="Ttulo2"/>
        <w:rPr>
          <w:lang w:val="es-CO" w:bidi="es-ES"/>
        </w:rPr>
      </w:pPr>
      <w:bookmarkStart w:id="15" w:name="_Toc208149113"/>
      <w:r w:rsidRPr="00672C1A">
        <w:rPr>
          <w:lang w:val="es-CO" w:bidi="es-ES"/>
        </w:rPr>
        <w:t>Proceso de Instalación</w:t>
      </w:r>
      <w:bookmarkEnd w:id="15"/>
    </w:p>
    <w:p w14:paraId="19062F4E" w14:textId="77777777" w:rsidR="00672C1A" w:rsidRPr="00672C1A" w:rsidRDefault="00672C1A">
      <w:pPr>
        <w:numPr>
          <w:ilvl w:val="0"/>
          <w:numId w:val="11"/>
        </w:numPr>
        <w:rPr>
          <w:lang w:val="es-CO" w:bidi="es-ES"/>
        </w:rPr>
      </w:pPr>
      <w:r w:rsidRPr="00672C1A">
        <w:rPr>
          <w:b/>
          <w:bCs/>
          <w:lang w:val="es-CO" w:bidi="es-ES"/>
        </w:rPr>
        <w:t>Clonar Repositorio:</w:t>
      </w:r>
      <w:r w:rsidRPr="00672C1A">
        <w:rPr>
          <w:lang w:val="es-CO" w:bidi="es-ES"/>
        </w:rPr>
        <w:t> Descargar código fuente</w:t>
      </w:r>
    </w:p>
    <w:p w14:paraId="1D518DD1" w14:textId="77777777" w:rsidR="00672C1A" w:rsidRPr="00672C1A" w:rsidRDefault="00672C1A">
      <w:pPr>
        <w:pStyle w:val="Prrafodelista"/>
        <w:numPr>
          <w:ilvl w:val="0"/>
          <w:numId w:val="11"/>
        </w:numPr>
        <w:rPr>
          <w:rFonts w:ascii="Consolas" w:hAnsi="Consolas"/>
          <w:color w:val="ECBD17" w:themeColor="accent3" w:themeShade="BF"/>
          <w:lang w:val="es-CO" w:bidi="es-ES"/>
        </w:rPr>
      </w:pPr>
      <w:r w:rsidRPr="00672C1A">
        <w:rPr>
          <w:b/>
          <w:bCs/>
          <w:lang w:val="es-CO" w:bidi="es-ES"/>
        </w:rPr>
        <w:t>Instalar Dependencias:</w:t>
      </w:r>
      <w:r w:rsidRPr="00672C1A">
        <w:rPr>
          <w:lang w:val="es-CO" w:bidi="es-ES"/>
        </w:rPr>
        <w:t> </w:t>
      </w:r>
      <w:proofErr w:type="spellStart"/>
      <w:r w:rsidRPr="00672C1A">
        <w:rPr>
          <w:rFonts w:ascii="Consolas" w:hAnsi="Consolas"/>
          <w:color w:val="ECBD17" w:themeColor="accent3" w:themeShade="BF"/>
          <w:shd w:val="clear" w:color="auto" w:fill="FCF6E0" w:themeFill="accent1" w:themeFillTint="33"/>
          <w:lang w:val="es-CO" w:bidi="es-ES"/>
        </w:rPr>
        <w:t>pip</w:t>
      </w:r>
      <w:proofErr w:type="spellEnd"/>
      <w:r w:rsidRPr="00672C1A">
        <w:rPr>
          <w:rFonts w:ascii="Consolas" w:hAnsi="Consolas"/>
          <w:color w:val="ECBD17" w:themeColor="accent3" w:themeShade="BF"/>
          <w:shd w:val="clear" w:color="auto" w:fill="FCF6E0" w:themeFill="accent1" w:themeFillTint="33"/>
          <w:lang w:val="es-CO" w:bidi="es-ES"/>
        </w:rPr>
        <w:t xml:space="preserve"> </w:t>
      </w:r>
      <w:proofErr w:type="spellStart"/>
      <w:r w:rsidRPr="00672C1A">
        <w:rPr>
          <w:rFonts w:ascii="Consolas" w:hAnsi="Consolas"/>
          <w:color w:val="ECBD17" w:themeColor="accent3" w:themeShade="BF"/>
          <w:shd w:val="clear" w:color="auto" w:fill="FCF6E0" w:themeFill="accent1" w:themeFillTint="33"/>
          <w:lang w:val="es-CO" w:bidi="es-ES"/>
        </w:rPr>
        <w:t>install</w:t>
      </w:r>
      <w:proofErr w:type="spellEnd"/>
      <w:r w:rsidRPr="00672C1A">
        <w:rPr>
          <w:rFonts w:ascii="Consolas" w:hAnsi="Consolas"/>
          <w:color w:val="ECBD17" w:themeColor="accent3" w:themeShade="BF"/>
          <w:shd w:val="clear" w:color="auto" w:fill="FCF6E0" w:themeFill="accent1" w:themeFillTint="33"/>
          <w:lang w:val="es-CO" w:bidi="es-ES"/>
        </w:rPr>
        <w:t xml:space="preserve"> -r requirements.txt</w:t>
      </w:r>
    </w:p>
    <w:p w14:paraId="5CBA5388" w14:textId="77777777" w:rsidR="00672C1A" w:rsidRPr="00672C1A" w:rsidRDefault="00672C1A">
      <w:pPr>
        <w:numPr>
          <w:ilvl w:val="0"/>
          <w:numId w:val="11"/>
        </w:numPr>
        <w:rPr>
          <w:lang w:val="es-CO" w:bidi="es-ES"/>
        </w:rPr>
      </w:pPr>
      <w:r w:rsidRPr="00672C1A">
        <w:rPr>
          <w:b/>
          <w:bCs/>
          <w:lang w:val="es-CO" w:bidi="es-ES"/>
        </w:rPr>
        <w:t>Configurar ESP32:</w:t>
      </w:r>
      <w:r w:rsidRPr="00672C1A">
        <w:rPr>
          <w:lang w:val="es-CO" w:bidi="es-ES"/>
        </w:rPr>
        <w:t> Flashear firmware compatible</w:t>
      </w:r>
    </w:p>
    <w:p w14:paraId="7323629E" w14:textId="77777777" w:rsidR="00672C1A" w:rsidRPr="00672C1A" w:rsidRDefault="00672C1A">
      <w:pPr>
        <w:numPr>
          <w:ilvl w:val="0"/>
          <w:numId w:val="11"/>
        </w:numPr>
        <w:rPr>
          <w:lang w:val="es-CO" w:bidi="es-ES"/>
        </w:rPr>
      </w:pPr>
      <w:r w:rsidRPr="00672C1A">
        <w:rPr>
          <w:b/>
          <w:bCs/>
          <w:lang w:val="es-CO" w:bidi="es-ES"/>
        </w:rPr>
        <w:t>Ejecutar Software:</w:t>
      </w:r>
      <w:r w:rsidRPr="00672C1A">
        <w:rPr>
          <w:lang w:val="es-CO" w:bidi="es-ES"/>
        </w:rPr>
        <w:t> </w:t>
      </w:r>
      <w:r w:rsidRPr="00672C1A">
        <w:rPr>
          <w:rFonts w:ascii="Consolas" w:hAnsi="Consolas"/>
          <w:color w:val="ECBD17" w:themeColor="accent3" w:themeShade="BF"/>
          <w:shd w:val="clear" w:color="auto" w:fill="FCF6E0" w:themeFill="accent1" w:themeFillTint="33"/>
          <w:lang w:val="es-CO" w:bidi="es-ES"/>
        </w:rPr>
        <w:t>python main.py</w:t>
      </w:r>
    </w:p>
    <w:p w14:paraId="7DD2A099" w14:textId="7A3E6E3F" w:rsidR="00FB6A61" w:rsidRDefault="0004761A" w:rsidP="00672C1A">
      <w:pPr>
        <w:pStyle w:val="Ttulo1"/>
        <w:rPr>
          <w:lang w:bidi="es-ES"/>
        </w:rPr>
      </w:pPr>
      <w:bookmarkStart w:id="16" w:name="_Toc208149114"/>
      <w:r>
        <w:rPr>
          <w:caps w:val="0"/>
          <w:lang w:bidi="es-ES"/>
        </w:rPr>
        <w:lastRenderedPageBreak/>
        <w:t>INICIO RÁPIDO</w:t>
      </w:r>
      <w:bookmarkEnd w:id="16"/>
    </w:p>
    <w:p w14:paraId="3D6A04ED" w14:textId="77777777" w:rsidR="008D264A" w:rsidRPr="008D264A" w:rsidRDefault="008D264A" w:rsidP="008D264A">
      <w:pPr>
        <w:rPr>
          <w:b/>
          <w:bCs/>
          <w:lang w:val="es-CO" w:bidi="es-ES"/>
        </w:rPr>
      </w:pPr>
      <w:r w:rsidRPr="008D264A">
        <w:rPr>
          <w:b/>
          <w:bCs/>
          <w:lang w:val="es-CO" w:bidi="es-ES"/>
        </w:rPr>
        <w:t>Inicio del Sistema</w:t>
      </w:r>
    </w:p>
    <w:p w14:paraId="274BDEC0" w14:textId="77777777" w:rsidR="008D264A" w:rsidRPr="008D264A" w:rsidRDefault="008D264A" w:rsidP="008D264A">
      <w:pPr>
        <w:numPr>
          <w:ilvl w:val="0"/>
          <w:numId w:val="38"/>
        </w:numPr>
        <w:rPr>
          <w:lang w:val="es-CO" w:bidi="es-ES"/>
        </w:rPr>
      </w:pPr>
      <w:r w:rsidRPr="008D264A">
        <w:rPr>
          <w:b/>
          <w:bCs/>
          <w:lang w:val="es-CO" w:bidi="es-ES"/>
        </w:rPr>
        <w:t>Verificación de Hardware</w:t>
      </w:r>
      <w:r w:rsidRPr="008D264A">
        <w:rPr>
          <w:lang w:val="es-CO" w:bidi="es-ES"/>
        </w:rPr>
        <w:t>:</w:t>
      </w:r>
    </w:p>
    <w:p w14:paraId="24AD3FBF" w14:textId="77777777" w:rsidR="008D264A" w:rsidRPr="008D264A" w:rsidRDefault="008D264A" w:rsidP="008D264A">
      <w:pPr>
        <w:numPr>
          <w:ilvl w:val="1"/>
          <w:numId w:val="38"/>
        </w:numPr>
        <w:rPr>
          <w:lang w:val="es-CO" w:bidi="es-ES"/>
        </w:rPr>
      </w:pPr>
      <w:r w:rsidRPr="008D264A">
        <w:rPr>
          <w:lang w:val="es-CO" w:bidi="es-ES"/>
        </w:rPr>
        <w:t>Confirmar todas las conexiones según diagrama</w:t>
      </w:r>
    </w:p>
    <w:p w14:paraId="25734D9E" w14:textId="77777777" w:rsidR="008D264A" w:rsidRPr="008D264A" w:rsidRDefault="008D264A" w:rsidP="008D264A">
      <w:pPr>
        <w:numPr>
          <w:ilvl w:val="1"/>
          <w:numId w:val="38"/>
        </w:numPr>
        <w:rPr>
          <w:lang w:val="es-CO" w:bidi="es-ES"/>
        </w:rPr>
      </w:pPr>
      <w:r w:rsidRPr="008D264A">
        <w:rPr>
          <w:lang w:val="es-CO" w:bidi="es-ES"/>
        </w:rPr>
        <w:t>Verificar alimentación 3.3V a todos los potenciómetros</w:t>
      </w:r>
    </w:p>
    <w:p w14:paraId="537567F6" w14:textId="77777777" w:rsidR="008D264A" w:rsidRPr="008D264A" w:rsidRDefault="008D264A" w:rsidP="008D264A">
      <w:pPr>
        <w:numPr>
          <w:ilvl w:val="1"/>
          <w:numId w:val="38"/>
        </w:numPr>
        <w:rPr>
          <w:lang w:val="es-CO" w:bidi="es-ES"/>
        </w:rPr>
      </w:pPr>
      <w:proofErr w:type="gramStart"/>
      <w:r w:rsidRPr="008D264A">
        <w:rPr>
          <w:lang w:val="es-CO" w:bidi="es-ES"/>
        </w:rPr>
        <w:t>Asegurar</w:t>
      </w:r>
      <w:proofErr w:type="gramEnd"/>
      <w:r w:rsidRPr="008D264A">
        <w:rPr>
          <w:lang w:val="es-CO" w:bidi="es-ES"/>
        </w:rPr>
        <w:t xml:space="preserve"> que ESP32 esté energizado y conectado a WiFi</w:t>
      </w:r>
    </w:p>
    <w:p w14:paraId="5A221FBB" w14:textId="77777777" w:rsidR="008D264A" w:rsidRPr="008D264A" w:rsidRDefault="008D264A" w:rsidP="008D264A">
      <w:pPr>
        <w:numPr>
          <w:ilvl w:val="1"/>
          <w:numId w:val="38"/>
        </w:numPr>
        <w:rPr>
          <w:lang w:val="es-CO" w:bidi="es-ES"/>
        </w:rPr>
      </w:pPr>
      <w:r w:rsidRPr="008D264A">
        <w:rPr>
          <w:lang w:val="es-CO" w:bidi="es-ES"/>
        </w:rPr>
        <w:t>Probar movimiento completo de cada potenciómetro</w:t>
      </w:r>
    </w:p>
    <w:p w14:paraId="6A284131" w14:textId="77777777" w:rsidR="008D264A" w:rsidRPr="008D264A" w:rsidRDefault="008D264A" w:rsidP="008D264A">
      <w:pPr>
        <w:numPr>
          <w:ilvl w:val="0"/>
          <w:numId w:val="38"/>
        </w:numPr>
        <w:rPr>
          <w:lang w:val="es-CO" w:bidi="es-ES"/>
        </w:rPr>
      </w:pPr>
      <w:r w:rsidRPr="008D264A">
        <w:rPr>
          <w:b/>
          <w:bCs/>
          <w:lang w:val="es-CO" w:bidi="es-ES"/>
        </w:rPr>
        <w:t>Configuración de Comunicación</w:t>
      </w:r>
      <w:r w:rsidRPr="008D264A">
        <w:rPr>
          <w:lang w:val="es-CO" w:bidi="es-ES"/>
        </w:rPr>
        <w:t>:</w:t>
      </w:r>
    </w:p>
    <w:p w14:paraId="2559E319" w14:textId="77777777" w:rsidR="008D264A" w:rsidRPr="008D264A" w:rsidRDefault="008D264A" w:rsidP="008D264A">
      <w:pPr>
        <w:numPr>
          <w:ilvl w:val="1"/>
          <w:numId w:val="38"/>
        </w:numPr>
        <w:rPr>
          <w:lang w:val="es-CO" w:bidi="es-ES"/>
        </w:rPr>
      </w:pPr>
      <w:r w:rsidRPr="008D264A">
        <w:rPr>
          <w:lang w:val="es-CO" w:bidi="es-ES"/>
        </w:rPr>
        <w:t>Introducir IP del ESP32 en campo correspondiente</w:t>
      </w:r>
    </w:p>
    <w:p w14:paraId="0469F7F3" w14:textId="77777777" w:rsidR="008D264A" w:rsidRPr="008D264A" w:rsidRDefault="008D264A" w:rsidP="008D264A">
      <w:pPr>
        <w:numPr>
          <w:ilvl w:val="1"/>
          <w:numId w:val="38"/>
        </w:numPr>
        <w:rPr>
          <w:lang w:val="es-CO" w:bidi="es-ES"/>
        </w:rPr>
      </w:pPr>
      <w:r w:rsidRPr="008D264A">
        <w:rPr>
          <w:lang w:val="es-CO" w:bidi="es-ES"/>
        </w:rPr>
        <w:t>Verificar conectividad de red antes de iniciar</w:t>
      </w:r>
    </w:p>
    <w:p w14:paraId="7059CBCA" w14:textId="77777777" w:rsidR="008D264A" w:rsidRPr="008D264A" w:rsidRDefault="008D264A" w:rsidP="008D264A">
      <w:pPr>
        <w:numPr>
          <w:ilvl w:val="1"/>
          <w:numId w:val="38"/>
        </w:numPr>
        <w:rPr>
          <w:lang w:val="es-CO" w:bidi="es-ES"/>
        </w:rPr>
      </w:pPr>
      <w:proofErr w:type="gramStart"/>
      <w:r w:rsidRPr="008D264A">
        <w:rPr>
          <w:lang w:val="es-CO" w:bidi="es-ES"/>
        </w:rPr>
        <w:t>Confirmar</w:t>
      </w:r>
      <w:proofErr w:type="gramEnd"/>
      <w:r w:rsidRPr="008D264A">
        <w:rPr>
          <w:lang w:val="es-CO" w:bidi="es-ES"/>
        </w:rPr>
        <w:t xml:space="preserve"> que puerto 8080 esté disponible</w:t>
      </w:r>
    </w:p>
    <w:p w14:paraId="3FEBEC29" w14:textId="77777777" w:rsidR="008D264A" w:rsidRPr="008D264A" w:rsidRDefault="008D264A" w:rsidP="008D264A">
      <w:pPr>
        <w:numPr>
          <w:ilvl w:val="0"/>
          <w:numId w:val="38"/>
        </w:numPr>
        <w:rPr>
          <w:lang w:val="es-CO" w:bidi="es-ES"/>
        </w:rPr>
      </w:pPr>
      <w:r w:rsidRPr="008D264A">
        <w:rPr>
          <w:b/>
          <w:bCs/>
          <w:lang w:val="es-CO" w:bidi="es-ES"/>
        </w:rPr>
        <w:t>Inicio de Monitoreo</w:t>
      </w:r>
      <w:r w:rsidRPr="008D264A">
        <w:rPr>
          <w:lang w:val="es-CO" w:bidi="es-ES"/>
        </w:rPr>
        <w:t>:</w:t>
      </w:r>
    </w:p>
    <w:p w14:paraId="58CFAA66" w14:textId="77777777" w:rsidR="008D264A" w:rsidRPr="008D264A" w:rsidRDefault="008D264A" w:rsidP="008D264A">
      <w:pPr>
        <w:numPr>
          <w:ilvl w:val="1"/>
          <w:numId w:val="38"/>
        </w:numPr>
        <w:rPr>
          <w:lang w:val="es-CO" w:bidi="es-ES"/>
        </w:rPr>
      </w:pPr>
      <w:r w:rsidRPr="008D264A">
        <w:rPr>
          <w:lang w:val="es-CO" w:bidi="es-ES"/>
        </w:rPr>
        <w:t>Hacer clic en "Iniciar Monitoreo"</w:t>
      </w:r>
    </w:p>
    <w:p w14:paraId="31C8EC2A" w14:textId="77777777" w:rsidR="008D264A" w:rsidRPr="008D264A" w:rsidRDefault="008D264A" w:rsidP="008D264A">
      <w:pPr>
        <w:numPr>
          <w:ilvl w:val="1"/>
          <w:numId w:val="38"/>
        </w:numPr>
        <w:rPr>
          <w:lang w:val="es-CO" w:bidi="es-ES"/>
        </w:rPr>
      </w:pPr>
      <w:r w:rsidRPr="008D264A">
        <w:rPr>
          <w:lang w:val="es-CO" w:bidi="es-ES"/>
        </w:rPr>
        <w:t>Observar cambio de estado del botón a "Pausar"</w:t>
      </w:r>
    </w:p>
    <w:p w14:paraId="0418CA53" w14:textId="77777777" w:rsidR="008D264A" w:rsidRPr="008D264A" w:rsidRDefault="008D264A" w:rsidP="008D264A">
      <w:pPr>
        <w:numPr>
          <w:ilvl w:val="1"/>
          <w:numId w:val="38"/>
        </w:numPr>
        <w:rPr>
          <w:lang w:val="es-CO" w:bidi="es-ES"/>
        </w:rPr>
      </w:pPr>
      <w:r w:rsidRPr="008D264A">
        <w:rPr>
          <w:lang w:val="es-CO" w:bidi="es-ES"/>
        </w:rPr>
        <w:t>Confirmar llegada de datos de los 4 sensores</w:t>
      </w:r>
    </w:p>
    <w:p w14:paraId="7A63D22D" w14:textId="77777777" w:rsidR="00672C1A" w:rsidRPr="008D264A" w:rsidRDefault="00672C1A" w:rsidP="00672C1A">
      <w:pPr>
        <w:rPr>
          <w:lang w:val="es-CO" w:bidi="es-ES"/>
        </w:rPr>
      </w:pPr>
    </w:p>
    <w:p w14:paraId="33D3FEA6" w14:textId="24B56EF8" w:rsidR="002063EE" w:rsidRPr="004C0AD1" w:rsidRDefault="00FC4AC4" w:rsidP="00FC4AC4">
      <w:pPr>
        <w:pStyle w:val="Ttulo1"/>
      </w:pPr>
      <w:bookmarkStart w:id="17" w:name="_Toc208149115"/>
      <w:r>
        <w:rPr>
          <w:caps w:val="0"/>
          <w:lang w:bidi="es-ES"/>
        </w:rPr>
        <w:lastRenderedPageBreak/>
        <w:t>ALGORITMOS IMPLEMENTADOS</w:t>
      </w:r>
      <w:bookmarkEnd w:id="17"/>
    </w:p>
    <w:p w14:paraId="30298E16" w14:textId="5F6EE8C6" w:rsidR="001852BE" w:rsidRDefault="008D264A" w:rsidP="008D264A">
      <w:pPr>
        <w:rPr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755F660" wp14:editId="55F5A37F">
                <wp:simplePos x="0" y="0"/>
                <wp:positionH relativeFrom="margin">
                  <wp:align>center</wp:align>
                </wp:positionH>
                <wp:positionV relativeFrom="paragraph">
                  <wp:posOffset>242186</wp:posOffset>
                </wp:positionV>
                <wp:extent cx="6119495" cy="8682990"/>
                <wp:effectExtent l="95250" t="38100" r="33655" b="99060"/>
                <wp:wrapTopAndBottom/>
                <wp:docPr id="2060034833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750858" y="1366568"/>
                          <a:ext cx="6119495" cy="8682990"/>
                        </a:xfrm>
                        <a:prstGeom prst="roundRect">
                          <a:avLst>
                            <a:gd name="adj" fmla="val 2544"/>
                          </a:avLst>
                        </a:prstGeom>
                        <a:solidFill>
                          <a:srgbClr val="23394C"/>
                        </a:solidFill>
                        <a:ln>
                          <a:noFill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E3EAB5" w14:textId="77777777" w:rsidR="008D264A" w:rsidRPr="008D264A" w:rsidRDefault="008D264A" w:rsidP="008D264A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8D264A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s-CO" w:eastAsia="es-CO"/>
                              </w:rPr>
                              <w:t># Protocolo de comunicación para múltiples sensores</w:t>
                            </w:r>
                          </w:p>
                          <w:p w14:paraId="0EAFE7E4" w14:textId="77777777" w:rsidR="008D264A" w:rsidRPr="008D264A" w:rsidRDefault="008D264A" w:rsidP="008D264A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8D264A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def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n-US" w:eastAsia="es-CO"/>
                              </w:rPr>
                              <w:t>run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n-US" w:eastAsia="es-CO"/>
                              </w:rPr>
                              <w:t>self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):</w:t>
                            </w:r>
                          </w:p>
                          <w:p w14:paraId="0D5FC9E8" w14:textId="77777777" w:rsidR="008D264A" w:rsidRPr="008D264A" w:rsidRDefault="008D264A" w:rsidP="008D264A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</w:t>
                            </w:r>
                            <w:proofErr w:type="spellStart"/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self.sock</w:t>
                            </w:r>
                            <w:proofErr w:type="spellEnd"/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= </w:t>
                            </w:r>
                            <w:proofErr w:type="spellStart"/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socket.socket</w:t>
                            </w:r>
                            <w:proofErr w:type="spellEnd"/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</w:t>
                            </w:r>
                            <w:proofErr w:type="spellStart"/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socket.AF_INET</w:t>
                            </w:r>
                            <w:proofErr w:type="spellEnd"/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, </w:t>
                            </w:r>
                            <w:proofErr w:type="spellStart"/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socket.SOCK_STREAM</w:t>
                            </w:r>
                            <w:proofErr w:type="spellEnd"/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)</w:t>
                            </w:r>
                          </w:p>
                          <w:p w14:paraId="2ED185F9" w14:textId="77777777" w:rsidR="008D264A" w:rsidRPr="008D264A" w:rsidRDefault="008D264A" w:rsidP="008D264A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</w:t>
                            </w:r>
                            <w:proofErr w:type="spellStart"/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self.sock.connect</w:t>
                            </w:r>
                            <w:proofErr w:type="spellEnd"/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((self.esp32_ip, </w:t>
                            </w:r>
                            <w:proofErr w:type="spellStart"/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self.port</w:t>
                            </w:r>
                            <w:proofErr w:type="spellEnd"/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))</w:t>
                            </w:r>
                          </w:p>
                          <w:p w14:paraId="370D803E" w14:textId="77777777" w:rsidR="008D264A" w:rsidRPr="008D264A" w:rsidRDefault="008D264A" w:rsidP="008D264A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</w:t>
                            </w:r>
                            <w:proofErr w:type="spellStart"/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self.sock.sendall</w:t>
                            </w:r>
                            <w:proofErr w:type="spellEnd"/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(</w:t>
                            </w:r>
                            <w:proofErr w:type="spellStart"/>
                            <w:r w:rsidRPr="008D264A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>b'MODO:BRAZO_ANGULO</w:t>
                            </w:r>
                            <w:proofErr w:type="spellEnd"/>
                            <w:r w:rsidRPr="008D264A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>'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)</w:t>
                            </w:r>
                          </w:p>
                          <w:p w14:paraId="1BFD9BC0" w14:textId="77777777" w:rsidR="008D264A" w:rsidRPr="008D264A" w:rsidRDefault="008D264A" w:rsidP="008D264A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s-CO" w:eastAsia="es-CO"/>
                              </w:rPr>
                              <w:t xml:space="preserve"># Verificación de </w:t>
                            </w:r>
                            <w:proofErr w:type="spellStart"/>
                            <w:r w:rsidRPr="008D264A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s-CO" w:eastAsia="es-CO"/>
                              </w:rPr>
                              <w:t>handshake</w:t>
                            </w:r>
                            <w:proofErr w:type="spellEnd"/>
                            <w:r w:rsidRPr="008D264A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específico</w:t>
                            </w:r>
                          </w:p>
                          <w:p w14:paraId="6B4CC454" w14:textId="77777777" w:rsidR="008D264A" w:rsidRPr="008D264A" w:rsidRDefault="008D264A" w:rsidP="008D264A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</w:t>
                            </w:r>
                            <w:proofErr w:type="spellStart"/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resp</w:t>
                            </w:r>
                            <w:proofErr w:type="spellEnd"/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= </w:t>
                            </w:r>
                            <w:proofErr w:type="spellStart"/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self.sock.recv</w:t>
                            </w:r>
                            <w:proofErr w:type="spellEnd"/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(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B8D7A3"/>
                                <w:sz w:val="21"/>
                                <w:szCs w:val="21"/>
                                <w:lang w:val="es-CO" w:eastAsia="es-CO"/>
                              </w:rPr>
                              <w:t>64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).</w:t>
                            </w:r>
                            <w:proofErr w:type="spellStart"/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decode</w:t>
                            </w:r>
                            <w:proofErr w:type="spellEnd"/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(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>'utf-8'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, </w:t>
                            </w:r>
                            <w:proofErr w:type="spellStart"/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errors</w:t>
                            </w:r>
                            <w:proofErr w:type="spellEnd"/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=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>'ignore'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).</w:t>
                            </w:r>
                            <w:proofErr w:type="spellStart"/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strip</w:t>
                            </w:r>
                            <w:proofErr w:type="spellEnd"/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()</w:t>
                            </w:r>
                          </w:p>
                          <w:p w14:paraId="7B14B177" w14:textId="77777777" w:rsidR="008D264A" w:rsidRPr="008D264A" w:rsidRDefault="008D264A" w:rsidP="008D264A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if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'BRAZO_ANGULO_OK'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not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in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resp:</w:t>
                            </w:r>
                          </w:p>
                          <w:p w14:paraId="63E9123F" w14:textId="77777777" w:rsidR="008D264A" w:rsidRPr="008D264A" w:rsidRDefault="008D264A" w:rsidP="008D264A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</w:t>
                            </w:r>
                            <w:proofErr w:type="spellStart"/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self.connection_status.emit</w:t>
                            </w:r>
                            <w:proofErr w:type="spellEnd"/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(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>"Error: ESP32 no acepto modo BRAZO_ANGULO"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)</w:t>
                            </w:r>
                          </w:p>
                          <w:p w14:paraId="7F6DEA00" w14:textId="77777777" w:rsidR="008D264A" w:rsidRPr="008D264A" w:rsidRDefault="008D264A" w:rsidP="008D264A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    </w:t>
                            </w:r>
                            <w:proofErr w:type="spellStart"/>
                            <w:r w:rsidRPr="008D264A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s-CO" w:eastAsia="es-CO"/>
                              </w:rPr>
                              <w:t>return</w:t>
                            </w:r>
                            <w:proofErr w:type="spellEnd"/>
                          </w:p>
                          <w:p w14:paraId="36B71084" w14:textId="77777777" w:rsidR="008D264A" w:rsidRPr="008D264A" w:rsidRDefault="008D264A" w:rsidP="008D264A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s-CO" w:eastAsia="es-CO"/>
                              </w:rPr>
                              <w:t xml:space="preserve"># </w:t>
                            </w:r>
                            <w:proofErr w:type="spellStart"/>
                            <w:r w:rsidRPr="008D264A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s-CO" w:eastAsia="es-CO"/>
                              </w:rPr>
                              <w:t>Loop</w:t>
                            </w:r>
                            <w:proofErr w:type="spellEnd"/>
                            <w:r w:rsidRPr="008D264A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de recepción de datos </w:t>
                            </w:r>
                            <w:proofErr w:type="spellStart"/>
                            <w:r w:rsidRPr="008D264A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s-CO" w:eastAsia="es-CO"/>
                              </w:rPr>
                              <w:t>multi-sensor</w:t>
                            </w:r>
                            <w:proofErr w:type="spellEnd"/>
                          </w:p>
                          <w:p w14:paraId="28015E03" w14:textId="77777777" w:rsidR="008D264A" w:rsidRPr="008D264A" w:rsidRDefault="008D264A" w:rsidP="008D264A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while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proofErr w:type="spellStart"/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self.running</w:t>
                            </w:r>
                            <w:proofErr w:type="spellEnd"/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:</w:t>
                            </w:r>
                          </w:p>
                          <w:p w14:paraId="57806C8F" w14:textId="77777777" w:rsidR="008D264A" w:rsidRPr="008D264A" w:rsidRDefault="008D264A" w:rsidP="008D264A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chunk = </w:t>
                            </w:r>
                            <w:proofErr w:type="spellStart"/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self.sock.recv</w:t>
                            </w:r>
                            <w:proofErr w:type="spellEnd"/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B8D7A3"/>
                                <w:sz w:val="21"/>
                                <w:szCs w:val="21"/>
                                <w:lang w:val="en-US" w:eastAsia="es-CO"/>
                              </w:rPr>
                              <w:t>256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)</w:t>
                            </w:r>
                          </w:p>
                          <w:p w14:paraId="74D1911F" w14:textId="77777777" w:rsidR="008D264A" w:rsidRPr="008D264A" w:rsidRDefault="008D264A" w:rsidP="008D264A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buffer += </w:t>
                            </w:r>
                            <w:proofErr w:type="spellStart"/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chunk.decode</w:t>
                            </w:r>
                            <w:proofErr w:type="spellEnd"/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'utf-8'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, errors=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'ignore'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)</w:t>
                            </w:r>
                          </w:p>
                          <w:p w14:paraId="26B95709" w14:textId="77777777" w:rsidR="008D264A" w:rsidRPr="008D264A" w:rsidRDefault="008D264A" w:rsidP="008D264A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while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'\n'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in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buffer:</w:t>
                            </w:r>
                          </w:p>
                          <w:p w14:paraId="2F4CC904" w14:textId="77777777" w:rsidR="008D264A" w:rsidRPr="008D264A" w:rsidRDefault="008D264A" w:rsidP="008D264A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    line, buffer = </w:t>
                            </w:r>
                            <w:proofErr w:type="spellStart"/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buffer.split</w:t>
                            </w:r>
                            <w:proofErr w:type="spellEnd"/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'\n'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, 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B8D7A3"/>
                                <w:sz w:val="21"/>
                                <w:szCs w:val="21"/>
                                <w:lang w:val="en-US" w:eastAsia="es-CO"/>
                              </w:rPr>
                              <w:t>1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)</w:t>
                            </w:r>
                          </w:p>
                          <w:p w14:paraId="2FC862A4" w14:textId="77777777" w:rsidR="008D264A" w:rsidRPr="008D264A" w:rsidRDefault="008D264A" w:rsidP="008D264A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    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n-US" w:eastAsia="es-CO"/>
                              </w:rPr>
                              <w:t xml:space="preserve"># </w:t>
                            </w:r>
                            <w:proofErr w:type="spellStart"/>
                            <w:r w:rsidRPr="008D264A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n-US" w:eastAsia="es-CO"/>
                              </w:rPr>
                              <w:t>Parseo</w:t>
                            </w:r>
                            <w:proofErr w:type="spellEnd"/>
                            <w:r w:rsidRPr="008D264A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n-US" w:eastAsia="es-CO"/>
                              </w:rPr>
                              <w:t>: POT1:x,ANG1:y,POT2:x,ANG2:y,POT3:x,ANG3:y,SENSOR:True/False</w:t>
                            </w:r>
                          </w:p>
                          <w:p w14:paraId="357CEC4B" w14:textId="77777777" w:rsidR="008D264A" w:rsidRPr="008D264A" w:rsidRDefault="008D264A" w:rsidP="008D264A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    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try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:</w:t>
                            </w:r>
                          </w:p>
                          <w:p w14:paraId="1481D45D" w14:textId="77777777" w:rsidR="008D264A" w:rsidRPr="008D264A" w:rsidRDefault="008D264A" w:rsidP="008D264A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        parts = </w:t>
                            </w:r>
                            <w:proofErr w:type="spellStart"/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line.split</w:t>
                            </w:r>
                            <w:proofErr w:type="spellEnd"/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','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)</w:t>
                            </w:r>
                          </w:p>
                          <w:p w14:paraId="53BCA277" w14:textId="77777777" w:rsidR="008D264A" w:rsidRPr="008D264A" w:rsidRDefault="008D264A" w:rsidP="008D264A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        </w:t>
                            </w:r>
                            <w:proofErr w:type="spellStart"/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kv</w:t>
                            </w:r>
                            <w:proofErr w:type="spellEnd"/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= {}</w:t>
                            </w:r>
                          </w:p>
                          <w:p w14:paraId="06B18F4B" w14:textId="77777777" w:rsidR="008D264A" w:rsidRPr="008D264A" w:rsidRDefault="008D264A" w:rsidP="008D264A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        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for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p 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in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parts:</w:t>
                            </w:r>
                          </w:p>
                          <w:p w14:paraId="64D2DE7A" w14:textId="77777777" w:rsidR="008D264A" w:rsidRPr="008D264A" w:rsidRDefault="008D264A" w:rsidP="008D264A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            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if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':'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in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p:</w:t>
                            </w:r>
                          </w:p>
                          <w:p w14:paraId="08ADCAEF" w14:textId="77777777" w:rsidR="008D264A" w:rsidRPr="008D264A" w:rsidRDefault="008D264A" w:rsidP="008D264A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                k, v = </w:t>
                            </w:r>
                            <w:proofErr w:type="spellStart"/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p.split</w:t>
                            </w:r>
                            <w:proofErr w:type="spellEnd"/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':'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, 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B8D7A3"/>
                                <w:sz w:val="21"/>
                                <w:szCs w:val="21"/>
                                <w:lang w:val="en-US" w:eastAsia="es-CO"/>
                              </w:rPr>
                              <w:t>1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)</w:t>
                            </w:r>
                          </w:p>
                          <w:p w14:paraId="0E4EF9C9" w14:textId="77777777" w:rsidR="008D264A" w:rsidRPr="008D264A" w:rsidRDefault="008D264A" w:rsidP="008D264A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                </w:t>
                            </w:r>
                            <w:proofErr w:type="spellStart"/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kv</w:t>
                            </w:r>
                            <w:proofErr w:type="spellEnd"/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[</w:t>
                            </w:r>
                            <w:proofErr w:type="spellStart"/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k.strip</w:t>
                            </w:r>
                            <w:proofErr w:type="spellEnd"/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()] = </w:t>
                            </w:r>
                            <w:proofErr w:type="spellStart"/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v.strip</w:t>
                            </w:r>
                            <w:proofErr w:type="spellEnd"/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()</w:t>
                            </w:r>
                          </w:p>
                          <w:p w14:paraId="06D14806" w14:textId="77777777" w:rsidR="008D264A" w:rsidRPr="008D264A" w:rsidRDefault="008D264A" w:rsidP="008D264A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        l1 = 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4EC9B0"/>
                                <w:sz w:val="21"/>
                                <w:szCs w:val="21"/>
                                <w:lang w:val="en-US" w:eastAsia="es-CO"/>
                              </w:rPr>
                              <w:t>int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</w:t>
                            </w:r>
                            <w:proofErr w:type="spellStart"/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kv.get</w:t>
                            </w:r>
                            <w:proofErr w:type="spellEnd"/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'POT1'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, 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'0'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))</w:t>
                            </w:r>
                          </w:p>
                          <w:p w14:paraId="25C4C3E8" w14:textId="77777777" w:rsidR="008D264A" w:rsidRPr="008D264A" w:rsidRDefault="008D264A" w:rsidP="008D264A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        a1 = 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4EC9B0"/>
                                <w:sz w:val="21"/>
                                <w:szCs w:val="21"/>
                                <w:lang w:val="en-US" w:eastAsia="es-CO"/>
                              </w:rPr>
                              <w:t>int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</w:t>
                            </w:r>
                            <w:proofErr w:type="spellStart"/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kv.get</w:t>
                            </w:r>
                            <w:proofErr w:type="spellEnd"/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'ANG1'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, 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'0'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))</w:t>
                            </w:r>
                          </w:p>
                          <w:p w14:paraId="089C57D4" w14:textId="77777777" w:rsidR="008D264A" w:rsidRPr="008D264A" w:rsidRDefault="008D264A" w:rsidP="008D264A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        l2 = 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4EC9B0"/>
                                <w:sz w:val="21"/>
                                <w:szCs w:val="21"/>
                                <w:lang w:val="en-US" w:eastAsia="es-CO"/>
                              </w:rPr>
                              <w:t>int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</w:t>
                            </w:r>
                            <w:proofErr w:type="spellStart"/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kv.get</w:t>
                            </w:r>
                            <w:proofErr w:type="spellEnd"/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'POT2'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, 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'0'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))</w:t>
                            </w:r>
                          </w:p>
                          <w:p w14:paraId="70E20A7F" w14:textId="77777777" w:rsidR="008D264A" w:rsidRPr="008D264A" w:rsidRDefault="008D264A" w:rsidP="008D264A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        a2 = 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4EC9B0"/>
                                <w:sz w:val="21"/>
                                <w:szCs w:val="21"/>
                                <w:lang w:val="en-US" w:eastAsia="es-CO"/>
                              </w:rPr>
                              <w:t>int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</w:t>
                            </w:r>
                            <w:proofErr w:type="spellStart"/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kv.get</w:t>
                            </w:r>
                            <w:proofErr w:type="spellEnd"/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'ANG2'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, 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'0'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))</w:t>
                            </w:r>
                          </w:p>
                          <w:p w14:paraId="2AB9A9F7" w14:textId="77777777" w:rsidR="008D264A" w:rsidRPr="008D264A" w:rsidRDefault="008D264A" w:rsidP="008D264A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        l3 = 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4EC9B0"/>
                                <w:sz w:val="21"/>
                                <w:szCs w:val="21"/>
                                <w:lang w:val="en-US" w:eastAsia="es-CO"/>
                              </w:rPr>
                              <w:t>int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</w:t>
                            </w:r>
                            <w:proofErr w:type="spellStart"/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kv.get</w:t>
                            </w:r>
                            <w:proofErr w:type="spellEnd"/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'POT3'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, 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'0'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))</w:t>
                            </w:r>
                          </w:p>
                          <w:p w14:paraId="2FBA3E13" w14:textId="77777777" w:rsidR="008D264A" w:rsidRPr="008D264A" w:rsidRDefault="008D264A" w:rsidP="008D264A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        a3 = 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4EC9B0"/>
                                <w:sz w:val="21"/>
                                <w:szCs w:val="21"/>
                                <w:lang w:val="en-US" w:eastAsia="es-CO"/>
                              </w:rPr>
                              <w:t>int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</w:t>
                            </w:r>
                            <w:proofErr w:type="spellStart"/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kv.get</w:t>
                            </w:r>
                            <w:proofErr w:type="spellEnd"/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'ANG3'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, 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'0'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))</w:t>
                            </w:r>
                          </w:p>
                          <w:p w14:paraId="16EC3479" w14:textId="77777777" w:rsidR="008D264A" w:rsidRPr="008D264A" w:rsidRDefault="008D264A" w:rsidP="008D264A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        sensor = </w:t>
                            </w:r>
                            <w:proofErr w:type="spellStart"/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kv.get</w:t>
                            </w:r>
                            <w:proofErr w:type="spellEnd"/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'SENSOR'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, 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'False'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).lower() 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in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(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'true'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, 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'1'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, 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'on'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)</w:t>
                            </w:r>
                          </w:p>
                          <w:p w14:paraId="7EA5CA10" w14:textId="77777777" w:rsidR="008D264A" w:rsidRPr="008D264A" w:rsidRDefault="008D264A" w:rsidP="008D264A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        </w:t>
                            </w:r>
                          </w:p>
                          <w:p w14:paraId="3945CC49" w14:textId="77777777" w:rsidR="008D264A" w:rsidRPr="008D264A" w:rsidRDefault="008D264A" w:rsidP="008D264A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        </w:t>
                            </w:r>
                            <w:proofErr w:type="spellStart"/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self.data_received.emit</w:t>
                            </w:r>
                            <w:proofErr w:type="spellEnd"/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(l1, a1, l2, a2, l3, a3, sensor)</w:t>
                            </w:r>
                          </w:p>
                          <w:p w14:paraId="45BAEBC1" w14:textId="77777777" w:rsidR="008D264A" w:rsidRPr="008D264A" w:rsidRDefault="008D264A" w:rsidP="008D264A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    </w:t>
                            </w:r>
                            <w:proofErr w:type="spellStart"/>
                            <w:r w:rsidRPr="008D264A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s-CO" w:eastAsia="es-CO"/>
                              </w:rPr>
                              <w:t>except</w:t>
                            </w:r>
                            <w:proofErr w:type="spellEnd"/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</w:t>
                            </w:r>
                            <w:proofErr w:type="spellStart"/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Exception</w:t>
                            </w:r>
                            <w:proofErr w:type="spellEnd"/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:</w:t>
                            </w:r>
                          </w:p>
                          <w:p w14:paraId="2EF31FC9" w14:textId="77777777" w:rsidR="008D264A" w:rsidRPr="008D264A" w:rsidRDefault="008D264A" w:rsidP="008D264A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            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s-CO" w:eastAsia="es-CO"/>
                              </w:rPr>
                              <w:t># Ignorar líneas malformadas</w:t>
                            </w:r>
                          </w:p>
                          <w:p w14:paraId="40171F3C" w14:textId="77777777" w:rsidR="008D264A" w:rsidRPr="008D264A" w:rsidRDefault="008D264A" w:rsidP="008D264A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40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8D264A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            </w:t>
                            </w:r>
                            <w:r w:rsidRPr="008D264A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s-CO" w:eastAsia="es-CO"/>
                              </w:rPr>
                              <w:t>continue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55F660" id="_x0000_s1031" style="position:absolute;margin-left:0;margin-top:19.05pt;width:481.85pt;height:683.7pt;z-index:251680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66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" fillcolor="#23394c" stroked="f" strokeweight="2pt">
                <v:shadow on="t" color="black" opacity="26214f" origin=".5,-.5" offset="-.74836mm,.74836mm"/>
                <v:textbox>
                  <w:txbxContent>
                    <w:p w14:paraId="3CE3EAB5" w14:textId="77777777" w:rsidR="008D264A" w:rsidRPr="008D264A" w:rsidRDefault="008D264A" w:rsidP="008D264A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8D264A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s-CO" w:eastAsia="es-CO"/>
                        </w:rPr>
                        <w:t># Protocolo de comunicación para múltiples sensores</w:t>
                      </w:r>
                    </w:p>
                    <w:p w14:paraId="0EAFE7E4" w14:textId="77777777" w:rsidR="008D264A" w:rsidRPr="008D264A" w:rsidRDefault="008D264A" w:rsidP="008D264A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8D264A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def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n-US" w:eastAsia="es-CO"/>
                        </w:rPr>
                        <w:t>run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n-US" w:eastAsia="es-CO"/>
                        </w:rPr>
                        <w:t>self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):</w:t>
                      </w:r>
                    </w:p>
                    <w:p w14:paraId="0D5FC9E8" w14:textId="77777777" w:rsidR="008D264A" w:rsidRPr="008D264A" w:rsidRDefault="008D264A" w:rsidP="008D264A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</w:t>
                      </w:r>
                      <w:proofErr w:type="spellStart"/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self.sock</w:t>
                      </w:r>
                      <w:proofErr w:type="spellEnd"/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= </w:t>
                      </w:r>
                      <w:proofErr w:type="spellStart"/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socket.socket</w:t>
                      </w:r>
                      <w:proofErr w:type="spellEnd"/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</w:t>
                      </w:r>
                      <w:proofErr w:type="spellStart"/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socket.AF_INET</w:t>
                      </w:r>
                      <w:proofErr w:type="spellEnd"/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, </w:t>
                      </w:r>
                      <w:proofErr w:type="spellStart"/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socket.SOCK_STREAM</w:t>
                      </w:r>
                      <w:proofErr w:type="spellEnd"/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)</w:t>
                      </w:r>
                    </w:p>
                    <w:p w14:paraId="2ED185F9" w14:textId="77777777" w:rsidR="008D264A" w:rsidRPr="008D264A" w:rsidRDefault="008D264A" w:rsidP="008D264A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</w:t>
                      </w:r>
                      <w:proofErr w:type="spellStart"/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self.sock.connect</w:t>
                      </w:r>
                      <w:proofErr w:type="spellEnd"/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((self.esp32_ip, </w:t>
                      </w:r>
                      <w:proofErr w:type="spellStart"/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self.port</w:t>
                      </w:r>
                      <w:proofErr w:type="spellEnd"/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))</w:t>
                      </w:r>
                    </w:p>
                    <w:p w14:paraId="370D803E" w14:textId="77777777" w:rsidR="008D264A" w:rsidRPr="008D264A" w:rsidRDefault="008D264A" w:rsidP="008D264A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</w:t>
                      </w:r>
                      <w:proofErr w:type="spellStart"/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self.sock.sendall</w:t>
                      </w:r>
                      <w:proofErr w:type="spellEnd"/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(</w:t>
                      </w:r>
                      <w:proofErr w:type="spellStart"/>
                      <w:r w:rsidRPr="008D264A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>b'MODO:BRAZO_ANGULO</w:t>
                      </w:r>
                      <w:proofErr w:type="spellEnd"/>
                      <w:r w:rsidRPr="008D264A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>'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)</w:t>
                      </w:r>
                    </w:p>
                    <w:p w14:paraId="1BFD9BC0" w14:textId="77777777" w:rsidR="008D264A" w:rsidRPr="008D264A" w:rsidRDefault="008D264A" w:rsidP="008D264A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   </w:t>
                      </w:r>
                      <w:r w:rsidRPr="008D264A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s-CO" w:eastAsia="es-CO"/>
                        </w:rPr>
                        <w:t xml:space="preserve"># Verificación de </w:t>
                      </w:r>
                      <w:proofErr w:type="spellStart"/>
                      <w:r w:rsidRPr="008D264A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s-CO" w:eastAsia="es-CO"/>
                        </w:rPr>
                        <w:t>handshake</w:t>
                      </w:r>
                      <w:proofErr w:type="spellEnd"/>
                      <w:r w:rsidRPr="008D264A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s-CO" w:eastAsia="es-CO"/>
                        </w:rPr>
                        <w:t xml:space="preserve"> específico</w:t>
                      </w:r>
                    </w:p>
                    <w:p w14:paraId="6B4CC454" w14:textId="77777777" w:rsidR="008D264A" w:rsidRPr="008D264A" w:rsidRDefault="008D264A" w:rsidP="008D264A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   </w:t>
                      </w:r>
                      <w:proofErr w:type="spellStart"/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resp</w:t>
                      </w:r>
                      <w:proofErr w:type="spellEnd"/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= </w:t>
                      </w:r>
                      <w:proofErr w:type="spellStart"/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self.sock.recv</w:t>
                      </w:r>
                      <w:proofErr w:type="spellEnd"/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(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B8D7A3"/>
                          <w:sz w:val="21"/>
                          <w:szCs w:val="21"/>
                          <w:lang w:val="es-CO" w:eastAsia="es-CO"/>
                        </w:rPr>
                        <w:t>64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).</w:t>
                      </w:r>
                      <w:proofErr w:type="spellStart"/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decode</w:t>
                      </w:r>
                      <w:proofErr w:type="spellEnd"/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(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>'utf-8'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, </w:t>
                      </w:r>
                      <w:proofErr w:type="spellStart"/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errors</w:t>
                      </w:r>
                      <w:proofErr w:type="spellEnd"/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=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>'ignore'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).</w:t>
                      </w:r>
                      <w:proofErr w:type="spellStart"/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strip</w:t>
                      </w:r>
                      <w:proofErr w:type="spellEnd"/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()</w:t>
                      </w:r>
                    </w:p>
                    <w:p w14:paraId="7B14B177" w14:textId="77777777" w:rsidR="008D264A" w:rsidRPr="008D264A" w:rsidRDefault="008D264A" w:rsidP="008D264A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   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if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'BRAZO_ANGULO_OK'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not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in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resp:</w:t>
                      </w:r>
                    </w:p>
                    <w:p w14:paraId="63E9123F" w14:textId="77777777" w:rsidR="008D264A" w:rsidRPr="008D264A" w:rsidRDefault="008D264A" w:rsidP="008D264A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</w:t>
                      </w:r>
                      <w:proofErr w:type="spellStart"/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self.connection_status.emit</w:t>
                      </w:r>
                      <w:proofErr w:type="spellEnd"/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(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>"Error: ESP32 no acepto modo BRAZO_ANGULO"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)</w:t>
                      </w:r>
                    </w:p>
                    <w:p w14:paraId="7F6DEA00" w14:textId="77777777" w:rsidR="008D264A" w:rsidRPr="008D264A" w:rsidRDefault="008D264A" w:rsidP="008D264A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       </w:t>
                      </w:r>
                      <w:proofErr w:type="spellStart"/>
                      <w:r w:rsidRPr="008D264A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s-CO" w:eastAsia="es-CO"/>
                        </w:rPr>
                        <w:t>return</w:t>
                      </w:r>
                      <w:proofErr w:type="spellEnd"/>
                    </w:p>
                    <w:p w14:paraId="36B71084" w14:textId="77777777" w:rsidR="008D264A" w:rsidRPr="008D264A" w:rsidRDefault="008D264A" w:rsidP="008D264A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   </w:t>
                      </w:r>
                      <w:r w:rsidRPr="008D264A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s-CO" w:eastAsia="es-CO"/>
                        </w:rPr>
                        <w:t xml:space="preserve"># </w:t>
                      </w:r>
                      <w:proofErr w:type="spellStart"/>
                      <w:r w:rsidRPr="008D264A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s-CO" w:eastAsia="es-CO"/>
                        </w:rPr>
                        <w:t>Loop</w:t>
                      </w:r>
                      <w:proofErr w:type="spellEnd"/>
                      <w:r w:rsidRPr="008D264A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s-CO" w:eastAsia="es-CO"/>
                        </w:rPr>
                        <w:t xml:space="preserve"> de recepción de datos </w:t>
                      </w:r>
                      <w:proofErr w:type="spellStart"/>
                      <w:r w:rsidRPr="008D264A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s-CO" w:eastAsia="es-CO"/>
                        </w:rPr>
                        <w:t>multi-sensor</w:t>
                      </w:r>
                      <w:proofErr w:type="spellEnd"/>
                    </w:p>
                    <w:p w14:paraId="28015E03" w14:textId="77777777" w:rsidR="008D264A" w:rsidRPr="008D264A" w:rsidRDefault="008D264A" w:rsidP="008D264A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   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while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proofErr w:type="spellStart"/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self.running</w:t>
                      </w:r>
                      <w:proofErr w:type="spellEnd"/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:</w:t>
                      </w:r>
                    </w:p>
                    <w:p w14:paraId="57806C8F" w14:textId="77777777" w:rsidR="008D264A" w:rsidRPr="008D264A" w:rsidRDefault="008D264A" w:rsidP="008D264A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chunk = </w:t>
                      </w:r>
                      <w:proofErr w:type="spellStart"/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self.sock.recv</w:t>
                      </w:r>
                      <w:proofErr w:type="spellEnd"/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B8D7A3"/>
                          <w:sz w:val="21"/>
                          <w:szCs w:val="21"/>
                          <w:lang w:val="en-US" w:eastAsia="es-CO"/>
                        </w:rPr>
                        <w:t>256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)</w:t>
                      </w:r>
                    </w:p>
                    <w:p w14:paraId="74D1911F" w14:textId="77777777" w:rsidR="008D264A" w:rsidRPr="008D264A" w:rsidRDefault="008D264A" w:rsidP="008D264A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buffer += </w:t>
                      </w:r>
                      <w:proofErr w:type="spellStart"/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chunk.decode</w:t>
                      </w:r>
                      <w:proofErr w:type="spellEnd"/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'utf-8'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, errors=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'ignore'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)</w:t>
                      </w:r>
                    </w:p>
                    <w:p w14:paraId="26B95709" w14:textId="77777777" w:rsidR="008D264A" w:rsidRPr="008D264A" w:rsidRDefault="008D264A" w:rsidP="008D264A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while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'\n'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in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buffer:</w:t>
                      </w:r>
                    </w:p>
                    <w:p w14:paraId="2F4CC904" w14:textId="77777777" w:rsidR="008D264A" w:rsidRPr="008D264A" w:rsidRDefault="008D264A" w:rsidP="008D264A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    line, buffer = </w:t>
                      </w:r>
                      <w:proofErr w:type="spellStart"/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buffer.split</w:t>
                      </w:r>
                      <w:proofErr w:type="spellEnd"/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'\n'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, 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B8D7A3"/>
                          <w:sz w:val="21"/>
                          <w:szCs w:val="21"/>
                          <w:lang w:val="en-US" w:eastAsia="es-CO"/>
                        </w:rPr>
                        <w:t>1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)</w:t>
                      </w:r>
                    </w:p>
                    <w:p w14:paraId="2FC862A4" w14:textId="77777777" w:rsidR="008D264A" w:rsidRPr="008D264A" w:rsidRDefault="008D264A" w:rsidP="008D264A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    </w:t>
                      </w:r>
                      <w:r w:rsidRPr="008D264A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n-US" w:eastAsia="es-CO"/>
                        </w:rPr>
                        <w:t xml:space="preserve"># </w:t>
                      </w:r>
                      <w:proofErr w:type="spellStart"/>
                      <w:r w:rsidRPr="008D264A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n-US" w:eastAsia="es-CO"/>
                        </w:rPr>
                        <w:t>Parseo</w:t>
                      </w:r>
                      <w:proofErr w:type="spellEnd"/>
                      <w:r w:rsidRPr="008D264A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n-US" w:eastAsia="es-CO"/>
                        </w:rPr>
                        <w:t>: POT1:x,ANG1:y,POT2:x,ANG2:y,POT3:x,ANG3:y,SENSOR:True/False</w:t>
                      </w:r>
                    </w:p>
                    <w:p w14:paraId="357CEC4B" w14:textId="77777777" w:rsidR="008D264A" w:rsidRPr="008D264A" w:rsidRDefault="008D264A" w:rsidP="008D264A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    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try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:</w:t>
                      </w:r>
                    </w:p>
                    <w:p w14:paraId="1481D45D" w14:textId="77777777" w:rsidR="008D264A" w:rsidRPr="008D264A" w:rsidRDefault="008D264A" w:rsidP="008D264A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        parts = </w:t>
                      </w:r>
                      <w:proofErr w:type="spellStart"/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line.split</w:t>
                      </w:r>
                      <w:proofErr w:type="spellEnd"/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','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)</w:t>
                      </w:r>
                    </w:p>
                    <w:p w14:paraId="53BCA277" w14:textId="77777777" w:rsidR="008D264A" w:rsidRPr="008D264A" w:rsidRDefault="008D264A" w:rsidP="008D264A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        </w:t>
                      </w:r>
                      <w:proofErr w:type="spellStart"/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kv</w:t>
                      </w:r>
                      <w:proofErr w:type="spellEnd"/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= {}</w:t>
                      </w:r>
                    </w:p>
                    <w:p w14:paraId="06B18F4B" w14:textId="77777777" w:rsidR="008D264A" w:rsidRPr="008D264A" w:rsidRDefault="008D264A" w:rsidP="008D264A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        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for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p 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in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parts:</w:t>
                      </w:r>
                    </w:p>
                    <w:p w14:paraId="64D2DE7A" w14:textId="77777777" w:rsidR="008D264A" w:rsidRPr="008D264A" w:rsidRDefault="008D264A" w:rsidP="008D264A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            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if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':'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in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p:</w:t>
                      </w:r>
                    </w:p>
                    <w:p w14:paraId="08ADCAEF" w14:textId="77777777" w:rsidR="008D264A" w:rsidRPr="008D264A" w:rsidRDefault="008D264A" w:rsidP="008D264A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                k, v = </w:t>
                      </w:r>
                      <w:proofErr w:type="spellStart"/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p.split</w:t>
                      </w:r>
                      <w:proofErr w:type="spellEnd"/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':'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, 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B8D7A3"/>
                          <w:sz w:val="21"/>
                          <w:szCs w:val="21"/>
                          <w:lang w:val="en-US" w:eastAsia="es-CO"/>
                        </w:rPr>
                        <w:t>1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)</w:t>
                      </w:r>
                    </w:p>
                    <w:p w14:paraId="0E4EF9C9" w14:textId="77777777" w:rsidR="008D264A" w:rsidRPr="008D264A" w:rsidRDefault="008D264A" w:rsidP="008D264A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                </w:t>
                      </w:r>
                      <w:proofErr w:type="spellStart"/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kv</w:t>
                      </w:r>
                      <w:proofErr w:type="spellEnd"/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[</w:t>
                      </w:r>
                      <w:proofErr w:type="spellStart"/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k.strip</w:t>
                      </w:r>
                      <w:proofErr w:type="spellEnd"/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()] = </w:t>
                      </w:r>
                      <w:proofErr w:type="spellStart"/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v.strip</w:t>
                      </w:r>
                      <w:proofErr w:type="spellEnd"/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()</w:t>
                      </w:r>
                    </w:p>
                    <w:p w14:paraId="06D14806" w14:textId="77777777" w:rsidR="008D264A" w:rsidRPr="008D264A" w:rsidRDefault="008D264A" w:rsidP="008D264A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        l1 = 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4EC9B0"/>
                          <w:sz w:val="21"/>
                          <w:szCs w:val="21"/>
                          <w:lang w:val="en-US" w:eastAsia="es-CO"/>
                        </w:rPr>
                        <w:t>int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</w:t>
                      </w:r>
                      <w:proofErr w:type="spellStart"/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kv.get</w:t>
                      </w:r>
                      <w:proofErr w:type="spellEnd"/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'POT1'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, 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'0'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))</w:t>
                      </w:r>
                    </w:p>
                    <w:p w14:paraId="25C4C3E8" w14:textId="77777777" w:rsidR="008D264A" w:rsidRPr="008D264A" w:rsidRDefault="008D264A" w:rsidP="008D264A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        a1 = 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4EC9B0"/>
                          <w:sz w:val="21"/>
                          <w:szCs w:val="21"/>
                          <w:lang w:val="en-US" w:eastAsia="es-CO"/>
                        </w:rPr>
                        <w:t>int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</w:t>
                      </w:r>
                      <w:proofErr w:type="spellStart"/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kv.get</w:t>
                      </w:r>
                      <w:proofErr w:type="spellEnd"/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'ANG1'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, 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'0'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))</w:t>
                      </w:r>
                    </w:p>
                    <w:p w14:paraId="089C57D4" w14:textId="77777777" w:rsidR="008D264A" w:rsidRPr="008D264A" w:rsidRDefault="008D264A" w:rsidP="008D264A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        l2 = 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4EC9B0"/>
                          <w:sz w:val="21"/>
                          <w:szCs w:val="21"/>
                          <w:lang w:val="en-US" w:eastAsia="es-CO"/>
                        </w:rPr>
                        <w:t>int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</w:t>
                      </w:r>
                      <w:proofErr w:type="spellStart"/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kv.get</w:t>
                      </w:r>
                      <w:proofErr w:type="spellEnd"/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'POT2'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, 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'0'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))</w:t>
                      </w:r>
                    </w:p>
                    <w:p w14:paraId="70E20A7F" w14:textId="77777777" w:rsidR="008D264A" w:rsidRPr="008D264A" w:rsidRDefault="008D264A" w:rsidP="008D264A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        a2 = 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4EC9B0"/>
                          <w:sz w:val="21"/>
                          <w:szCs w:val="21"/>
                          <w:lang w:val="en-US" w:eastAsia="es-CO"/>
                        </w:rPr>
                        <w:t>int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</w:t>
                      </w:r>
                      <w:proofErr w:type="spellStart"/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kv.get</w:t>
                      </w:r>
                      <w:proofErr w:type="spellEnd"/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'ANG2'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, 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'0'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))</w:t>
                      </w:r>
                    </w:p>
                    <w:p w14:paraId="2AB9A9F7" w14:textId="77777777" w:rsidR="008D264A" w:rsidRPr="008D264A" w:rsidRDefault="008D264A" w:rsidP="008D264A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        l3 = 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4EC9B0"/>
                          <w:sz w:val="21"/>
                          <w:szCs w:val="21"/>
                          <w:lang w:val="en-US" w:eastAsia="es-CO"/>
                        </w:rPr>
                        <w:t>int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</w:t>
                      </w:r>
                      <w:proofErr w:type="spellStart"/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kv.get</w:t>
                      </w:r>
                      <w:proofErr w:type="spellEnd"/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'POT3'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, 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'0'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))</w:t>
                      </w:r>
                    </w:p>
                    <w:p w14:paraId="2FBA3E13" w14:textId="77777777" w:rsidR="008D264A" w:rsidRPr="008D264A" w:rsidRDefault="008D264A" w:rsidP="008D264A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        a3 = 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4EC9B0"/>
                          <w:sz w:val="21"/>
                          <w:szCs w:val="21"/>
                          <w:lang w:val="en-US" w:eastAsia="es-CO"/>
                        </w:rPr>
                        <w:t>int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</w:t>
                      </w:r>
                      <w:proofErr w:type="spellStart"/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kv.get</w:t>
                      </w:r>
                      <w:proofErr w:type="spellEnd"/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'ANG3'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, 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'0'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))</w:t>
                      </w:r>
                    </w:p>
                    <w:p w14:paraId="16EC3479" w14:textId="77777777" w:rsidR="008D264A" w:rsidRPr="008D264A" w:rsidRDefault="008D264A" w:rsidP="008D264A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        sensor = </w:t>
                      </w:r>
                      <w:proofErr w:type="spellStart"/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kv.get</w:t>
                      </w:r>
                      <w:proofErr w:type="spellEnd"/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'SENSOR'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, 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'False'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).lower() 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in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(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'true'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, 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'1'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, 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'on'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)</w:t>
                      </w:r>
                    </w:p>
                    <w:p w14:paraId="7EA5CA10" w14:textId="77777777" w:rsidR="008D264A" w:rsidRPr="008D264A" w:rsidRDefault="008D264A" w:rsidP="008D264A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        </w:t>
                      </w:r>
                    </w:p>
                    <w:p w14:paraId="3945CC49" w14:textId="77777777" w:rsidR="008D264A" w:rsidRPr="008D264A" w:rsidRDefault="008D264A" w:rsidP="008D264A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        </w:t>
                      </w:r>
                      <w:proofErr w:type="spellStart"/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self.data_received.emit</w:t>
                      </w:r>
                      <w:proofErr w:type="spellEnd"/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(l1, a1, l2, a2, l3, a3, sensor)</w:t>
                      </w:r>
                    </w:p>
                    <w:p w14:paraId="45BAEBC1" w14:textId="77777777" w:rsidR="008D264A" w:rsidRPr="008D264A" w:rsidRDefault="008D264A" w:rsidP="008D264A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    </w:t>
                      </w:r>
                      <w:proofErr w:type="spellStart"/>
                      <w:r w:rsidRPr="008D264A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s-CO" w:eastAsia="es-CO"/>
                        </w:rPr>
                        <w:t>except</w:t>
                      </w:r>
                      <w:proofErr w:type="spellEnd"/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</w:t>
                      </w:r>
                      <w:proofErr w:type="spellStart"/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Exception</w:t>
                      </w:r>
                      <w:proofErr w:type="spellEnd"/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:</w:t>
                      </w:r>
                    </w:p>
                    <w:p w14:paraId="2EF31FC9" w14:textId="77777777" w:rsidR="008D264A" w:rsidRPr="008D264A" w:rsidRDefault="008D264A" w:rsidP="008D264A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               </w:t>
                      </w:r>
                      <w:r w:rsidRPr="008D264A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s-CO" w:eastAsia="es-CO"/>
                        </w:rPr>
                        <w:t># Ignorar líneas malformadas</w:t>
                      </w:r>
                    </w:p>
                    <w:p w14:paraId="40171F3C" w14:textId="77777777" w:rsidR="008D264A" w:rsidRPr="008D264A" w:rsidRDefault="008D264A" w:rsidP="008D264A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40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8D264A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               </w:t>
                      </w:r>
                      <w:r w:rsidRPr="008D264A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s-CO" w:eastAsia="es-CO"/>
                        </w:rPr>
                        <w:t>continue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>
        <w:rPr>
          <w:lang w:val="es-CO"/>
        </w:rPr>
        <w:t>Comunicación TCP Multi-Sensor</w:t>
      </w:r>
    </w:p>
    <w:p w14:paraId="04A88D01" w14:textId="365DD33C" w:rsidR="00FC4AC4" w:rsidRDefault="008D264A" w:rsidP="008D264A">
      <w:pPr>
        <w:rPr>
          <w:lang w:val="es-C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6C9208D3" wp14:editId="5E066F3D">
                <wp:simplePos x="0" y="0"/>
                <wp:positionH relativeFrom="margin">
                  <wp:align>right</wp:align>
                </wp:positionH>
                <wp:positionV relativeFrom="paragraph">
                  <wp:posOffset>253365</wp:posOffset>
                </wp:positionV>
                <wp:extent cx="6119495" cy="9200515"/>
                <wp:effectExtent l="95250" t="38100" r="33655" b="95885"/>
                <wp:wrapTopAndBottom/>
                <wp:docPr id="370891602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9495" cy="9200790"/>
                        </a:xfrm>
                        <a:prstGeom prst="roundRect">
                          <a:avLst>
                            <a:gd name="adj" fmla="val 2544"/>
                          </a:avLst>
                        </a:prstGeom>
                        <a:solidFill>
                          <a:srgbClr val="23394C"/>
                        </a:solidFill>
                        <a:ln>
                          <a:noFill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C7F0D4" w14:textId="77777777" w:rsidR="00120248" w:rsidRPr="00120248" w:rsidRDefault="00120248" w:rsidP="00120248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120248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s-CO" w:eastAsia="es-CO"/>
                              </w:rPr>
                              <w:t># Sistema de calibración lineal independiente</w:t>
                            </w:r>
                          </w:p>
                          <w:p w14:paraId="556EAAAA" w14:textId="77777777" w:rsidR="00120248" w:rsidRPr="00120248" w:rsidRDefault="00120248" w:rsidP="00120248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120248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s-CO" w:eastAsia="es-CO"/>
                              </w:rPr>
                              <w:t>def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s-CO" w:eastAsia="es-CO"/>
                              </w:rPr>
                              <w:t>calibrar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(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s-CO" w:eastAsia="es-CO"/>
                              </w:rPr>
                              <w:t>self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):</w:t>
                            </w:r>
                          </w:p>
                          <w:p w14:paraId="119617B3" w14:textId="77777777" w:rsidR="00120248" w:rsidRPr="00120248" w:rsidRDefault="00120248" w:rsidP="00120248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n-US" w:eastAsia="es-CO"/>
                              </w:rPr>
                              <w:t xml:space="preserve"># </w:t>
                            </w:r>
                            <w:proofErr w:type="spellStart"/>
                            <w:r w:rsidRPr="00120248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n-US" w:eastAsia="es-CO"/>
                              </w:rPr>
                              <w:t>Calibrar</w:t>
                            </w:r>
                            <w:proofErr w:type="spellEnd"/>
                            <w:r w:rsidRPr="00120248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proofErr w:type="spellStart"/>
                            <w:r w:rsidRPr="00120248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n-US" w:eastAsia="es-CO"/>
                              </w:rPr>
                              <w:t>cada</w:t>
                            </w:r>
                            <w:proofErr w:type="spellEnd"/>
                            <w:r w:rsidRPr="00120248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canal </w:t>
                            </w:r>
                            <w:proofErr w:type="spellStart"/>
                            <w:r w:rsidRPr="00120248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n-US" w:eastAsia="es-CO"/>
                              </w:rPr>
                              <w:t>secuencialmente</w:t>
                            </w:r>
                            <w:proofErr w:type="spellEnd"/>
                          </w:p>
                          <w:p w14:paraId="4617DCA2" w14:textId="77777777" w:rsidR="00120248" w:rsidRPr="00120248" w:rsidRDefault="00120248" w:rsidP="00120248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for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proofErr w:type="spellStart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idx</w:t>
                            </w:r>
                            <w:proofErr w:type="spellEnd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in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4EC9B0"/>
                                <w:sz w:val="21"/>
                                <w:szCs w:val="21"/>
                                <w:lang w:val="en-US" w:eastAsia="es-CO"/>
                              </w:rPr>
                              <w:t>range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B8D7A3"/>
                                <w:sz w:val="21"/>
                                <w:szCs w:val="21"/>
                                <w:lang w:val="en-US" w:eastAsia="es-CO"/>
                              </w:rPr>
                              <w:t>3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):  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n-US" w:eastAsia="es-CO"/>
                              </w:rPr>
                              <w:t># POT1, POT2, POT3</w:t>
                            </w:r>
                          </w:p>
                          <w:p w14:paraId="1C780BF2" w14:textId="77777777" w:rsidR="00120248" w:rsidRPr="00120248" w:rsidRDefault="00120248" w:rsidP="00120248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proceed = </w:t>
                            </w:r>
                            <w:proofErr w:type="spellStart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QMessageBox.question</w:t>
                            </w:r>
                            <w:proofErr w:type="spellEnd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(self, 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"</w:t>
                            </w:r>
                            <w:proofErr w:type="spellStart"/>
                            <w:r w:rsidRPr="00120248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Calibración</w:t>
                            </w:r>
                            <w:proofErr w:type="spellEnd"/>
                            <w:r w:rsidRPr="00120248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"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, </w:t>
                            </w:r>
                          </w:p>
                          <w:p w14:paraId="446EF544" w14:textId="77777777" w:rsidR="00120248" w:rsidRPr="00120248" w:rsidRDefault="00120248" w:rsidP="00120248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                             </w:t>
                            </w:r>
                            <w:proofErr w:type="spellStart"/>
                            <w:r w:rsidRPr="00120248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>f"¿Calibrar</w:t>
                            </w:r>
                            <w:proofErr w:type="spellEnd"/>
                            <w:r w:rsidRPr="00120248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 POT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s-CO" w:eastAsia="es-CO"/>
                              </w:rPr>
                              <w:t>{idx+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B8D7A3"/>
                                <w:sz w:val="21"/>
                                <w:szCs w:val="21"/>
                                <w:lang w:val="es-CO" w:eastAsia="es-CO"/>
                              </w:rPr>
                              <w:t>1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s-CO" w:eastAsia="es-CO"/>
                              </w:rPr>
                              <w:t>}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 ahora?"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)</w:t>
                            </w:r>
                          </w:p>
                          <w:p w14:paraId="6FC40DF0" w14:textId="77777777" w:rsidR="00120248" w:rsidRPr="00120248" w:rsidRDefault="00120248" w:rsidP="00120248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    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if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proceed != </w:t>
                            </w:r>
                            <w:proofErr w:type="spellStart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QMessageBox.Yes</w:t>
                            </w:r>
                            <w:proofErr w:type="spellEnd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:</w:t>
                            </w:r>
                          </w:p>
                          <w:p w14:paraId="4F57A107" w14:textId="77777777" w:rsidR="00120248" w:rsidRPr="00120248" w:rsidRDefault="00120248" w:rsidP="00120248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    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continue</w:t>
                            </w:r>
                          </w:p>
                          <w:p w14:paraId="6FC978A9" w14:textId="77777777" w:rsidR="00120248" w:rsidRPr="00120248" w:rsidRDefault="00120248" w:rsidP="00120248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</w:t>
                            </w:r>
                          </w:p>
                          <w:p w14:paraId="1F26D38C" w14:textId="77777777" w:rsidR="00120248" w:rsidRPr="00120248" w:rsidRDefault="00120248" w:rsidP="00120248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puntos = []</w:t>
                            </w:r>
                          </w:p>
                          <w:p w14:paraId="2F8E67EB" w14:textId="77777777" w:rsidR="00120248" w:rsidRPr="00120248" w:rsidRDefault="00120248" w:rsidP="00120248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for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proofErr w:type="spellStart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i</w:t>
                            </w:r>
                            <w:proofErr w:type="spellEnd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in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4EC9B0"/>
                                <w:sz w:val="21"/>
                                <w:szCs w:val="21"/>
                                <w:lang w:val="en-US" w:eastAsia="es-CO"/>
                              </w:rPr>
                              <w:t>range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B8D7A3"/>
                                <w:sz w:val="21"/>
                                <w:szCs w:val="21"/>
                                <w:lang w:val="en-US" w:eastAsia="es-CO"/>
                              </w:rPr>
                              <w:t>1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, </w:t>
                            </w:r>
                            <w:proofErr w:type="spellStart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num_points</w:t>
                            </w:r>
                            <w:proofErr w:type="spellEnd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+ 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B8D7A3"/>
                                <w:sz w:val="21"/>
                                <w:szCs w:val="21"/>
                                <w:lang w:val="en-US" w:eastAsia="es-CO"/>
                              </w:rPr>
                              <w:t>1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):</w:t>
                            </w:r>
                          </w:p>
                          <w:p w14:paraId="053575D8" w14:textId="77777777" w:rsidR="00120248" w:rsidRPr="00120248" w:rsidRDefault="00120248" w:rsidP="00120248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    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s-CO" w:eastAsia="es-CO"/>
                              </w:rPr>
                              <w:t># Pedir ángulo de referencia</w:t>
                            </w:r>
                          </w:p>
                          <w:p w14:paraId="6EF6A047" w14:textId="77777777" w:rsidR="00120248" w:rsidRPr="00120248" w:rsidRDefault="00120248" w:rsidP="00120248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        angle, ok = </w:t>
                            </w:r>
                            <w:proofErr w:type="spellStart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QInputDialog.getDouble</w:t>
                            </w:r>
                            <w:proofErr w:type="spellEnd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(</w:t>
                            </w:r>
                          </w:p>
                          <w:p w14:paraId="066FC892" w14:textId="77777777" w:rsidR="00120248" w:rsidRPr="00120248" w:rsidRDefault="00120248" w:rsidP="00120248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            self, </w:t>
                            </w:r>
                            <w:proofErr w:type="spellStart"/>
                            <w:r w:rsidRPr="00120248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>f"POT</w:t>
                            </w:r>
                            <w:proofErr w:type="spellEnd"/>
                            <w:r w:rsidRPr="00120248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s-CO" w:eastAsia="es-CO"/>
                              </w:rPr>
                              <w:t>{idx+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B8D7A3"/>
                                <w:sz w:val="21"/>
                                <w:szCs w:val="21"/>
                                <w:lang w:val="es-CO" w:eastAsia="es-CO"/>
                              </w:rPr>
                              <w:t>1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s-CO" w:eastAsia="es-CO"/>
                              </w:rPr>
                              <w:t>}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 xml:space="preserve"> - Punto 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s-CO" w:eastAsia="es-CO"/>
                              </w:rPr>
                              <w:t>{i}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>/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s-CO" w:eastAsia="es-CO"/>
                              </w:rPr>
                              <w:t>{</w:t>
                            </w:r>
                            <w:proofErr w:type="spellStart"/>
                            <w:r w:rsidRPr="00120248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s-CO" w:eastAsia="es-CO"/>
                              </w:rPr>
                              <w:t>num_points</w:t>
                            </w:r>
                            <w:proofErr w:type="spellEnd"/>
                            <w:r w:rsidRPr="00120248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s-CO" w:eastAsia="es-CO"/>
                              </w:rPr>
                              <w:t>}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>"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,</w:t>
                            </w:r>
                          </w:p>
                          <w:p w14:paraId="096E376C" w14:textId="77777777" w:rsidR="00120248" w:rsidRPr="00120248" w:rsidRDefault="00120248" w:rsidP="00120248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            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>"Fija el potenciómetro en el ángulo deseado y escribe el valor:"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,</w:t>
                            </w:r>
                          </w:p>
                          <w:p w14:paraId="6450EE6B" w14:textId="77777777" w:rsidR="00120248" w:rsidRPr="00120248" w:rsidRDefault="00120248" w:rsidP="00120248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            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B8D7A3"/>
                                <w:sz w:val="21"/>
                                <w:szCs w:val="21"/>
                                <w:lang w:val="en-US" w:eastAsia="es-CO"/>
                              </w:rPr>
                              <w:t>0.0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, -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B8D7A3"/>
                                <w:sz w:val="21"/>
                                <w:szCs w:val="21"/>
                                <w:lang w:val="en-US" w:eastAsia="es-CO"/>
                              </w:rPr>
                              <w:t>135.0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, 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B8D7A3"/>
                                <w:sz w:val="21"/>
                                <w:szCs w:val="21"/>
                                <w:lang w:val="en-US" w:eastAsia="es-CO"/>
                              </w:rPr>
                              <w:t>135.0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, 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B8D7A3"/>
                                <w:sz w:val="21"/>
                                <w:szCs w:val="21"/>
                                <w:lang w:val="en-US" w:eastAsia="es-CO"/>
                              </w:rPr>
                              <w:t>1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)</w:t>
                            </w:r>
                          </w:p>
                          <w:p w14:paraId="0FD763F4" w14:textId="77777777" w:rsidR="00120248" w:rsidRPr="00120248" w:rsidRDefault="00120248" w:rsidP="00120248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    </w:t>
                            </w:r>
                          </w:p>
                          <w:p w14:paraId="55223C64" w14:textId="77777777" w:rsidR="00120248" w:rsidRPr="00120248" w:rsidRDefault="00120248" w:rsidP="00120248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    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if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ok:</w:t>
                            </w:r>
                          </w:p>
                          <w:p w14:paraId="1D739D60" w14:textId="77777777" w:rsidR="00120248" w:rsidRPr="00120248" w:rsidRDefault="00120248" w:rsidP="00120248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        </w:t>
                            </w:r>
                            <w:proofErr w:type="spellStart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lectura</w:t>
                            </w:r>
                            <w:proofErr w:type="spellEnd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= 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4EC9B0"/>
                                <w:sz w:val="21"/>
                                <w:szCs w:val="21"/>
                                <w:lang w:val="en-US" w:eastAsia="es-CO"/>
                              </w:rPr>
                              <w:t>int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</w:t>
                            </w:r>
                            <w:proofErr w:type="spellStart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self.last_l</w:t>
                            </w:r>
                            <w:proofErr w:type="spellEnd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[</w:t>
                            </w:r>
                            <w:proofErr w:type="spellStart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idx</w:t>
                            </w:r>
                            <w:proofErr w:type="spellEnd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])</w:t>
                            </w:r>
                          </w:p>
                          <w:p w14:paraId="77692591" w14:textId="77777777" w:rsidR="00120248" w:rsidRPr="00120248" w:rsidRDefault="00120248" w:rsidP="00120248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        </w:t>
                            </w:r>
                            <w:proofErr w:type="spellStart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puntos.append</w:t>
                            </w:r>
                            <w:proofErr w:type="spellEnd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((</w:t>
                            </w:r>
                            <w:proofErr w:type="spellStart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lectura</w:t>
                            </w:r>
                            <w:proofErr w:type="spellEnd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, 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4EC9B0"/>
                                <w:sz w:val="21"/>
                                <w:szCs w:val="21"/>
                                <w:lang w:val="en-US" w:eastAsia="es-CO"/>
                              </w:rPr>
                              <w:t>float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(angle)))</w:t>
                            </w:r>
                          </w:p>
                          <w:p w14:paraId="17D326A3" w14:textId="77777777" w:rsidR="00120248" w:rsidRPr="00120248" w:rsidRDefault="00120248" w:rsidP="00120248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</w:t>
                            </w:r>
                          </w:p>
                          <w:p w14:paraId="1A7DF18A" w14:textId="77777777" w:rsidR="00120248" w:rsidRPr="00120248" w:rsidRDefault="00120248" w:rsidP="00120248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s-CO" w:eastAsia="es-CO"/>
                              </w:rPr>
                              <w:t># Regresión lineal por mínimos cuadrados</w:t>
                            </w:r>
                          </w:p>
                          <w:p w14:paraId="6CA8090E" w14:textId="77777777" w:rsidR="00120248" w:rsidRPr="00120248" w:rsidRDefault="00120248" w:rsidP="00120248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    </w:t>
                            </w:r>
                            <w:proofErr w:type="spellStart"/>
                            <w:r w:rsidRPr="00120248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s-CO" w:eastAsia="es-CO"/>
                              </w:rPr>
                              <w:t>if</w:t>
                            </w:r>
                            <w:proofErr w:type="spellEnd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</w:t>
                            </w:r>
                            <w:proofErr w:type="spellStart"/>
                            <w:r w:rsidRPr="00120248">
                              <w:rPr>
                                <w:rFonts w:ascii="Consolas" w:eastAsia="Times New Roman" w:hAnsi="Consolas" w:cs="Courier New"/>
                                <w:color w:val="4EC9B0"/>
                                <w:sz w:val="21"/>
                                <w:szCs w:val="21"/>
                                <w:lang w:val="es-CO" w:eastAsia="es-CO"/>
                              </w:rPr>
                              <w:t>len</w:t>
                            </w:r>
                            <w:proofErr w:type="spellEnd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(puntos) &gt;= 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B8D7A3"/>
                                <w:sz w:val="21"/>
                                <w:szCs w:val="21"/>
                                <w:lang w:val="es-CO" w:eastAsia="es-CO"/>
                              </w:rPr>
                              <w:t>2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:</w:t>
                            </w:r>
                          </w:p>
                          <w:p w14:paraId="05705AB2" w14:textId="77777777" w:rsidR="00120248" w:rsidRPr="00120248" w:rsidRDefault="00120248" w:rsidP="00120248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        </w:t>
                            </w:r>
                            <w:proofErr w:type="spellStart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xs</w:t>
                            </w:r>
                            <w:proofErr w:type="spellEnd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= [p[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B8D7A3"/>
                                <w:sz w:val="21"/>
                                <w:szCs w:val="21"/>
                                <w:lang w:val="es-CO" w:eastAsia="es-CO"/>
                              </w:rPr>
                              <w:t>0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] </w:t>
                            </w:r>
                            <w:proofErr w:type="spellStart"/>
                            <w:r w:rsidRPr="00120248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s-CO" w:eastAsia="es-CO"/>
                              </w:rPr>
                              <w:t>for</w:t>
                            </w:r>
                            <w:proofErr w:type="spellEnd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p 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s-CO" w:eastAsia="es-CO"/>
                              </w:rPr>
                              <w:t>in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puntos]  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s-CO" w:eastAsia="es-CO"/>
                              </w:rPr>
                              <w:t># Lecturas AD</w:t>
                            </w:r>
                          </w:p>
                          <w:p w14:paraId="425414D6" w14:textId="77777777" w:rsidR="00120248" w:rsidRPr="00120248" w:rsidRDefault="00120248" w:rsidP="00120248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        </w:t>
                            </w:r>
                            <w:proofErr w:type="spellStart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ys</w:t>
                            </w:r>
                            <w:proofErr w:type="spellEnd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= [p[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B8D7A3"/>
                                <w:sz w:val="21"/>
                                <w:szCs w:val="21"/>
                                <w:lang w:val="es-CO" w:eastAsia="es-CO"/>
                              </w:rPr>
                              <w:t>1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] </w:t>
                            </w:r>
                            <w:proofErr w:type="spellStart"/>
                            <w:r w:rsidRPr="00120248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s-CO" w:eastAsia="es-CO"/>
                              </w:rPr>
                              <w:t>for</w:t>
                            </w:r>
                            <w:proofErr w:type="spellEnd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p 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s-CO" w:eastAsia="es-CO"/>
                              </w:rPr>
                              <w:t>in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puntos]  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s-CO" w:eastAsia="es-CO"/>
                              </w:rPr>
                              <w:t># Ángulos de referencia</w:t>
                            </w:r>
                          </w:p>
                          <w:p w14:paraId="2EB03C18" w14:textId="77777777" w:rsidR="00120248" w:rsidRPr="00120248" w:rsidRDefault="00120248" w:rsidP="00120248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        </w:t>
                            </w:r>
                          </w:p>
                          <w:p w14:paraId="39FE4334" w14:textId="77777777" w:rsidR="00120248" w:rsidRPr="00120248" w:rsidRDefault="00120248" w:rsidP="00120248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        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s-CO" w:eastAsia="es-CO"/>
                              </w:rPr>
                              <w:t># Cálculo de pendiente y ordenada</w:t>
                            </w:r>
                          </w:p>
                          <w:p w14:paraId="6A64FD9A" w14:textId="77777777" w:rsidR="00120248" w:rsidRPr="00120248" w:rsidRDefault="00120248" w:rsidP="00120248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        n = </w:t>
                            </w:r>
                            <w:proofErr w:type="spellStart"/>
                            <w:r w:rsidRPr="00120248">
                              <w:rPr>
                                <w:rFonts w:ascii="Consolas" w:eastAsia="Times New Roman" w:hAnsi="Consolas" w:cs="Courier New"/>
                                <w:color w:val="4EC9B0"/>
                                <w:sz w:val="21"/>
                                <w:szCs w:val="21"/>
                                <w:lang w:val="es-CO" w:eastAsia="es-CO"/>
                              </w:rPr>
                              <w:t>len</w:t>
                            </w:r>
                            <w:proofErr w:type="spellEnd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(</w:t>
                            </w:r>
                            <w:proofErr w:type="spellStart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xs</w:t>
                            </w:r>
                            <w:proofErr w:type="spellEnd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)</w:t>
                            </w:r>
                          </w:p>
                          <w:p w14:paraId="3F61E35F" w14:textId="77777777" w:rsidR="00120248" w:rsidRPr="00120248" w:rsidRDefault="00120248" w:rsidP="00120248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        </w:t>
                            </w:r>
                            <w:proofErr w:type="spellStart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mean_x</w:t>
                            </w:r>
                            <w:proofErr w:type="spellEnd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= 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4EC9B0"/>
                                <w:sz w:val="21"/>
                                <w:szCs w:val="21"/>
                                <w:lang w:val="en-US" w:eastAsia="es-CO"/>
                              </w:rPr>
                              <w:t>sum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</w:t>
                            </w:r>
                            <w:proofErr w:type="spellStart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xs</w:t>
                            </w:r>
                            <w:proofErr w:type="spellEnd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) / n</w:t>
                            </w:r>
                          </w:p>
                          <w:p w14:paraId="295C98F7" w14:textId="77777777" w:rsidR="00120248" w:rsidRPr="00120248" w:rsidRDefault="00120248" w:rsidP="00120248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    </w:t>
                            </w:r>
                            <w:proofErr w:type="spellStart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mean_y</w:t>
                            </w:r>
                            <w:proofErr w:type="spellEnd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= 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4EC9B0"/>
                                <w:sz w:val="21"/>
                                <w:szCs w:val="21"/>
                                <w:lang w:val="en-US" w:eastAsia="es-CO"/>
                              </w:rPr>
                              <w:t>sum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</w:t>
                            </w:r>
                            <w:proofErr w:type="spellStart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ys</w:t>
                            </w:r>
                            <w:proofErr w:type="spellEnd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) / n</w:t>
                            </w:r>
                          </w:p>
                          <w:p w14:paraId="20A31798" w14:textId="77777777" w:rsidR="00120248" w:rsidRPr="00120248" w:rsidRDefault="00120248" w:rsidP="00120248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    </w:t>
                            </w:r>
                            <w:proofErr w:type="spellStart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numerador</w:t>
                            </w:r>
                            <w:proofErr w:type="spellEnd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= 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4EC9B0"/>
                                <w:sz w:val="21"/>
                                <w:szCs w:val="21"/>
                                <w:lang w:val="en-US" w:eastAsia="es-CO"/>
                              </w:rPr>
                              <w:t>sum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((</w:t>
                            </w:r>
                            <w:proofErr w:type="spellStart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xs</w:t>
                            </w:r>
                            <w:proofErr w:type="spellEnd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[</w:t>
                            </w:r>
                            <w:proofErr w:type="spellStart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i</w:t>
                            </w:r>
                            <w:proofErr w:type="spellEnd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] - </w:t>
                            </w:r>
                            <w:proofErr w:type="spellStart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mean_x</w:t>
                            </w:r>
                            <w:proofErr w:type="spellEnd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) * (</w:t>
                            </w:r>
                            <w:proofErr w:type="spellStart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ys</w:t>
                            </w:r>
                            <w:proofErr w:type="spellEnd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[</w:t>
                            </w:r>
                            <w:proofErr w:type="spellStart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i</w:t>
                            </w:r>
                            <w:proofErr w:type="spellEnd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] - </w:t>
                            </w:r>
                            <w:proofErr w:type="spellStart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mean_y</w:t>
                            </w:r>
                            <w:proofErr w:type="spellEnd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) 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for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proofErr w:type="spellStart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i</w:t>
                            </w:r>
                            <w:proofErr w:type="spellEnd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in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4EC9B0"/>
                                <w:sz w:val="21"/>
                                <w:szCs w:val="21"/>
                                <w:lang w:val="en-US" w:eastAsia="es-CO"/>
                              </w:rPr>
                              <w:t>range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(n))</w:t>
                            </w:r>
                          </w:p>
                          <w:p w14:paraId="2BCCDDCA" w14:textId="77777777" w:rsidR="00120248" w:rsidRPr="00120248" w:rsidRDefault="00120248" w:rsidP="00120248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    </w:t>
                            </w:r>
                            <w:proofErr w:type="spellStart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denominador</w:t>
                            </w:r>
                            <w:proofErr w:type="spellEnd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= 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4EC9B0"/>
                                <w:sz w:val="21"/>
                                <w:szCs w:val="21"/>
                                <w:lang w:val="en-US" w:eastAsia="es-CO"/>
                              </w:rPr>
                              <w:t>sum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((</w:t>
                            </w:r>
                            <w:proofErr w:type="spellStart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xs</w:t>
                            </w:r>
                            <w:proofErr w:type="spellEnd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[</w:t>
                            </w:r>
                            <w:proofErr w:type="spellStart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i</w:t>
                            </w:r>
                            <w:proofErr w:type="spellEnd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] - </w:t>
                            </w:r>
                            <w:proofErr w:type="spellStart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mean_x</w:t>
                            </w:r>
                            <w:proofErr w:type="spellEnd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) ** 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B8D7A3"/>
                                <w:sz w:val="21"/>
                                <w:szCs w:val="21"/>
                                <w:lang w:val="en-US" w:eastAsia="es-CO"/>
                              </w:rPr>
                              <w:t>2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for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proofErr w:type="spellStart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i</w:t>
                            </w:r>
                            <w:proofErr w:type="spellEnd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in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4EC9B0"/>
                                <w:sz w:val="21"/>
                                <w:szCs w:val="21"/>
                                <w:lang w:val="en-US" w:eastAsia="es-CO"/>
                              </w:rPr>
                              <w:t>range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(n))</w:t>
                            </w:r>
                          </w:p>
                          <w:p w14:paraId="62EF6BD2" w14:textId="77777777" w:rsidR="00120248" w:rsidRPr="00120248" w:rsidRDefault="00120248" w:rsidP="00120248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    </w:t>
                            </w:r>
                            <w:proofErr w:type="spellStart"/>
                            <w:r w:rsidRPr="00120248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s-CO" w:eastAsia="es-CO"/>
                              </w:rPr>
                              <w:t>if</w:t>
                            </w:r>
                            <w:proofErr w:type="spellEnd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denominador != 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B8D7A3"/>
                                <w:sz w:val="21"/>
                                <w:szCs w:val="21"/>
                                <w:lang w:val="es-CO" w:eastAsia="es-CO"/>
                              </w:rPr>
                              <w:t>0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:</w:t>
                            </w:r>
                          </w:p>
                          <w:p w14:paraId="16084E0E" w14:textId="77777777" w:rsidR="00120248" w:rsidRPr="00120248" w:rsidRDefault="00120248" w:rsidP="00120248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            m = numerador / denominador</w:t>
                            </w:r>
                          </w:p>
                          <w:p w14:paraId="57A71EBD" w14:textId="77777777" w:rsidR="00120248" w:rsidRPr="00120248" w:rsidRDefault="00120248" w:rsidP="00120248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            b = </w:t>
                            </w:r>
                            <w:proofErr w:type="spellStart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mean_y</w:t>
                            </w:r>
                            <w:proofErr w:type="spellEnd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- m * </w:t>
                            </w:r>
                            <w:proofErr w:type="spellStart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mean_x</w:t>
                            </w:r>
                            <w:proofErr w:type="spellEnd"/>
                          </w:p>
                          <w:p w14:paraId="2DFBE784" w14:textId="77777777" w:rsidR="00120248" w:rsidRPr="00120248" w:rsidRDefault="00120248" w:rsidP="00120248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            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s-CO" w:eastAsia="es-CO"/>
                              </w:rPr>
                              <w:t># Guardar calibración por canal</w:t>
                            </w:r>
                          </w:p>
                          <w:p w14:paraId="33ED6E13" w14:textId="77777777" w:rsidR="00120248" w:rsidRPr="00120248" w:rsidRDefault="00120248" w:rsidP="00120248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            </w:t>
                            </w:r>
                            <w:proofErr w:type="spellStart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self.cal</w:t>
                            </w:r>
                            <w:proofErr w:type="spellEnd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[</w:t>
                            </w:r>
                            <w:proofErr w:type="spellStart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idx</w:t>
                            </w:r>
                            <w:proofErr w:type="spellEnd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][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'm'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] = 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4EC9B0"/>
                                <w:sz w:val="21"/>
                                <w:szCs w:val="21"/>
                                <w:lang w:val="en-US" w:eastAsia="es-CO"/>
                              </w:rPr>
                              <w:t>float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(m)</w:t>
                            </w:r>
                          </w:p>
                          <w:p w14:paraId="36A48E71" w14:textId="77777777" w:rsidR="00120248" w:rsidRPr="00120248" w:rsidRDefault="00120248" w:rsidP="00120248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        </w:t>
                            </w:r>
                            <w:proofErr w:type="spellStart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self.cal</w:t>
                            </w:r>
                            <w:proofErr w:type="spellEnd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[</w:t>
                            </w:r>
                            <w:proofErr w:type="spellStart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idx</w:t>
                            </w:r>
                            <w:proofErr w:type="spellEnd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][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'b'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] = 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4EC9B0"/>
                                <w:sz w:val="21"/>
                                <w:szCs w:val="21"/>
                                <w:lang w:val="en-US" w:eastAsia="es-CO"/>
                              </w:rPr>
                              <w:t>float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(b)</w:t>
                            </w:r>
                          </w:p>
                          <w:p w14:paraId="61F96016" w14:textId="77777777" w:rsidR="00120248" w:rsidRPr="00120248" w:rsidRDefault="00120248" w:rsidP="00120248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40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        </w:t>
                            </w:r>
                            <w:proofErr w:type="spellStart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self.cal</w:t>
                            </w:r>
                            <w:proofErr w:type="spellEnd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[</w:t>
                            </w:r>
                            <w:proofErr w:type="spellStart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idx</w:t>
                            </w:r>
                            <w:proofErr w:type="spellEnd"/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][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'ok'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] = </w:t>
                            </w:r>
                            <w:r w:rsidRPr="00120248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True</w:t>
                            </w:r>
                          </w:p>
                          <w:p w14:paraId="18639391" w14:textId="064438E0" w:rsidR="008D264A" w:rsidRPr="008D264A" w:rsidRDefault="008D264A" w:rsidP="008D264A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40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9208D3" id="_x0000_s1032" style="position:absolute;margin-left:430.65pt;margin-top:19.95pt;width:481.85pt;height:724.45pt;z-index:-2516336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66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" fillcolor="#23394c" stroked="f" strokeweight="2pt">
                <v:shadow on="t" color="black" opacity="26214f" origin=".5,-.5" offset="-.74836mm,.74836mm"/>
                <v:textbox>
                  <w:txbxContent>
                    <w:p w14:paraId="14C7F0D4" w14:textId="77777777" w:rsidR="00120248" w:rsidRPr="00120248" w:rsidRDefault="00120248" w:rsidP="00120248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120248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s-CO" w:eastAsia="es-CO"/>
                        </w:rPr>
                        <w:t># Sistema de calibración lineal independiente</w:t>
                      </w:r>
                    </w:p>
                    <w:p w14:paraId="556EAAAA" w14:textId="77777777" w:rsidR="00120248" w:rsidRPr="00120248" w:rsidRDefault="00120248" w:rsidP="00120248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120248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s-CO" w:eastAsia="es-CO"/>
                        </w:rPr>
                        <w:t>def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s-CO" w:eastAsia="es-CO"/>
                        </w:rPr>
                        <w:t>calibrar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(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s-CO" w:eastAsia="es-CO"/>
                        </w:rPr>
                        <w:t>self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):</w:t>
                      </w:r>
                    </w:p>
                    <w:p w14:paraId="119617B3" w14:textId="77777777" w:rsidR="00120248" w:rsidRPr="00120248" w:rsidRDefault="00120248" w:rsidP="00120248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   </w:t>
                      </w:r>
                      <w:r w:rsidRPr="00120248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n-US" w:eastAsia="es-CO"/>
                        </w:rPr>
                        <w:t xml:space="preserve"># </w:t>
                      </w:r>
                      <w:proofErr w:type="spellStart"/>
                      <w:r w:rsidRPr="00120248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n-US" w:eastAsia="es-CO"/>
                        </w:rPr>
                        <w:t>Calibrar</w:t>
                      </w:r>
                      <w:proofErr w:type="spellEnd"/>
                      <w:r w:rsidRPr="00120248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proofErr w:type="spellStart"/>
                      <w:r w:rsidRPr="00120248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n-US" w:eastAsia="es-CO"/>
                        </w:rPr>
                        <w:t>cada</w:t>
                      </w:r>
                      <w:proofErr w:type="spellEnd"/>
                      <w:r w:rsidRPr="00120248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n-US" w:eastAsia="es-CO"/>
                        </w:rPr>
                        <w:t xml:space="preserve"> canal </w:t>
                      </w:r>
                      <w:proofErr w:type="spellStart"/>
                      <w:r w:rsidRPr="00120248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n-US" w:eastAsia="es-CO"/>
                        </w:rPr>
                        <w:t>secuencialmente</w:t>
                      </w:r>
                      <w:proofErr w:type="spellEnd"/>
                    </w:p>
                    <w:p w14:paraId="4617DCA2" w14:textId="77777777" w:rsidR="00120248" w:rsidRPr="00120248" w:rsidRDefault="00120248" w:rsidP="00120248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for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proofErr w:type="spellStart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idx</w:t>
                      </w:r>
                      <w:proofErr w:type="spellEnd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in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4EC9B0"/>
                          <w:sz w:val="21"/>
                          <w:szCs w:val="21"/>
                          <w:lang w:val="en-US" w:eastAsia="es-CO"/>
                        </w:rPr>
                        <w:t>range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B8D7A3"/>
                          <w:sz w:val="21"/>
                          <w:szCs w:val="21"/>
                          <w:lang w:val="en-US" w:eastAsia="es-CO"/>
                        </w:rPr>
                        <w:t>3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):  </w:t>
                      </w:r>
                      <w:r w:rsidRPr="00120248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n-US" w:eastAsia="es-CO"/>
                        </w:rPr>
                        <w:t># POT1, POT2, POT3</w:t>
                      </w:r>
                    </w:p>
                    <w:p w14:paraId="1C780BF2" w14:textId="77777777" w:rsidR="00120248" w:rsidRPr="00120248" w:rsidRDefault="00120248" w:rsidP="00120248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proceed = </w:t>
                      </w:r>
                      <w:proofErr w:type="spellStart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QMessageBox.question</w:t>
                      </w:r>
                      <w:proofErr w:type="spellEnd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(self, 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"</w:t>
                      </w:r>
                      <w:proofErr w:type="spellStart"/>
                      <w:r w:rsidRPr="00120248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Calibración</w:t>
                      </w:r>
                      <w:proofErr w:type="spellEnd"/>
                      <w:r w:rsidRPr="00120248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"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, </w:t>
                      </w:r>
                    </w:p>
                    <w:p w14:paraId="446EF544" w14:textId="77777777" w:rsidR="00120248" w:rsidRPr="00120248" w:rsidRDefault="00120248" w:rsidP="00120248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                             </w:t>
                      </w:r>
                      <w:proofErr w:type="spellStart"/>
                      <w:r w:rsidRPr="00120248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>f"¿Calibrar</w:t>
                      </w:r>
                      <w:proofErr w:type="spellEnd"/>
                      <w:r w:rsidRPr="00120248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 POT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s-CO" w:eastAsia="es-CO"/>
                        </w:rPr>
                        <w:t>{idx+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B8D7A3"/>
                          <w:sz w:val="21"/>
                          <w:szCs w:val="21"/>
                          <w:lang w:val="es-CO" w:eastAsia="es-CO"/>
                        </w:rPr>
                        <w:t>1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s-CO" w:eastAsia="es-CO"/>
                        </w:rPr>
                        <w:t>}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 ahora?"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)</w:t>
                      </w:r>
                    </w:p>
                    <w:p w14:paraId="6FC40DF0" w14:textId="77777777" w:rsidR="00120248" w:rsidRPr="00120248" w:rsidRDefault="00120248" w:rsidP="00120248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       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if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proceed != </w:t>
                      </w:r>
                      <w:proofErr w:type="spellStart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QMessageBox.Yes</w:t>
                      </w:r>
                      <w:proofErr w:type="spellEnd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:</w:t>
                      </w:r>
                    </w:p>
                    <w:p w14:paraId="4F57A107" w14:textId="77777777" w:rsidR="00120248" w:rsidRPr="00120248" w:rsidRDefault="00120248" w:rsidP="00120248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    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continue</w:t>
                      </w:r>
                    </w:p>
                    <w:p w14:paraId="6FC978A9" w14:textId="77777777" w:rsidR="00120248" w:rsidRPr="00120248" w:rsidRDefault="00120248" w:rsidP="00120248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</w:t>
                      </w:r>
                    </w:p>
                    <w:p w14:paraId="1F26D38C" w14:textId="77777777" w:rsidR="00120248" w:rsidRPr="00120248" w:rsidRDefault="00120248" w:rsidP="00120248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puntos = []</w:t>
                      </w:r>
                    </w:p>
                    <w:p w14:paraId="2F8E67EB" w14:textId="77777777" w:rsidR="00120248" w:rsidRPr="00120248" w:rsidRDefault="00120248" w:rsidP="00120248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for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proofErr w:type="spellStart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i</w:t>
                      </w:r>
                      <w:proofErr w:type="spellEnd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in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4EC9B0"/>
                          <w:sz w:val="21"/>
                          <w:szCs w:val="21"/>
                          <w:lang w:val="en-US" w:eastAsia="es-CO"/>
                        </w:rPr>
                        <w:t>range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B8D7A3"/>
                          <w:sz w:val="21"/>
                          <w:szCs w:val="21"/>
                          <w:lang w:val="en-US" w:eastAsia="es-CO"/>
                        </w:rPr>
                        <w:t>1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, </w:t>
                      </w:r>
                      <w:proofErr w:type="spellStart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num_points</w:t>
                      </w:r>
                      <w:proofErr w:type="spellEnd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+ 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B8D7A3"/>
                          <w:sz w:val="21"/>
                          <w:szCs w:val="21"/>
                          <w:lang w:val="en-US" w:eastAsia="es-CO"/>
                        </w:rPr>
                        <w:t>1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):</w:t>
                      </w:r>
                    </w:p>
                    <w:p w14:paraId="053575D8" w14:textId="77777777" w:rsidR="00120248" w:rsidRPr="00120248" w:rsidRDefault="00120248" w:rsidP="00120248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    </w:t>
                      </w:r>
                      <w:r w:rsidRPr="00120248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s-CO" w:eastAsia="es-CO"/>
                        </w:rPr>
                        <w:t># Pedir ángulo de referencia</w:t>
                      </w:r>
                    </w:p>
                    <w:p w14:paraId="6EF6A047" w14:textId="77777777" w:rsidR="00120248" w:rsidRPr="00120248" w:rsidRDefault="00120248" w:rsidP="00120248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           angle, ok = </w:t>
                      </w:r>
                      <w:proofErr w:type="spellStart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QInputDialog.getDouble</w:t>
                      </w:r>
                      <w:proofErr w:type="spellEnd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(</w:t>
                      </w:r>
                    </w:p>
                    <w:p w14:paraId="066FC892" w14:textId="77777777" w:rsidR="00120248" w:rsidRPr="00120248" w:rsidRDefault="00120248" w:rsidP="00120248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               self, </w:t>
                      </w:r>
                      <w:proofErr w:type="spellStart"/>
                      <w:r w:rsidRPr="00120248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>f"POT</w:t>
                      </w:r>
                      <w:proofErr w:type="spellEnd"/>
                      <w:r w:rsidRPr="00120248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s-CO" w:eastAsia="es-CO"/>
                        </w:rPr>
                        <w:t>{idx+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B8D7A3"/>
                          <w:sz w:val="21"/>
                          <w:szCs w:val="21"/>
                          <w:lang w:val="es-CO" w:eastAsia="es-CO"/>
                        </w:rPr>
                        <w:t>1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s-CO" w:eastAsia="es-CO"/>
                        </w:rPr>
                        <w:t>}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 xml:space="preserve"> - Punto 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s-CO" w:eastAsia="es-CO"/>
                        </w:rPr>
                        <w:t>{i}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>/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s-CO" w:eastAsia="es-CO"/>
                        </w:rPr>
                        <w:t>{</w:t>
                      </w:r>
                      <w:proofErr w:type="spellStart"/>
                      <w:r w:rsidRPr="00120248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s-CO" w:eastAsia="es-CO"/>
                        </w:rPr>
                        <w:t>num_points</w:t>
                      </w:r>
                      <w:proofErr w:type="spellEnd"/>
                      <w:r w:rsidRPr="00120248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s-CO" w:eastAsia="es-CO"/>
                        </w:rPr>
                        <w:t>}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>"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,</w:t>
                      </w:r>
                    </w:p>
                    <w:p w14:paraId="096E376C" w14:textId="77777777" w:rsidR="00120248" w:rsidRPr="00120248" w:rsidRDefault="00120248" w:rsidP="00120248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               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>"Fija el potenciómetro en el ángulo deseado y escribe el valor:"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,</w:t>
                      </w:r>
                    </w:p>
                    <w:p w14:paraId="6450EE6B" w14:textId="77777777" w:rsidR="00120248" w:rsidRPr="00120248" w:rsidRDefault="00120248" w:rsidP="00120248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               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B8D7A3"/>
                          <w:sz w:val="21"/>
                          <w:szCs w:val="21"/>
                          <w:lang w:val="en-US" w:eastAsia="es-CO"/>
                        </w:rPr>
                        <w:t>0.0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, -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B8D7A3"/>
                          <w:sz w:val="21"/>
                          <w:szCs w:val="21"/>
                          <w:lang w:val="en-US" w:eastAsia="es-CO"/>
                        </w:rPr>
                        <w:t>135.0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, 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B8D7A3"/>
                          <w:sz w:val="21"/>
                          <w:szCs w:val="21"/>
                          <w:lang w:val="en-US" w:eastAsia="es-CO"/>
                        </w:rPr>
                        <w:t>135.0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, 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B8D7A3"/>
                          <w:sz w:val="21"/>
                          <w:szCs w:val="21"/>
                          <w:lang w:val="en-US" w:eastAsia="es-CO"/>
                        </w:rPr>
                        <w:t>1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)</w:t>
                      </w:r>
                    </w:p>
                    <w:p w14:paraId="0FD763F4" w14:textId="77777777" w:rsidR="00120248" w:rsidRPr="00120248" w:rsidRDefault="00120248" w:rsidP="00120248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    </w:t>
                      </w:r>
                    </w:p>
                    <w:p w14:paraId="55223C64" w14:textId="77777777" w:rsidR="00120248" w:rsidRPr="00120248" w:rsidRDefault="00120248" w:rsidP="00120248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    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if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ok:</w:t>
                      </w:r>
                    </w:p>
                    <w:p w14:paraId="1D739D60" w14:textId="77777777" w:rsidR="00120248" w:rsidRPr="00120248" w:rsidRDefault="00120248" w:rsidP="00120248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        </w:t>
                      </w:r>
                      <w:proofErr w:type="spellStart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lectura</w:t>
                      </w:r>
                      <w:proofErr w:type="spellEnd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= 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4EC9B0"/>
                          <w:sz w:val="21"/>
                          <w:szCs w:val="21"/>
                          <w:lang w:val="en-US" w:eastAsia="es-CO"/>
                        </w:rPr>
                        <w:t>int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</w:t>
                      </w:r>
                      <w:proofErr w:type="spellStart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self.last_l</w:t>
                      </w:r>
                      <w:proofErr w:type="spellEnd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[</w:t>
                      </w:r>
                      <w:proofErr w:type="spellStart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idx</w:t>
                      </w:r>
                      <w:proofErr w:type="spellEnd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])</w:t>
                      </w:r>
                    </w:p>
                    <w:p w14:paraId="77692591" w14:textId="77777777" w:rsidR="00120248" w:rsidRPr="00120248" w:rsidRDefault="00120248" w:rsidP="00120248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        </w:t>
                      </w:r>
                      <w:proofErr w:type="spellStart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puntos.append</w:t>
                      </w:r>
                      <w:proofErr w:type="spellEnd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((</w:t>
                      </w:r>
                      <w:proofErr w:type="spellStart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lectura</w:t>
                      </w:r>
                      <w:proofErr w:type="spellEnd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, 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4EC9B0"/>
                          <w:sz w:val="21"/>
                          <w:szCs w:val="21"/>
                          <w:lang w:val="en-US" w:eastAsia="es-CO"/>
                        </w:rPr>
                        <w:t>float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(angle)))</w:t>
                      </w:r>
                    </w:p>
                    <w:p w14:paraId="17D326A3" w14:textId="77777777" w:rsidR="00120248" w:rsidRPr="00120248" w:rsidRDefault="00120248" w:rsidP="00120248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</w:t>
                      </w:r>
                    </w:p>
                    <w:p w14:paraId="1A7DF18A" w14:textId="77777777" w:rsidR="00120248" w:rsidRPr="00120248" w:rsidRDefault="00120248" w:rsidP="00120248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</w:t>
                      </w:r>
                      <w:r w:rsidRPr="00120248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s-CO" w:eastAsia="es-CO"/>
                        </w:rPr>
                        <w:t># Regresión lineal por mínimos cuadrados</w:t>
                      </w:r>
                    </w:p>
                    <w:p w14:paraId="6CA8090E" w14:textId="77777777" w:rsidR="00120248" w:rsidRPr="00120248" w:rsidRDefault="00120248" w:rsidP="00120248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       </w:t>
                      </w:r>
                      <w:proofErr w:type="spellStart"/>
                      <w:r w:rsidRPr="00120248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s-CO" w:eastAsia="es-CO"/>
                        </w:rPr>
                        <w:t>if</w:t>
                      </w:r>
                      <w:proofErr w:type="spellEnd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</w:t>
                      </w:r>
                      <w:proofErr w:type="spellStart"/>
                      <w:r w:rsidRPr="00120248">
                        <w:rPr>
                          <w:rFonts w:ascii="Consolas" w:eastAsia="Times New Roman" w:hAnsi="Consolas" w:cs="Courier New"/>
                          <w:color w:val="4EC9B0"/>
                          <w:sz w:val="21"/>
                          <w:szCs w:val="21"/>
                          <w:lang w:val="es-CO" w:eastAsia="es-CO"/>
                        </w:rPr>
                        <w:t>len</w:t>
                      </w:r>
                      <w:proofErr w:type="spellEnd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(puntos) &gt;= 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B8D7A3"/>
                          <w:sz w:val="21"/>
                          <w:szCs w:val="21"/>
                          <w:lang w:val="es-CO" w:eastAsia="es-CO"/>
                        </w:rPr>
                        <w:t>2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:</w:t>
                      </w:r>
                    </w:p>
                    <w:p w14:paraId="05705AB2" w14:textId="77777777" w:rsidR="00120248" w:rsidRPr="00120248" w:rsidRDefault="00120248" w:rsidP="00120248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           </w:t>
                      </w:r>
                      <w:proofErr w:type="spellStart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xs</w:t>
                      </w:r>
                      <w:proofErr w:type="spellEnd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= [p[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B8D7A3"/>
                          <w:sz w:val="21"/>
                          <w:szCs w:val="21"/>
                          <w:lang w:val="es-CO" w:eastAsia="es-CO"/>
                        </w:rPr>
                        <w:t>0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] </w:t>
                      </w:r>
                      <w:proofErr w:type="spellStart"/>
                      <w:r w:rsidRPr="00120248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s-CO" w:eastAsia="es-CO"/>
                        </w:rPr>
                        <w:t>for</w:t>
                      </w:r>
                      <w:proofErr w:type="spellEnd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p 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s-CO" w:eastAsia="es-CO"/>
                        </w:rPr>
                        <w:t>in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puntos]  </w:t>
                      </w:r>
                      <w:r w:rsidRPr="00120248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s-CO" w:eastAsia="es-CO"/>
                        </w:rPr>
                        <w:t># Lecturas AD</w:t>
                      </w:r>
                    </w:p>
                    <w:p w14:paraId="425414D6" w14:textId="77777777" w:rsidR="00120248" w:rsidRPr="00120248" w:rsidRDefault="00120248" w:rsidP="00120248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           </w:t>
                      </w:r>
                      <w:proofErr w:type="spellStart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ys</w:t>
                      </w:r>
                      <w:proofErr w:type="spellEnd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= [p[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B8D7A3"/>
                          <w:sz w:val="21"/>
                          <w:szCs w:val="21"/>
                          <w:lang w:val="es-CO" w:eastAsia="es-CO"/>
                        </w:rPr>
                        <w:t>1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] </w:t>
                      </w:r>
                      <w:proofErr w:type="spellStart"/>
                      <w:r w:rsidRPr="00120248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s-CO" w:eastAsia="es-CO"/>
                        </w:rPr>
                        <w:t>for</w:t>
                      </w:r>
                      <w:proofErr w:type="spellEnd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p 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s-CO" w:eastAsia="es-CO"/>
                        </w:rPr>
                        <w:t>in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puntos]  </w:t>
                      </w:r>
                      <w:r w:rsidRPr="00120248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s-CO" w:eastAsia="es-CO"/>
                        </w:rPr>
                        <w:t># Ángulos de referencia</w:t>
                      </w:r>
                    </w:p>
                    <w:p w14:paraId="2EB03C18" w14:textId="77777777" w:rsidR="00120248" w:rsidRPr="00120248" w:rsidRDefault="00120248" w:rsidP="00120248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           </w:t>
                      </w:r>
                    </w:p>
                    <w:p w14:paraId="39FE4334" w14:textId="77777777" w:rsidR="00120248" w:rsidRPr="00120248" w:rsidRDefault="00120248" w:rsidP="00120248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           </w:t>
                      </w:r>
                      <w:r w:rsidRPr="00120248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s-CO" w:eastAsia="es-CO"/>
                        </w:rPr>
                        <w:t># Cálculo de pendiente y ordenada</w:t>
                      </w:r>
                    </w:p>
                    <w:p w14:paraId="6A64FD9A" w14:textId="77777777" w:rsidR="00120248" w:rsidRPr="00120248" w:rsidRDefault="00120248" w:rsidP="00120248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           n = </w:t>
                      </w:r>
                      <w:proofErr w:type="spellStart"/>
                      <w:r w:rsidRPr="00120248">
                        <w:rPr>
                          <w:rFonts w:ascii="Consolas" w:eastAsia="Times New Roman" w:hAnsi="Consolas" w:cs="Courier New"/>
                          <w:color w:val="4EC9B0"/>
                          <w:sz w:val="21"/>
                          <w:szCs w:val="21"/>
                          <w:lang w:val="es-CO" w:eastAsia="es-CO"/>
                        </w:rPr>
                        <w:t>len</w:t>
                      </w:r>
                      <w:proofErr w:type="spellEnd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(</w:t>
                      </w:r>
                      <w:proofErr w:type="spellStart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xs</w:t>
                      </w:r>
                      <w:proofErr w:type="spellEnd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)</w:t>
                      </w:r>
                    </w:p>
                    <w:p w14:paraId="3F61E35F" w14:textId="77777777" w:rsidR="00120248" w:rsidRPr="00120248" w:rsidRDefault="00120248" w:rsidP="00120248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           </w:t>
                      </w:r>
                      <w:proofErr w:type="spellStart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mean_x</w:t>
                      </w:r>
                      <w:proofErr w:type="spellEnd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= 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4EC9B0"/>
                          <w:sz w:val="21"/>
                          <w:szCs w:val="21"/>
                          <w:lang w:val="en-US" w:eastAsia="es-CO"/>
                        </w:rPr>
                        <w:t>sum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</w:t>
                      </w:r>
                      <w:proofErr w:type="spellStart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xs</w:t>
                      </w:r>
                      <w:proofErr w:type="spellEnd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) / n</w:t>
                      </w:r>
                    </w:p>
                    <w:p w14:paraId="295C98F7" w14:textId="77777777" w:rsidR="00120248" w:rsidRPr="00120248" w:rsidRDefault="00120248" w:rsidP="00120248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    </w:t>
                      </w:r>
                      <w:proofErr w:type="spellStart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mean_y</w:t>
                      </w:r>
                      <w:proofErr w:type="spellEnd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= 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4EC9B0"/>
                          <w:sz w:val="21"/>
                          <w:szCs w:val="21"/>
                          <w:lang w:val="en-US" w:eastAsia="es-CO"/>
                        </w:rPr>
                        <w:t>sum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</w:t>
                      </w:r>
                      <w:proofErr w:type="spellStart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ys</w:t>
                      </w:r>
                      <w:proofErr w:type="spellEnd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) / n</w:t>
                      </w:r>
                    </w:p>
                    <w:p w14:paraId="20A31798" w14:textId="77777777" w:rsidR="00120248" w:rsidRPr="00120248" w:rsidRDefault="00120248" w:rsidP="00120248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    </w:t>
                      </w:r>
                      <w:proofErr w:type="spellStart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numerador</w:t>
                      </w:r>
                      <w:proofErr w:type="spellEnd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= 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4EC9B0"/>
                          <w:sz w:val="21"/>
                          <w:szCs w:val="21"/>
                          <w:lang w:val="en-US" w:eastAsia="es-CO"/>
                        </w:rPr>
                        <w:t>sum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((</w:t>
                      </w:r>
                      <w:proofErr w:type="spellStart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xs</w:t>
                      </w:r>
                      <w:proofErr w:type="spellEnd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[</w:t>
                      </w:r>
                      <w:proofErr w:type="spellStart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i</w:t>
                      </w:r>
                      <w:proofErr w:type="spellEnd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] - </w:t>
                      </w:r>
                      <w:proofErr w:type="spellStart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mean_x</w:t>
                      </w:r>
                      <w:proofErr w:type="spellEnd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) * (</w:t>
                      </w:r>
                      <w:proofErr w:type="spellStart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ys</w:t>
                      </w:r>
                      <w:proofErr w:type="spellEnd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[</w:t>
                      </w:r>
                      <w:proofErr w:type="spellStart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i</w:t>
                      </w:r>
                      <w:proofErr w:type="spellEnd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] - </w:t>
                      </w:r>
                      <w:proofErr w:type="spellStart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mean_y</w:t>
                      </w:r>
                      <w:proofErr w:type="spellEnd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) 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for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proofErr w:type="spellStart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i</w:t>
                      </w:r>
                      <w:proofErr w:type="spellEnd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in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4EC9B0"/>
                          <w:sz w:val="21"/>
                          <w:szCs w:val="21"/>
                          <w:lang w:val="en-US" w:eastAsia="es-CO"/>
                        </w:rPr>
                        <w:t>range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(n))</w:t>
                      </w:r>
                    </w:p>
                    <w:p w14:paraId="2BCCDDCA" w14:textId="77777777" w:rsidR="00120248" w:rsidRPr="00120248" w:rsidRDefault="00120248" w:rsidP="00120248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    </w:t>
                      </w:r>
                      <w:proofErr w:type="spellStart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denominador</w:t>
                      </w:r>
                      <w:proofErr w:type="spellEnd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= 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4EC9B0"/>
                          <w:sz w:val="21"/>
                          <w:szCs w:val="21"/>
                          <w:lang w:val="en-US" w:eastAsia="es-CO"/>
                        </w:rPr>
                        <w:t>sum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((</w:t>
                      </w:r>
                      <w:proofErr w:type="spellStart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xs</w:t>
                      </w:r>
                      <w:proofErr w:type="spellEnd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[</w:t>
                      </w:r>
                      <w:proofErr w:type="spellStart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i</w:t>
                      </w:r>
                      <w:proofErr w:type="spellEnd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] - </w:t>
                      </w:r>
                      <w:proofErr w:type="spellStart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mean_x</w:t>
                      </w:r>
                      <w:proofErr w:type="spellEnd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) ** 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B8D7A3"/>
                          <w:sz w:val="21"/>
                          <w:szCs w:val="21"/>
                          <w:lang w:val="en-US" w:eastAsia="es-CO"/>
                        </w:rPr>
                        <w:t>2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for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proofErr w:type="spellStart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i</w:t>
                      </w:r>
                      <w:proofErr w:type="spellEnd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in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4EC9B0"/>
                          <w:sz w:val="21"/>
                          <w:szCs w:val="21"/>
                          <w:lang w:val="en-US" w:eastAsia="es-CO"/>
                        </w:rPr>
                        <w:t>range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(n))</w:t>
                      </w:r>
                    </w:p>
                    <w:p w14:paraId="62EF6BD2" w14:textId="77777777" w:rsidR="00120248" w:rsidRPr="00120248" w:rsidRDefault="00120248" w:rsidP="00120248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    </w:t>
                      </w:r>
                      <w:proofErr w:type="spellStart"/>
                      <w:r w:rsidRPr="00120248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s-CO" w:eastAsia="es-CO"/>
                        </w:rPr>
                        <w:t>if</w:t>
                      </w:r>
                      <w:proofErr w:type="spellEnd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denominador != 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B8D7A3"/>
                          <w:sz w:val="21"/>
                          <w:szCs w:val="21"/>
                          <w:lang w:val="es-CO" w:eastAsia="es-CO"/>
                        </w:rPr>
                        <w:t>0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:</w:t>
                      </w:r>
                    </w:p>
                    <w:p w14:paraId="16084E0E" w14:textId="77777777" w:rsidR="00120248" w:rsidRPr="00120248" w:rsidRDefault="00120248" w:rsidP="00120248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               m = numerador / denominador</w:t>
                      </w:r>
                    </w:p>
                    <w:p w14:paraId="57A71EBD" w14:textId="77777777" w:rsidR="00120248" w:rsidRPr="00120248" w:rsidRDefault="00120248" w:rsidP="00120248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               b = </w:t>
                      </w:r>
                      <w:proofErr w:type="spellStart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mean_y</w:t>
                      </w:r>
                      <w:proofErr w:type="spellEnd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- m * </w:t>
                      </w:r>
                      <w:proofErr w:type="spellStart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mean_x</w:t>
                      </w:r>
                      <w:proofErr w:type="spellEnd"/>
                    </w:p>
                    <w:p w14:paraId="2DFBE784" w14:textId="77777777" w:rsidR="00120248" w:rsidRPr="00120248" w:rsidRDefault="00120248" w:rsidP="00120248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               </w:t>
                      </w:r>
                      <w:r w:rsidRPr="00120248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s-CO" w:eastAsia="es-CO"/>
                        </w:rPr>
                        <w:t># Guardar calibración por canal</w:t>
                      </w:r>
                    </w:p>
                    <w:p w14:paraId="33ED6E13" w14:textId="77777777" w:rsidR="00120248" w:rsidRPr="00120248" w:rsidRDefault="00120248" w:rsidP="00120248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               </w:t>
                      </w:r>
                      <w:proofErr w:type="spellStart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self.cal</w:t>
                      </w:r>
                      <w:proofErr w:type="spellEnd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[</w:t>
                      </w:r>
                      <w:proofErr w:type="spellStart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idx</w:t>
                      </w:r>
                      <w:proofErr w:type="spellEnd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][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'm'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] = 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4EC9B0"/>
                          <w:sz w:val="21"/>
                          <w:szCs w:val="21"/>
                          <w:lang w:val="en-US" w:eastAsia="es-CO"/>
                        </w:rPr>
                        <w:t>float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(m)</w:t>
                      </w:r>
                    </w:p>
                    <w:p w14:paraId="36A48E71" w14:textId="77777777" w:rsidR="00120248" w:rsidRPr="00120248" w:rsidRDefault="00120248" w:rsidP="00120248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        </w:t>
                      </w:r>
                      <w:proofErr w:type="spellStart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self.cal</w:t>
                      </w:r>
                      <w:proofErr w:type="spellEnd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[</w:t>
                      </w:r>
                      <w:proofErr w:type="spellStart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idx</w:t>
                      </w:r>
                      <w:proofErr w:type="spellEnd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][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'b'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] = 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4EC9B0"/>
                          <w:sz w:val="21"/>
                          <w:szCs w:val="21"/>
                          <w:lang w:val="en-US" w:eastAsia="es-CO"/>
                        </w:rPr>
                        <w:t>float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(b)</w:t>
                      </w:r>
                    </w:p>
                    <w:p w14:paraId="61F96016" w14:textId="77777777" w:rsidR="00120248" w:rsidRPr="00120248" w:rsidRDefault="00120248" w:rsidP="00120248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40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        </w:t>
                      </w:r>
                      <w:proofErr w:type="spellStart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self.cal</w:t>
                      </w:r>
                      <w:proofErr w:type="spellEnd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[</w:t>
                      </w:r>
                      <w:proofErr w:type="spellStart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idx</w:t>
                      </w:r>
                      <w:proofErr w:type="spellEnd"/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][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'ok'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] = </w:t>
                      </w:r>
                      <w:r w:rsidRPr="00120248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True</w:t>
                      </w:r>
                    </w:p>
                    <w:p w14:paraId="18639391" w14:textId="064438E0" w:rsidR="008D264A" w:rsidRPr="008D264A" w:rsidRDefault="008D264A" w:rsidP="008D264A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40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>
        <w:rPr>
          <w:lang w:val="es-CO"/>
        </w:rPr>
        <w:t>Calibración Independiente por Canal</w:t>
      </w:r>
    </w:p>
    <w:p w14:paraId="208944AB" w14:textId="07BAB548" w:rsidR="008D264A" w:rsidRDefault="0068418C" w:rsidP="008D264A">
      <w:pPr>
        <w:rPr>
          <w:lang w:val="es-C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18B7F16A" wp14:editId="0B83E28C">
                <wp:simplePos x="0" y="0"/>
                <wp:positionH relativeFrom="margin">
                  <wp:align>right</wp:align>
                </wp:positionH>
                <wp:positionV relativeFrom="paragraph">
                  <wp:posOffset>258385</wp:posOffset>
                </wp:positionV>
                <wp:extent cx="6119495" cy="7078345"/>
                <wp:effectExtent l="95250" t="38100" r="33655" b="103505"/>
                <wp:wrapTopAndBottom/>
                <wp:docPr id="1538274785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9495" cy="7078692"/>
                        </a:xfrm>
                        <a:prstGeom prst="roundRect">
                          <a:avLst>
                            <a:gd name="adj" fmla="val 2544"/>
                          </a:avLst>
                        </a:prstGeom>
                        <a:solidFill>
                          <a:srgbClr val="23394C"/>
                        </a:solidFill>
                        <a:ln>
                          <a:noFill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EFF09D" w14:textId="77777777" w:rsidR="0068418C" w:rsidRPr="0068418C" w:rsidRDefault="0068418C" w:rsidP="0068418C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68418C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s-CO" w:eastAsia="es-CO"/>
                              </w:rPr>
                              <w:t># Aplicación de calibración con límites físicos</w:t>
                            </w:r>
                          </w:p>
                          <w:p w14:paraId="39EE7FCB" w14:textId="77777777" w:rsidR="0068418C" w:rsidRPr="0068418C" w:rsidRDefault="0068418C" w:rsidP="0068418C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68418C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def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n-US" w:eastAsia="es-CO"/>
                              </w:rPr>
                              <w:t>_</w:t>
                            </w:r>
                            <w:proofErr w:type="spellStart"/>
                            <w:r w:rsidRPr="0068418C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n-US" w:eastAsia="es-CO"/>
                              </w:rPr>
                              <w:t>apply_cal</w:t>
                            </w:r>
                            <w:proofErr w:type="spellEnd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n-US" w:eastAsia="es-CO"/>
                              </w:rPr>
                              <w:t xml:space="preserve">self, </w:t>
                            </w:r>
                            <w:proofErr w:type="spellStart"/>
                            <w:r w:rsidRPr="0068418C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n-US" w:eastAsia="es-CO"/>
                              </w:rPr>
                              <w:t>idx</w:t>
                            </w:r>
                            <w:proofErr w:type="spellEnd"/>
                            <w:r w:rsidRPr="0068418C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n-US" w:eastAsia="es-CO"/>
                              </w:rPr>
                              <w:t xml:space="preserve">: 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4EC9B0"/>
                                <w:sz w:val="21"/>
                                <w:szCs w:val="21"/>
                                <w:lang w:val="en-US" w:eastAsia="es-CO"/>
                              </w:rPr>
                              <w:t>int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n-US" w:eastAsia="es-CO"/>
                              </w:rPr>
                              <w:t xml:space="preserve">, </w:t>
                            </w:r>
                            <w:proofErr w:type="spellStart"/>
                            <w:r w:rsidRPr="0068418C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n-US" w:eastAsia="es-CO"/>
                              </w:rPr>
                              <w:t>lectura</w:t>
                            </w:r>
                            <w:proofErr w:type="spellEnd"/>
                            <w:r w:rsidRPr="0068418C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n-US" w:eastAsia="es-CO"/>
                              </w:rPr>
                              <w:t xml:space="preserve">: 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4EC9B0"/>
                                <w:sz w:val="21"/>
                                <w:szCs w:val="21"/>
                                <w:lang w:val="en-US" w:eastAsia="es-CO"/>
                              </w:rPr>
                              <w:t>int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n-US" w:eastAsia="es-CO"/>
                              </w:rPr>
                              <w:t xml:space="preserve">, </w:t>
                            </w:r>
                            <w:proofErr w:type="spellStart"/>
                            <w:r w:rsidRPr="0068418C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n-US" w:eastAsia="es-CO"/>
                              </w:rPr>
                              <w:t>raw_angle</w:t>
                            </w:r>
                            <w:proofErr w:type="spellEnd"/>
                            <w:r w:rsidRPr="0068418C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n-US" w:eastAsia="es-CO"/>
                              </w:rPr>
                              <w:t xml:space="preserve">: 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4EC9B0"/>
                                <w:sz w:val="21"/>
                                <w:szCs w:val="21"/>
                                <w:lang w:val="en-US" w:eastAsia="es-CO"/>
                              </w:rPr>
                              <w:t>int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) -&gt; 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4EC9B0"/>
                                <w:sz w:val="21"/>
                                <w:szCs w:val="21"/>
                                <w:lang w:val="en-US" w:eastAsia="es-CO"/>
                              </w:rPr>
                              <w:t>float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:</w:t>
                            </w:r>
                          </w:p>
                          <w:p w14:paraId="0DA95089" w14:textId="77777777" w:rsidR="0068418C" w:rsidRPr="0068418C" w:rsidRDefault="0068418C" w:rsidP="0068418C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if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not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proofErr w:type="spellStart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self.cal</w:t>
                            </w:r>
                            <w:proofErr w:type="spellEnd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[</w:t>
                            </w:r>
                            <w:proofErr w:type="spellStart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idx</w:t>
                            </w:r>
                            <w:proofErr w:type="spellEnd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][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n-US" w:eastAsia="es-CO"/>
                              </w:rPr>
                              <w:t>'ok'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]:</w:t>
                            </w:r>
                          </w:p>
                          <w:p w14:paraId="33835DAE" w14:textId="77777777" w:rsidR="0068418C" w:rsidRPr="0068418C" w:rsidRDefault="0068418C" w:rsidP="0068418C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return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4EC9B0"/>
                                <w:sz w:val="21"/>
                                <w:szCs w:val="21"/>
                                <w:lang w:val="en-US" w:eastAsia="es-CO"/>
                              </w:rPr>
                              <w:t>float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</w:t>
                            </w:r>
                            <w:proofErr w:type="spellStart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raw_angle</w:t>
                            </w:r>
                            <w:proofErr w:type="spellEnd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if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proofErr w:type="spellStart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raw_angle</w:t>
                            </w:r>
                            <w:proofErr w:type="spellEnd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is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not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proofErr w:type="gramStart"/>
                            <w:r w:rsidRPr="0068418C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None</w:t>
                            </w:r>
                            <w:proofErr w:type="gramEnd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else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B8D7A3"/>
                                <w:sz w:val="21"/>
                                <w:szCs w:val="21"/>
                                <w:lang w:val="en-US" w:eastAsia="es-CO"/>
                              </w:rPr>
                              <w:t>0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)</w:t>
                            </w:r>
                          </w:p>
                          <w:p w14:paraId="51ADA1BE" w14:textId="77777777" w:rsidR="0068418C" w:rsidRPr="0068418C" w:rsidRDefault="0068418C" w:rsidP="0068418C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</w:t>
                            </w:r>
                          </w:p>
                          <w:p w14:paraId="0D22E572" w14:textId="77777777" w:rsidR="0068418C" w:rsidRPr="0068418C" w:rsidRDefault="0068418C" w:rsidP="0068418C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s-CO" w:eastAsia="es-CO"/>
                              </w:rPr>
                              <w:t># Aplicar ecuación de calibración</w:t>
                            </w:r>
                          </w:p>
                          <w:p w14:paraId="0EC8FDB7" w14:textId="77777777" w:rsidR="0068418C" w:rsidRPr="0068418C" w:rsidRDefault="0068418C" w:rsidP="0068418C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</w:t>
                            </w:r>
                            <w:proofErr w:type="spellStart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angle_calibrado</w:t>
                            </w:r>
                            <w:proofErr w:type="spellEnd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= </w:t>
                            </w:r>
                            <w:proofErr w:type="spellStart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self.cal</w:t>
                            </w:r>
                            <w:proofErr w:type="spellEnd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[</w:t>
                            </w:r>
                            <w:proofErr w:type="spellStart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idx</w:t>
                            </w:r>
                            <w:proofErr w:type="spellEnd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][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>'m'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] * lectura + </w:t>
                            </w:r>
                            <w:proofErr w:type="spellStart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self.cal</w:t>
                            </w:r>
                            <w:proofErr w:type="spellEnd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[</w:t>
                            </w:r>
                            <w:proofErr w:type="spellStart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idx</w:t>
                            </w:r>
                            <w:proofErr w:type="spellEnd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][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D69D85"/>
                                <w:sz w:val="21"/>
                                <w:szCs w:val="21"/>
                                <w:lang w:val="es-CO" w:eastAsia="es-CO"/>
                              </w:rPr>
                              <w:t>'b'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]</w:t>
                            </w:r>
                          </w:p>
                          <w:p w14:paraId="4FBA0AE7" w14:textId="77777777" w:rsidR="0068418C" w:rsidRPr="0068418C" w:rsidRDefault="0068418C" w:rsidP="0068418C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</w:t>
                            </w:r>
                          </w:p>
                          <w:p w14:paraId="2F412D51" w14:textId="77777777" w:rsidR="0068418C" w:rsidRPr="0068418C" w:rsidRDefault="0068418C" w:rsidP="0068418C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s-CO" w:eastAsia="es-CO"/>
                              </w:rPr>
                              <w:t xml:space="preserve"># </w:t>
                            </w:r>
                            <w:proofErr w:type="spellStart"/>
                            <w:r w:rsidRPr="0068418C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s-CO" w:eastAsia="es-CO"/>
                              </w:rPr>
                              <w:t>Clamp</w:t>
                            </w:r>
                            <w:proofErr w:type="spellEnd"/>
                            <w:r w:rsidRPr="0068418C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a límites físicos realistas</w:t>
                            </w:r>
                          </w:p>
                          <w:p w14:paraId="6F7DF5A8" w14:textId="3AE9F333" w:rsidR="0068418C" w:rsidRPr="0068418C" w:rsidRDefault="0068418C" w:rsidP="0068418C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</w:t>
                            </w:r>
                            <w:proofErr w:type="spellStart"/>
                            <w:r w:rsidRPr="0068418C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s-CO" w:eastAsia="es-CO"/>
                              </w:rPr>
                              <w:t>return</w:t>
                            </w:r>
                            <w:proofErr w:type="spellEnd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</w:t>
                            </w:r>
                            <w:proofErr w:type="spellStart"/>
                            <w:r w:rsidRPr="0068418C">
                              <w:rPr>
                                <w:rFonts w:ascii="Consolas" w:eastAsia="Times New Roman" w:hAnsi="Consolas" w:cs="Courier New"/>
                                <w:color w:val="4EC9B0"/>
                                <w:sz w:val="21"/>
                                <w:szCs w:val="21"/>
                                <w:lang w:val="es-CO" w:eastAsia="es-CO"/>
                              </w:rPr>
                              <w:t>max</w:t>
                            </w:r>
                            <w:proofErr w:type="spellEnd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(-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B8D7A3"/>
                                <w:sz w:val="21"/>
                                <w:szCs w:val="21"/>
                                <w:lang w:val="es-CO" w:eastAsia="es-CO"/>
                              </w:rPr>
                              <w:t>135.0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, 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4EC9B0"/>
                                <w:sz w:val="21"/>
                                <w:szCs w:val="21"/>
                                <w:lang w:val="es-CO" w:eastAsia="es-CO"/>
                              </w:rPr>
                              <w:t>min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(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B8D7A3"/>
                                <w:sz w:val="21"/>
                                <w:szCs w:val="21"/>
                                <w:lang w:val="es-CO" w:eastAsia="es-CO"/>
                              </w:rPr>
                              <w:t>135.0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, </w:t>
                            </w:r>
                            <w:proofErr w:type="spellStart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angle_calibrado</w:t>
                            </w:r>
                            <w:proofErr w:type="spellEnd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))</w:t>
                            </w:r>
                          </w:p>
                          <w:p w14:paraId="4E461176" w14:textId="77777777" w:rsidR="0068418C" w:rsidRPr="0068418C" w:rsidRDefault="0068418C" w:rsidP="0068418C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68418C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s-CO" w:eastAsia="es-CO"/>
                              </w:rPr>
                              <w:t xml:space="preserve"># Procesamiento de datos </w:t>
                            </w:r>
                            <w:proofErr w:type="spellStart"/>
                            <w:r w:rsidRPr="0068418C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s-CO" w:eastAsia="es-CO"/>
                              </w:rPr>
                              <w:t>multi-sensor</w:t>
                            </w:r>
                            <w:proofErr w:type="spellEnd"/>
                            <w:r w:rsidRPr="0068418C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en tiempo real</w:t>
                            </w:r>
                          </w:p>
                          <w:p w14:paraId="7118B734" w14:textId="77777777" w:rsidR="0068418C" w:rsidRPr="0068418C" w:rsidRDefault="0068418C" w:rsidP="0068418C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68418C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def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n-US" w:eastAsia="es-CO"/>
                              </w:rPr>
                              <w:t>_</w:t>
                            </w:r>
                            <w:proofErr w:type="spellStart"/>
                            <w:r w:rsidRPr="0068418C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n-US" w:eastAsia="es-CO"/>
                              </w:rPr>
                              <w:t>on_data</w:t>
                            </w:r>
                            <w:proofErr w:type="spellEnd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DCDCDC"/>
                                <w:sz w:val="21"/>
                                <w:szCs w:val="21"/>
                                <w:lang w:val="en-US" w:eastAsia="es-CO"/>
                              </w:rPr>
                              <w:t>self, l1, a1, l2, a2, l3, a3, sensor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):</w:t>
                            </w:r>
                          </w:p>
                          <w:p w14:paraId="5C392FD6" w14:textId="77777777" w:rsidR="0068418C" w:rsidRPr="0068418C" w:rsidRDefault="0068418C" w:rsidP="0068418C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n-US" w:eastAsia="es-CO"/>
                              </w:rPr>
                              <w:t xml:space="preserve"># </w:t>
                            </w:r>
                            <w:proofErr w:type="spellStart"/>
                            <w:r w:rsidRPr="0068418C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n-US" w:eastAsia="es-CO"/>
                              </w:rPr>
                              <w:t>Calcular</w:t>
                            </w:r>
                            <w:proofErr w:type="spellEnd"/>
                            <w:r w:rsidRPr="0068418C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proofErr w:type="spellStart"/>
                            <w:r w:rsidRPr="0068418C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n-US" w:eastAsia="es-CO"/>
                              </w:rPr>
                              <w:t>ángulos</w:t>
                            </w:r>
                            <w:proofErr w:type="spellEnd"/>
                            <w:r w:rsidRPr="0068418C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proofErr w:type="spellStart"/>
                            <w:r w:rsidRPr="0068418C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n-US" w:eastAsia="es-CO"/>
                              </w:rPr>
                              <w:t>calibrados</w:t>
                            </w:r>
                            <w:proofErr w:type="spellEnd"/>
                          </w:p>
                          <w:p w14:paraId="18ED1EF4" w14:textId="77777777" w:rsidR="0068418C" w:rsidRPr="0068418C" w:rsidRDefault="0068418C" w:rsidP="0068418C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ac1 = self._</w:t>
                            </w:r>
                            <w:proofErr w:type="spellStart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apply_cal</w:t>
                            </w:r>
                            <w:proofErr w:type="spellEnd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B8D7A3"/>
                                <w:sz w:val="21"/>
                                <w:szCs w:val="21"/>
                                <w:lang w:val="en-US" w:eastAsia="es-CO"/>
                              </w:rPr>
                              <w:t>0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, l1, a1)</w:t>
                            </w:r>
                          </w:p>
                          <w:p w14:paraId="5BC933EE" w14:textId="77777777" w:rsidR="0068418C" w:rsidRPr="0068418C" w:rsidRDefault="0068418C" w:rsidP="0068418C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ac2 = self._</w:t>
                            </w:r>
                            <w:proofErr w:type="spellStart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apply_cal</w:t>
                            </w:r>
                            <w:proofErr w:type="spellEnd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B8D7A3"/>
                                <w:sz w:val="21"/>
                                <w:szCs w:val="21"/>
                                <w:lang w:val="en-US" w:eastAsia="es-CO"/>
                              </w:rPr>
                              <w:t>1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, l2, a2)</w:t>
                            </w:r>
                          </w:p>
                          <w:p w14:paraId="50DA21A1" w14:textId="77777777" w:rsidR="0068418C" w:rsidRPr="0068418C" w:rsidRDefault="0068418C" w:rsidP="0068418C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ac3 = self._</w:t>
                            </w:r>
                            <w:proofErr w:type="spellStart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apply_cal</w:t>
                            </w:r>
                            <w:proofErr w:type="spellEnd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B8D7A3"/>
                                <w:sz w:val="21"/>
                                <w:szCs w:val="21"/>
                                <w:lang w:val="en-US" w:eastAsia="es-CO"/>
                              </w:rPr>
                              <w:t>2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, l3, a3)</w:t>
                            </w:r>
                          </w:p>
                          <w:p w14:paraId="5B48F41B" w14:textId="77777777" w:rsidR="0068418C" w:rsidRPr="0068418C" w:rsidRDefault="0068418C" w:rsidP="0068418C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</w:t>
                            </w:r>
                          </w:p>
                          <w:p w14:paraId="18C988C0" w14:textId="77777777" w:rsidR="0068418C" w:rsidRPr="0068418C" w:rsidRDefault="0068418C" w:rsidP="0068418C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n-US" w:eastAsia="es-CO"/>
                              </w:rPr>
                              <w:t xml:space="preserve"># </w:t>
                            </w:r>
                            <w:proofErr w:type="spellStart"/>
                            <w:r w:rsidRPr="0068418C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n-US" w:eastAsia="es-CO"/>
                              </w:rPr>
                              <w:t>Actualizar</w:t>
                            </w:r>
                            <w:proofErr w:type="spellEnd"/>
                            <w:r w:rsidRPr="0068418C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proofErr w:type="spellStart"/>
                            <w:r w:rsidRPr="0068418C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n-US" w:eastAsia="es-CO"/>
                              </w:rPr>
                              <w:t>ventana</w:t>
                            </w:r>
                            <w:proofErr w:type="spellEnd"/>
                            <w:r w:rsidRPr="0068418C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proofErr w:type="spellStart"/>
                            <w:r w:rsidRPr="0068418C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n-US" w:eastAsia="es-CO"/>
                              </w:rPr>
                              <w:t>deslizante</w:t>
                            </w:r>
                            <w:proofErr w:type="spellEnd"/>
                          </w:p>
                          <w:p w14:paraId="5C3E3785" w14:textId="61C62CF9" w:rsidR="0068418C" w:rsidRPr="0068418C" w:rsidRDefault="0068418C" w:rsidP="0068418C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</w:t>
                            </w:r>
                            <w:proofErr w:type="spellStart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self.time_idx.append</w:t>
                            </w:r>
                            <w:proofErr w:type="spellEnd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</w:t>
                            </w:r>
                            <w:proofErr w:type="spellStart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self.time_idx</w:t>
                            </w:r>
                            <w:proofErr w:type="spellEnd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[-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B8D7A3"/>
                                <w:sz w:val="21"/>
                                <w:szCs w:val="21"/>
                                <w:lang w:val="en-US" w:eastAsia="es-CO"/>
                              </w:rPr>
                              <w:t>1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] + 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B8D7A3"/>
                                <w:sz w:val="21"/>
                                <w:szCs w:val="21"/>
                                <w:lang w:val="en-US" w:eastAsia="es-CO"/>
                              </w:rPr>
                              <w:t>0.1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if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proofErr w:type="spellStart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self.time_idx</w:t>
                            </w:r>
                            <w:proofErr w:type="spellEnd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else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B8D7A3"/>
                                <w:sz w:val="21"/>
                                <w:szCs w:val="21"/>
                                <w:lang w:val="en-US" w:eastAsia="es-CO"/>
                              </w:rPr>
                              <w:t>0.0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)</w:t>
                            </w:r>
                          </w:p>
                          <w:p w14:paraId="59E4D968" w14:textId="77777777" w:rsidR="0068418C" w:rsidRPr="0068418C" w:rsidRDefault="0068418C" w:rsidP="0068418C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for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proofErr w:type="spellStart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i</w:t>
                            </w:r>
                            <w:proofErr w:type="spellEnd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, (</w:t>
                            </w:r>
                            <w:proofErr w:type="spellStart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l_val</w:t>
                            </w:r>
                            <w:proofErr w:type="spellEnd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, </w:t>
                            </w:r>
                            <w:proofErr w:type="spellStart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a_cal</w:t>
                            </w:r>
                            <w:proofErr w:type="spellEnd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) 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in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4EC9B0"/>
                                <w:sz w:val="21"/>
                                <w:szCs w:val="21"/>
                                <w:lang w:val="en-US" w:eastAsia="es-CO"/>
                              </w:rPr>
                              <w:t>enumerate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([(l1,ac1), (l2,ac2), (l3,ac3)]):</w:t>
                            </w:r>
                          </w:p>
                          <w:p w14:paraId="3B7560CB" w14:textId="77777777" w:rsidR="0068418C" w:rsidRPr="0068418C" w:rsidRDefault="0068418C" w:rsidP="0068418C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</w:t>
                            </w:r>
                            <w:proofErr w:type="spellStart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self.ad_series</w:t>
                            </w:r>
                            <w:proofErr w:type="spellEnd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[</w:t>
                            </w:r>
                            <w:proofErr w:type="spellStart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i</w:t>
                            </w:r>
                            <w:proofErr w:type="spellEnd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].append(</w:t>
                            </w:r>
                            <w:proofErr w:type="spellStart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l_val</w:t>
                            </w:r>
                            <w:proofErr w:type="spellEnd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)</w:t>
                            </w:r>
                          </w:p>
                          <w:p w14:paraId="5D9D579A" w14:textId="278D1E96" w:rsidR="0068418C" w:rsidRPr="0068418C" w:rsidRDefault="0068418C" w:rsidP="0068418C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</w:t>
                            </w:r>
                            <w:proofErr w:type="spellStart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self.ang_series</w:t>
                            </w:r>
                            <w:proofErr w:type="spellEnd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[</w:t>
                            </w:r>
                            <w:proofErr w:type="spellStart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i</w:t>
                            </w:r>
                            <w:proofErr w:type="spellEnd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].append(</w:t>
                            </w:r>
                            <w:proofErr w:type="spellStart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a_cal</w:t>
                            </w:r>
                            <w:proofErr w:type="spellEnd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)</w:t>
                            </w:r>
                          </w:p>
                          <w:p w14:paraId="783696F1" w14:textId="77777777" w:rsidR="0068418C" w:rsidRPr="0068418C" w:rsidRDefault="0068418C" w:rsidP="0068418C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s-CO" w:eastAsia="es-CO"/>
                              </w:rPr>
                              <w:t># Mantener ventana de 100 muestras</w:t>
                            </w:r>
                          </w:p>
                          <w:p w14:paraId="6149A03F" w14:textId="77777777" w:rsidR="0068418C" w:rsidRPr="0068418C" w:rsidRDefault="0068418C" w:rsidP="0068418C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    </w:t>
                            </w:r>
                            <w:proofErr w:type="spellStart"/>
                            <w:r w:rsidRPr="0068418C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s-CO" w:eastAsia="es-CO"/>
                              </w:rPr>
                              <w:t>if</w:t>
                            </w:r>
                            <w:proofErr w:type="spellEnd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</w:t>
                            </w:r>
                            <w:proofErr w:type="spellStart"/>
                            <w:r w:rsidRPr="0068418C">
                              <w:rPr>
                                <w:rFonts w:ascii="Consolas" w:eastAsia="Times New Roman" w:hAnsi="Consolas" w:cs="Courier New"/>
                                <w:color w:val="4EC9B0"/>
                                <w:sz w:val="21"/>
                                <w:szCs w:val="21"/>
                                <w:lang w:val="es-CO" w:eastAsia="es-CO"/>
                              </w:rPr>
                              <w:t>len</w:t>
                            </w:r>
                            <w:proofErr w:type="spellEnd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(</w:t>
                            </w:r>
                            <w:proofErr w:type="spellStart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self.ad_series</w:t>
                            </w:r>
                            <w:proofErr w:type="spellEnd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[i]) &gt; 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B8D7A3"/>
                                <w:sz w:val="21"/>
                                <w:szCs w:val="21"/>
                                <w:lang w:val="es-CO" w:eastAsia="es-CO"/>
                              </w:rPr>
                              <w:t>100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:</w:t>
                            </w:r>
                          </w:p>
                          <w:p w14:paraId="60958519" w14:textId="77777777" w:rsidR="0068418C" w:rsidRPr="0068418C" w:rsidRDefault="0068418C" w:rsidP="0068418C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        </w:t>
                            </w:r>
                            <w:proofErr w:type="spellStart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self.ad_series</w:t>
                            </w:r>
                            <w:proofErr w:type="spellEnd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[</w:t>
                            </w:r>
                            <w:proofErr w:type="spellStart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i</w:t>
                            </w:r>
                            <w:proofErr w:type="spellEnd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].pop(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B8D7A3"/>
                                <w:sz w:val="21"/>
                                <w:szCs w:val="21"/>
                                <w:lang w:val="en-US" w:eastAsia="es-CO"/>
                              </w:rPr>
                              <w:t>0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)</w:t>
                            </w:r>
                          </w:p>
                          <w:p w14:paraId="5E88446D" w14:textId="23F161C8" w:rsidR="0068418C" w:rsidRPr="0068418C" w:rsidRDefault="0068418C" w:rsidP="0068418C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    </w:t>
                            </w:r>
                            <w:proofErr w:type="spellStart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self.ang_series</w:t>
                            </w:r>
                            <w:proofErr w:type="spellEnd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[</w:t>
                            </w:r>
                            <w:proofErr w:type="spellStart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i</w:t>
                            </w:r>
                            <w:proofErr w:type="spellEnd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].pop(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B8D7A3"/>
                                <w:sz w:val="21"/>
                                <w:szCs w:val="21"/>
                                <w:lang w:val="en-US" w:eastAsia="es-CO"/>
                              </w:rPr>
                              <w:t>0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)</w:t>
                            </w:r>
                          </w:p>
                          <w:p w14:paraId="2CB5E89C" w14:textId="77777777" w:rsidR="0068418C" w:rsidRPr="0068418C" w:rsidRDefault="0068418C" w:rsidP="0068418C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if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proofErr w:type="spellStart"/>
                            <w:r w:rsidRPr="0068418C">
                              <w:rPr>
                                <w:rFonts w:ascii="Consolas" w:eastAsia="Times New Roman" w:hAnsi="Consolas" w:cs="Courier New"/>
                                <w:color w:val="4EC9B0"/>
                                <w:sz w:val="21"/>
                                <w:szCs w:val="21"/>
                                <w:lang w:val="en-US" w:eastAsia="es-CO"/>
                              </w:rPr>
                              <w:t>len</w:t>
                            </w:r>
                            <w:proofErr w:type="spellEnd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</w:t>
                            </w:r>
                            <w:proofErr w:type="spellStart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self.time_idx</w:t>
                            </w:r>
                            <w:proofErr w:type="spellEnd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) &gt; 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B8D7A3"/>
                                <w:sz w:val="21"/>
                                <w:szCs w:val="21"/>
                                <w:lang w:val="en-US" w:eastAsia="es-CO"/>
                              </w:rPr>
                              <w:t>100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:</w:t>
                            </w:r>
                          </w:p>
                          <w:p w14:paraId="53185A44" w14:textId="319A93DA" w:rsidR="0068418C" w:rsidRPr="0068418C" w:rsidRDefault="0068418C" w:rsidP="0068418C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</w:t>
                            </w:r>
                            <w:proofErr w:type="spellStart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self.time_idx.pop</w:t>
                            </w:r>
                            <w:proofErr w:type="spellEnd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(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B8D7A3"/>
                                <w:sz w:val="21"/>
                                <w:szCs w:val="21"/>
                                <w:lang w:val="es-CO" w:eastAsia="es-CO"/>
                              </w:rPr>
                              <w:t>0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>)</w:t>
                            </w:r>
                          </w:p>
                          <w:p w14:paraId="684BCAC7" w14:textId="77777777" w:rsidR="0068418C" w:rsidRPr="0068418C" w:rsidRDefault="0068418C" w:rsidP="0068418C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</w:pP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i/>
                                <w:iCs/>
                                <w:color w:val="57A64A"/>
                                <w:sz w:val="21"/>
                                <w:szCs w:val="21"/>
                                <w:lang w:val="es-CO" w:eastAsia="es-CO"/>
                              </w:rPr>
                              <w:t># Actualizar gráfica dual</w:t>
                            </w:r>
                          </w:p>
                          <w:p w14:paraId="3EAF1999" w14:textId="77777777" w:rsidR="0068418C" w:rsidRPr="0068418C" w:rsidRDefault="0068418C" w:rsidP="0068418C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s-CO" w:eastAsia="es-CO"/>
                              </w:rPr>
                              <w:t xml:space="preserve">    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for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proofErr w:type="spellStart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i</w:t>
                            </w:r>
                            <w:proofErr w:type="spellEnd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569CD6"/>
                                <w:sz w:val="21"/>
                                <w:szCs w:val="21"/>
                                <w:lang w:val="en-US" w:eastAsia="es-CO"/>
                              </w:rPr>
                              <w:t>in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4EC9B0"/>
                                <w:sz w:val="21"/>
                                <w:szCs w:val="21"/>
                                <w:lang w:val="en-US" w:eastAsia="es-CO"/>
                              </w:rPr>
                              <w:t>range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B8D7A3"/>
                                <w:sz w:val="21"/>
                                <w:szCs w:val="21"/>
                                <w:lang w:val="en-US" w:eastAsia="es-CO"/>
                              </w:rPr>
                              <w:t>3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):</w:t>
                            </w:r>
                          </w:p>
                          <w:p w14:paraId="5E75CC3C" w14:textId="77777777" w:rsidR="0068418C" w:rsidRPr="0068418C" w:rsidRDefault="0068418C" w:rsidP="0068418C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326" w:lineRule="atLeast"/>
                              <w:contextualSpacing w:val="0"/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</w:t>
                            </w:r>
                            <w:proofErr w:type="spellStart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self.lines_ad</w:t>
                            </w:r>
                            <w:proofErr w:type="spellEnd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[</w:t>
                            </w:r>
                            <w:proofErr w:type="spellStart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i</w:t>
                            </w:r>
                            <w:proofErr w:type="spellEnd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].</w:t>
                            </w:r>
                            <w:proofErr w:type="spellStart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set_data</w:t>
                            </w:r>
                            <w:proofErr w:type="spellEnd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</w:t>
                            </w:r>
                            <w:proofErr w:type="spellStart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self.time_idx</w:t>
                            </w:r>
                            <w:proofErr w:type="spellEnd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, </w:t>
                            </w:r>
                            <w:proofErr w:type="spellStart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self.ad_series</w:t>
                            </w:r>
                            <w:proofErr w:type="spellEnd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[</w:t>
                            </w:r>
                            <w:proofErr w:type="spellStart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i</w:t>
                            </w:r>
                            <w:proofErr w:type="spellEnd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])</w:t>
                            </w:r>
                          </w:p>
                          <w:p w14:paraId="682908D7" w14:textId="18A2DC4B" w:rsidR="0068418C" w:rsidRPr="0068418C" w:rsidRDefault="0068418C" w:rsidP="0068418C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line="240" w:lineRule="auto"/>
                              <w:contextualSpacing w:val="0"/>
                              <w:rPr>
                                <w:rFonts w:ascii="Courier New" w:eastAsia="Times New Roman" w:hAnsi="Courier New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</w:pP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        </w:t>
                            </w:r>
                            <w:proofErr w:type="spellStart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self.lines_ang</w:t>
                            </w:r>
                            <w:proofErr w:type="spellEnd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[</w:t>
                            </w:r>
                            <w:proofErr w:type="spellStart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i</w:t>
                            </w:r>
                            <w:proofErr w:type="spellEnd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].</w:t>
                            </w:r>
                            <w:proofErr w:type="spellStart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set_data</w:t>
                            </w:r>
                            <w:proofErr w:type="spellEnd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(</w:t>
                            </w:r>
                            <w:proofErr w:type="spellStart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self.time_idx</w:t>
                            </w:r>
                            <w:proofErr w:type="spellEnd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 xml:space="preserve">, </w:t>
                            </w:r>
                            <w:proofErr w:type="spellStart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self.ang_series</w:t>
                            </w:r>
                            <w:proofErr w:type="spellEnd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[</w:t>
                            </w:r>
                            <w:proofErr w:type="spellStart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i</w:t>
                            </w:r>
                            <w:proofErr w:type="spellEnd"/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]</w:t>
                            </w:r>
                            <w:r w:rsidRPr="0068418C">
                              <w:rPr>
                                <w:rFonts w:ascii="Consolas" w:eastAsia="Times New Roman" w:hAnsi="Consolas" w:cs="Courier New"/>
                                <w:color w:val="DADADA"/>
                                <w:sz w:val="21"/>
                                <w:szCs w:val="21"/>
                                <w:lang w:val="en-US" w:eastAsia="es-CO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B7F16A" id="_x0000_s1033" style="position:absolute;margin-left:430.65pt;margin-top:20.35pt;width:481.85pt;height:557.35pt;z-index:-2516316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66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" fillcolor="#23394c" stroked="f" strokeweight="2pt">
                <v:shadow on="t" color="black" opacity="26214f" origin=".5,-.5" offset="-.74836mm,.74836mm"/>
                <v:textbox>
                  <w:txbxContent>
                    <w:p w14:paraId="32EFF09D" w14:textId="77777777" w:rsidR="0068418C" w:rsidRPr="0068418C" w:rsidRDefault="0068418C" w:rsidP="0068418C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68418C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s-CO" w:eastAsia="es-CO"/>
                        </w:rPr>
                        <w:t># Aplicación de calibración con límites físicos</w:t>
                      </w:r>
                    </w:p>
                    <w:p w14:paraId="39EE7FCB" w14:textId="77777777" w:rsidR="0068418C" w:rsidRPr="0068418C" w:rsidRDefault="0068418C" w:rsidP="0068418C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68418C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def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n-US" w:eastAsia="es-CO"/>
                        </w:rPr>
                        <w:t>_</w:t>
                      </w:r>
                      <w:proofErr w:type="spellStart"/>
                      <w:r w:rsidRPr="0068418C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n-US" w:eastAsia="es-CO"/>
                        </w:rPr>
                        <w:t>apply_cal</w:t>
                      </w:r>
                      <w:proofErr w:type="spellEnd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n-US" w:eastAsia="es-CO"/>
                        </w:rPr>
                        <w:t xml:space="preserve">self, </w:t>
                      </w:r>
                      <w:proofErr w:type="spellStart"/>
                      <w:r w:rsidRPr="0068418C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n-US" w:eastAsia="es-CO"/>
                        </w:rPr>
                        <w:t>idx</w:t>
                      </w:r>
                      <w:proofErr w:type="spellEnd"/>
                      <w:r w:rsidRPr="0068418C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n-US" w:eastAsia="es-CO"/>
                        </w:rPr>
                        <w:t xml:space="preserve">: 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4EC9B0"/>
                          <w:sz w:val="21"/>
                          <w:szCs w:val="21"/>
                          <w:lang w:val="en-US" w:eastAsia="es-CO"/>
                        </w:rPr>
                        <w:t>int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n-US" w:eastAsia="es-CO"/>
                        </w:rPr>
                        <w:t xml:space="preserve">, </w:t>
                      </w:r>
                      <w:proofErr w:type="spellStart"/>
                      <w:r w:rsidRPr="0068418C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n-US" w:eastAsia="es-CO"/>
                        </w:rPr>
                        <w:t>lectura</w:t>
                      </w:r>
                      <w:proofErr w:type="spellEnd"/>
                      <w:r w:rsidRPr="0068418C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n-US" w:eastAsia="es-CO"/>
                        </w:rPr>
                        <w:t xml:space="preserve">: 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4EC9B0"/>
                          <w:sz w:val="21"/>
                          <w:szCs w:val="21"/>
                          <w:lang w:val="en-US" w:eastAsia="es-CO"/>
                        </w:rPr>
                        <w:t>int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n-US" w:eastAsia="es-CO"/>
                        </w:rPr>
                        <w:t xml:space="preserve">, </w:t>
                      </w:r>
                      <w:proofErr w:type="spellStart"/>
                      <w:r w:rsidRPr="0068418C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n-US" w:eastAsia="es-CO"/>
                        </w:rPr>
                        <w:t>raw_angle</w:t>
                      </w:r>
                      <w:proofErr w:type="spellEnd"/>
                      <w:r w:rsidRPr="0068418C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n-US" w:eastAsia="es-CO"/>
                        </w:rPr>
                        <w:t xml:space="preserve">: 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4EC9B0"/>
                          <w:sz w:val="21"/>
                          <w:szCs w:val="21"/>
                          <w:lang w:val="en-US" w:eastAsia="es-CO"/>
                        </w:rPr>
                        <w:t>int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) -&gt; 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4EC9B0"/>
                          <w:sz w:val="21"/>
                          <w:szCs w:val="21"/>
                          <w:lang w:val="en-US" w:eastAsia="es-CO"/>
                        </w:rPr>
                        <w:t>float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:</w:t>
                      </w:r>
                    </w:p>
                    <w:p w14:paraId="0DA95089" w14:textId="77777777" w:rsidR="0068418C" w:rsidRPr="0068418C" w:rsidRDefault="0068418C" w:rsidP="0068418C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if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not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proofErr w:type="spellStart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self.cal</w:t>
                      </w:r>
                      <w:proofErr w:type="spellEnd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[</w:t>
                      </w:r>
                      <w:proofErr w:type="spellStart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idx</w:t>
                      </w:r>
                      <w:proofErr w:type="spellEnd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][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n-US" w:eastAsia="es-CO"/>
                        </w:rPr>
                        <w:t>'ok'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]:</w:t>
                      </w:r>
                    </w:p>
                    <w:p w14:paraId="33835DAE" w14:textId="77777777" w:rsidR="0068418C" w:rsidRPr="0068418C" w:rsidRDefault="0068418C" w:rsidP="0068418C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return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4EC9B0"/>
                          <w:sz w:val="21"/>
                          <w:szCs w:val="21"/>
                          <w:lang w:val="en-US" w:eastAsia="es-CO"/>
                        </w:rPr>
                        <w:t>float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</w:t>
                      </w:r>
                      <w:proofErr w:type="spellStart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raw_angle</w:t>
                      </w:r>
                      <w:proofErr w:type="spellEnd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if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proofErr w:type="spellStart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raw_angle</w:t>
                      </w:r>
                      <w:proofErr w:type="spellEnd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is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not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proofErr w:type="gramStart"/>
                      <w:r w:rsidRPr="0068418C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None</w:t>
                      </w:r>
                      <w:proofErr w:type="gramEnd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else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B8D7A3"/>
                          <w:sz w:val="21"/>
                          <w:szCs w:val="21"/>
                          <w:lang w:val="en-US" w:eastAsia="es-CO"/>
                        </w:rPr>
                        <w:t>0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)</w:t>
                      </w:r>
                    </w:p>
                    <w:p w14:paraId="51ADA1BE" w14:textId="77777777" w:rsidR="0068418C" w:rsidRPr="0068418C" w:rsidRDefault="0068418C" w:rsidP="0068418C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</w:t>
                      </w:r>
                    </w:p>
                    <w:p w14:paraId="0D22E572" w14:textId="77777777" w:rsidR="0068418C" w:rsidRPr="0068418C" w:rsidRDefault="0068418C" w:rsidP="0068418C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</w:t>
                      </w:r>
                      <w:r w:rsidRPr="0068418C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s-CO" w:eastAsia="es-CO"/>
                        </w:rPr>
                        <w:t># Aplicar ecuación de calibración</w:t>
                      </w:r>
                    </w:p>
                    <w:p w14:paraId="0EC8FDB7" w14:textId="77777777" w:rsidR="0068418C" w:rsidRPr="0068418C" w:rsidRDefault="0068418C" w:rsidP="0068418C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   </w:t>
                      </w:r>
                      <w:proofErr w:type="spellStart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angle_calibrado</w:t>
                      </w:r>
                      <w:proofErr w:type="spellEnd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= </w:t>
                      </w:r>
                      <w:proofErr w:type="spellStart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self.cal</w:t>
                      </w:r>
                      <w:proofErr w:type="spellEnd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[</w:t>
                      </w:r>
                      <w:proofErr w:type="spellStart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idx</w:t>
                      </w:r>
                      <w:proofErr w:type="spellEnd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][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>'m'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] * lectura + </w:t>
                      </w:r>
                      <w:proofErr w:type="spellStart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self.cal</w:t>
                      </w:r>
                      <w:proofErr w:type="spellEnd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[</w:t>
                      </w:r>
                      <w:proofErr w:type="spellStart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idx</w:t>
                      </w:r>
                      <w:proofErr w:type="spellEnd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][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D69D85"/>
                          <w:sz w:val="21"/>
                          <w:szCs w:val="21"/>
                          <w:lang w:val="es-CO" w:eastAsia="es-CO"/>
                        </w:rPr>
                        <w:t>'b'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]</w:t>
                      </w:r>
                    </w:p>
                    <w:p w14:paraId="4FBA0AE7" w14:textId="77777777" w:rsidR="0068418C" w:rsidRPr="0068418C" w:rsidRDefault="0068418C" w:rsidP="0068418C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   </w:t>
                      </w:r>
                    </w:p>
                    <w:p w14:paraId="2F412D51" w14:textId="77777777" w:rsidR="0068418C" w:rsidRPr="0068418C" w:rsidRDefault="0068418C" w:rsidP="0068418C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   </w:t>
                      </w:r>
                      <w:r w:rsidRPr="0068418C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s-CO" w:eastAsia="es-CO"/>
                        </w:rPr>
                        <w:t xml:space="preserve"># </w:t>
                      </w:r>
                      <w:proofErr w:type="spellStart"/>
                      <w:r w:rsidRPr="0068418C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s-CO" w:eastAsia="es-CO"/>
                        </w:rPr>
                        <w:t>Clamp</w:t>
                      </w:r>
                      <w:proofErr w:type="spellEnd"/>
                      <w:r w:rsidRPr="0068418C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s-CO" w:eastAsia="es-CO"/>
                        </w:rPr>
                        <w:t xml:space="preserve"> a límites físicos realistas</w:t>
                      </w:r>
                    </w:p>
                    <w:p w14:paraId="6F7DF5A8" w14:textId="3AE9F333" w:rsidR="0068418C" w:rsidRPr="0068418C" w:rsidRDefault="0068418C" w:rsidP="0068418C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   </w:t>
                      </w:r>
                      <w:proofErr w:type="spellStart"/>
                      <w:r w:rsidRPr="0068418C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s-CO" w:eastAsia="es-CO"/>
                        </w:rPr>
                        <w:t>return</w:t>
                      </w:r>
                      <w:proofErr w:type="spellEnd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</w:t>
                      </w:r>
                      <w:proofErr w:type="spellStart"/>
                      <w:r w:rsidRPr="0068418C">
                        <w:rPr>
                          <w:rFonts w:ascii="Consolas" w:eastAsia="Times New Roman" w:hAnsi="Consolas" w:cs="Courier New"/>
                          <w:color w:val="4EC9B0"/>
                          <w:sz w:val="21"/>
                          <w:szCs w:val="21"/>
                          <w:lang w:val="es-CO" w:eastAsia="es-CO"/>
                        </w:rPr>
                        <w:t>max</w:t>
                      </w:r>
                      <w:proofErr w:type="spellEnd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(-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B8D7A3"/>
                          <w:sz w:val="21"/>
                          <w:szCs w:val="21"/>
                          <w:lang w:val="es-CO" w:eastAsia="es-CO"/>
                        </w:rPr>
                        <w:t>135.0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, 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4EC9B0"/>
                          <w:sz w:val="21"/>
                          <w:szCs w:val="21"/>
                          <w:lang w:val="es-CO" w:eastAsia="es-CO"/>
                        </w:rPr>
                        <w:t>min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(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B8D7A3"/>
                          <w:sz w:val="21"/>
                          <w:szCs w:val="21"/>
                          <w:lang w:val="es-CO" w:eastAsia="es-CO"/>
                        </w:rPr>
                        <w:t>135.0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, </w:t>
                      </w:r>
                      <w:proofErr w:type="spellStart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angle_calibrado</w:t>
                      </w:r>
                      <w:proofErr w:type="spellEnd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))</w:t>
                      </w:r>
                    </w:p>
                    <w:p w14:paraId="4E461176" w14:textId="77777777" w:rsidR="0068418C" w:rsidRPr="0068418C" w:rsidRDefault="0068418C" w:rsidP="0068418C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68418C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s-CO" w:eastAsia="es-CO"/>
                        </w:rPr>
                        <w:t xml:space="preserve"># Procesamiento de datos </w:t>
                      </w:r>
                      <w:proofErr w:type="spellStart"/>
                      <w:r w:rsidRPr="0068418C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s-CO" w:eastAsia="es-CO"/>
                        </w:rPr>
                        <w:t>multi-sensor</w:t>
                      </w:r>
                      <w:proofErr w:type="spellEnd"/>
                      <w:r w:rsidRPr="0068418C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s-CO" w:eastAsia="es-CO"/>
                        </w:rPr>
                        <w:t xml:space="preserve"> en tiempo real</w:t>
                      </w:r>
                    </w:p>
                    <w:p w14:paraId="7118B734" w14:textId="77777777" w:rsidR="0068418C" w:rsidRPr="0068418C" w:rsidRDefault="0068418C" w:rsidP="0068418C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68418C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def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n-US" w:eastAsia="es-CO"/>
                        </w:rPr>
                        <w:t>_</w:t>
                      </w:r>
                      <w:proofErr w:type="spellStart"/>
                      <w:r w:rsidRPr="0068418C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n-US" w:eastAsia="es-CO"/>
                        </w:rPr>
                        <w:t>on_data</w:t>
                      </w:r>
                      <w:proofErr w:type="spellEnd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DCDCDC"/>
                          <w:sz w:val="21"/>
                          <w:szCs w:val="21"/>
                          <w:lang w:val="en-US" w:eastAsia="es-CO"/>
                        </w:rPr>
                        <w:t>self, l1, a1, l2, a2, l3, a3, sensor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):</w:t>
                      </w:r>
                    </w:p>
                    <w:p w14:paraId="5C392FD6" w14:textId="77777777" w:rsidR="0068418C" w:rsidRPr="0068418C" w:rsidRDefault="0068418C" w:rsidP="0068418C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</w:t>
                      </w:r>
                      <w:r w:rsidRPr="0068418C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n-US" w:eastAsia="es-CO"/>
                        </w:rPr>
                        <w:t xml:space="preserve"># </w:t>
                      </w:r>
                      <w:proofErr w:type="spellStart"/>
                      <w:r w:rsidRPr="0068418C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n-US" w:eastAsia="es-CO"/>
                        </w:rPr>
                        <w:t>Calcular</w:t>
                      </w:r>
                      <w:proofErr w:type="spellEnd"/>
                      <w:r w:rsidRPr="0068418C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proofErr w:type="spellStart"/>
                      <w:r w:rsidRPr="0068418C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n-US" w:eastAsia="es-CO"/>
                        </w:rPr>
                        <w:t>ángulos</w:t>
                      </w:r>
                      <w:proofErr w:type="spellEnd"/>
                      <w:r w:rsidRPr="0068418C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proofErr w:type="spellStart"/>
                      <w:r w:rsidRPr="0068418C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n-US" w:eastAsia="es-CO"/>
                        </w:rPr>
                        <w:t>calibrados</w:t>
                      </w:r>
                      <w:proofErr w:type="spellEnd"/>
                    </w:p>
                    <w:p w14:paraId="18ED1EF4" w14:textId="77777777" w:rsidR="0068418C" w:rsidRPr="0068418C" w:rsidRDefault="0068418C" w:rsidP="0068418C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ac1 = self._</w:t>
                      </w:r>
                      <w:proofErr w:type="spellStart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apply_cal</w:t>
                      </w:r>
                      <w:proofErr w:type="spellEnd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B8D7A3"/>
                          <w:sz w:val="21"/>
                          <w:szCs w:val="21"/>
                          <w:lang w:val="en-US" w:eastAsia="es-CO"/>
                        </w:rPr>
                        <w:t>0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, l1, a1)</w:t>
                      </w:r>
                    </w:p>
                    <w:p w14:paraId="5BC933EE" w14:textId="77777777" w:rsidR="0068418C" w:rsidRPr="0068418C" w:rsidRDefault="0068418C" w:rsidP="0068418C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ac2 = self._</w:t>
                      </w:r>
                      <w:proofErr w:type="spellStart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apply_cal</w:t>
                      </w:r>
                      <w:proofErr w:type="spellEnd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B8D7A3"/>
                          <w:sz w:val="21"/>
                          <w:szCs w:val="21"/>
                          <w:lang w:val="en-US" w:eastAsia="es-CO"/>
                        </w:rPr>
                        <w:t>1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, l2, a2)</w:t>
                      </w:r>
                    </w:p>
                    <w:p w14:paraId="50DA21A1" w14:textId="77777777" w:rsidR="0068418C" w:rsidRPr="0068418C" w:rsidRDefault="0068418C" w:rsidP="0068418C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ac3 = self._</w:t>
                      </w:r>
                      <w:proofErr w:type="spellStart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apply_cal</w:t>
                      </w:r>
                      <w:proofErr w:type="spellEnd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B8D7A3"/>
                          <w:sz w:val="21"/>
                          <w:szCs w:val="21"/>
                          <w:lang w:val="en-US" w:eastAsia="es-CO"/>
                        </w:rPr>
                        <w:t>2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, l3, a3)</w:t>
                      </w:r>
                    </w:p>
                    <w:p w14:paraId="5B48F41B" w14:textId="77777777" w:rsidR="0068418C" w:rsidRPr="0068418C" w:rsidRDefault="0068418C" w:rsidP="0068418C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</w:t>
                      </w:r>
                    </w:p>
                    <w:p w14:paraId="18C988C0" w14:textId="77777777" w:rsidR="0068418C" w:rsidRPr="0068418C" w:rsidRDefault="0068418C" w:rsidP="0068418C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</w:t>
                      </w:r>
                      <w:r w:rsidRPr="0068418C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n-US" w:eastAsia="es-CO"/>
                        </w:rPr>
                        <w:t xml:space="preserve"># </w:t>
                      </w:r>
                      <w:proofErr w:type="spellStart"/>
                      <w:r w:rsidRPr="0068418C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n-US" w:eastAsia="es-CO"/>
                        </w:rPr>
                        <w:t>Actualizar</w:t>
                      </w:r>
                      <w:proofErr w:type="spellEnd"/>
                      <w:r w:rsidRPr="0068418C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proofErr w:type="spellStart"/>
                      <w:r w:rsidRPr="0068418C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n-US" w:eastAsia="es-CO"/>
                        </w:rPr>
                        <w:t>ventana</w:t>
                      </w:r>
                      <w:proofErr w:type="spellEnd"/>
                      <w:r w:rsidRPr="0068418C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proofErr w:type="spellStart"/>
                      <w:r w:rsidRPr="0068418C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n-US" w:eastAsia="es-CO"/>
                        </w:rPr>
                        <w:t>deslizante</w:t>
                      </w:r>
                      <w:proofErr w:type="spellEnd"/>
                    </w:p>
                    <w:p w14:paraId="5C3E3785" w14:textId="61C62CF9" w:rsidR="0068418C" w:rsidRPr="0068418C" w:rsidRDefault="0068418C" w:rsidP="0068418C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</w:t>
                      </w:r>
                      <w:proofErr w:type="spellStart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self.time_idx.append</w:t>
                      </w:r>
                      <w:proofErr w:type="spellEnd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</w:t>
                      </w:r>
                      <w:proofErr w:type="spellStart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self.time_idx</w:t>
                      </w:r>
                      <w:proofErr w:type="spellEnd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[-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B8D7A3"/>
                          <w:sz w:val="21"/>
                          <w:szCs w:val="21"/>
                          <w:lang w:val="en-US" w:eastAsia="es-CO"/>
                        </w:rPr>
                        <w:t>1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] + 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B8D7A3"/>
                          <w:sz w:val="21"/>
                          <w:szCs w:val="21"/>
                          <w:lang w:val="en-US" w:eastAsia="es-CO"/>
                        </w:rPr>
                        <w:t>0.1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if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proofErr w:type="spellStart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self.time_idx</w:t>
                      </w:r>
                      <w:proofErr w:type="spellEnd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else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B8D7A3"/>
                          <w:sz w:val="21"/>
                          <w:szCs w:val="21"/>
                          <w:lang w:val="en-US" w:eastAsia="es-CO"/>
                        </w:rPr>
                        <w:t>0.0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)</w:t>
                      </w:r>
                    </w:p>
                    <w:p w14:paraId="59E4D968" w14:textId="77777777" w:rsidR="0068418C" w:rsidRPr="0068418C" w:rsidRDefault="0068418C" w:rsidP="0068418C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for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proofErr w:type="spellStart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i</w:t>
                      </w:r>
                      <w:proofErr w:type="spellEnd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, (</w:t>
                      </w:r>
                      <w:proofErr w:type="spellStart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l_val</w:t>
                      </w:r>
                      <w:proofErr w:type="spellEnd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, </w:t>
                      </w:r>
                      <w:proofErr w:type="spellStart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a_cal</w:t>
                      </w:r>
                      <w:proofErr w:type="spellEnd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) 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in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4EC9B0"/>
                          <w:sz w:val="21"/>
                          <w:szCs w:val="21"/>
                          <w:lang w:val="en-US" w:eastAsia="es-CO"/>
                        </w:rPr>
                        <w:t>enumerate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([(l1,ac1), (l2,ac2), (l3,ac3)]):</w:t>
                      </w:r>
                    </w:p>
                    <w:p w14:paraId="3B7560CB" w14:textId="77777777" w:rsidR="0068418C" w:rsidRPr="0068418C" w:rsidRDefault="0068418C" w:rsidP="0068418C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</w:t>
                      </w:r>
                      <w:proofErr w:type="spellStart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self.ad_series</w:t>
                      </w:r>
                      <w:proofErr w:type="spellEnd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[</w:t>
                      </w:r>
                      <w:proofErr w:type="spellStart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i</w:t>
                      </w:r>
                      <w:proofErr w:type="spellEnd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].append(</w:t>
                      </w:r>
                      <w:proofErr w:type="spellStart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l_val</w:t>
                      </w:r>
                      <w:proofErr w:type="spellEnd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)</w:t>
                      </w:r>
                    </w:p>
                    <w:p w14:paraId="5D9D579A" w14:textId="278D1E96" w:rsidR="0068418C" w:rsidRPr="0068418C" w:rsidRDefault="0068418C" w:rsidP="0068418C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</w:t>
                      </w:r>
                      <w:proofErr w:type="spellStart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self.ang_series</w:t>
                      </w:r>
                      <w:proofErr w:type="spellEnd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[</w:t>
                      </w:r>
                      <w:proofErr w:type="spellStart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i</w:t>
                      </w:r>
                      <w:proofErr w:type="spellEnd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].append(</w:t>
                      </w:r>
                      <w:proofErr w:type="spellStart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a_cal</w:t>
                      </w:r>
                      <w:proofErr w:type="spellEnd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)</w:t>
                      </w:r>
                    </w:p>
                    <w:p w14:paraId="783696F1" w14:textId="77777777" w:rsidR="0068418C" w:rsidRPr="0068418C" w:rsidRDefault="0068418C" w:rsidP="0068418C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</w:t>
                      </w:r>
                      <w:r w:rsidRPr="0068418C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s-CO" w:eastAsia="es-CO"/>
                        </w:rPr>
                        <w:t># Mantener ventana de 100 muestras</w:t>
                      </w:r>
                    </w:p>
                    <w:p w14:paraId="6149A03F" w14:textId="77777777" w:rsidR="0068418C" w:rsidRPr="0068418C" w:rsidRDefault="0068418C" w:rsidP="0068418C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       </w:t>
                      </w:r>
                      <w:proofErr w:type="spellStart"/>
                      <w:r w:rsidRPr="0068418C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s-CO" w:eastAsia="es-CO"/>
                        </w:rPr>
                        <w:t>if</w:t>
                      </w:r>
                      <w:proofErr w:type="spellEnd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</w:t>
                      </w:r>
                      <w:proofErr w:type="spellStart"/>
                      <w:r w:rsidRPr="0068418C">
                        <w:rPr>
                          <w:rFonts w:ascii="Consolas" w:eastAsia="Times New Roman" w:hAnsi="Consolas" w:cs="Courier New"/>
                          <w:color w:val="4EC9B0"/>
                          <w:sz w:val="21"/>
                          <w:szCs w:val="21"/>
                          <w:lang w:val="es-CO" w:eastAsia="es-CO"/>
                        </w:rPr>
                        <w:t>len</w:t>
                      </w:r>
                      <w:proofErr w:type="spellEnd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(</w:t>
                      </w:r>
                      <w:proofErr w:type="spellStart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self.ad_series</w:t>
                      </w:r>
                      <w:proofErr w:type="spellEnd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[i]) &gt; 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B8D7A3"/>
                          <w:sz w:val="21"/>
                          <w:szCs w:val="21"/>
                          <w:lang w:val="es-CO" w:eastAsia="es-CO"/>
                        </w:rPr>
                        <w:t>100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:</w:t>
                      </w:r>
                    </w:p>
                    <w:p w14:paraId="60958519" w14:textId="77777777" w:rsidR="0068418C" w:rsidRPr="0068418C" w:rsidRDefault="0068418C" w:rsidP="0068418C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           </w:t>
                      </w:r>
                      <w:proofErr w:type="spellStart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self.ad_series</w:t>
                      </w:r>
                      <w:proofErr w:type="spellEnd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[</w:t>
                      </w:r>
                      <w:proofErr w:type="spellStart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i</w:t>
                      </w:r>
                      <w:proofErr w:type="spellEnd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].pop(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B8D7A3"/>
                          <w:sz w:val="21"/>
                          <w:szCs w:val="21"/>
                          <w:lang w:val="en-US" w:eastAsia="es-CO"/>
                        </w:rPr>
                        <w:t>0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)</w:t>
                      </w:r>
                    </w:p>
                    <w:p w14:paraId="5E88446D" w14:textId="23F161C8" w:rsidR="0068418C" w:rsidRPr="0068418C" w:rsidRDefault="0068418C" w:rsidP="0068418C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    </w:t>
                      </w:r>
                      <w:proofErr w:type="spellStart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self.ang_series</w:t>
                      </w:r>
                      <w:proofErr w:type="spellEnd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[</w:t>
                      </w:r>
                      <w:proofErr w:type="spellStart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i</w:t>
                      </w:r>
                      <w:proofErr w:type="spellEnd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].pop(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B8D7A3"/>
                          <w:sz w:val="21"/>
                          <w:szCs w:val="21"/>
                          <w:lang w:val="en-US" w:eastAsia="es-CO"/>
                        </w:rPr>
                        <w:t>0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)</w:t>
                      </w:r>
                    </w:p>
                    <w:p w14:paraId="2CB5E89C" w14:textId="77777777" w:rsidR="0068418C" w:rsidRPr="0068418C" w:rsidRDefault="0068418C" w:rsidP="0068418C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if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proofErr w:type="spellStart"/>
                      <w:r w:rsidRPr="0068418C">
                        <w:rPr>
                          <w:rFonts w:ascii="Consolas" w:eastAsia="Times New Roman" w:hAnsi="Consolas" w:cs="Courier New"/>
                          <w:color w:val="4EC9B0"/>
                          <w:sz w:val="21"/>
                          <w:szCs w:val="21"/>
                          <w:lang w:val="en-US" w:eastAsia="es-CO"/>
                        </w:rPr>
                        <w:t>len</w:t>
                      </w:r>
                      <w:proofErr w:type="spellEnd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</w:t>
                      </w:r>
                      <w:proofErr w:type="spellStart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self.time_idx</w:t>
                      </w:r>
                      <w:proofErr w:type="spellEnd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) &gt; 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B8D7A3"/>
                          <w:sz w:val="21"/>
                          <w:szCs w:val="21"/>
                          <w:lang w:val="en-US" w:eastAsia="es-CO"/>
                        </w:rPr>
                        <w:t>100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:</w:t>
                      </w:r>
                    </w:p>
                    <w:p w14:paraId="53185A44" w14:textId="319A93DA" w:rsidR="0068418C" w:rsidRPr="0068418C" w:rsidRDefault="0068418C" w:rsidP="0068418C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</w:t>
                      </w:r>
                      <w:proofErr w:type="spellStart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self.time_idx.pop</w:t>
                      </w:r>
                      <w:proofErr w:type="spellEnd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(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B8D7A3"/>
                          <w:sz w:val="21"/>
                          <w:szCs w:val="21"/>
                          <w:lang w:val="es-CO" w:eastAsia="es-CO"/>
                        </w:rPr>
                        <w:t>0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>)</w:t>
                      </w:r>
                    </w:p>
                    <w:p w14:paraId="684BCAC7" w14:textId="77777777" w:rsidR="0068418C" w:rsidRPr="0068418C" w:rsidRDefault="0068418C" w:rsidP="0068418C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</w:pP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   </w:t>
                      </w:r>
                      <w:r w:rsidRPr="0068418C">
                        <w:rPr>
                          <w:rFonts w:ascii="Consolas" w:eastAsia="Times New Roman" w:hAnsi="Consolas" w:cs="Courier New"/>
                          <w:i/>
                          <w:iCs/>
                          <w:color w:val="57A64A"/>
                          <w:sz w:val="21"/>
                          <w:szCs w:val="21"/>
                          <w:lang w:val="es-CO" w:eastAsia="es-CO"/>
                        </w:rPr>
                        <w:t># Actualizar gráfica dual</w:t>
                      </w:r>
                    </w:p>
                    <w:p w14:paraId="3EAF1999" w14:textId="77777777" w:rsidR="0068418C" w:rsidRPr="0068418C" w:rsidRDefault="0068418C" w:rsidP="0068418C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s-CO" w:eastAsia="es-CO"/>
                        </w:rPr>
                        <w:t xml:space="preserve">    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for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proofErr w:type="spellStart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i</w:t>
                      </w:r>
                      <w:proofErr w:type="spellEnd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569CD6"/>
                          <w:sz w:val="21"/>
                          <w:szCs w:val="21"/>
                          <w:lang w:val="en-US" w:eastAsia="es-CO"/>
                        </w:rPr>
                        <w:t>in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4EC9B0"/>
                          <w:sz w:val="21"/>
                          <w:szCs w:val="21"/>
                          <w:lang w:val="en-US" w:eastAsia="es-CO"/>
                        </w:rPr>
                        <w:t>range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B8D7A3"/>
                          <w:sz w:val="21"/>
                          <w:szCs w:val="21"/>
                          <w:lang w:val="en-US" w:eastAsia="es-CO"/>
                        </w:rPr>
                        <w:t>3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):</w:t>
                      </w:r>
                    </w:p>
                    <w:p w14:paraId="5E75CC3C" w14:textId="77777777" w:rsidR="0068418C" w:rsidRPr="0068418C" w:rsidRDefault="0068418C" w:rsidP="0068418C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326" w:lineRule="atLeast"/>
                        <w:contextualSpacing w:val="0"/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</w:t>
                      </w:r>
                      <w:proofErr w:type="spellStart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self.lines_ad</w:t>
                      </w:r>
                      <w:proofErr w:type="spellEnd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[</w:t>
                      </w:r>
                      <w:proofErr w:type="spellStart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i</w:t>
                      </w:r>
                      <w:proofErr w:type="spellEnd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].</w:t>
                      </w:r>
                      <w:proofErr w:type="spellStart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set_data</w:t>
                      </w:r>
                      <w:proofErr w:type="spellEnd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</w:t>
                      </w:r>
                      <w:proofErr w:type="spellStart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self.time_idx</w:t>
                      </w:r>
                      <w:proofErr w:type="spellEnd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, </w:t>
                      </w:r>
                      <w:proofErr w:type="spellStart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self.ad_series</w:t>
                      </w:r>
                      <w:proofErr w:type="spellEnd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[</w:t>
                      </w:r>
                      <w:proofErr w:type="spellStart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i</w:t>
                      </w:r>
                      <w:proofErr w:type="spellEnd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])</w:t>
                      </w:r>
                    </w:p>
                    <w:p w14:paraId="682908D7" w14:textId="18A2DC4B" w:rsidR="0068418C" w:rsidRPr="0068418C" w:rsidRDefault="0068418C" w:rsidP="0068418C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line="240" w:lineRule="auto"/>
                        <w:contextualSpacing w:val="0"/>
                        <w:rPr>
                          <w:rFonts w:ascii="Courier New" w:eastAsia="Times New Roman" w:hAnsi="Courier New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</w:pP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        </w:t>
                      </w:r>
                      <w:proofErr w:type="spellStart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self.lines_ang</w:t>
                      </w:r>
                      <w:proofErr w:type="spellEnd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[</w:t>
                      </w:r>
                      <w:proofErr w:type="spellStart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i</w:t>
                      </w:r>
                      <w:proofErr w:type="spellEnd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].</w:t>
                      </w:r>
                      <w:proofErr w:type="spellStart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set_data</w:t>
                      </w:r>
                      <w:proofErr w:type="spellEnd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(</w:t>
                      </w:r>
                      <w:proofErr w:type="spellStart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self.time_idx</w:t>
                      </w:r>
                      <w:proofErr w:type="spellEnd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 xml:space="preserve">, </w:t>
                      </w:r>
                      <w:proofErr w:type="spellStart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self.ang_series</w:t>
                      </w:r>
                      <w:proofErr w:type="spellEnd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[</w:t>
                      </w:r>
                      <w:proofErr w:type="spellStart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i</w:t>
                      </w:r>
                      <w:proofErr w:type="spellEnd"/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]</w:t>
                      </w:r>
                      <w:r w:rsidRPr="0068418C">
                        <w:rPr>
                          <w:rFonts w:ascii="Consolas" w:eastAsia="Times New Roman" w:hAnsi="Consolas" w:cs="Courier New"/>
                          <w:color w:val="DADADA"/>
                          <w:sz w:val="21"/>
                          <w:szCs w:val="21"/>
                          <w:lang w:val="en-US" w:eastAsia="es-CO"/>
                        </w:rPr>
                        <w:t>)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>
        <w:rPr>
          <w:lang w:val="es-CO"/>
        </w:rPr>
        <w:t>Aplicación de Calibración</w:t>
      </w:r>
    </w:p>
    <w:p w14:paraId="4E25C478" w14:textId="248B1BEA" w:rsidR="0068418C" w:rsidRPr="001852BE" w:rsidRDefault="0068418C" w:rsidP="008D264A">
      <w:pPr>
        <w:rPr>
          <w:lang w:val="es-CO"/>
        </w:rPr>
      </w:pPr>
    </w:p>
    <w:p w14:paraId="2ABAC450" w14:textId="0D81F227" w:rsidR="00FC4AC4" w:rsidRPr="00FC4AC4" w:rsidRDefault="00FC4AC4" w:rsidP="00FC4AC4">
      <w:pPr>
        <w:pStyle w:val="Ttulo1"/>
        <w:rPr>
          <w:lang w:val="es-CO"/>
        </w:rPr>
      </w:pPr>
      <w:bookmarkStart w:id="18" w:name="_Toc208149116"/>
      <w:r w:rsidRPr="00FC4AC4">
        <w:rPr>
          <w:lang w:val="es-CO"/>
        </w:rPr>
        <w:lastRenderedPageBreak/>
        <w:t>APLICACIONES EDUCATIVAS</w:t>
      </w:r>
      <w:bookmarkEnd w:id="18"/>
    </w:p>
    <w:p w14:paraId="5A09F46C" w14:textId="3C77DA65" w:rsidR="00FC4AC4" w:rsidRPr="00FC4AC4" w:rsidRDefault="00FC4AC4" w:rsidP="00FC4AC4">
      <w:pPr>
        <w:pStyle w:val="Ttulo2"/>
        <w:rPr>
          <w:lang w:val="es-CO"/>
        </w:rPr>
      </w:pPr>
      <w:bookmarkStart w:id="19" w:name="_Toc208149117"/>
      <w:r w:rsidRPr="00FC4AC4">
        <w:rPr>
          <w:lang w:val="es-CO"/>
        </w:rPr>
        <w:t>Niveles Académicos</w:t>
      </w:r>
      <w:bookmarkEnd w:id="19"/>
    </w:p>
    <w:p w14:paraId="4AF2B863" w14:textId="77777777" w:rsidR="00FC4AC4" w:rsidRPr="00FC4AC4" w:rsidRDefault="00FC4AC4">
      <w:pPr>
        <w:numPr>
          <w:ilvl w:val="0"/>
          <w:numId w:val="19"/>
        </w:numPr>
        <w:rPr>
          <w:lang w:val="es-CO"/>
        </w:rPr>
      </w:pPr>
      <w:r w:rsidRPr="00FC4AC4">
        <w:rPr>
          <w:b/>
          <w:bCs/>
          <w:lang w:val="es-CO"/>
        </w:rPr>
        <w:t>Educación Media:</w:t>
      </w:r>
      <w:r w:rsidRPr="00FC4AC4">
        <w:rPr>
          <w:lang w:val="es-CO"/>
        </w:rPr>
        <w:t> Conceptos básicos de sensores</w:t>
      </w:r>
    </w:p>
    <w:p w14:paraId="5C98900B" w14:textId="77777777" w:rsidR="00FC4AC4" w:rsidRPr="00FC4AC4" w:rsidRDefault="00FC4AC4">
      <w:pPr>
        <w:numPr>
          <w:ilvl w:val="0"/>
          <w:numId w:val="19"/>
        </w:numPr>
        <w:rPr>
          <w:lang w:val="es-CO"/>
        </w:rPr>
      </w:pPr>
      <w:r w:rsidRPr="00FC4AC4">
        <w:rPr>
          <w:b/>
          <w:bCs/>
          <w:lang w:val="es-CO"/>
        </w:rPr>
        <w:t>Técnico Superior:</w:t>
      </w:r>
      <w:r w:rsidRPr="00FC4AC4">
        <w:rPr>
          <w:lang w:val="es-CO"/>
        </w:rPr>
        <w:t> Sistemas de adquisición de datos</w:t>
      </w:r>
    </w:p>
    <w:p w14:paraId="63DAED48" w14:textId="77777777" w:rsidR="00FC4AC4" w:rsidRPr="00FC4AC4" w:rsidRDefault="00FC4AC4">
      <w:pPr>
        <w:numPr>
          <w:ilvl w:val="0"/>
          <w:numId w:val="19"/>
        </w:numPr>
        <w:rPr>
          <w:lang w:val="es-CO"/>
        </w:rPr>
      </w:pPr>
      <w:r w:rsidRPr="00FC4AC4">
        <w:rPr>
          <w:b/>
          <w:bCs/>
          <w:lang w:val="es-CO"/>
        </w:rPr>
        <w:t>Universitario:</w:t>
      </w:r>
      <w:r w:rsidRPr="00FC4AC4">
        <w:rPr>
          <w:lang w:val="es-CO"/>
        </w:rPr>
        <w:t> Instrumentación y control</w:t>
      </w:r>
    </w:p>
    <w:p w14:paraId="60CDC396" w14:textId="77777777" w:rsidR="00FC4AC4" w:rsidRPr="00FC4AC4" w:rsidRDefault="00FC4AC4">
      <w:pPr>
        <w:numPr>
          <w:ilvl w:val="0"/>
          <w:numId w:val="19"/>
        </w:numPr>
        <w:rPr>
          <w:lang w:val="es-CO"/>
        </w:rPr>
      </w:pPr>
      <w:r w:rsidRPr="00FC4AC4">
        <w:rPr>
          <w:b/>
          <w:bCs/>
          <w:lang w:val="es-CO"/>
        </w:rPr>
        <w:t>Posgrado:</w:t>
      </w:r>
      <w:r w:rsidRPr="00FC4AC4">
        <w:rPr>
          <w:lang w:val="es-CO"/>
        </w:rPr>
        <w:t> Procesamiento avanzado de señales</w:t>
      </w:r>
    </w:p>
    <w:p w14:paraId="50D548ED" w14:textId="35FDDBD8" w:rsidR="00FC4AC4" w:rsidRPr="00FC4AC4" w:rsidRDefault="00FC4AC4" w:rsidP="00FC4AC4">
      <w:pPr>
        <w:pStyle w:val="Ttulo2"/>
        <w:rPr>
          <w:lang w:val="es-CO"/>
        </w:rPr>
      </w:pPr>
      <w:bookmarkStart w:id="20" w:name="_Toc208149118"/>
      <w:r w:rsidRPr="00FC4AC4">
        <w:rPr>
          <w:lang w:val="es-CO"/>
        </w:rPr>
        <w:t>Conceptos Didácticos Cubiertos</w:t>
      </w:r>
      <w:bookmarkEnd w:id="20"/>
    </w:p>
    <w:p w14:paraId="215B9A78" w14:textId="77777777" w:rsidR="00FC4AC4" w:rsidRPr="00FC4AC4" w:rsidRDefault="00FC4AC4">
      <w:pPr>
        <w:numPr>
          <w:ilvl w:val="0"/>
          <w:numId w:val="20"/>
        </w:numPr>
        <w:rPr>
          <w:lang w:val="es-CO"/>
        </w:rPr>
      </w:pPr>
      <w:r w:rsidRPr="00FC4AC4">
        <w:rPr>
          <w:b/>
          <w:bCs/>
          <w:lang w:val="es-CO"/>
        </w:rPr>
        <w:t>Electrónica Analógica:</w:t>
      </w:r>
      <w:r w:rsidRPr="00FC4AC4">
        <w:rPr>
          <w:lang w:val="es-CO"/>
        </w:rPr>
        <w:t> Potenciómetros y divisores de voltaje</w:t>
      </w:r>
    </w:p>
    <w:p w14:paraId="5241B66C" w14:textId="77777777" w:rsidR="00FC4AC4" w:rsidRPr="00FC4AC4" w:rsidRDefault="00FC4AC4">
      <w:pPr>
        <w:numPr>
          <w:ilvl w:val="0"/>
          <w:numId w:val="20"/>
        </w:numPr>
        <w:rPr>
          <w:lang w:val="es-CO"/>
        </w:rPr>
      </w:pPr>
      <w:r w:rsidRPr="00FC4AC4">
        <w:rPr>
          <w:b/>
          <w:bCs/>
          <w:lang w:val="es-CO"/>
        </w:rPr>
        <w:t>Conversión A/D:</w:t>
      </w:r>
      <w:r w:rsidRPr="00FC4AC4">
        <w:rPr>
          <w:lang w:val="es-CO"/>
        </w:rPr>
        <w:t> Cuantización y resolución</w:t>
      </w:r>
    </w:p>
    <w:p w14:paraId="3E003C5A" w14:textId="77777777" w:rsidR="00FC4AC4" w:rsidRPr="00FC4AC4" w:rsidRDefault="00FC4AC4">
      <w:pPr>
        <w:numPr>
          <w:ilvl w:val="0"/>
          <w:numId w:val="20"/>
        </w:numPr>
        <w:rPr>
          <w:lang w:val="es-CO"/>
        </w:rPr>
      </w:pPr>
      <w:r w:rsidRPr="00FC4AC4">
        <w:rPr>
          <w:b/>
          <w:bCs/>
          <w:lang w:val="es-CO"/>
        </w:rPr>
        <w:t>Calibración:</w:t>
      </w:r>
      <w:r w:rsidRPr="00FC4AC4">
        <w:rPr>
          <w:lang w:val="es-CO"/>
        </w:rPr>
        <w:t> Regresión lineal y estadística</w:t>
      </w:r>
    </w:p>
    <w:p w14:paraId="2A1830D9" w14:textId="77777777" w:rsidR="00FC4AC4" w:rsidRPr="00FC4AC4" w:rsidRDefault="00FC4AC4">
      <w:pPr>
        <w:numPr>
          <w:ilvl w:val="0"/>
          <w:numId w:val="20"/>
        </w:numPr>
        <w:rPr>
          <w:lang w:val="es-CO"/>
        </w:rPr>
      </w:pPr>
      <w:r w:rsidRPr="00FC4AC4">
        <w:rPr>
          <w:b/>
          <w:bCs/>
          <w:lang w:val="es-CO"/>
        </w:rPr>
        <w:t>Programación:</w:t>
      </w:r>
      <w:r w:rsidRPr="00FC4AC4">
        <w:rPr>
          <w:lang w:val="es-CO"/>
        </w:rPr>
        <w:t xml:space="preserve"> Interfaces gráficas y </w:t>
      </w:r>
      <w:proofErr w:type="spellStart"/>
      <w:r w:rsidRPr="00FC4AC4">
        <w:rPr>
          <w:lang w:val="es-CO"/>
        </w:rPr>
        <w:t>threads</w:t>
      </w:r>
      <w:proofErr w:type="spellEnd"/>
    </w:p>
    <w:p w14:paraId="6C06D08E" w14:textId="56C286CD" w:rsidR="00FC4AC4" w:rsidRPr="00FC4AC4" w:rsidRDefault="00FC4AC4">
      <w:pPr>
        <w:numPr>
          <w:ilvl w:val="0"/>
          <w:numId w:val="20"/>
        </w:numPr>
        <w:rPr>
          <w:lang w:val="es-CO"/>
        </w:rPr>
      </w:pPr>
      <w:r w:rsidRPr="00FC4AC4">
        <w:rPr>
          <w:b/>
          <w:bCs/>
          <w:lang w:val="es-CO"/>
        </w:rPr>
        <w:t>Comunicaciones:</w:t>
      </w:r>
      <w:r w:rsidRPr="00FC4AC4">
        <w:rPr>
          <w:lang w:val="es-CO"/>
        </w:rPr>
        <w:t> Protocolos serie y WiFi</w:t>
      </w:r>
    </w:p>
    <w:p w14:paraId="0ED67937" w14:textId="3C7C6DE7" w:rsidR="00FC4AC4" w:rsidRPr="00FC4AC4" w:rsidRDefault="00FC4AC4" w:rsidP="00FC4AC4">
      <w:pPr>
        <w:rPr>
          <w:lang w:val="es-CO"/>
        </w:rPr>
      </w:pPr>
    </w:p>
    <w:p w14:paraId="4A2E0A43" w14:textId="5EB13B95" w:rsidR="003E35F6" w:rsidRDefault="003E35F6">
      <w:pPr>
        <w:spacing w:after="180" w:line="336" w:lineRule="auto"/>
        <w:contextualSpacing w:val="0"/>
      </w:pPr>
      <w:r>
        <w:br w:type="page"/>
      </w:r>
    </w:p>
    <w:p w14:paraId="4353B416" w14:textId="4EE40E32" w:rsidR="003E35F6" w:rsidRDefault="007E7A2D" w:rsidP="007E7A2D">
      <w:pPr>
        <w:pStyle w:val="Ttulo1"/>
        <w:rPr>
          <w:lang w:val="es-CO"/>
        </w:rPr>
      </w:pPr>
      <w:bookmarkStart w:id="21" w:name="_Toc208139764"/>
      <w:bookmarkStart w:id="22" w:name="_Toc208149119"/>
      <w:r>
        <w:rPr>
          <w:caps w:val="0"/>
          <w:lang w:val="es-CO"/>
        </w:rPr>
        <w:lastRenderedPageBreak/>
        <w:t>APÉNDICES</w:t>
      </w:r>
      <w:bookmarkEnd w:id="21"/>
      <w:bookmarkEnd w:id="22"/>
    </w:p>
    <w:p w14:paraId="7D309A3D" w14:textId="77777777" w:rsidR="003E35F6" w:rsidRPr="00C778A1" w:rsidRDefault="003E35F6" w:rsidP="003E35F6">
      <w:pPr>
        <w:rPr>
          <w:b/>
          <w:bCs/>
          <w:lang w:val="es-CO"/>
        </w:rPr>
      </w:pPr>
      <w:r w:rsidRPr="00C778A1">
        <w:rPr>
          <w:b/>
          <w:bCs/>
          <w:lang w:val="es-CO"/>
        </w:rPr>
        <w:t>Apéndice A: Glosario de Términos</w:t>
      </w:r>
    </w:p>
    <w:p w14:paraId="4C9A1CBB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ADC (</w:t>
      </w:r>
      <w:proofErr w:type="spellStart"/>
      <w:r w:rsidRPr="00C778A1">
        <w:rPr>
          <w:b/>
          <w:bCs/>
          <w:lang w:val="es-CO"/>
        </w:rPr>
        <w:t>Analog</w:t>
      </w:r>
      <w:proofErr w:type="spellEnd"/>
      <w:r w:rsidRPr="00C778A1">
        <w:rPr>
          <w:b/>
          <w:bCs/>
          <w:lang w:val="es-CO"/>
        </w:rPr>
        <w:t>-</w:t>
      </w:r>
      <w:proofErr w:type="spellStart"/>
      <w:r w:rsidRPr="00C778A1">
        <w:rPr>
          <w:b/>
          <w:bCs/>
          <w:lang w:val="es-CO"/>
        </w:rPr>
        <w:t>to</w:t>
      </w:r>
      <w:proofErr w:type="spellEnd"/>
      <w:r w:rsidRPr="00C778A1">
        <w:rPr>
          <w:b/>
          <w:bCs/>
          <w:lang w:val="es-CO"/>
        </w:rPr>
        <w:t xml:space="preserve">-Digital </w:t>
      </w:r>
      <w:proofErr w:type="spellStart"/>
      <w:r w:rsidRPr="00C778A1">
        <w:rPr>
          <w:b/>
          <w:bCs/>
          <w:lang w:val="es-CO"/>
        </w:rPr>
        <w:t>Converter</w:t>
      </w:r>
      <w:proofErr w:type="spellEnd"/>
      <w:r w:rsidRPr="00C778A1">
        <w:rPr>
          <w:b/>
          <w:bCs/>
          <w:lang w:val="es-CO"/>
        </w:rPr>
        <w:t>)</w:t>
      </w:r>
      <w:r w:rsidRPr="00C778A1">
        <w:rPr>
          <w:lang w:val="es-CO"/>
        </w:rPr>
        <w:t>: Convertidor analógico-digital que transforma señales analógicas en valores digitales.</w:t>
      </w:r>
    </w:p>
    <w:p w14:paraId="4F4D1477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API (</w:t>
      </w:r>
      <w:proofErr w:type="spellStart"/>
      <w:r w:rsidRPr="00C778A1">
        <w:rPr>
          <w:b/>
          <w:bCs/>
          <w:lang w:val="es-CO"/>
        </w:rPr>
        <w:t>Application</w:t>
      </w:r>
      <w:proofErr w:type="spellEnd"/>
      <w:r w:rsidRPr="00C778A1">
        <w:rPr>
          <w:b/>
          <w:bCs/>
          <w:lang w:val="es-CO"/>
        </w:rPr>
        <w:t xml:space="preserve"> </w:t>
      </w:r>
      <w:proofErr w:type="spellStart"/>
      <w:r w:rsidRPr="00C778A1">
        <w:rPr>
          <w:b/>
          <w:bCs/>
          <w:lang w:val="es-CO"/>
        </w:rPr>
        <w:t>Programming</w:t>
      </w:r>
      <w:proofErr w:type="spellEnd"/>
      <w:r w:rsidRPr="00C778A1">
        <w:rPr>
          <w:b/>
          <w:bCs/>
          <w:lang w:val="es-CO"/>
        </w:rPr>
        <w:t xml:space="preserve"> Interface)</w:t>
      </w:r>
      <w:r w:rsidRPr="00C778A1">
        <w:rPr>
          <w:lang w:val="es-CO"/>
        </w:rPr>
        <w:t>: Interfaz de programación que define métodos de comunicación entre componentes de software.</w:t>
      </w:r>
    </w:p>
    <w:p w14:paraId="5B16ED99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ESP32</w:t>
      </w:r>
      <w:r w:rsidRPr="00C778A1">
        <w:rPr>
          <w:lang w:val="es-CO"/>
        </w:rPr>
        <w:t xml:space="preserve">: Microcontrolador de </w:t>
      </w:r>
      <w:proofErr w:type="spellStart"/>
      <w:r w:rsidRPr="00C778A1">
        <w:rPr>
          <w:lang w:val="es-CO"/>
        </w:rPr>
        <w:t>Espressif</w:t>
      </w:r>
      <w:proofErr w:type="spellEnd"/>
      <w:r w:rsidRPr="00C778A1">
        <w:rPr>
          <w:lang w:val="es-CO"/>
        </w:rPr>
        <w:t xml:space="preserve"> </w:t>
      </w:r>
      <w:proofErr w:type="spellStart"/>
      <w:r w:rsidRPr="00C778A1">
        <w:rPr>
          <w:lang w:val="es-CO"/>
        </w:rPr>
        <w:t>Systems</w:t>
      </w:r>
      <w:proofErr w:type="spellEnd"/>
      <w:r w:rsidRPr="00C778A1">
        <w:rPr>
          <w:lang w:val="es-CO"/>
        </w:rPr>
        <w:t xml:space="preserve"> con WiFi y Bluetooth integrados, base del sistema de instrumentación.</w:t>
      </w:r>
    </w:p>
    <w:p w14:paraId="19A5F4A8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 xml:space="preserve">GPIO (General </w:t>
      </w:r>
      <w:proofErr w:type="spellStart"/>
      <w:r w:rsidRPr="00C778A1">
        <w:rPr>
          <w:b/>
          <w:bCs/>
          <w:lang w:val="es-CO"/>
        </w:rPr>
        <w:t>Purpose</w:t>
      </w:r>
      <w:proofErr w:type="spellEnd"/>
      <w:r w:rsidRPr="00C778A1">
        <w:rPr>
          <w:b/>
          <w:bCs/>
          <w:lang w:val="es-CO"/>
        </w:rPr>
        <w:t xml:space="preserve"> Input/Output)</w:t>
      </w:r>
      <w:r w:rsidRPr="00C778A1">
        <w:rPr>
          <w:lang w:val="es-CO"/>
        </w:rPr>
        <w:t>: Pines de propósito general configurables como entrada o salida digital.</w:t>
      </w:r>
    </w:p>
    <w:p w14:paraId="0EA77DFE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GUI (</w:t>
      </w:r>
      <w:proofErr w:type="spellStart"/>
      <w:r w:rsidRPr="00C778A1">
        <w:rPr>
          <w:b/>
          <w:bCs/>
          <w:lang w:val="es-CO"/>
        </w:rPr>
        <w:t>Graphical</w:t>
      </w:r>
      <w:proofErr w:type="spellEnd"/>
      <w:r w:rsidRPr="00C778A1">
        <w:rPr>
          <w:b/>
          <w:bCs/>
          <w:lang w:val="es-CO"/>
        </w:rPr>
        <w:t xml:space="preserve"> </w:t>
      </w:r>
      <w:proofErr w:type="spellStart"/>
      <w:r w:rsidRPr="00C778A1">
        <w:rPr>
          <w:b/>
          <w:bCs/>
          <w:lang w:val="es-CO"/>
        </w:rPr>
        <w:t>User</w:t>
      </w:r>
      <w:proofErr w:type="spellEnd"/>
      <w:r w:rsidRPr="00C778A1">
        <w:rPr>
          <w:b/>
          <w:bCs/>
          <w:lang w:val="es-CO"/>
        </w:rPr>
        <w:t xml:space="preserve"> Interface)</w:t>
      </w:r>
      <w:r w:rsidRPr="00C778A1">
        <w:rPr>
          <w:lang w:val="es-CO"/>
        </w:rPr>
        <w:t>: Interfaz gráfica de usuario que permite interacción visual con la aplicación.</w:t>
      </w:r>
    </w:p>
    <w:p w14:paraId="4A992C26" w14:textId="77777777" w:rsidR="003E35F6" w:rsidRPr="00C778A1" w:rsidRDefault="003E35F6" w:rsidP="003E35F6">
      <w:pPr>
        <w:rPr>
          <w:lang w:val="es-CO"/>
        </w:rPr>
      </w:pPr>
      <w:proofErr w:type="spellStart"/>
      <w:r w:rsidRPr="00C778A1">
        <w:rPr>
          <w:b/>
          <w:bCs/>
          <w:lang w:val="es-CO"/>
        </w:rPr>
        <w:t>Handshake</w:t>
      </w:r>
      <w:proofErr w:type="spellEnd"/>
      <w:r w:rsidRPr="00C778A1">
        <w:rPr>
          <w:lang w:val="es-CO"/>
        </w:rPr>
        <w:t>: Proceso de establecimiento de comunicación entre dos dispositivos para verificar conectividad.</w:t>
      </w:r>
    </w:p>
    <w:p w14:paraId="713F9474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I2C (Inter-</w:t>
      </w:r>
      <w:proofErr w:type="spellStart"/>
      <w:r w:rsidRPr="00C778A1">
        <w:rPr>
          <w:b/>
          <w:bCs/>
          <w:lang w:val="es-CO"/>
        </w:rPr>
        <w:t>Integrated</w:t>
      </w:r>
      <w:proofErr w:type="spellEnd"/>
      <w:r w:rsidRPr="00C778A1">
        <w:rPr>
          <w:b/>
          <w:bCs/>
          <w:lang w:val="es-CO"/>
        </w:rPr>
        <w:t xml:space="preserve"> </w:t>
      </w:r>
      <w:proofErr w:type="spellStart"/>
      <w:r w:rsidRPr="00C778A1">
        <w:rPr>
          <w:b/>
          <w:bCs/>
          <w:lang w:val="es-CO"/>
        </w:rPr>
        <w:t>Circuit</w:t>
      </w:r>
      <w:proofErr w:type="spellEnd"/>
      <w:r w:rsidRPr="00C778A1">
        <w:rPr>
          <w:b/>
          <w:bCs/>
          <w:lang w:val="es-CO"/>
        </w:rPr>
        <w:t>)</w:t>
      </w:r>
      <w:r w:rsidRPr="00C778A1">
        <w:rPr>
          <w:lang w:val="es-CO"/>
        </w:rPr>
        <w:t>: Protocolo de comunicación serie síncrono para comunicación entre microcontroladores y sensores.</w:t>
      </w:r>
    </w:p>
    <w:p w14:paraId="2F2F2080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 xml:space="preserve">IoT (Internet of </w:t>
      </w:r>
      <w:proofErr w:type="spellStart"/>
      <w:r w:rsidRPr="00C778A1">
        <w:rPr>
          <w:b/>
          <w:bCs/>
          <w:lang w:val="es-CO"/>
        </w:rPr>
        <w:t>Things</w:t>
      </w:r>
      <w:proofErr w:type="spellEnd"/>
      <w:r w:rsidRPr="00C778A1">
        <w:rPr>
          <w:b/>
          <w:bCs/>
          <w:lang w:val="es-CO"/>
        </w:rPr>
        <w:t>)</w:t>
      </w:r>
      <w:r w:rsidRPr="00C778A1">
        <w:rPr>
          <w:lang w:val="es-CO"/>
        </w:rPr>
        <w:t>: Red de dispositivos físicos conectados que pueden intercambiar datos.</w:t>
      </w:r>
    </w:p>
    <w:p w14:paraId="3DFE99CE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Latencia</w:t>
      </w:r>
      <w:r w:rsidRPr="00C778A1">
        <w:rPr>
          <w:lang w:val="es-CO"/>
        </w:rPr>
        <w:t>: Tiempo de retardo entre el envío de un comando y la recepción de su respuesta.</w:t>
      </w:r>
    </w:p>
    <w:p w14:paraId="6B5F3C5D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LDR (Light Dependent Resistor)</w:t>
      </w:r>
      <w:r w:rsidRPr="00C778A1">
        <w:rPr>
          <w:lang w:val="es-CO"/>
        </w:rPr>
        <w:t>: Resistor dependiente de luz, sensor básico de luminosidad.</w:t>
      </w:r>
    </w:p>
    <w:p w14:paraId="3F9BB565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PID (</w:t>
      </w:r>
      <w:proofErr w:type="spellStart"/>
      <w:r w:rsidRPr="00C778A1">
        <w:rPr>
          <w:b/>
          <w:bCs/>
          <w:lang w:val="es-CO"/>
        </w:rPr>
        <w:t>Proportional</w:t>
      </w:r>
      <w:proofErr w:type="spellEnd"/>
      <w:r w:rsidRPr="00C778A1">
        <w:rPr>
          <w:b/>
          <w:bCs/>
          <w:lang w:val="es-CO"/>
        </w:rPr>
        <w:t>-Integral-Derivative)</w:t>
      </w:r>
      <w:r w:rsidRPr="00C778A1">
        <w:rPr>
          <w:lang w:val="es-CO"/>
        </w:rPr>
        <w:t>: Algoritmo de control automático usado en sistemas de regulación.</w:t>
      </w:r>
    </w:p>
    <w:p w14:paraId="538AB609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 xml:space="preserve">PWM (Pulse </w:t>
      </w:r>
      <w:proofErr w:type="spellStart"/>
      <w:r w:rsidRPr="00C778A1">
        <w:rPr>
          <w:b/>
          <w:bCs/>
          <w:lang w:val="es-CO"/>
        </w:rPr>
        <w:t>Width</w:t>
      </w:r>
      <w:proofErr w:type="spellEnd"/>
      <w:r w:rsidRPr="00C778A1">
        <w:rPr>
          <w:b/>
          <w:bCs/>
          <w:lang w:val="es-CO"/>
        </w:rPr>
        <w:t xml:space="preserve"> </w:t>
      </w:r>
      <w:proofErr w:type="spellStart"/>
      <w:r w:rsidRPr="00C778A1">
        <w:rPr>
          <w:b/>
          <w:bCs/>
          <w:lang w:val="es-CO"/>
        </w:rPr>
        <w:t>Modulation</w:t>
      </w:r>
      <w:proofErr w:type="spellEnd"/>
      <w:r w:rsidRPr="00C778A1">
        <w:rPr>
          <w:b/>
          <w:bCs/>
          <w:lang w:val="es-CO"/>
        </w:rPr>
        <w:t>)</w:t>
      </w:r>
      <w:r w:rsidRPr="00C778A1">
        <w:rPr>
          <w:lang w:val="es-CO"/>
        </w:rPr>
        <w:t>: Modulación por ancho de pulso, técnica para controlar potencia de salida.</w:t>
      </w:r>
    </w:p>
    <w:p w14:paraId="0B766904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Qt</w:t>
      </w:r>
      <w:r w:rsidRPr="00C778A1">
        <w:rPr>
          <w:lang w:val="es-CO"/>
        </w:rPr>
        <w:t>: Framework multiplataforma para desarrollo de interfaces gráficas de usuario.</w:t>
      </w:r>
    </w:p>
    <w:p w14:paraId="58A76796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SensoraCore</w:t>
      </w:r>
      <w:r w:rsidRPr="00C778A1">
        <w:rPr>
          <w:lang w:val="es-CO"/>
        </w:rPr>
        <w:t>: Nombre del sistema completo de instrumentación científica distribuida.</w:t>
      </w:r>
    </w:p>
    <w:p w14:paraId="293DDAFB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TCP/IP (</w:t>
      </w:r>
      <w:proofErr w:type="spellStart"/>
      <w:r w:rsidRPr="00C778A1">
        <w:rPr>
          <w:b/>
          <w:bCs/>
          <w:lang w:val="es-CO"/>
        </w:rPr>
        <w:t>Transmission</w:t>
      </w:r>
      <w:proofErr w:type="spellEnd"/>
      <w:r w:rsidRPr="00C778A1">
        <w:rPr>
          <w:b/>
          <w:bCs/>
          <w:lang w:val="es-CO"/>
        </w:rPr>
        <w:t xml:space="preserve"> Control </w:t>
      </w:r>
      <w:proofErr w:type="spellStart"/>
      <w:r w:rsidRPr="00C778A1">
        <w:rPr>
          <w:b/>
          <w:bCs/>
          <w:lang w:val="es-CO"/>
        </w:rPr>
        <w:t>Protocol</w:t>
      </w:r>
      <w:proofErr w:type="spellEnd"/>
      <w:r w:rsidRPr="00C778A1">
        <w:rPr>
          <w:b/>
          <w:bCs/>
          <w:lang w:val="es-CO"/>
        </w:rPr>
        <w:t xml:space="preserve">/Internet </w:t>
      </w:r>
      <w:proofErr w:type="spellStart"/>
      <w:r w:rsidRPr="00C778A1">
        <w:rPr>
          <w:b/>
          <w:bCs/>
          <w:lang w:val="es-CO"/>
        </w:rPr>
        <w:t>Protocol</w:t>
      </w:r>
      <w:proofErr w:type="spellEnd"/>
      <w:r w:rsidRPr="00C778A1">
        <w:rPr>
          <w:b/>
          <w:bCs/>
          <w:lang w:val="es-CO"/>
        </w:rPr>
        <w:t>)</w:t>
      </w:r>
      <w:r w:rsidRPr="00C778A1">
        <w:rPr>
          <w:lang w:val="es-CO"/>
        </w:rPr>
        <w:t>: Conjunto de protocolos de comunicación para redes.</w:t>
      </w:r>
    </w:p>
    <w:p w14:paraId="4506A1D4" w14:textId="77777777" w:rsidR="003E35F6" w:rsidRPr="00C778A1" w:rsidRDefault="003E35F6" w:rsidP="003E35F6">
      <w:pPr>
        <w:rPr>
          <w:lang w:val="es-CO"/>
        </w:rPr>
      </w:pPr>
      <w:proofErr w:type="spellStart"/>
      <w:r w:rsidRPr="00C778A1">
        <w:rPr>
          <w:b/>
          <w:bCs/>
          <w:lang w:val="es-CO"/>
        </w:rPr>
        <w:t>Timeout</w:t>
      </w:r>
      <w:proofErr w:type="spellEnd"/>
      <w:r w:rsidRPr="00C778A1">
        <w:rPr>
          <w:lang w:val="es-CO"/>
        </w:rPr>
        <w:t>: Tiempo máximo de espera antes de considerar una operación como fallida.</w:t>
      </w:r>
    </w:p>
    <w:p w14:paraId="2A7B2945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 xml:space="preserve">UART (Universal </w:t>
      </w:r>
      <w:proofErr w:type="spellStart"/>
      <w:r w:rsidRPr="00C778A1">
        <w:rPr>
          <w:b/>
          <w:bCs/>
          <w:lang w:val="es-CO"/>
        </w:rPr>
        <w:t>Asynchronous</w:t>
      </w:r>
      <w:proofErr w:type="spellEnd"/>
      <w:r w:rsidRPr="00C778A1">
        <w:rPr>
          <w:b/>
          <w:bCs/>
          <w:lang w:val="es-CO"/>
        </w:rPr>
        <w:t xml:space="preserve"> Receiver-</w:t>
      </w:r>
      <w:proofErr w:type="spellStart"/>
      <w:r w:rsidRPr="00C778A1">
        <w:rPr>
          <w:b/>
          <w:bCs/>
          <w:lang w:val="es-CO"/>
        </w:rPr>
        <w:t>Transmitter</w:t>
      </w:r>
      <w:proofErr w:type="spellEnd"/>
      <w:r w:rsidRPr="00C778A1">
        <w:rPr>
          <w:b/>
          <w:bCs/>
          <w:lang w:val="es-CO"/>
        </w:rPr>
        <w:t>)</w:t>
      </w:r>
      <w:r w:rsidRPr="00C778A1">
        <w:rPr>
          <w:lang w:val="es-CO"/>
        </w:rPr>
        <w:t>: Protocolo de comunicación serie asíncrono.</w:t>
      </w:r>
    </w:p>
    <w:p w14:paraId="51EAFB15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UI (</w:t>
      </w:r>
      <w:proofErr w:type="spellStart"/>
      <w:r w:rsidRPr="00C778A1">
        <w:rPr>
          <w:b/>
          <w:bCs/>
          <w:lang w:val="es-CO"/>
        </w:rPr>
        <w:t>User</w:t>
      </w:r>
      <w:proofErr w:type="spellEnd"/>
      <w:r w:rsidRPr="00C778A1">
        <w:rPr>
          <w:b/>
          <w:bCs/>
          <w:lang w:val="es-CO"/>
        </w:rPr>
        <w:t xml:space="preserve"> Interface)</w:t>
      </w:r>
      <w:r w:rsidRPr="00C778A1">
        <w:rPr>
          <w:lang w:val="es-CO"/>
        </w:rPr>
        <w:t>: Interfaz de usuario, punto de interacción entre humano y máquina.</w:t>
      </w:r>
    </w:p>
    <w:p w14:paraId="3EAF2541" w14:textId="77777777" w:rsidR="003E35F6" w:rsidRPr="00C778A1" w:rsidRDefault="003E35F6" w:rsidP="003E35F6">
      <w:pPr>
        <w:rPr>
          <w:lang w:val="es-CO"/>
        </w:rPr>
      </w:pPr>
      <w:r w:rsidRPr="00C778A1">
        <w:rPr>
          <w:b/>
          <w:bCs/>
          <w:lang w:val="es-CO"/>
        </w:rPr>
        <w:t>WiFi</w:t>
      </w:r>
      <w:r w:rsidRPr="00C778A1">
        <w:rPr>
          <w:lang w:val="es-CO"/>
        </w:rPr>
        <w:t>: Tecnología de comunicación inalámbrica basada en estándares IEEE 802.11.</w:t>
      </w:r>
    </w:p>
    <w:p w14:paraId="6034F32C" w14:textId="77777777" w:rsidR="003E35F6" w:rsidRPr="00C778A1" w:rsidRDefault="003E35F6" w:rsidP="003E35F6">
      <w:pPr>
        <w:rPr>
          <w:b/>
          <w:bCs/>
          <w:lang w:val="es-CO"/>
        </w:rPr>
      </w:pPr>
      <w:r w:rsidRPr="00C778A1">
        <w:rPr>
          <w:b/>
          <w:bCs/>
          <w:lang w:val="es-CO"/>
        </w:rPr>
        <w:t>Apéndice B: Referencias y Documentación Adicional</w:t>
      </w:r>
    </w:p>
    <w:p w14:paraId="6A61C08A" w14:textId="77777777" w:rsidR="003E35F6" w:rsidRPr="00C778A1" w:rsidRDefault="003E35F6" w:rsidP="003E35F6">
      <w:pPr>
        <w:rPr>
          <w:b/>
          <w:bCs/>
          <w:lang w:val="es-CO"/>
        </w:rPr>
      </w:pPr>
      <w:r w:rsidRPr="00C778A1">
        <w:rPr>
          <w:b/>
          <w:bCs/>
          <w:lang w:val="es-CO"/>
        </w:rPr>
        <w:t>Documentación Técnica</w:t>
      </w:r>
    </w:p>
    <w:p w14:paraId="43245B01" w14:textId="77777777" w:rsidR="003E35F6" w:rsidRPr="00C778A1" w:rsidRDefault="003E35F6" w:rsidP="003E35F6">
      <w:pPr>
        <w:numPr>
          <w:ilvl w:val="0"/>
          <w:numId w:val="26"/>
        </w:numPr>
        <w:rPr>
          <w:lang w:val="en-US"/>
        </w:rPr>
      </w:pPr>
      <w:r w:rsidRPr="00C778A1">
        <w:rPr>
          <w:b/>
          <w:bCs/>
          <w:lang w:val="en-US"/>
        </w:rPr>
        <w:lastRenderedPageBreak/>
        <w:t>Qt6 Documentation</w:t>
      </w:r>
      <w:r w:rsidRPr="00C778A1">
        <w:rPr>
          <w:lang w:val="en-US"/>
        </w:rPr>
        <w:t>: </w:t>
      </w:r>
      <w:hyperlink r:id="rId12" w:history="1">
        <w:r w:rsidRPr="00C778A1">
          <w:rPr>
            <w:rStyle w:val="Hipervnculo"/>
            <w:lang w:val="en-US"/>
          </w:rPr>
          <w:t>https://doc.qt.io/qt-6/</w:t>
        </w:r>
      </w:hyperlink>
    </w:p>
    <w:p w14:paraId="64C40C47" w14:textId="77777777" w:rsidR="003E35F6" w:rsidRPr="00C778A1" w:rsidRDefault="003E35F6" w:rsidP="003E35F6">
      <w:pPr>
        <w:numPr>
          <w:ilvl w:val="0"/>
          <w:numId w:val="26"/>
        </w:numPr>
        <w:rPr>
          <w:lang w:val="en-US"/>
        </w:rPr>
      </w:pPr>
      <w:r w:rsidRPr="00C778A1">
        <w:rPr>
          <w:b/>
          <w:bCs/>
          <w:lang w:val="en-US"/>
        </w:rPr>
        <w:t>Python Official Documentation</w:t>
      </w:r>
      <w:r w:rsidRPr="00C778A1">
        <w:rPr>
          <w:lang w:val="en-US"/>
        </w:rPr>
        <w:t>: </w:t>
      </w:r>
      <w:hyperlink r:id="rId13" w:history="1">
        <w:r w:rsidRPr="00C778A1">
          <w:rPr>
            <w:rStyle w:val="Hipervnculo"/>
            <w:lang w:val="en-US"/>
          </w:rPr>
          <w:t>https://docs.python.org/3/</w:t>
        </w:r>
      </w:hyperlink>
    </w:p>
    <w:p w14:paraId="5017F49B" w14:textId="77777777" w:rsidR="003E35F6" w:rsidRPr="00C778A1" w:rsidRDefault="003E35F6" w:rsidP="003E35F6">
      <w:pPr>
        <w:numPr>
          <w:ilvl w:val="0"/>
          <w:numId w:val="26"/>
        </w:numPr>
        <w:rPr>
          <w:lang w:val="en-US"/>
        </w:rPr>
      </w:pPr>
      <w:r w:rsidRPr="00C778A1">
        <w:rPr>
          <w:b/>
          <w:bCs/>
          <w:lang w:val="en-US"/>
        </w:rPr>
        <w:t>ESP32 Technical Reference</w:t>
      </w:r>
      <w:r w:rsidRPr="00C778A1">
        <w:rPr>
          <w:lang w:val="en-US"/>
        </w:rPr>
        <w:t>: </w:t>
      </w:r>
      <w:hyperlink r:id="rId14" w:history="1">
        <w:r w:rsidRPr="00C778A1">
          <w:rPr>
            <w:rStyle w:val="Hipervnculo"/>
            <w:lang w:val="en-US"/>
          </w:rPr>
          <w:t>https://docs.espressif.com/projects/esp-idf/</w:t>
        </w:r>
      </w:hyperlink>
    </w:p>
    <w:p w14:paraId="420FBEF7" w14:textId="77777777" w:rsidR="003E35F6" w:rsidRPr="00C778A1" w:rsidRDefault="003E35F6" w:rsidP="003E35F6">
      <w:pPr>
        <w:numPr>
          <w:ilvl w:val="0"/>
          <w:numId w:val="26"/>
        </w:numPr>
        <w:rPr>
          <w:lang w:val="en-US"/>
        </w:rPr>
      </w:pPr>
      <w:r w:rsidRPr="00C778A1">
        <w:rPr>
          <w:b/>
          <w:bCs/>
          <w:lang w:val="en-US"/>
        </w:rPr>
        <w:t>PySide6 Reference</w:t>
      </w:r>
      <w:r w:rsidRPr="00C778A1">
        <w:rPr>
          <w:lang w:val="en-US"/>
        </w:rPr>
        <w:t>: </w:t>
      </w:r>
      <w:hyperlink r:id="rId15" w:history="1">
        <w:r w:rsidRPr="00C778A1">
          <w:rPr>
            <w:rStyle w:val="Hipervnculo"/>
            <w:lang w:val="en-US"/>
          </w:rPr>
          <w:t>https://doc.qt.io/qtforpython/</w:t>
        </w:r>
      </w:hyperlink>
    </w:p>
    <w:p w14:paraId="711DEFB5" w14:textId="77777777" w:rsidR="003E35F6" w:rsidRPr="00C778A1" w:rsidRDefault="003E35F6" w:rsidP="003E35F6">
      <w:pPr>
        <w:rPr>
          <w:b/>
          <w:bCs/>
          <w:lang w:val="es-CO"/>
        </w:rPr>
      </w:pPr>
      <w:r w:rsidRPr="00C778A1">
        <w:rPr>
          <w:b/>
          <w:bCs/>
          <w:lang w:val="es-CO"/>
        </w:rPr>
        <w:t>Recursos de Desarrollo</w:t>
      </w:r>
    </w:p>
    <w:p w14:paraId="2481D4C3" w14:textId="77777777" w:rsidR="003E35F6" w:rsidRPr="00C778A1" w:rsidRDefault="003E35F6" w:rsidP="003E35F6">
      <w:pPr>
        <w:numPr>
          <w:ilvl w:val="0"/>
          <w:numId w:val="27"/>
        </w:numPr>
        <w:rPr>
          <w:lang w:val="en-US"/>
        </w:rPr>
      </w:pPr>
      <w:r w:rsidRPr="00C778A1">
        <w:rPr>
          <w:b/>
          <w:bCs/>
          <w:lang w:val="en-US"/>
        </w:rPr>
        <w:t>GitHub Repository</w:t>
      </w:r>
      <w:r w:rsidRPr="00C778A1">
        <w:rPr>
          <w:lang w:val="en-US"/>
        </w:rPr>
        <w:t>: </w:t>
      </w:r>
      <w:hyperlink r:id="rId16" w:history="1">
        <w:r w:rsidRPr="00C778A1">
          <w:rPr>
            <w:rStyle w:val="Hipervnculo"/>
            <w:lang w:val="en-US"/>
          </w:rPr>
          <w:t>https://github.com/YamithR/SensoraCore</w:t>
        </w:r>
      </w:hyperlink>
    </w:p>
    <w:p w14:paraId="23CC06CC" w14:textId="77777777" w:rsidR="003E35F6" w:rsidRPr="00C778A1" w:rsidRDefault="003E35F6" w:rsidP="003E35F6">
      <w:pPr>
        <w:rPr>
          <w:b/>
          <w:bCs/>
          <w:lang w:val="es-CO"/>
        </w:rPr>
      </w:pPr>
      <w:r w:rsidRPr="00C778A1">
        <w:rPr>
          <w:b/>
          <w:bCs/>
          <w:lang w:val="es-CO"/>
        </w:rPr>
        <w:t>Contacto y Soporte</w:t>
      </w:r>
    </w:p>
    <w:p w14:paraId="652D7E4C" w14:textId="77777777" w:rsidR="003E35F6" w:rsidRPr="00C778A1" w:rsidRDefault="003E35F6" w:rsidP="003E35F6">
      <w:pPr>
        <w:numPr>
          <w:ilvl w:val="0"/>
          <w:numId w:val="28"/>
        </w:numPr>
        <w:rPr>
          <w:lang w:val="es-CO"/>
        </w:rPr>
      </w:pPr>
      <w:r w:rsidRPr="00C778A1">
        <w:rPr>
          <w:b/>
          <w:bCs/>
          <w:lang w:val="es-CO"/>
        </w:rPr>
        <w:t>Email de Soporte</w:t>
      </w:r>
      <w:r w:rsidRPr="00C778A1">
        <w:rPr>
          <w:lang w:val="es-CO"/>
        </w:rPr>
        <w:t>: </w:t>
      </w:r>
      <w:hyperlink r:id="rId17" w:history="1">
        <w:r w:rsidRPr="00C778A1">
          <w:rPr>
            <w:rStyle w:val="Hipervnculo"/>
            <w:lang w:val="es-CO"/>
          </w:rPr>
          <w:t>yamith.romero@uac.edu.co</w:t>
        </w:r>
      </w:hyperlink>
    </w:p>
    <w:p w14:paraId="1D5320AC" w14:textId="77777777" w:rsidR="003E35F6" w:rsidRPr="00C778A1" w:rsidRDefault="00000000" w:rsidP="003E35F6">
      <w:pPr>
        <w:rPr>
          <w:lang w:val="es-CO"/>
        </w:rPr>
      </w:pPr>
      <w:r>
        <w:rPr>
          <w:lang w:val="es-CO"/>
        </w:rPr>
        <w:pict w14:anchorId="0252F37D">
          <v:rect id="_x0000_i1025" style="width:0;height:.75pt" o:hralign="center" o:hrstd="t" o:hrnoshade="t" o:hr="t" fillcolor="#dadada" stroked="f"/>
        </w:pict>
      </w:r>
    </w:p>
    <w:p w14:paraId="5047A390" w14:textId="7636A1B2" w:rsidR="00D55CBC" w:rsidRPr="0068418C" w:rsidRDefault="003E35F6" w:rsidP="00D55CBC">
      <w:pPr>
        <w:rPr>
          <w:sz w:val="22"/>
          <w:szCs w:val="18"/>
          <w:lang w:val="es-CO"/>
        </w:rPr>
      </w:pPr>
      <w:r w:rsidRPr="00C778A1">
        <w:rPr>
          <w:sz w:val="22"/>
          <w:szCs w:val="18"/>
          <w:lang w:val="es-CO"/>
        </w:rPr>
        <w:t>Copyright © 2025 SensoraCore Project.</w:t>
      </w:r>
      <w:r w:rsidRPr="00C778A1">
        <w:rPr>
          <w:b/>
          <w:bCs/>
          <w:sz w:val="22"/>
          <w:szCs w:val="18"/>
          <w:lang w:val="es-CO"/>
        </w:rPr>
        <w:t xml:space="preserve"> Versión del documento: 3.2 | Fecha: Agosto 2025</w:t>
      </w:r>
      <w:r>
        <w:rPr>
          <w:b/>
          <w:bCs/>
          <w:sz w:val="22"/>
          <w:szCs w:val="18"/>
          <w:lang w:val="es-CO"/>
        </w:rPr>
        <w:t xml:space="preserve"> </w:t>
      </w:r>
      <w:r w:rsidRPr="00C778A1">
        <w:rPr>
          <w:sz w:val="22"/>
          <w:szCs w:val="18"/>
          <w:lang w:val="es-CO"/>
        </w:rPr>
        <w:t>Para la versión más actualizada de este manual, visite: </w:t>
      </w:r>
      <w:hyperlink r:id="rId18" w:history="1">
        <w:r w:rsidRPr="00C778A1">
          <w:rPr>
            <w:rStyle w:val="Hipervnculo"/>
            <w:sz w:val="22"/>
            <w:szCs w:val="18"/>
            <w:lang w:val="es-CO"/>
          </w:rPr>
          <w:t>https://github.com/YamithR/SensoraCore.git</w:t>
        </w:r>
      </w:hyperlink>
    </w:p>
    <w:sectPr w:rsidR="00D55CBC" w:rsidRPr="0068418C" w:rsidSect="00911CD5">
      <w:headerReference w:type="default" r:id="rId19"/>
      <w:footerReference w:type="default" r:id="rId20"/>
      <w:pgSz w:w="11906" w:h="16838" w:code="9"/>
      <w:pgMar w:top="720" w:right="1152" w:bottom="720" w:left="1152" w:header="0" w:footer="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33F5D6D" w14:textId="77777777" w:rsidR="007069D8" w:rsidRDefault="007069D8" w:rsidP="00A91D75">
      <w:r>
        <w:separator/>
      </w:r>
    </w:p>
  </w:endnote>
  <w:endnote w:type="continuationSeparator" w:id="0">
    <w:p w14:paraId="65DA9BA7" w14:textId="77777777" w:rsidR="007069D8" w:rsidRDefault="007069D8" w:rsidP="00A91D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B1B204" w14:textId="6600CFC4" w:rsidR="00A21C07" w:rsidRDefault="00A21C07">
    <w:pPr>
      <w:pStyle w:val="Piedepgina"/>
    </w:pPr>
    <w:r>
      <w:rPr>
        <w:noProof/>
      </w:rPr>
      <w:drawing>
        <wp:anchor distT="0" distB="0" distL="114300" distR="114300" simplePos="0" relativeHeight="251661312" behindDoc="0" locked="0" layoutInCell="1" allowOverlap="1" wp14:anchorId="789DC000" wp14:editId="2367564B">
          <wp:simplePos x="0" y="0"/>
          <wp:positionH relativeFrom="margin">
            <wp:align>left</wp:align>
          </wp:positionH>
          <wp:positionV relativeFrom="page">
            <wp:posOffset>10366744</wp:posOffset>
          </wp:positionV>
          <wp:extent cx="2296632" cy="142756"/>
          <wp:effectExtent l="0" t="0" r="0" b="0"/>
          <wp:wrapNone/>
          <wp:docPr id="852762813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469428" cy="15349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6089C04" w14:textId="77777777" w:rsidR="007069D8" w:rsidRDefault="007069D8" w:rsidP="00A91D75">
      <w:r>
        <w:separator/>
      </w:r>
    </w:p>
  </w:footnote>
  <w:footnote w:type="continuationSeparator" w:id="0">
    <w:p w14:paraId="29D5F39A" w14:textId="77777777" w:rsidR="007069D8" w:rsidRDefault="007069D8" w:rsidP="00A91D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12281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861"/>
      <w:gridCol w:w="6420"/>
    </w:tblGrid>
    <w:tr w:rsidR="008759A8" w14:paraId="3AAFB590" w14:textId="77777777" w:rsidTr="00A7217A">
      <w:trPr>
        <w:trHeight w:val="1060"/>
      </w:trPr>
      <w:tc>
        <w:tcPr>
          <w:tcW w:w="5861" w:type="dxa"/>
        </w:tcPr>
        <w:p w14:paraId="2C86E7C8" w14:textId="66567005" w:rsidR="008759A8" w:rsidRDefault="00A21C07" w:rsidP="00A7217A">
          <w:pPr>
            <w:pStyle w:val="Encabezado"/>
            <w:spacing w:after="0"/>
          </w:pPr>
          <w:r>
            <w:rPr>
              <w:noProof/>
            </w:rPr>
            <w:drawing>
              <wp:anchor distT="0" distB="0" distL="114300" distR="114300" simplePos="0" relativeHeight="251660288" behindDoc="0" locked="0" layoutInCell="1" allowOverlap="1" wp14:anchorId="470F5519" wp14:editId="338987F3">
                <wp:simplePos x="0" y="0"/>
                <wp:positionH relativeFrom="column">
                  <wp:posOffset>713105</wp:posOffset>
                </wp:positionH>
                <wp:positionV relativeFrom="page">
                  <wp:posOffset>73660</wp:posOffset>
                </wp:positionV>
                <wp:extent cx="1275715" cy="530860"/>
                <wp:effectExtent l="0" t="0" r="0" b="2540"/>
                <wp:wrapNone/>
                <wp:docPr id="1856564177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75715" cy="530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6420" w:type="dxa"/>
        </w:tcPr>
        <w:p w14:paraId="4E76B2A1" w14:textId="77777777" w:rsidR="008759A8" w:rsidRDefault="00D476F7" w:rsidP="00A7217A">
          <w:pPr>
            <w:pStyle w:val="Encabezado"/>
            <w:spacing w:after="0"/>
            <w:jc w:val="right"/>
          </w:pPr>
          <w:r>
            <w:rPr>
              <w:noProof/>
              <w:lang w:bidi="es-ES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30F5B8C" wp14:editId="3F37F468">
                    <wp:simplePos x="0" y="0"/>
                    <wp:positionH relativeFrom="column">
                      <wp:posOffset>3015615</wp:posOffset>
                    </wp:positionH>
                    <wp:positionV relativeFrom="paragraph">
                      <wp:posOffset>38735</wp:posOffset>
                    </wp:positionV>
                    <wp:extent cx="824230" cy="297815"/>
                    <wp:effectExtent l="0" t="0" r="13970" b="6985"/>
                    <wp:wrapNone/>
                    <wp:docPr id="20" name="Cuadro de texto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824230" cy="2978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0D76812" w14:textId="77777777" w:rsidR="00D476F7" w:rsidRPr="00D476F7" w:rsidRDefault="00D476F7" w:rsidP="00D476F7">
                                <w:pPr>
                                  <w:pStyle w:val="Subttulo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fldChar w:fldCharType="begin"/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instrText xml:space="preserve"> PAGE  \* Arabic  \* MERGEFORMAT </w:instrText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fldChar w:fldCharType="separate"/>
                                </w:r>
                                <w:r w:rsidR="00C87193">
                                  <w:rPr>
                                    <w:noProof/>
                                    <w:color w:val="FFFFFF" w:themeColor="background1"/>
                                    <w:lang w:bidi="es-ES"/>
                                  </w:rPr>
                                  <w:t>7</w:t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30F5B8C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0" o:spid="_x0000_s1034" type="#_x0000_t202" style="position:absolute;left:0;text-align:left;margin-left:237.45pt;margin-top:3.05pt;width:64.9pt;height:23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" filled="f" stroked="f" strokeweight=".5pt">
                    <v:textbox inset="0,0,0,0">
                      <w:txbxContent>
                        <w:p w14:paraId="60D76812" w14:textId="77777777" w:rsidR="00D476F7" w:rsidRPr="00D476F7" w:rsidRDefault="00D476F7" w:rsidP="00D476F7">
                          <w:pPr>
                            <w:pStyle w:val="Subttulo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  <w:lang w:bidi="es-ES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lang w:bidi="es-ES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color w:val="FFFFFF" w:themeColor="background1"/>
                              <w:lang w:bidi="es-ES"/>
                            </w:rPr>
                            <w:fldChar w:fldCharType="separate"/>
                          </w:r>
                          <w:r w:rsidR="00C87193">
                            <w:rPr>
                              <w:noProof/>
                              <w:color w:val="FFFFFF" w:themeColor="background1"/>
                              <w:lang w:bidi="es-ES"/>
                            </w:rPr>
                            <w:t>7</w:t>
                          </w:r>
                          <w:r>
                            <w:rPr>
                              <w:color w:val="FFFFFF" w:themeColor="background1"/>
                              <w:lang w:bidi="es-ES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C6323A" w:rsidRPr="00C6323A">
            <w:rPr>
              <w:noProof/>
              <w:lang w:bidi="es-ES"/>
            </w:rPr>
            <mc:AlternateContent>
              <mc:Choice Requires="wps">
                <w:drawing>
                  <wp:inline distT="0" distB="0" distL="0" distR="0" wp14:anchorId="60A81EDC" wp14:editId="00F8226E">
                    <wp:extent cx="1191260" cy="398780"/>
                    <wp:effectExtent l="0" t="0" r="8890" b="1270"/>
                    <wp:docPr id="15" name="Rectángulo: Una sola esquina cortada 15" descr="rectángulo de color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flipH="1" flipV="1">
                              <a:off x="0" y="0"/>
                              <a:ext cx="1191260" cy="398780"/>
                            </a:xfrm>
                            <a:prstGeom prst="snip1Rect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23394C"/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7F8F8D4" w14:textId="77777777" w:rsidR="008759A8" w:rsidRPr="008759A8" w:rsidRDefault="008759A8" w:rsidP="008759A8">
                                <w:pPr>
                                  <w:pStyle w:val="Subttulo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60A81EDC" id="Rectángulo: Una sola esquina cortada 15" o:spid="_x0000_s1035" alt="rectángulo de color" style="width:93.8pt;height:31.4pt;flip:x 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191260,3987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" adj="-11796480,,5400" path="m,l991870,r199390,199390l1191260,398780,,398780,,xe" fillcolor="#23394c" stroked="f">
                    <v:stroke joinstyle="miter"/>
                    <v:formulas/>
                    <v:path arrowok="t" o:connecttype="custom" o:connectlocs="0,0;991870,0;1191260,199390;1191260,398780;0,398780;0,0" o:connectangles="0,0,0,0,0,0" textboxrect="0,0,1191260,398780"/>
                    <v:textbox>
                      <w:txbxContent>
                        <w:p w14:paraId="67F8F8D4" w14:textId="77777777" w:rsidR="008759A8" w:rsidRPr="008759A8" w:rsidRDefault="008759A8" w:rsidP="008759A8">
                          <w:pPr>
                            <w:pStyle w:val="Subttulo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anchorlock/>
                  </v:shape>
                </w:pict>
              </mc:Fallback>
            </mc:AlternateContent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F72668"/>
    <w:multiLevelType w:val="multilevel"/>
    <w:tmpl w:val="20D05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F40665"/>
    <w:multiLevelType w:val="multilevel"/>
    <w:tmpl w:val="1CA67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59356E"/>
    <w:multiLevelType w:val="multilevel"/>
    <w:tmpl w:val="D8806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AE5943"/>
    <w:multiLevelType w:val="multilevel"/>
    <w:tmpl w:val="ECB202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AF74939"/>
    <w:multiLevelType w:val="multilevel"/>
    <w:tmpl w:val="8DF22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EE70C7"/>
    <w:multiLevelType w:val="multilevel"/>
    <w:tmpl w:val="ECB202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1A23145"/>
    <w:multiLevelType w:val="multilevel"/>
    <w:tmpl w:val="D0D27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2492969"/>
    <w:multiLevelType w:val="multilevel"/>
    <w:tmpl w:val="C75478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D476463"/>
    <w:multiLevelType w:val="multilevel"/>
    <w:tmpl w:val="A94688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color w:val="auto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DCD7A33"/>
    <w:multiLevelType w:val="multilevel"/>
    <w:tmpl w:val="ECB202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3C32B9D"/>
    <w:multiLevelType w:val="hybridMultilevel"/>
    <w:tmpl w:val="6614790A"/>
    <w:lvl w:ilvl="0" w:tplc="EAB6DB1A">
      <w:start w:val="1"/>
      <w:numFmt w:val="bullet"/>
      <w:pStyle w:val="Listaconnmeros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5BC4408"/>
    <w:multiLevelType w:val="multilevel"/>
    <w:tmpl w:val="37286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CDB7CD1"/>
    <w:multiLevelType w:val="multilevel"/>
    <w:tmpl w:val="421E0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F603066"/>
    <w:multiLevelType w:val="multilevel"/>
    <w:tmpl w:val="CAA49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853145D"/>
    <w:multiLevelType w:val="multilevel"/>
    <w:tmpl w:val="DD328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A6D2785"/>
    <w:multiLevelType w:val="multilevel"/>
    <w:tmpl w:val="8CCAC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D702C5A"/>
    <w:multiLevelType w:val="multilevel"/>
    <w:tmpl w:val="80C6B8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13C4F4D"/>
    <w:multiLevelType w:val="multilevel"/>
    <w:tmpl w:val="ECB202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517343F"/>
    <w:multiLevelType w:val="multilevel"/>
    <w:tmpl w:val="16DEC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73D24F1"/>
    <w:multiLevelType w:val="multilevel"/>
    <w:tmpl w:val="D7C43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7BC3422"/>
    <w:multiLevelType w:val="multilevel"/>
    <w:tmpl w:val="929A9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7E30793"/>
    <w:multiLevelType w:val="multilevel"/>
    <w:tmpl w:val="8DAA3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AA849DB"/>
    <w:multiLevelType w:val="multilevel"/>
    <w:tmpl w:val="2500D7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B2634C2"/>
    <w:multiLevelType w:val="multilevel"/>
    <w:tmpl w:val="768E8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B332AFE"/>
    <w:multiLevelType w:val="multilevel"/>
    <w:tmpl w:val="0F7456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B68255C"/>
    <w:multiLevelType w:val="multilevel"/>
    <w:tmpl w:val="C31A5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029729E"/>
    <w:multiLevelType w:val="multilevel"/>
    <w:tmpl w:val="C5CA75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09E7C78"/>
    <w:multiLevelType w:val="multilevel"/>
    <w:tmpl w:val="D1CACC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9E43E43"/>
    <w:multiLevelType w:val="multilevel"/>
    <w:tmpl w:val="B68EF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B7D1604"/>
    <w:multiLevelType w:val="multilevel"/>
    <w:tmpl w:val="96CC8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17C14EB"/>
    <w:multiLevelType w:val="multilevel"/>
    <w:tmpl w:val="B0B20D5A"/>
    <w:lvl w:ilvl="0">
      <w:start w:val="1"/>
      <w:numFmt w:val="bullet"/>
      <w:pStyle w:val="Listaconvietas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F3D569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F3D569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F3D569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F3D569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F3D569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F3D569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F3D569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F3D569" w:themeColor="accent1"/>
      </w:rPr>
    </w:lvl>
  </w:abstractNum>
  <w:abstractNum w:abstractNumId="31" w15:restartNumberingAfterBreak="0">
    <w:nsid w:val="64251BF6"/>
    <w:multiLevelType w:val="multilevel"/>
    <w:tmpl w:val="DF209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DFE09AD"/>
    <w:multiLevelType w:val="multilevel"/>
    <w:tmpl w:val="C1DA6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78C005E"/>
    <w:multiLevelType w:val="multilevel"/>
    <w:tmpl w:val="7F22E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05329283">
    <w:abstractNumId w:val="30"/>
  </w:num>
  <w:num w:numId="2" w16cid:durableId="754209211">
    <w:abstractNumId w:val="10"/>
  </w:num>
  <w:num w:numId="3" w16cid:durableId="885070658">
    <w:abstractNumId w:val="7"/>
  </w:num>
  <w:num w:numId="4" w16cid:durableId="2011440795">
    <w:abstractNumId w:val="29"/>
  </w:num>
  <w:num w:numId="5" w16cid:durableId="596790971">
    <w:abstractNumId w:val="24"/>
  </w:num>
  <w:num w:numId="6" w16cid:durableId="1417364867">
    <w:abstractNumId w:val="6"/>
  </w:num>
  <w:num w:numId="7" w16cid:durableId="1273048071">
    <w:abstractNumId w:val="0"/>
  </w:num>
  <w:num w:numId="8" w16cid:durableId="2053918431">
    <w:abstractNumId w:val="4"/>
  </w:num>
  <w:num w:numId="9" w16cid:durableId="1068840030">
    <w:abstractNumId w:val="33"/>
  </w:num>
  <w:num w:numId="10" w16cid:durableId="1791241132">
    <w:abstractNumId w:val="12"/>
  </w:num>
  <w:num w:numId="11" w16cid:durableId="2102874112">
    <w:abstractNumId w:val="8"/>
  </w:num>
  <w:num w:numId="12" w16cid:durableId="975791888">
    <w:abstractNumId w:val="3"/>
  </w:num>
  <w:num w:numId="13" w16cid:durableId="1310284379">
    <w:abstractNumId w:val="5"/>
  </w:num>
  <w:num w:numId="14" w16cid:durableId="1218664088">
    <w:abstractNumId w:val="9"/>
  </w:num>
  <w:num w:numId="15" w16cid:durableId="241986800">
    <w:abstractNumId w:val="17"/>
  </w:num>
  <w:num w:numId="16" w16cid:durableId="1826193204">
    <w:abstractNumId w:val="23"/>
  </w:num>
  <w:num w:numId="17" w16cid:durableId="413939245">
    <w:abstractNumId w:val="14"/>
  </w:num>
  <w:num w:numId="18" w16cid:durableId="2085225372">
    <w:abstractNumId w:val="2"/>
  </w:num>
  <w:num w:numId="19" w16cid:durableId="40371328">
    <w:abstractNumId w:val="11"/>
  </w:num>
  <w:num w:numId="20" w16cid:durableId="1257715626">
    <w:abstractNumId w:val="21"/>
  </w:num>
  <w:num w:numId="21" w16cid:durableId="1495560788">
    <w:abstractNumId w:val="15"/>
  </w:num>
  <w:num w:numId="22" w16cid:durableId="1087381851">
    <w:abstractNumId w:val="25"/>
  </w:num>
  <w:num w:numId="23" w16cid:durableId="1459715910">
    <w:abstractNumId w:val="20"/>
  </w:num>
  <w:num w:numId="24" w16cid:durableId="891234164">
    <w:abstractNumId w:val="32"/>
  </w:num>
  <w:num w:numId="25" w16cid:durableId="1712732354">
    <w:abstractNumId w:val="18"/>
  </w:num>
  <w:num w:numId="26" w16cid:durableId="178159469">
    <w:abstractNumId w:val="22"/>
  </w:num>
  <w:num w:numId="27" w16cid:durableId="1060598522">
    <w:abstractNumId w:val="19"/>
  </w:num>
  <w:num w:numId="28" w16cid:durableId="125054051">
    <w:abstractNumId w:val="13"/>
  </w:num>
  <w:num w:numId="29" w16cid:durableId="1928608845">
    <w:abstractNumId w:val="27"/>
  </w:num>
  <w:num w:numId="30" w16cid:durableId="435171806">
    <w:abstractNumId w:val="10"/>
  </w:num>
  <w:num w:numId="31" w16cid:durableId="67652974">
    <w:abstractNumId w:val="16"/>
  </w:num>
  <w:num w:numId="32" w16cid:durableId="1251354462">
    <w:abstractNumId w:val="10"/>
  </w:num>
  <w:num w:numId="33" w16cid:durableId="1662267377">
    <w:abstractNumId w:val="28"/>
  </w:num>
  <w:num w:numId="34" w16cid:durableId="24641872">
    <w:abstractNumId w:val="10"/>
  </w:num>
  <w:num w:numId="35" w16cid:durableId="1017120274">
    <w:abstractNumId w:val="31"/>
  </w:num>
  <w:num w:numId="36" w16cid:durableId="346714804">
    <w:abstractNumId w:val="1"/>
  </w:num>
  <w:num w:numId="37" w16cid:durableId="1667631836">
    <w:abstractNumId w:val="10"/>
  </w:num>
  <w:num w:numId="38" w16cid:durableId="896548387">
    <w:abstractNumId w:val="26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0D1D"/>
    <w:rsid w:val="0002111D"/>
    <w:rsid w:val="0004761A"/>
    <w:rsid w:val="000A4A8A"/>
    <w:rsid w:val="000B6854"/>
    <w:rsid w:val="000D417F"/>
    <w:rsid w:val="00120248"/>
    <w:rsid w:val="00172A2B"/>
    <w:rsid w:val="00184B35"/>
    <w:rsid w:val="001852BE"/>
    <w:rsid w:val="001865F2"/>
    <w:rsid w:val="001E59F3"/>
    <w:rsid w:val="002063EE"/>
    <w:rsid w:val="00213509"/>
    <w:rsid w:val="00226FF2"/>
    <w:rsid w:val="00282B04"/>
    <w:rsid w:val="002B67D3"/>
    <w:rsid w:val="00325590"/>
    <w:rsid w:val="003338A9"/>
    <w:rsid w:val="00342438"/>
    <w:rsid w:val="003767B2"/>
    <w:rsid w:val="003E35F6"/>
    <w:rsid w:val="003F429C"/>
    <w:rsid w:val="00437ABB"/>
    <w:rsid w:val="0049036D"/>
    <w:rsid w:val="00495FDB"/>
    <w:rsid w:val="004A3529"/>
    <w:rsid w:val="004C0AD1"/>
    <w:rsid w:val="005343E2"/>
    <w:rsid w:val="00577305"/>
    <w:rsid w:val="005C2E0B"/>
    <w:rsid w:val="005E3F23"/>
    <w:rsid w:val="006003D5"/>
    <w:rsid w:val="00633384"/>
    <w:rsid w:val="0064466C"/>
    <w:rsid w:val="00672C1A"/>
    <w:rsid w:val="0068418C"/>
    <w:rsid w:val="006D0FA5"/>
    <w:rsid w:val="006D71FE"/>
    <w:rsid w:val="007069D8"/>
    <w:rsid w:val="00751E57"/>
    <w:rsid w:val="00760843"/>
    <w:rsid w:val="00772E0E"/>
    <w:rsid w:val="00785259"/>
    <w:rsid w:val="007A01DC"/>
    <w:rsid w:val="007B0DFA"/>
    <w:rsid w:val="007E5E59"/>
    <w:rsid w:val="007E7A2D"/>
    <w:rsid w:val="008034BE"/>
    <w:rsid w:val="00823D33"/>
    <w:rsid w:val="0085384B"/>
    <w:rsid w:val="008759A8"/>
    <w:rsid w:val="00895034"/>
    <w:rsid w:val="008B46AB"/>
    <w:rsid w:val="008D264A"/>
    <w:rsid w:val="008E707B"/>
    <w:rsid w:val="00911CD5"/>
    <w:rsid w:val="009210A6"/>
    <w:rsid w:val="00924378"/>
    <w:rsid w:val="00930B96"/>
    <w:rsid w:val="009443C8"/>
    <w:rsid w:val="00944D7A"/>
    <w:rsid w:val="009A0F76"/>
    <w:rsid w:val="009B078F"/>
    <w:rsid w:val="00A03BCD"/>
    <w:rsid w:val="00A21C07"/>
    <w:rsid w:val="00A302FC"/>
    <w:rsid w:val="00A7217A"/>
    <w:rsid w:val="00A86068"/>
    <w:rsid w:val="00A91D75"/>
    <w:rsid w:val="00AC343A"/>
    <w:rsid w:val="00AC6AA2"/>
    <w:rsid w:val="00B06DBC"/>
    <w:rsid w:val="00B7738F"/>
    <w:rsid w:val="00BD47EC"/>
    <w:rsid w:val="00C12634"/>
    <w:rsid w:val="00C50FEA"/>
    <w:rsid w:val="00C6323A"/>
    <w:rsid w:val="00C77121"/>
    <w:rsid w:val="00C862F8"/>
    <w:rsid w:val="00C87193"/>
    <w:rsid w:val="00CB27A1"/>
    <w:rsid w:val="00CD49BE"/>
    <w:rsid w:val="00D301BB"/>
    <w:rsid w:val="00D476F7"/>
    <w:rsid w:val="00D55CBC"/>
    <w:rsid w:val="00D8631A"/>
    <w:rsid w:val="00D87CD8"/>
    <w:rsid w:val="00DF1CFA"/>
    <w:rsid w:val="00E523C3"/>
    <w:rsid w:val="00E5388E"/>
    <w:rsid w:val="00E6016B"/>
    <w:rsid w:val="00E94B95"/>
    <w:rsid w:val="00EA03F0"/>
    <w:rsid w:val="00EC0D1D"/>
    <w:rsid w:val="00ED6905"/>
    <w:rsid w:val="00EF64C7"/>
    <w:rsid w:val="00F15904"/>
    <w:rsid w:val="00F5644A"/>
    <w:rsid w:val="00FB6A61"/>
    <w:rsid w:val="00FC4AC4"/>
    <w:rsid w:val="00FE0D74"/>
    <w:rsid w:val="00FE3D2C"/>
    <w:rsid w:val="00FF3C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D159769"/>
  <w15:docId w15:val="{501C825E-C69E-40B5-8202-6BBAE3B39C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color w:val="4E4484" w:themeColor="text1" w:themeTint="BF"/>
        <w:lang w:val="es-ES" w:eastAsia="ja-JP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6" w:unhideWhenUsed="1" w:qFormat="1"/>
    <w:lsdException w:name="heading 4" w:semiHidden="1" w:uiPriority="7" w:unhideWhenUsed="1" w:qFormat="1"/>
    <w:lsdException w:name="heading 5" w:semiHidden="1" w:uiPriority="7" w:unhideWhenUsed="1" w:qFormat="1"/>
    <w:lsdException w:name="heading 6" w:semiHidden="1" w:uiPriority="7" w:unhideWhenUsed="1" w:qFormat="1"/>
    <w:lsdException w:name="heading 7" w:semiHidden="1" w:uiPriority="7" w:unhideWhenUsed="1" w:qFormat="1"/>
    <w:lsdException w:name="heading 8" w:semiHidden="1" w:uiPriority="7" w:unhideWhenUsed="1" w:qFormat="1"/>
    <w:lsdException w:name="heading 9" w:semiHidden="1" w:uiPriority="7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iPriority="18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2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2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1D75"/>
    <w:pPr>
      <w:spacing w:after="0" w:line="360" w:lineRule="auto"/>
      <w:contextualSpacing/>
    </w:pPr>
    <w:rPr>
      <w:color w:val="262140" w:themeColor="text1"/>
      <w:sz w:val="24"/>
    </w:rPr>
  </w:style>
  <w:style w:type="paragraph" w:styleId="Ttulo1">
    <w:name w:val="heading 1"/>
    <w:basedOn w:val="Normal"/>
    <w:next w:val="Normal"/>
    <w:link w:val="Ttulo1Car"/>
    <w:uiPriority w:val="7"/>
    <w:qFormat/>
    <w:rsid w:val="00D55CBC"/>
    <w:pPr>
      <w:pageBreakBefore/>
      <w:spacing w:before="480" w:after="120" w:line="240" w:lineRule="auto"/>
      <w:outlineLvl w:val="0"/>
    </w:pPr>
    <w:rPr>
      <w:rFonts w:asciiTheme="majorHAnsi" w:eastAsiaTheme="majorEastAsia" w:hAnsiTheme="majorHAnsi" w:cstheme="majorBidi"/>
      <w:b/>
      <w:bCs/>
      <w:caps/>
      <w:sz w:val="48"/>
    </w:rPr>
  </w:style>
  <w:style w:type="paragraph" w:styleId="Ttulo2">
    <w:name w:val="heading 2"/>
    <w:basedOn w:val="Normal"/>
    <w:next w:val="Normal"/>
    <w:link w:val="Ttulo2Car"/>
    <w:uiPriority w:val="7"/>
    <w:unhideWhenUsed/>
    <w:qFormat/>
    <w:pPr>
      <w:keepNext/>
      <w:keepLines/>
      <w:spacing w:before="240"/>
      <w:outlineLvl w:val="1"/>
    </w:pPr>
    <w:rPr>
      <w:rFonts w:asciiTheme="majorHAnsi" w:eastAsiaTheme="majorEastAsia" w:hAnsiTheme="majorHAnsi" w:cstheme="majorBidi"/>
      <w:b/>
      <w:bCs/>
      <w:sz w:val="28"/>
    </w:rPr>
  </w:style>
  <w:style w:type="paragraph" w:styleId="Ttulo3">
    <w:name w:val="heading 3"/>
    <w:basedOn w:val="Normal"/>
    <w:next w:val="Normal"/>
    <w:link w:val="Ttulo3Car"/>
    <w:uiPriority w:val="7"/>
    <w:unhideWhenUsed/>
    <w:qFormat/>
    <w:pPr>
      <w:keepNext/>
      <w:keepLines/>
      <w:spacing w:after="60" w:line="240" w:lineRule="auto"/>
      <w:ind w:left="29" w:right="29"/>
      <w:jc w:val="right"/>
      <w:outlineLvl w:val="2"/>
    </w:pPr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paragraph" w:styleId="Ttulo4">
    <w:name w:val="heading 4"/>
    <w:basedOn w:val="Normal"/>
    <w:next w:val="Normal"/>
    <w:link w:val="Ttulo4Car"/>
    <w:uiPriority w:val="7"/>
    <w:semiHidden/>
    <w:unhideWhenUsed/>
    <w:qFormat/>
    <w:rsid w:val="00FB6A6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CBD17" w:themeColor="accent1" w:themeShade="BF"/>
    </w:rPr>
  </w:style>
  <w:style w:type="paragraph" w:styleId="Ttulo5">
    <w:name w:val="heading 5"/>
    <w:basedOn w:val="Normal"/>
    <w:next w:val="Normal"/>
    <w:link w:val="Ttulo5Car"/>
    <w:uiPriority w:val="7"/>
    <w:semiHidden/>
    <w:unhideWhenUsed/>
    <w:qFormat/>
    <w:rsid w:val="00EA03F0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ECBD17" w:themeColor="accent1" w:themeShade="B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uiPriority w:val="99"/>
    <w:unhideWhenUsed/>
    <w:pPr>
      <w:spacing w:line="240" w:lineRule="auto"/>
      <w:ind w:left="29" w:right="144"/>
    </w:pPr>
    <w:rPr>
      <w:color w:val="ECBD17" w:themeColor="accent1" w:themeShade="BF"/>
    </w:rPr>
  </w:style>
  <w:style w:type="character" w:customStyle="1" w:styleId="PiedepginaCar">
    <w:name w:val="Pie de página Car"/>
    <w:basedOn w:val="Fuentedeprrafopredeter"/>
    <w:link w:val="Piedepgina"/>
    <w:uiPriority w:val="99"/>
    <w:rPr>
      <w:color w:val="ECBD17" w:themeColor="accent1" w:themeShade="BF"/>
    </w:rPr>
  </w:style>
  <w:style w:type="paragraph" w:styleId="Subttulo">
    <w:name w:val="Subtitle"/>
    <w:basedOn w:val="Normal"/>
    <w:link w:val="SubttuloCar"/>
    <w:uiPriority w:val="2"/>
    <w:unhideWhenUsed/>
    <w:qFormat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customStyle="1" w:styleId="Pgina">
    <w:name w:val="Página"/>
    <w:basedOn w:val="Normal"/>
    <w:next w:val="Normal"/>
    <w:uiPriority w:val="97"/>
    <w:unhideWhenUsed/>
    <w:qFormat/>
    <w:pPr>
      <w:spacing w:after="40" w:line="240" w:lineRule="auto"/>
    </w:pPr>
    <w:rPr>
      <w:sz w:val="36"/>
    </w:rPr>
  </w:style>
  <w:style w:type="paragraph" w:styleId="Encabezado">
    <w:name w:val="header"/>
    <w:basedOn w:val="Normal"/>
    <w:link w:val="EncabezadoCar"/>
    <w:uiPriority w:val="99"/>
    <w:pPr>
      <w:spacing w:after="38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Pr>
      <w:color w:val="4E4484" w:themeColor="text1" w:themeTint="BF"/>
      <w:sz w:val="20"/>
    </w:rPr>
  </w:style>
  <w:style w:type="table" w:styleId="Tablaconcuadrcula">
    <w:name w:val="Table Grid"/>
    <w:basedOn w:val="Tablanormal"/>
    <w:uiPriority w:val="59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character" w:customStyle="1" w:styleId="Ttulo3Car">
    <w:name w:val="Título 3 Car"/>
    <w:basedOn w:val="Fuentedeprrafopredeter"/>
    <w:link w:val="Ttulo3"/>
    <w:uiPriority w:val="7"/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paragraph" w:styleId="Ttulo">
    <w:name w:val="Title"/>
    <w:basedOn w:val="Normal"/>
    <w:link w:val="TtuloCar"/>
    <w:uiPriority w:val="1"/>
    <w:qFormat/>
    <w:rsid w:val="001E59F3"/>
    <w:pPr>
      <w:framePr w:hSpace="180" w:wrap="around" w:vAnchor="text" w:hAnchor="text" w:x="-19" w:y="9067"/>
      <w:spacing w:line="240" w:lineRule="auto"/>
    </w:pPr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customStyle="1" w:styleId="TtuloCar">
    <w:name w:val="Título Car"/>
    <w:basedOn w:val="Fuentedeprrafopredeter"/>
    <w:link w:val="Ttulo"/>
    <w:uiPriority w:val="1"/>
    <w:rsid w:val="001E59F3"/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styleId="Textodelmarcadordeposicin">
    <w:name w:val="Placeholder Text"/>
    <w:basedOn w:val="Fuentedeprrafopredeter"/>
    <w:uiPriority w:val="99"/>
    <w:semiHidden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pPr>
      <w:spacing w:line="240" w:lineRule="auto"/>
    </w:pPr>
    <w:rPr>
      <w:rFonts w:ascii="Tahoma" w:hAnsi="Tahoma" w:cs="Tahoma"/>
      <w:sz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</w:rPr>
  </w:style>
  <w:style w:type="character" w:styleId="Textoennegrita">
    <w:name w:val="Strong"/>
    <w:basedOn w:val="Fuentedeprrafopredeter"/>
    <w:uiPriority w:val="22"/>
    <w:qFormat/>
    <w:rPr>
      <w:b/>
      <w:bCs/>
    </w:rPr>
  </w:style>
  <w:style w:type="character" w:customStyle="1" w:styleId="SubttuloCar">
    <w:name w:val="Subtítulo Car"/>
    <w:basedOn w:val="Fuentedeprrafopredeter"/>
    <w:link w:val="Subttulo"/>
    <w:uiPriority w:val="2"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styleId="Sinespaciado">
    <w:name w:val="No Spacing"/>
    <w:link w:val="SinespaciadoCar"/>
    <w:uiPriority w:val="98"/>
    <w:unhideWhenUsed/>
    <w:qFormat/>
    <w:pPr>
      <w:spacing w:after="0" w:line="240" w:lineRule="auto"/>
    </w:pPr>
  </w:style>
  <w:style w:type="paragraph" w:customStyle="1" w:styleId="Informacindecontacto">
    <w:name w:val="Información de contacto"/>
    <w:basedOn w:val="Normal"/>
    <w:uiPriority w:val="5"/>
    <w:qFormat/>
    <w:pPr>
      <w:spacing w:line="240" w:lineRule="auto"/>
      <w:ind w:left="29" w:right="144"/>
    </w:pPr>
    <w:rPr>
      <w:color w:val="ECBD17" w:themeColor="accent1" w:themeShade="BF"/>
    </w:rPr>
  </w:style>
  <w:style w:type="paragraph" w:styleId="TDC1">
    <w:name w:val="toc 1"/>
    <w:basedOn w:val="Normal"/>
    <w:next w:val="Normal"/>
    <w:autoRedefine/>
    <w:uiPriority w:val="39"/>
    <w:unhideWhenUsed/>
    <w:pPr>
      <w:tabs>
        <w:tab w:val="right" w:leader="underscore" w:pos="8424"/>
      </w:tabs>
      <w:spacing w:before="40" w:after="100" w:line="288" w:lineRule="auto"/>
    </w:pPr>
    <w:rPr>
      <w:noProof/>
      <w:kern w:val="20"/>
    </w:rPr>
  </w:style>
  <w:style w:type="character" w:customStyle="1" w:styleId="Ttulo1Car">
    <w:name w:val="Título 1 Car"/>
    <w:basedOn w:val="Fuentedeprrafopredeter"/>
    <w:link w:val="Ttulo1"/>
    <w:uiPriority w:val="7"/>
    <w:rsid w:val="00D55CBC"/>
    <w:rPr>
      <w:rFonts w:asciiTheme="majorHAnsi" w:eastAsiaTheme="majorEastAsia" w:hAnsiTheme="majorHAnsi" w:cstheme="majorBidi"/>
      <w:b/>
      <w:bCs/>
      <w:caps/>
      <w:color w:val="262140" w:themeColor="text1"/>
      <w:sz w:val="48"/>
    </w:rPr>
  </w:style>
  <w:style w:type="paragraph" w:styleId="TtuloTDC">
    <w:name w:val="TOC Heading"/>
    <w:basedOn w:val="Ttulo1"/>
    <w:next w:val="Normal"/>
    <w:uiPriority w:val="39"/>
    <w:unhideWhenUsed/>
    <w:qFormat/>
    <w:rsid w:val="00D476F7"/>
    <w:pPr>
      <w:spacing w:before="0" w:after="360"/>
      <w:outlineLvl w:val="9"/>
    </w:pPr>
    <w:rPr>
      <w:kern w:val="20"/>
      <w:sz w:val="44"/>
    </w:rPr>
  </w:style>
  <w:style w:type="character" w:customStyle="1" w:styleId="Ttulo2Car">
    <w:name w:val="Título 2 Car"/>
    <w:basedOn w:val="Fuentedeprrafopredeter"/>
    <w:link w:val="Ttulo2"/>
    <w:uiPriority w:val="7"/>
    <w:rPr>
      <w:rFonts w:asciiTheme="majorHAnsi" w:eastAsiaTheme="majorEastAsia" w:hAnsiTheme="majorHAnsi" w:cstheme="majorBidi"/>
      <w:b/>
      <w:bCs/>
      <w:color w:val="262140" w:themeColor="text1"/>
      <w:sz w:val="28"/>
    </w:rPr>
  </w:style>
  <w:style w:type="paragraph" w:styleId="Cita">
    <w:name w:val="Quote"/>
    <w:basedOn w:val="Normal"/>
    <w:next w:val="Normal"/>
    <w:link w:val="CitaCar"/>
    <w:uiPriority w:val="3"/>
    <w:unhideWhenUsed/>
    <w:qFormat/>
    <w:rsid w:val="00D55CBC"/>
    <w:pPr>
      <w:spacing w:line="240" w:lineRule="auto"/>
    </w:pPr>
    <w:rPr>
      <w:b/>
      <w:i/>
      <w:iCs/>
      <w:color w:val="ECBD17" w:themeColor="accent1" w:themeShade="BF"/>
      <w:kern w:val="20"/>
      <w:sz w:val="36"/>
    </w:rPr>
  </w:style>
  <w:style w:type="character" w:customStyle="1" w:styleId="CitaCar">
    <w:name w:val="Cita Car"/>
    <w:basedOn w:val="Fuentedeprrafopredeter"/>
    <w:link w:val="Cita"/>
    <w:uiPriority w:val="3"/>
    <w:rsid w:val="00D55CBC"/>
    <w:rPr>
      <w:b/>
      <w:i/>
      <w:iCs/>
      <w:color w:val="ECBD17" w:themeColor="accent1" w:themeShade="BF"/>
      <w:kern w:val="20"/>
      <w:sz w:val="36"/>
    </w:rPr>
  </w:style>
  <w:style w:type="paragraph" w:styleId="Firma">
    <w:name w:val="Signature"/>
    <w:basedOn w:val="Normal"/>
    <w:link w:val="FirmaCar"/>
    <w:uiPriority w:val="8"/>
    <w:unhideWhenUsed/>
    <w:qFormat/>
    <w:rsid w:val="00E523C3"/>
    <w:pPr>
      <w:spacing w:before="720" w:line="312" w:lineRule="auto"/>
    </w:pPr>
    <w:rPr>
      <w:b/>
      <w:kern w:val="20"/>
    </w:rPr>
  </w:style>
  <w:style w:type="character" w:customStyle="1" w:styleId="FirmaCar">
    <w:name w:val="Firma Car"/>
    <w:basedOn w:val="Fuentedeprrafopredeter"/>
    <w:link w:val="Firma"/>
    <w:uiPriority w:val="8"/>
    <w:rsid w:val="00E523C3"/>
    <w:rPr>
      <w:b/>
      <w:color w:val="262140" w:themeColor="text1"/>
      <w:kern w:val="20"/>
      <w:sz w:val="24"/>
    </w:rPr>
  </w:style>
  <w:style w:type="character" w:customStyle="1" w:styleId="SinespaciadoCar">
    <w:name w:val="Sin espaciado Car"/>
    <w:basedOn w:val="Fuentedeprrafopredeter"/>
    <w:link w:val="Sinespaciado"/>
    <w:uiPriority w:val="98"/>
  </w:style>
  <w:style w:type="paragraph" w:styleId="Listaconvietas">
    <w:name w:val="List Bullet"/>
    <w:basedOn w:val="Normal"/>
    <w:uiPriority w:val="11"/>
    <w:qFormat/>
    <w:rsid w:val="002063EE"/>
    <w:pPr>
      <w:numPr>
        <w:numId w:val="1"/>
      </w:numPr>
      <w:spacing w:before="40" w:after="40" w:line="288" w:lineRule="auto"/>
    </w:pPr>
    <w:rPr>
      <w:szCs w:val="22"/>
      <w:lang w:eastAsia="en-US"/>
    </w:rPr>
  </w:style>
  <w:style w:type="paragraph" w:styleId="Listaconnmeros">
    <w:name w:val="List Number"/>
    <w:basedOn w:val="Listaconnmeros2"/>
    <w:uiPriority w:val="9"/>
    <w:unhideWhenUsed/>
    <w:qFormat/>
    <w:rsid w:val="00D476F7"/>
  </w:style>
  <w:style w:type="paragraph" w:styleId="Listaconnmeros2">
    <w:name w:val="List Number 2"/>
    <w:basedOn w:val="Normal"/>
    <w:uiPriority w:val="10"/>
    <w:qFormat/>
    <w:rsid w:val="001865F2"/>
    <w:pPr>
      <w:numPr>
        <w:numId w:val="2"/>
      </w:numPr>
    </w:pPr>
  </w:style>
  <w:style w:type="table" w:customStyle="1" w:styleId="Tablafinanciera">
    <w:name w:val="Tabla financiera"/>
    <w:basedOn w:val="Tablanormal"/>
    <w:uiPriority w:val="99"/>
    <w:rsid w:val="00944D7A"/>
    <w:pPr>
      <w:spacing w:before="60" w:after="60" w:line="240" w:lineRule="auto"/>
      <w:jc w:val="right"/>
    </w:pPr>
    <w:tblPr>
      <w:tblBorders>
        <w:top w:val="single" w:sz="8" w:space="0" w:color="262140" w:themeColor="text1"/>
        <w:left w:val="single" w:sz="8" w:space="0" w:color="262140" w:themeColor="text1"/>
        <w:bottom w:val="single" w:sz="24" w:space="0" w:color="262140" w:themeColor="text1"/>
        <w:right w:val="single" w:sz="8" w:space="0" w:color="262140" w:themeColor="text1"/>
        <w:insideH w:val="single" w:sz="8" w:space="0" w:color="262140" w:themeColor="text1"/>
        <w:insideV w:val="single" w:sz="8" w:space="0" w:color="262140" w:themeColor="text1"/>
      </w:tblBorders>
      <w:tblCellMar>
        <w:left w:w="72" w:type="dxa"/>
        <w:right w:w="360" w:type="dxa"/>
      </w:tblCellMar>
    </w:tblPr>
    <w:tblStylePr w:type="firstRow">
      <w:pPr>
        <w:wordWrap/>
        <w:spacing w:beforeLines="0" w:before="40" w:beforeAutospacing="0" w:afterLines="0" w:after="40" w:afterAutospacing="0"/>
        <w:jc w:val="center"/>
      </w:pPr>
      <w:rPr>
        <w:rFonts w:asciiTheme="majorHAnsi" w:hAnsiTheme="majorHAnsi"/>
        <w:b/>
        <w:i w:val="0"/>
        <w:caps w:val="0"/>
        <w:smallCaps w:val="0"/>
        <w:color w:val="262140" w:themeColor="text1"/>
        <w:sz w:val="22"/>
      </w:rPr>
    </w:tblStylePr>
    <w:tblStylePr w:type="firstCol">
      <w:pPr>
        <w:wordWrap/>
        <w:jc w:val="left"/>
      </w:pPr>
      <w:rPr>
        <w:b/>
        <w:color w:val="262140" w:themeColor="text1"/>
      </w:rPr>
    </w:tblStylePr>
  </w:style>
  <w:style w:type="character" w:styleId="Refdecomentario">
    <w:name w:val="annotation reference"/>
    <w:basedOn w:val="Fuentedeprrafopredeter"/>
    <w:uiPriority w:val="99"/>
    <w:semiHidden/>
    <w:unhideWhenUsed/>
    <w:rPr>
      <w:sz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pPr>
      <w:spacing w:line="240" w:lineRule="auto"/>
    </w:pPr>
  </w:style>
  <w:style w:type="character" w:customStyle="1" w:styleId="TextocomentarioCar">
    <w:name w:val="Texto comentario Car"/>
    <w:basedOn w:val="Fuentedeprrafopredeter"/>
    <w:link w:val="Textocomentario"/>
    <w:uiPriority w:val="99"/>
    <w:semiHidden/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Pr>
      <w:b/>
      <w:bCs/>
    </w:rPr>
  </w:style>
  <w:style w:type="table" w:styleId="Sombreadoclaro">
    <w:name w:val="Light Shading"/>
    <w:basedOn w:val="Tablanormal"/>
    <w:uiPriority w:val="60"/>
    <w:pPr>
      <w:spacing w:after="0" w:line="240" w:lineRule="auto"/>
    </w:pPr>
    <w:rPr>
      <w:color w:val="1C182F" w:themeColor="text1" w:themeShade="BF"/>
    </w:rPr>
    <w:tblPr>
      <w:tblStyleRowBandSize w:val="1"/>
      <w:tblStyleColBandSize w:val="1"/>
      <w:tblBorders>
        <w:top w:val="single" w:sz="8" w:space="0" w:color="262140" w:themeColor="text1"/>
        <w:bottom w:val="single" w:sz="8" w:space="0" w:color="26214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</w:style>
  <w:style w:type="paragraph" w:customStyle="1" w:styleId="Organizacin">
    <w:name w:val="Organización"/>
    <w:basedOn w:val="Normal"/>
    <w:uiPriority w:val="4"/>
    <w:qFormat/>
    <w:pPr>
      <w:spacing w:after="60" w:line="240" w:lineRule="auto"/>
      <w:ind w:left="-2318" w:right="29"/>
    </w:pPr>
    <w:rPr>
      <w:b/>
      <w:bCs/>
      <w:color w:val="ECBD17" w:themeColor="accent1" w:themeShade="BF"/>
      <w:sz w:val="36"/>
    </w:rPr>
  </w:style>
  <w:style w:type="paragraph" w:styleId="Descripcin">
    <w:name w:val="caption"/>
    <w:basedOn w:val="Normal"/>
    <w:uiPriority w:val="35"/>
    <w:qFormat/>
    <w:rsid w:val="00577305"/>
    <w:pPr>
      <w:spacing w:after="120" w:line="240" w:lineRule="auto"/>
    </w:pPr>
    <w:rPr>
      <w:iCs/>
      <w:color w:val="auto"/>
      <w:sz w:val="18"/>
      <w:szCs w:val="18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FE3D2C"/>
    <w:pPr>
      <w:pBdr>
        <w:top w:val="single" w:sz="4" w:space="10" w:color="ECBD17" w:themeColor="accent1" w:themeShade="BF"/>
        <w:bottom w:val="single" w:sz="4" w:space="10" w:color="ECBD17" w:themeColor="accent1" w:themeShade="BF"/>
      </w:pBdr>
      <w:spacing w:before="360" w:after="360"/>
      <w:ind w:left="864" w:right="864"/>
      <w:jc w:val="center"/>
    </w:pPr>
    <w:rPr>
      <w:i/>
      <w:iCs/>
      <w:color w:val="ECBD17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FE3D2C"/>
    <w:rPr>
      <w:i/>
      <w:iCs/>
      <w:color w:val="ECBD17" w:themeColor="accent1" w:themeShade="BF"/>
    </w:rPr>
  </w:style>
  <w:style w:type="paragraph" w:customStyle="1" w:styleId="nfasis2">
    <w:name w:val="Énfasis 2"/>
    <w:basedOn w:val="Normal"/>
    <w:link w:val="Carcterdenfasis2"/>
    <w:uiPriority w:val="8"/>
    <w:qFormat/>
    <w:rsid w:val="002063EE"/>
    <w:pPr>
      <w:spacing w:before="240" w:after="240" w:line="288" w:lineRule="auto"/>
    </w:pPr>
    <w:rPr>
      <w:b/>
      <w:spacing w:val="20"/>
    </w:rPr>
  </w:style>
  <w:style w:type="character" w:customStyle="1" w:styleId="Carcterdenfasis2">
    <w:name w:val="Carácter de énfasis 2"/>
    <w:basedOn w:val="Fuentedeprrafopredeter"/>
    <w:link w:val="nfasis2"/>
    <w:uiPriority w:val="8"/>
    <w:rsid w:val="002063EE"/>
    <w:rPr>
      <w:b/>
      <w:color w:val="262140" w:themeColor="text1"/>
      <w:spacing w:val="20"/>
      <w:sz w:val="24"/>
    </w:rPr>
  </w:style>
  <w:style w:type="paragraph" w:styleId="TDC2">
    <w:name w:val="toc 2"/>
    <w:basedOn w:val="Normal"/>
    <w:next w:val="Normal"/>
    <w:autoRedefine/>
    <w:uiPriority w:val="39"/>
    <w:unhideWhenUsed/>
    <w:rsid w:val="00E523C3"/>
    <w:pPr>
      <w:spacing w:after="100"/>
      <w:ind w:left="240"/>
    </w:pPr>
  </w:style>
  <w:style w:type="character" w:styleId="Hipervnculo">
    <w:name w:val="Hyperlink"/>
    <w:basedOn w:val="Fuentedeprrafopredeter"/>
    <w:uiPriority w:val="99"/>
    <w:unhideWhenUsed/>
    <w:rsid w:val="00E523C3"/>
    <w:rPr>
      <w:color w:val="ECBE18" w:themeColor="hyperlink"/>
      <w:u w:val="single"/>
    </w:rPr>
  </w:style>
  <w:style w:type="table" w:styleId="Tabladelista1clara-nfasis6">
    <w:name w:val="List Table 1 Light Accent 6"/>
    <w:basedOn w:val="Tablanormal"/>
    <w:uiPriority w:val="46"/>
    <w:rsid w:val="002063E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E7EB9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E7EB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</w:style>
  <w:style w:type="paragraph" w:styleId="TDC3">
    <w:name w:val="toc 3"/>
    <w:basedOn w:val="Normal"/>
    <w:next w:val="Normal"/>
    <w:autoRedefine/>
    <w:uiPriority w:val="39"/>
    <w:unhideWhenUsed/>
    <w:rsid w:val="00FF3C5B"/>
    <w:pPr>
      <w:spacing w:after="100"/>
      <w:ind w:left="480"/>
    </w:pPr>
  </w:style>
  <w:style w:type="character" w:customStyle="1" w:styleId="Ttulo5Car">
    <w:name w:val="Título 5 Car"/>
    <w:basedOn w:val="Fuentedeprrafopredeter"/>
    <w:link w:val="Ttulo5"/>
    <w:uiPriority w:val="7"/>
    <w:semiHidden/>
    <w:rsid w:val="00EA03F0"/>
    <w:rPr>
      <w:rFonts w:asciiTheme="majorHAnsi" w:eastAsiaTheme="majorEastAsia" w:hAnsiTheme="majorHAnsi" w:cstheme="majorBidi"/>
      <w:color w:val="ECBD17" w:themeColor="accent1" w:themeShade="BF"/>
      <w:sz w:val="24"/>
    </w:rPr>
  </w:style>
  <w:style w:type="character" w:customStyle="1" w:styleId="Ttulo4Car">
    <w:name w:val="Título 4 Car"/>
    <w:basedOn w:val="Fuentedeprrafopredeter"/>
    <w:link w:val="Ttulo4"/>
    <w:uiPriority w:val="7"/>
    <w:semiHidden/>
    <w:rsid w:val="00FB6A61"/>
    <w:rPr>
      <w:rFonts w:asciiTheme="majorHAnsi" w:eastAsiaTheme="majorEastAsia" w:hAnsiTheme="majorHAnsi" w:cstheme="majorBidi"/>
      <w:i/>
      <w:iCs/>
      <w:color w:val="ECBD17" w:themeColor="accent1" w:themeShade="BF"/>
      <w:sz w:val="24"/>
    </w:rPr>
  </w:style>
  <w:style w:type="paragraph" w:styleId="Prrafodelista">
    <w:name w:val="List Paragraph"/>
    <w:basedOn w:val="Normal"/>
    <w:uiPriority w:val="34"/>
    <w:semiHidden/>
    <w:qFormat/>
    <w:rsid w:val="00672C1A"/>
    <w:pPr>
      <w:ind w:left="720"/>
    </w:pPr>
  </w:style>
  <w:style w:type="paragraph" w:styleId="Revisin">
    <w:name w:val="Revision"/>
    <w:hidden/>
    <w:uiPriority w:val="99"/>
    <w:semiHidden/>
    <w:rsid w:val="00FC4AC4"/>
    <w:pPr>
      <w:spacing w:after="0" w:line="240" w:lineRule="auto"/>
    </w:pPr>
    <w:rPr>
      <w:color w:val="262140" w:themeColor="text1"/>
      <w:sz w:val="24"/>
    </w:rPr>
  </w:style>
  <w:style w:type="paragraph" w:customStyle="1" w:styleId="code-line">
    <w:name w:val="code-line"/>
    <w:basedOn w:val="Normal"/>
    <w:rsid w:val="00C862F8"/>
    <w:pPr>
      <w:spacing w:before="100" w:beforeAutospacing="1" w:after="100" w:afterAutospacing="1" w:line="240" w:lineRule="auto"/>
      <w:contextualSpacing w:val="0"/>
    </w:pPr>
    <w:rPr>
      <w:rFonts w:ascii="Times New Roman" w:eastAsia="Times New Roman" w:hAnsi="Times New Roman" w:cs="Times New Roman"/>
      <w:color w:val="auto"/>
      <w:szCs w:val="24"/>
      <w:lang w:val="es-CO"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78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1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1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46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8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55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7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77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98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7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3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1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4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4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5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8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9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4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9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4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07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3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77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21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4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docs.python.org/3/" TargetMode="External"/><Relationship Id="rId18" Type="http://schemas.openxmlformats.org/officeDocument/2006/relationships/hyperlink" Target="https://github.com/YamithR/SensoraCore.git" TargetMode="External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hyperlink" Target="https://doc.qt.io/qt-6/" TargetMode="External"/><Relationship Id="rId17" Type="http://schemas.openxmlformats.org/officeDocument/2006/relationships/hyperlink" Target="mailto:yamith.romero@uac.edu.co" TargetMode="External"/><Relationship Id="rId2" Type="http://schemas.openxmlformats.org/officeDocument/2006/relationships/customXml" Target="../customXml/item2.xml"/><Relationship Id="rId16" Type="http://schemas.openxmlformats.org/officeDocument/2006/relationships/hyperlink" Target="https://github.com/YamithR/SensoraCore" TargetMode="External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hyperlink" Target="https://doc.qt.io/qtforpython/" TargetMode="External"/><Relationship Id="rId10" Type="http://schemas.openxmlformats.org/officeDocument/2006/relationships/image" Target="media/image2.png"/><Relationship Id="rId19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https://docs.espressif.com/projects/esp-idf/" TargetMode="External"/><Relationship Id="rId22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yamit\AppData\Roaming\Microsoft\Templates\Informe%20anual%20(dise&#241;o%20Rojo%20y%20negro).dotx" TargetMode="External"/></Relationships>
</file>

<file path=word/theme/theme1.xml><?xml version="1.0" encoding="utf-8"?>
<a:theme xmlns:a="http://schemas.openxmlformats.org/drawingml/2006/main" name="Office Theme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ustom 16">
      <a:majorFont>
        <a:latin typeface="Century Gothic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CEF3FAF-362E-4D83-8EDB-D9F06189B8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anual (diseño Rojo y negro).dotx</Template>
  <TotalTime>982</TotalTime>
  <Pages>13</Pages>
  <Words>1415</Words>
  <Characters>7787</Characters>
  <Application>Microsoft Office Word</Application>
  <DocSecurity>0</DocSecurity>
  <Lines>64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Yamith Romero</dc:creator>
  <cp:keywords/>
  <cp:lastModifiedBy>Yamith Romero</cp:lastModifiedBy>
  <cp:revision>12</cp:revision>
  <dcterms:created xsi:type="dcterms:W3CDTF">2025-06-30T04:50:00Z</dcterms:created>
  <dcterms:modified xsi:type="dcterms:W3CDTF">2025-09-07T19:51:00Z</dcterms:modified>
  <cp:contentStatus/>
  <cp:version/>
</cp:coreProperties>
</file>